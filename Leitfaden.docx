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1415E" w14:textId="671CFBCD" w:rsidR="00D077E9" w:rsidRPr="0034513B" w:rsidRDefault="009E291A" w:rsidP="00D70D02">
      <w:pPr>
        <w:rPr>
          <w:color w:val="auto"/>
        </w:rPr>
      </w:pPr>
      <w:r w:rsidRPr="0034513B">
        <w:rPr>
          <w:noProof/>
          <w:color w:val="auto"/>
          <w:lang w:val="en-US" w:eastAsia="zh-CN"/>
        </w:rPr>
        <mc:AlternateContent>
          <mc:Choice Requires="wps">
            <w:drawing>
              <wp:anchor distT="0" distB="0" distL="114300" distR="114300" simplePos="0" relativeHeight="251657216" behindDoc="1" locked="0" layoutInCell="1" allowOverlap="1" wp14:anchorId="070D5919" wp14:editId="4195F3DB">
                <wp:simplePos x="0" y="0"/>
                <wp:positionH relativeFrom="column">
                  <wp:posOffset>-742641</wp:posOffset>
                </wp:positionH>
                <wp:positionV relativeFrom="page">
                  <wp:posOffset>6672649</wp:posOffset>
                </wp:positionV>
                <wp:extent cx="7760970" cy="4090086"/>
                <wp:effectExtent l="0" t="0" r="0" b="5715"/>
                <wp:wrapNone/>
                <wp:docPr id="2" name="Rechteck 2" descr="Farbiges Rechteck"/>
                <wp:cNvGraphicFramePr/>
                <a:graphic xmlns:a="http://schemas.openxmlformats.org/drawingml/2006/main">
                  <a:graphicData uri="http://schemas.microsoft.com/office/word/2010/wordprocessingShape">
                    <wps:wsp>
                      <wps:cNvSpPr/>
                      <wps:spPr>
                        <a:xfrm>
                          <a:off x="0" y="0"/>
                          <a:ext cx="7760970" cy="4090086"/>
                        </a:xfrm>
                        <a:prstGeom prst="rect">
                          <a:avLst/>
                        </a:prstGeom>
                        <a:solidFill>
                          <a:srgbClr val="467A4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3CD02E" id="Rechteck 2" o:spid="_x0000_s1026" alt="Farbiges Rechteck" style="position:absolute;margin-left:-58.5pt;margin-top:525.4pt;width:611.1pt;height:322.0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" fillcolor="#467a40" stroked="f" strokeweight="2pt">
                <v:fill opacity="32896f"/>
                <w10:wrap anchory="page"/>
              </v:rect>
            </w:pict>
          </mc:Fallback>
        </mc:AlternateContent>
      </w:r>
      <w:r w:rsidR="008B5F75" w:rsidRPr="0034513B">
        <w:rPr>
          <w:noProof/>
          <w:color w:val="auto"/>
          <w:lang w:bidi="de-DE"/>
        </w:rPr>
        <mc:AlternateContent>
          <mc:Choice Requires="wps">
            <w:drawing>
              <wp:anchor distT="45720" distB="45720" distL="114300" distR="114300" simplePos="0" relativeHeight="251661312" behindDoc="0" locked="0" layoutInCell="1" allowOverlap="1" wp14:anchorId="0A07E0D2" wp14:editId="28DC1ECD">
                <wp:simplePos x="0" y="0"/>
                <wp:positionH relativeFrom="column">
                  <wp:posOffset>3661954</wp:posOffset>
                </wp:positionH>
                <wp:positionV relativeFrom="paragraph">
                  <wp:posOffset>91</wp:posOffset>
                </wp:positionV>
                <wp:extent cx="3223895" cy="834834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895" cy="8348345"/>
                        </a:xfrm>
                        <a:prstGeom prst="rect">
                          <a:avLst/>
                        </a:prstGeom>
                        <a:noFill/>
                        <a:ln w="9525">
                          <a:noFill/>
                          <a:miter lim="800000"/>
                          <a:headEnd/>
                          <a:tailEnd/>
                        </a:ln>
                      </wps:spPr>
                      <wps:txbx>
                        <w:txbxContent>
                          <w:p w14:paraId="6846DD21" w14:textId="5CD089EF" w:rsidR="008B5F75" w:rsidRPr="009219AC" w:rsidRDefault="008B5F75" w:rsidP="008B5F75">
                            <w:pPr>
                              <w:rPr>
                                <w:rFonts w:asciiTheme="majorHAnsi" w:hAnsiTheme="majorHAnsi" w:cstheme="majorHAnsi"/>
                                <w:outline/>
                                <w:color w:val="FFFFFF" w:themeColor="background1"/>
                                <w:sz w:val="800"/>
                                <w:szCs w:val="7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textFill>
                                  <w14:noFill/>
                                </w14:textFill>
                              </w:rPr>
                            </w:pPr>
                            <w:r w:rsidRPr="009219AC">
                              <w:rPr>
                                <w:rFonts w:asciiTheme="majorHAnsi" w:hAnsiTheme="majorHAnsi" w:cstheme="majorHAnsi"/>
                                <w:outline/>
                                <w:color w:val="FFFFFF" w:themeColor="background1"/>
                                <w:sz w:val="800"/>
                                <w:szCs w:val="7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textFill>
                                  <w14:noFill/>
                                </w14:textFil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07E0D2" id="_x0000_t202" coordsize="21600,21600" o:spt="202" path="m,l,21600r21600,l21600,xe">
                <v:stroke joinstyle="miter"/>
                <v:path gradientshapeok="t" o:connecttype="rect"/>
              </v:shapetype>
              <v:shape id="Textfeld 2" o:spid="_x0000_s1026" type="#_x0000_t202" style="position:absolute;margin-left:288.35pt;margin-top:0;width:253.85pt;height:65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" filled="f" stroked="f">
                <v:textbox>
                  <w:txbxContent>
                    <w:p w14:paraId="6846DD21" w14:textId="5CD089EF" w:rsidR="008B5F75" w:rsidRPr="009219AC" w:rsidRDefault="008B5F75" w:rsidP="008B5F75">
                      <w:pPr>
                        <w:rPr>
                          <w:rFonts w:asciiTheme="majorHAnsi" w:hAnsiTheme="majorHAnsi" w:cstheme="majorHAnsi"/>
                          <w:outline/>
                          <w:color w:val="FFFFFF" w:themeColor="background1"/>
                          <w:sz w:val="800"/>
                          <w:szCs w:val="7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textFill>
                            <w14:noFill/>
                          </w14:textFill>
                        </w:rPr>
                      </w:pPr>
                      <w:r w:rsidRPr="009219AC">
                        <w:rPr>
                          <w:rFonts w:asciiTheme="majorHAnsi" w:hAnsiTheme="majorHAnsi" w:cstheme="majorHAnsi"/>
                          <w:outline/>
                          <w:color w:val="FFFFFF" w:themeColor="background1"/>
                          <w:sz w:val="800"/>
                          <w:szCs w:val="7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textFill>
                            <w14:noFill/>
                          </w14:textFill>
                        </w:rPr>
                        <w:t>?</w:t>
                      </w:r>
                    </w:p>
                  </w:txbxContent>
                </v:textbox>
                <w10:wrap type="square"/>
              </v:shape>
            </w:pict>
          </mc:Fallback>
        </mc:AlternateContent>
      </w:r>
      <w:r w:rsidR="008B5F75" w:rsidRPr="0034513B">
        <w:rPr>
          <w:noProof/>
          <w:color w:val="auto"/>
          <w:lang w:val="en-US" w:eastAsia="zh-CN"/>
        </w:rPr>
        <mc:AlternateContent>
          <mc:Choice Requires="wps">
            <w:drawing>
              <wp:anchor distT="0" distB="0" distL="114300" distR="114300" simplePos="0" relativeHeight="251655168" behindDoc="1" locked="0" layoutInCell="1" allowOverlap="1" wp14:anchorId="60C6E4A5" wp14:editId="2D3D6F1B">
                <wp:simplePos x="0" y="0"/>
                <wp:positionH relativeFrom="column">
                  <wp:posOffset>-801189</wp:posOffset>
                </wp:positionH>
                <wp:positionV relativeFrom="page">
                  <wp:posOffset>-10887</wp:posOffset>
                </wp:positionV>
                <wp:extent cx="7760970" cy="6683829"/>
                <wp:effectExtent l="0" t="0" r="0" b="3175"/>
                <wp:wrapNone/>
                <wp:docPr id="9" name="Rechteck 9" descr="Farbiges Rechteck"/>
                <wp:cNvGraphicFramePr/>
                <a:graphic xmlns:a="http://schemas.openxmlformats.org/drawingml/2006/main">
                  <a:graphicData uri="http://schemas.microsoft.com/office/word/2010/wordprocessingShape">
                    <wps:wsp>
                      <wps:cNvSpPr/>
                      <wps:spPr>
                        <a:xfrm>
                          <a:off x="0" y="0"/>
                          <a:ext cx="7760970" cy="6683829"/>
                        </a:xfrm>
                        <a:prstGeom prst="rect">
                          <a:avLst/>
                        </a:prstGeom>
                        <a:solidFill>
                          <a:srgbClr val="467A40">
                            <a:alpha val="69804"/>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A3BEB3" id="Rechteck 9" o:spid="_x0000_s1026" alt="Farbiges Rechteck" style="position:absolute;margin-left:-63.1pt;margin-top:-.85pt;width:611.1pt;height:526.3pt;z-index:-2516613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" fillcolor="#467a40" stroked="f">
                <v:fill opacity="45746f"/>
                <w10:wrap anchory="page"/>
              </v:rect>
            </w:pict>
          </mc:Fallback>
        </mc:AlternateContent>
      </w:r>
      <w:r w:rsidR="00AB02A7" w:rsidRPr="0034513B">
        <w:rPr>
          <w:noProof/>
          <w:color w:val="auto"/>
          <w:lang w:val="en-US" w:eastAsia="zh-CN"/>
        </w:rPr>
        <mc:AlternateContent>
          <mc:Choice Requires="wps">
            <w:drawing>
              <wp:anchor distT="0" distB="0" distL="114300" distR="114300" simplePos="0" relativeHeight="251659264" behindDoc="1" locked="0" layoutInCell="1" allowOverlap="1" wp14:anchorId="62C6BC11" wp14:editId="716334E4">
                <wp:simplePos x="0" y="0"/>
                <wp:positionH relativeFrom="column">
                  <wp:posOffset>-202474</wp:posOffset>
                </wp:positionH>
                <wp:positionV relativeFrom="page">
                  <wp:posOffset>938150</wp:posOffset>
                </wp:positionV>
                <wp:extent cx="3938905" cy="8657111"/>
                <wp:effectExtent l="0" t="0" r="4445" b="0"/>
                <wp:wrapNone/>
                <wp:docPr id="3" name="Rechteck 3" descr="weißes Rechteck für Text auf dem Titelblatt"/>
                <wp:cNvGraphicFramePr/>
                <a:graphic xmlns:a="http://schemas.openxmlformats.org/drawingml/2006/main">
                  <a:graphicData uri="http://schemas.microsoft.com/office/word/2010/wordprocessingShape">
                    <wps:wsp>
                      <wps:cNvSpPr/>
                      <wps:spPr>
                        <a:xfrm>
                          <a:off x="0" y="0"/>
                          <a:ext cx="3938905" cy="8657111"/>
                        </a:xfrm>
                        <a:prstGeom prst="rect">
                          <a:avLst/>
                        </a:prstGeom>
                        <a:solidFill>
                          <a:srgbClr val="F6F8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D7DC0" id="Rechteck 3" o:spid="_x0000_s1026" alt="weißes Rechteck für Text auf dem Titelblatt" style="position:absolute;margin-left:-15.95pt;margin-top:73.85pt;width:310.15pt;height:68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" fillcolor="#f6f8f5"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34513B" w:rsidRPr="0034513B" w14:paraId="040E2A5E" w14:textId="77777777" w:rsidTr="00AB02A7">
        <w:trPr>
          <w:trHeight w:val="1894"/>
        </w:trPr>
        <w:tc>
          <w:tcPr>
            <w:tcW w:w="5580" w:type="dxa"/>
            <w:tcBorders>
              <w:top w:val="nil"/>
              <w:left w:val="nil"/>
              <w:bottom w:val="nil"/>
              <w:right w:val="nil"/>
            </w:tcBorders>
          </w:tcPr>
          <w:p w14:paraId="38D56EF1" w14:textId="2E95FCE0" w:rsidR="00D077E9" w:rsidRPr="0034513B" w:rsidRDefault="00D077E9" w:rsidP="00AB02A7">
            <w:pPr>
              <w:rPr>
                <w:color w:val="auto"/>
              </w:rPr>
            </w:pPr>
            <w:r w:rsidRPr="0034513B">
              <w:rPr>
                <w:noProof/>
                <w:color w:val="auto"/>
                <w:lang w:val="en-US" w:eastAsia="zh-CN"/>
              </w:rPr>
              <mc:AlternateContent>
                <mc:Choice Requires="wps">
                  <w:drawing>
                    <wp:inline distT="0" distB="0" distL="0" distR="0" wp14:anchorId="135921E2" wp14:editId="6ED1C823">
                      <wp:extent cx="3528695" cy="1434193"/>
                      <wp:effectExtent l="0" t="0" r="0" b="6350"/>
                      <wp:docPr id="8" name="Textfeld 8"/>
                      <wp:cNvGraphicFramePr/>
                      <a:graphic xmlns:a="http://schemas.openxmlformats.org/drawingml/2006/main">
                        <a:graphicData uri="http://schemas.microsoft.com/office/word/2010/wordprocessingShape">
                          <wps:wsp>
                            <wps:cNvSpPr txBox="1"/>
                            <wps:spPr>
                              <a:xfrm>
                                <a:off x="0" y="0"/>
                                <a:ext cx="3528695" cy="1434193"/>
                              </a:xfrm>
                              <a:prstGeom prst="rect">
                                <a:avLst/>
                              </a:prstGeom>
                              <a:noFill/>
                              <a:ln w="6350">
                                <a:noFill/>
                              </a:ln>
                            </wps:spPr>
                            <wps:txbx>
                              <w:txbxContent>
                                <w:p w14:paraId="152A2FCD" w14:textId="19509C69" w:rsidR="00D077E9" w:rsidRDefault="00E06F19" w:rsidP="00D077E9">
                                  <w:pPr>
                                    <w:pStyle w:val="Titel"/>
                                    <w:spacing w:after="0"/>
                                    <w:rPr>
                                      <w:color w:val="auto"/>
                                      <w:sz w:val="66"/>
                                      <w:szCs w:val="66"/>
                                      <w:lang w:bidi="de-DE"/>
                                    </w:rPr>
                                  </w:pPr>
                                  <w:r w:rsidRPr="00E06F19">
                                    <w:rPr>
                                      <w:color w:val="auto"/>
                                      <w:sz w:val="66"/>
                                      <w:szCs w:val="66"/>
                                      <w:lang w:bidi="de-DE"/>
                                    </w:rPr>
                                    <w:t xml:space="preserve">Entwicklung </w:t>
                                  </w:r>
                                  <w:r w:rsidR="008B5F75" w:rsidRPr="00E06F19">
                                    <w:rPr>
                                      <w:color w:val="auto"/>
                                      <w:sz w:val="66"/>
                                      <w:szCs w:val="66"/>
                                      <w:lang w:bidi="de-DE"/>
                                    </w:rPr>
                                    <w:t>von Erklärungen</w:t>
                                  </w:r>
                                </w:p>
                                <w:p w14:paraId="696FD18E" w14:textId="77777777" w:rsidR="00E06F19" w:rsidRPr="00E06F19" w:rsidRDefault="00E06F19" w:rsidP="00D077E9">
                                  <w:pPr>
                                    <w:pStyle w:val="Titel"/>
                                    <w:spacing w:after="0"/>
                                    <w:rPr>
                                      <w:color w:val="auto"/>
                                      <w:sz w:val="12"/>
                                      <w:szCs w:val="12"/>
                                      <w:lang w:bidi="de-DE"/>
                                    </w:rPr>
                                  </w:pPr>
                                </w:p>
                                <w:p w14:paraId="117D8EDD" w14:textId="35E0B249" w:rsidR="008B5F75" w:rsidRPr="009219AC" w:rsidRDefault="00DF4517" w:rsidP="00D077E9">
                                  <w:pPr>
                                    <w:pStyle w:val="Titel"/>
                                    <w:spacing w:after="0"/>
                                    <w:rPr>
                                      <w:color w:val="auto"/>
                                      <w:sz w:val="40"/>
                                      <w:szCs w:val="32"/>
                                    </w:rPr>
                                  </w:pPr>
                                  <w:r>
                                    <w:rPr>
                                      <w:color w:val="auto"/>
                                      <w:sz w:val="40"/>
                                      <w:szCs w:val="32"/>
                                    </w:rPr>
                                    <w:t>Leitfaden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5921E2" id="Textfeld 8" o:spid="_x0000_s1027" type="#_x0000_t202" style="width:277.85pt;height:11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" filled="f" stroked="f" strokeweight=".5pt">
                      <v:textbox>
                        <w:txbxContent>
                          <w:p w14:paraId="152A2FCD" w14:textId="19509C69" w:rsidR="00D077E9" w:rsidRDefault="00E06F19" w:rsidP="00D077E9">
                            <w:pPr>
                              <w:pStyle w:val="Titel"/>
                              <w:spacing w:after="0"/>
                              <w:rPr>
                                <w:color w:val="auto"/>
                                <w:sz w:val="66"/>
                                <w:szCs w:val="66"/>
                                <w:lang w:bidi="de-DE"/>
                              </w:rPr>
                            </w:pPr>
                            <w:r w:rsidRPr="00E06F19">
                              <w:rPr>
                                <w:color w:val="auto"/>
                                <w:sz w:val="66"/>
                                <w:szCs w:val="66"/>
                                <w:lang w:bidi="de-DE"/>
                              </w:rPr>
                              <w:t xml:space="preserve">Entwicklung </w:t>
                            </w:r>
                            <w:r w:rsidR="008B5F75" w:rsidRPr="00E06F19">
                              <w:rPr>
                                <w:color w:val="auto"/>
                                <w:sz w:val="66"/>
                                <w:szCs w:val="66"/>
                                <w:lang w:bidi="de-DE"/>
                              </w:rPr>
                              <w:t>von Erklärungen</w:t>
                            </w:r>
                          </w:p>
                          <w:p w14:paraId="696FD18E" w14:textId="77777777" w:rsidR="00E06F19" w:rsidRPr="00E06F19" w:rsidRDefault="00E06F19" w:rsidP="00D077E9">
                            <w:pPr>
                              <w:pStyle w:val="Titel"/>
                              <w:spacing w:after="0"/>
                              <w:rPr>
                                <w:color w:val="auto"/>
                                <w:sz w:val="12"/>
                                <w:szCs w:val="12"/>
                                <w:lang w:bidi="de-DE"/>
                              </w:rPr>
                            </w:pPr>
                          </w:p>
                          <w:p w14:paraId="117D8EDD" w14:textId="35E0B249" w:rsidR="008B5F75" w:rsidRPr="009219AC" w:rsidRDefault="00DF4517" w:rsidP="00D077E9">
                            <w:pPr>
                              <w:pStyle w:val="Titel"/>
                              <w:spacing w:after="0"/>
                              <w:rPr>
                                <w:color w:val="auto"/>
                                <w:sz w:val="40"/>
                                <w:szCs w:val="32"/>
                              </w:rPr>
                            </w:pPr>
                            <w:r>
                              <w:rPr>
                                <w:color w:val="auto"/>
                                <w:sz w:val="40"/>
                                <w:szCs w:val="32"/>
                              </w:rPr>
                              <w:t>Leitfaden</w:t>
                            </w:r>
                          </w:p>
                        </w:txbxContent>
                      </v:textbox>
                      <w10:anchorlock/>
                    </v:shape>
                  </w:pict>
                </mc:Fallback>
              </mc:AlternateContent>
            </w:r>
          </w:p>
          <w:p w14:paraId="6F0DEB70" w14:textId="77777777" w:rsidR="00D077E9" w:rsidRPr="0034513B" w:rsidRDefault="00D077E9" w:rsidP="00AB02A7">
            <w:pPr>
              <w:rPr>
                <w:color w:val="auto"/>
              </w:rPr>
            </w:pPr>
            <w:r w:rsidRPr="0034513B">
              <w:rPr>
                <w:noProof/>
                <w:color w:val="auto"/>
                <w:lang w:val="en-US" w:eastAsia="zh-CN"/>
              </w:rPr>
              <mc:AlternateContent>
                <mc:Choice Requires="wps">
                  <w:drawing>
                    <wp:inline distT="0" distB="0" distL="0" distR="0" wp14:anchorId="057DAC51" wp14:editId="6AB39363">
                      <wp:extent cx="1390918" cy="0"/>
                      <wp:effectExtent l="0" t="19050" r="19050" b="19050"/>
                      <wp:docPr id="5" name="Gerader Verbinder 5" descr="Texttrennlini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B179A88" id="Gerader Verbinder 5" o:spid="_x0000_s1026" alt="Texttrennlini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" strokecolor="#0f0d29 [3213]" strokeweight="3pt">
                      <w10:anchorlock/>
                    </v:line>
                  </w:pict>
                </mc:Fallback>
              </mc:AlternateContent>
            </w:r>
          </w:p>
        </w:tc>
      </w:tr>
      <w:tr w:rsidR="0034513B" w:rsidRPr="0034513B" w14:paraId="6694D948" w14:textId="77777777" w:rsidTr="00AB02A7">
        <w:trPr>
          <w:trHeight w:val="8135"/>
        </w:trPr>
        <w:tc>
          <w:tcPr>
            <w:tcW w:w="5580" w:type="dxa"/>
            <w:tcBorders>
              <w:top w:val="nil"/>
              <w:left w:val="nil"/>
              <w:bottom w:val="nil"/>
              <w:right w:val="nil"/>
            </w:tcBorders>
          </w:tcPr>
          <w:p w14:paraId="2E7C033C" w14:textId="77777777" w:rsidR="00D077E9" w:rsidRPr="0034513B" w:rsidRDefault="00D077E9" w:rsidP="00AB02A7">
            <w:pPr>
              <w:rPr>
                <w:noProof/>
                <w:color w:val="auto"/>
              </w:rPr>
            </w:pPr>
          </w:p>
        </w:tc>
      </w:tr>
      <w:tr w:rsidR="0034513B" w:rsidRPr="0034513B" w14:paraId="2F4D8C8E" w14:textId="77777777" w:rsidTr="00AB02A7">
        <w:trPr>
          <w:trHeight w:val="2438"/>
        </w:trPr>
        <w:tc>
          <w:tcPr>
            <w:tcW w:w="5580" w:type="dxa"/>
            <w:tcBorders>
              <w:top w:val="nil"/>
              <w:left w:val="nil"/>
              <w:bottom w:val="nil"/>
              <w:right w:val="nil"/>
            </w:tcBorders>
          </w:tcPr>
          <w:p w14:paraId="776079BE" w14:textId="27BECF79" w:rsidR="00D077E9" w:rsidRPr="0034513B" w:rsidRDefault="00D077E9" w:rsidP="00AB02A7">
            <w:pPr>
              <w:rPr>
                <w:color w:val="auto"/>
              </w:rPr>
            </w:pPr>
          </w:p>
          <w:p w14:paraId="4B2B5F04" w14:textId="77777777" w:rsidR="00D077E9" w:rsidRPr="0034513B" w:rsidRDefault="00D077E9" w:rsidP="00AB02A7">
            <w:pPr>
              <w:rPr>
                <w:noProof/>
                <w:color w:val="auto"/>
                <w:sz w:val="10"/>
                <w:szCs w:val="10"/>
              </w:rPr>
            </w:pPr>
            <w:r w:rsidRPr="0034513B">
              <w:rPr>
                <w:noProof/>
                <w:color w:val="auto"/>
                <w:sz w:val="10"/>
                <w:szCs w:val="10"/>
                <w:lang w:val="en-US" w:eastAsia="zh-CN"/>
              </w:rPr>
              <mc:AlternateContent>
                <mc:Choice Requires="wps">
                  <w:drawing>
                    <wp:inline distT="0" distB="0" distL="0" distR="0" wp14:anchorId="0DA444F9" wp14:editId="062A26B1">
                      <wp:extent cx="1493949" cy="0"/>
                      <wp:effectExtent l="0" t="19050" r="30480" b="19050"/>
                      <wp:docPr id="6" name="Gerader Verbinder 6" descr="Texttrennlini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B79E74B" id="Gerader Verbinder 6" o:spid="_x0000_s1026" alt="Texttrennlini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" strokecolor="#0f0d29 [3213]" strokeweight="3pt">
                      <w10:anchorlock/>
                    </v:line>
                  </w:pict>
                </mc:Fallback>
              </mc:AlternateContent>
            </w:r>
          </w:p>
          <w:p w14:paraId="59E8F2FE" w14:textId="77777777" w:rsidR="00D077E9" w:rsidRPr="0034513B" w:rsidRDefault="00D077E9" w:rsidP="00AB02A7">
            <w:pPr>
              <w:rPr>
                <w:noProof/>
                <w:color w:val="auto"/>
                <w:sz w:val="10"/>
                <w:szCs w:val="10"/>
              </w:rPr>
            </w:pPr>
          </w:p>
          <w:p w14:paraId="58BEF29B" w14:textId="77777777" w:rsidR="00D077E9" w:rsidRPr="0034513B" w:rsidRDefault="00D077E9" w:rsidP="00AB02A7">
            <w:pPr>
              <w:rPr>
                <w:noProof/>
                <w:color w:val="auto"/>
                <w:sz w:val="10"/>
                <w:szCs w:val="10"/>
              </w:rPr>
            </w:pPr>
          </w:p>
          <w:p w14:paraId="306E1993" w14:textId="4B8C7076" w:rsidR="00D077E9" w:rsidRPr="0034513B" w:rsidRDefault="00B656F4" w:rsidP="00AB02A7">
            <w:pPr>
              <w:rPr>
                <w:color w:val="auto"/>
              </w:rPr>
            </w:pPr>
            <w:sdt>
              <w:sdtPr>
                <w:rPr>
                  <w:color w:val="auto"/>
                </w:rPr>
                <w:id w:val="-1740469667"/>
                <w:placeholder>
                  <w:docPart w:val="0F9DD7B500604F53AAC6A17465FFE9B2"/>
                </w:placeholder>
                <w15:appearance w15:val="hidden"/>
              </w:sdtPr>
              <w:sdtEndPr/>
              <w:sdtContent>
                <w:r w:rsidR="008B5F75" w:rsidRPr="0034513B">
                  <w:rPr>
                    <w:color w:val="auto"/>
                  </w:rPr>
                  <w:t>Erstellt im Rahmen der Master</w:t>
                </w:r>
                <w:r w:rsidR="00C95B7B">
                  <w:rPr>
                    <w:color w:val="auto"/>
                  </w:rPr>
                  <w:t>thesis</w:t>
                </w:r>
                <w:r w:rsidR="00297BC5" w:rsidRPr="0034513B">
                  <w:rPr>
                    <w:color w:val="auto"/>
                  </w:rPr>
                  <w:t xml:space="preserve"> </w:t>
                </w:r>
                <w:r w:rsidR="00F34242" w:rsidRPr="0034513B">
                  <w:rPr>
                    <w:color w:val="auto"/>
                  </w:rPr>
                  <w:t>von</w:t>
                </w:r>
              </w:sdtContent>
            </w:sdt>
          </w:p>
          <w:p w14:paraId="1F3F4036" w14:textId="77777777" w:rsidR="00D712BE" w:rsidRDefault="008B5F75" w:rsidP="00AB02A7">
            <w:pPr>
              <w:rPr>
                <w:color w:val="auto"/>
                <w:lang w:bidi="de-DE"/>
              </w:rPr>
            </w:pPr>
            <w:r w:rsidRPr="0034513B">
              <w:rPr>
                <w:color w:val="auto"/>
                <w:lang w:bidi="de-DE"/>
              </w:rPr>
              <w:t>Miriam Chmil</w:t>
            </w:r>
          </w:p>
          <w:p w14:paraId="0219AFDC" w14:textId="77777777" w:rsidR="00D712BE" w:rsidRDefault="00D712BE" w:rsidP="00AB02A7">
            <w:pPr>
              <w:rPr>
                <w:color w:val="auto"/>
                <w:lang w:bidi="de-DE"/>
              </w:rPr>
            </w:pPr>
          </w:p>
          <w:p w14:paraId="3B2AC315" w14:textId="37B341BD" w:rsidR="00100F36" w:rsidRPr="00A14585" w:rsidRDefault="00D712BE" w:rsidP="00AB02A7">
            <w:pPr>
              <w:rPr>
                <w:color w:val="auto"/>
                <w:lang w:bidi="de-DE"/>
              </w:rPr>
            </w:pPr>
            <w:r w:rsidRPr="00D712BE">
              <w:rPr>
                <w:color w:val="auto"/>
                <w:sz w:val="22"/>
                <w:szCs w:val="18"/>
                <w:lang w:bidi="de-DE"/>
              </w:rPr>
              <w:t xml:space="preserve">Stand: </w:t>
            </w:r>
            <w:r w:rsidR="00A14585" w:rsidRPr="00A14585">
              <w:rPr>
                <w:color w:val="auto"/>
                <w:sz w:val="22"/>
                <w:szCs w:val="18"/>
                <w:lang w:bidi="de-DE"/>
              </w:rPr>
              <w:t>29.03.2023</w:t>
            </w:r>
          </w:p>
          <w:p w14:paraId="15D88AB2" w14:textId="77777777" w:rsidR="00D077E9" w:rsidRPr="0034513B" w:rsidRDefault="00D077E9" w:rsidP="00AB02A7">
            <w:pPr>
              <w:rPr>
                <w:noProof/>
                <w:color w:val="auto"/>
                <w:sz w:val="10"/>
                <w:szCs w:val="10"/>
              </w:rPr>
            </w:pPr>
          </w:p>
        </w:tc>
      </w:tr>
    </w:tbl>
    <w:p w14:paraId="4D15FEC6" w14:textId="212A1965" w:rsidR="00D077E9" w:rsidRPr="0034513B" w:rsidRDefault="00D077E9">
      <w:pPr>
        <w:spacing w:after="200"/>
        <w:rPr>
          <w:color w:val="auto"/>
        </w:rPr>
      </w:pPr>
      <w:r w:rsidRPr="0034513B">
        <w:rPr>
          <w:color w:val="auto"/>
          <w:lang w:bidi="de-DE"/>
        </w:rPr>
        <w:br w:type="page"/>
      </w:r>
    </w:p>
    <w:p w14:paraId="7D91E2C5" w14:textId="60B58864" w:rsidR="00841217" w:rsidRDefault="00841217" w:rsidP="00CB58B9">
      <w:pPr>
        <w:pStyle w:val="berschrift1"/>
      </w:pPr>
      <w:r w:rsidRPr="00CB58B9">
        <w:lastRenderedPageBreak/>
        <w:t>Vorwort</w:t>
      </w:r>
    </w:p>
    <w:p w14:paraId="270768B4" w14:textId="3202A411" w:rsidR="00B01657" w:rsidRPr="00FB1D05" w:rsidRDefault="009150E2" w:rsidP="00FB1D05">
      <w:pPr>
        <w:pStyle w:val="Inhalt"/>
      </w:pPr>
      <w:r w:rsidRPr="00FB1D05">
        <w:t xml:space="preserve">Der Einsatz von künstlicher Intelligenz (KI) </w:t>
      </w:r>
      <w:r w:rsidR="00A35E37">
        <w:t>w</w:t>
      </w:r>
      <w:r w:rsidR="00041665">
        <w:t>ird immer präsenter u</w:t>
      </w:r>
      <w:r w:rsidRPr="00FB1D05">
        <w:t>nd damit einhergehend auch das Problem der</w:t>
      </w:r>
      <w:r w:rsidR="00B810AC" w:rsidRPr="00FB1D05">
        <w:t xml:space="preserve"> </w:t>
      </w:r>
      <w:r w:rsidRPr="00FB1D05">
        <w:t>Intransparenz von immer komplexer werdenden Modellen.</w:t>
      </w:r>
      <w:r w:rsidR="002A2B1F" w:rsidRPr="00FB1D05">
        <w:t xml:space="preserve"> </w:t>
      </w:r>
      <w:r w:rsidR="006A1539" w:rsidRPr="00FB1D05">
        <w:t>Es ist jedoch wichtig, dass Menschen verstehen, wie diese Technologien funktionieren, um sie effizient nutzen zu können.</w:t>
      </w:r>
      <w:r w:rsidR="00B01657" w:rsidRPr="00FB1D05">
        <w:t xml:space="preserve"> Eine Methode</w:t>
      </w:r>
      <w:r w:rsidR="00041665">
        <w:t>, um</w:t>
      </w:r>
      <w:r w:rsidR="00B01657" w:rsidRPr="00FB1D05">
        <w:t xml:space="preserve"> geeignete Erklärungen zu konzipieren</w:t>
      </w:r>
      <w:r w:rsidR="004733ED">
        <w:t>,</w:t>
      </w:r>
      <w:r w:rsidR="00B01657" w:rsidRPr="00FB1D05">
        <w:t xml:space="preserve"> ist der Fragen-basierte Ansatz. Bei </w:t>
      </w:r>
      <w:r w:rsidR="004733ED">
        <w:t>dieser Herangehensweise</w:t>
      </w:r>
      <w:r w:rsidR="00B01657" w:rsidRPr="00FB1D05">
        <w:t xml:space="preserve"> </w:t>
      </w:r>
      <w:r w:rsidR="001A191C" w:rsidRPr="0077253B">
        <w:t xml:space="preserve">liegt der Fokus auf dem Menschen, indem </w:t>
      </w:r>
      <w:r w:rsidR="0077253B" w:rsidRPr="0077253B">
        <w:t>der Erklärungsbedarf in</w:t>
      </w:r>
      <w:r w:rsidR="001A191C" w:rsidRPr="0077253B">
        <w:t xml:space="preserve"> von Fragen </w:t>
      </w:r>
      <w:r w:rsidR="00C0596C">
        <w:t>erhoben</w:t>
      </w:r>
      <w:r w:rsidR="001A191C" w:rsidRPr="0077253B">
        <w:t xml:space="preserve"> wird</w:t>
      </w:r>
      <w:r w:rsidR="0077253B" w:rsidRPr="0077253B">
        <w:t>.</w:t>
      </w:r>
    </w:p>
    <w:p w14:paraId="098BAFFD" w14:textId="5D22BE63" w:rsidR="006A1539" w:rsidRPr="00FB1D05" w:rsidRDefault="00B01657" w:rsidP="00FB1D05">
      <w:pPr>
        <w:pStyle w:val="Inhalt"/>
      </w:pPr>
      <w:r w:rsidRPr="00FB1D05">
        <w:t>Dieser Leitfaden soll Ihnen dabei helfen solche Erklärungen</w:t>
      </w:r>
      <w:r w:rsidR="00C0596C">
        <w:t xml:space="preserve"> für KI-Systeme</w:t>
      </w:r>
      <w:r w:rsidRPr="00FB1D05">
        <w:t xml:space="preserve"> zu entwickeln. Der Leitfaden deckt nicht nur die Fragenerhebung ab, sondern stellt ein ganzheitliches Konzept </w:t>
      </w:r>
      <w:r w:rsidR="00FE52AD">
        <w:t>zur Verfügung</w:t>
      </w:r>
      <w:r w:rsidRPr="00FB1D05">
        <w:t>.</w:t>
      </w:r>
    </w:p>
    <w:p w14:paraId="5B7493D8" w14:textId="787DB57E" w:rsidR="00B01657" w:rsidRPr="00FB1D05" w:rsidRDefault="00801DF6" w:rsidP="00FB1D05">
      <w:pPr>
        <w:pStyle w:val="Inhalt"/>
      </w:pPr>
      <w:r w:rsidRPr="00FB1D05">
        <w:t>In diesem Leitfaden werden Sie durch die verschiedenen Schritte der Analyse, Entwicklung und Evaluation geführt</w:t>
      </w:r>
      <w:r w:rsidR="005B5834" w:rsidRPr="00FB1D05">
        <w:t xml:space="preserve">. </w:t>
      </w:r>
      <w:r w:rsidR="00FE52AD">
        <w:t>Dabei</w:t>
      </w:r>
      <w:r w:rsidR="005B5834" w:rsidRPr="00FB1D05">
        <w:t xml:space="preserve"> erhalten Sie Anleitungen sowie Tipps</w:t>
      </w:r>
      <w:r w:rsidR="00866BED" w:rsidRPr="00FB1D05">
        <w:t xml:space="preserve">, </w:t>
      </w:r>
      <w:r w:rsidR="00A028D8" w:rsidRPr="00FB1D05">
        <w:t>die Ihnen helfen</w:t>
      </w:r>
      <w:r w:rsidR="00C0596C">
        <w:t xml:space="preserve"> die</w:t>
      </w:r>
      <w:r w:rsidR="00A028D8" w:rsidRPr="00FB1D05">
        <w:t xml:space="preserve"> Erklärungen zu Konzipieren und zu Verbessern. </w:t>
      </w:r>
    </w:p>
    <w:p w14:paraId="795239E2" w14:textId="5AAD316E" w:rsidR="00FB1D05" w:rsidRPr="00FB1D05" w:rsidRDefault="00A028D8" w:rsidP="00FB1D05">
      <w:pPr>
        <w:pStyle w:val="Inhalt"/>
      </w:pPr>
      <w:r w:rsidRPr="00FB1D05">
        <w:t>Der Leitfaden kann während oder nach dem eigentlichen Designprozess des</w:t>
      </w:r>
      <w:r w:rsidR="00C0596C">
        <w:t xml:space="preserve"> KI-</w:t>
      </w:r>
      <w:r w:rsidRPr="00FB1D05">
        <w:t>Systems angewendet werden.</w:t>
      </w:r>
    </w:p>
    <w:p w14:paraId="6278C1D7" w14:textId="77777777" w:rsidR="009B031D" w:rsidRDefault="009B031D" w:rsidP="007A4B46">
      <w:pPr>
        <w:pStyle w:val="Inhalt"/>
        <w:rPr>
          <w:lang w:bidi="de-DE"/>
        </w:rPr>
      </w:pPr>
    </w:p>
    <w:p w14:paraId="26145588" w14:textId="76BA540B" w:rsidR="009B031D" w:rsidRDefault="00CB3517" w:rsidP="007A4B46">
      <w:pPr>
        <w:pStyle w:val="Inhalt"/>
        <w:rPr>
          <w:lang w:bidi="de-DE"/>
        </w:rPr>
      </w:pPr>
      <w:r>
        <w:rPr>
          <w:lang w:bidi="de-DE"/>
        </w:rPr>
        <w:t xml:space="preserve">Es wird empfohlen den Leitfaden in </w:t>
      </w:r>
      <w:r w:rsidR="00AB2F35">
        <w:rPr>
          <w:lang w:bidi="de-DE"/>
        </w:rPr>
        <w:t xml:space="preserve">Microsoft </w:t>
      </w:r>
      <w:r>
        <w:rPr>
          <w:lang w:bidi="de-DE"/>
        </w:rPr>
        <w:t>Word auszufüllen, da so Tabellen erweitert und ergänzt werden können. Der Leitfaden ist öffentlich unter</w:t>
      </w:r>
      <w:r w:rsidR="00AE68AD">
        <w:rPr>
          <w:lang w:bidi="de-DE"/>
        </w:rPr>
        <w:t xml:space="preserve"> </w:t>
      </w:r>
      <w:hyperlink r:id="rId8" w:history="1">
        <w:r w:rsidR="000204CE" w:rsidRPr="00AB10C8">
          <w:rPr>
            <w:rStyle w:val="Hyperlink"/>
            <w:color w:val="467A40" w:themeColor="text2"/>
            <w:lang w:bidi="de-DE"/>
          </w:rPr>
          <w:t>GitHub</w:t>
        </w:r>
      </w:hyperlink>
      <w:r w:rsidR="00AD0264">
        <w:rPr>
          <w:rStyle w:val="Funotenzeichen"/>
          <w:lang w:bidi="de-DE"/>
        </w:rPr>
        <w:footnoteReference w:id="2"/>
      </w:r>
      <w:r>
        <w:rPr>
          <w:lang w:bidi="de-DE"/>
        </w:rPr>
        <w:t xml:space="preserve"> abrufbar.</w:t>
      </w:r>
    </w:p>
    <w:p w14:paraId="33612B16" w14:textId="77777777" w:rsidR="009B031D" w:rsidRDefault="009B031D" w:rsidP="007A4B46">
      <w:pPr>
        <w:pStyle w:val="Inhalt"/>
        <w:rPr>
          <w:lang w:bidi="de-DE"/>
        </w:rPr>
      </w:pPr>
    </w:p>
    <w:p w14:paraId="5FDBCDF1" w14:textId="49B90125" w:rsidR="00D077E9" w:rsidRPr="00CB58B9" w:rsidRDefault="00452DAA" w:rsidP="00CB58B9">
      <w:pPr>
        <w:pStyle w:val="berschrift1"/>
      </w:pPr>
      <w:r w:rsidRPr="00CB58B9">
        <w:lastRenderedPageBreak/>
        <w:t>Überblick</w:t>
      </w:r>
    </w:p>
    <w:p w14:paraId="0FDD673C" w14:textId="737D07F3" w:rsidR="00C01FB6" w:rsidRPr="00927385" w:rsidRDefault="00FA5214" w:rsidP="00CD7839">
      <w:pPr>
        <w:rPr>
          <w:b w:val="0"/>
          <w:bCs/>
          <w:color w:val="auto"/>
        </w:rPr>
      </w:pPr>
      <w:r>
        <w:rPr>
          <w:noProof/>
        </w:rPr>
        <mc:AlternateContent>
          <mc:Choice Requires="wps">
            <w:drawing>
              <wp:anchor distT="45720" distB="45720" distL="114300" distR="114300" simplePos="0" relativeHeight="251667476" behindDoc="0" locked="0" layoutInCell="1" allowOverlap="1" wp14:anchorId="60BD2513" wp14:editId="748247F9">
                <wp:simplePos x="0" y="0"/>
                <wp:positionH relativeFrom="column">
                  <wp:posOffset>21933</wp:posOffset>
                </wp:positionH>
                <wp:positionV relativeFrom="paragraph">
                  <wp:posOffset>7532078</wp:posOffset>
                </wp:positionV>
                <wp:extent cx="2360930" cy="1404620"/>
                <wp:effectExtent l="0" t="0" r="0" b="0"/>
                <wp:wrapNone/>
                <wp:docPr id="3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F33340B" w14:textId="4393B46C" w:rsidR="00A02D79" w:rsidRPr="00A02D79" w:rsidRDefault="00A02D79" w:rsidP="00A02D79">
                            <w:pPr>
                              <w:pStyle w:val="Inhalt"/>
                              <w:rPr>
                                <w:color w:val="FFFFFF" w:themeColor="background1"/>
                                <w:sz w:val="22"/>
                                <w:szCs w:val="20"/>
                              </w:rPr>
                            </w:pPr>
                            <w:r>
                              <w:rPr>
                                <w:color w:val="FFFFFF" w:themeColor="background1"/>
                                <w:sz w:val="22"/>
                                <w:szCs w:val="20"/>
                              </w:rPr>
                              <w:t>Evalu</w:t>
                            </w:r>
                            <w:r w:rsidR="00FA5214">
                              <w:rPr>
                                <w:color w:val="FFFFFF" w:themeColor="background1"/>
                                <w:sz w:val="22"/>
                                <w:szCs w:val="20"/>
                              </w:rPr>
                              <w:t>a</w:t>
                            </w:r>
                            <w:r>
                              <w:rPr>
                                <w:color w:val="FFFFFF" w:themeColor="background1"/>
                                <w:sz w:val="22"/>
                                <w:szCs w:val="20"/>
                              </w:rPr>
                              <w:t>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BD2513" id="_x0000_s1028" type="#_x0000_t202" style="position:absolute;margin-left:1.75pt;margin-top:593.1pt;width:185.9pt;height:110.6pt;z-index:2516674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" filled="f" stroked="f">
                <v:textbox style="mso-fit-shape-to-text:t">
                  <w:txbxContent>
                    <w:p w14:paraId="4F33340B" w14:textId="4393B46C" w:rsidR="00A02D79" w:rsidRPr="00A02D79" w:rsidRDefault="00A02D79" w:rsidP="00A02D79">
                      <w:pPr>
                        <w:pStyle w:val="Inhalt"/>
                        <w:rPr>
                          <w:color w:val="FFFFFF" w:themeColor="background1"/>
                          <w:sz w:val="22"/>
                          <w:szCs w:val="20"/>
                        </w:rPr>
                      </w:pPr>
                      <w:r>
                        <w:rPr>
                          <w:color w:val="FFFFFF" w:themeColor="background1"/>
                          <w:sz w:val="22"/>
                          <w:szCs w:val="20"/>
                        </w:rPr>
                        <w:t>Evalu</w:t>
                      </w:r>
                      <w:r w:rsidR="00FA5214">
                        <w:rPr>
                          <w:color w:val="FFFFFF" w:themeColor="background1"/>
                          <w:sz w:val="22"/>
                          <w:szCs w:val="20"/>
                        </w:rPr>
                        <w:t>a</w:t>
                      </w:r>
                      <w:r>
                        <w:rPr>
                          <w:color w:val="FFFFFF" w:themeColor="background1"/>
                          <w:sz w:val="22"/>
                          <w:szCs w:val="20"/>
                        </w:rPr>
                        <w:t>tion</w:t>
                      </w:r>
                    </w:p>
                  </w:txbxContent>
                </v:textbox>
              </v:shape>
            </w:pict>
          </mc:Fallback>
        </mc:AlternateContent>
      </w:r>
      <w:r>
        <w:rPr>
          <w:noProof/>
        </w:rPr>
        <mc:AlternateContent>
          <mc:Choice Requires="wps">
            <w:drawing>
              <wp:anchor distT="45720" distB="45720" distL="114300" distR="114300" simplePos="0" relativeHeight="251665428" behindDoc="0" locked="0" layoutInCell="1" allowOverlap="1" wp14:anchorId="29083752" wp14:editId="2C0A0109">
                <wp:simplePos x="0" y="0"/>
                <wp:positionH relativeFrom="column">
                  <wp:posOffset>129975</wp:posOffset>
                </wp:positionH>
                <wp:positionV relativeFrom="paragraph">
                  <wp:posOffset>6581273</wp:posOffset>
                </wp:positionV>
                <wp:extent cx="2360930" cy="1404620"/>
                <wp:effectExtent l="0" t="0" r="0" b="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86769D8" w14:textId="52AEC53E" w:rsidR="00A02D79" w:rsidRPr="00A02D79" w:rsidRDefault="00A02D79" w:rsidP="00A02D79">
                            <w:pPr>
                              <w:pStyle w:val="Inhalt"/>
                              <w:rPr>
                                <w:color w:val="FFFFFF" w:themeColor="background1"/>
                                <w:sz w:val="22"/>
                                <w:szCs w:val="20"/>
                              </w:rPr>
                            </w:pPr>
                            <w:r>
                              <w:rPr>
                                <w:color w:val="FFFFFF" w:themeColor="background1"/>
                                <w:sz w:val="22"/>
                                <w:szCs w:val="20"/>
                              </w:rPr>
                              <w:t>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9083752" id="_x0000_s1029" type="#_x0000_t202" style="position:absolute;margin-left:10.25pt;margin-top:518.2pt;width:185.9pt;height:110.6pt;z-index:2516654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" filled="f" stroked="f">
                <v:textbox style="mso-fit-shape-to-text:t">
                  <w:txbxContent>
                    <w:p w14:paraId="386769D8" w14:textId="52AEC53E" w:rsidR="00A02D79" w:rsidRPr="00A02D79" w:rsidRDefault="00A02D79" w:rsidP="00A02D79">
                      <w:pPr>
                        <w:pStyle w:val="Inhalt"/>
                        <w:rPr>
                          <w:color w:val="FFFFFF" w:themeColor="background1"/>
                          <w:sz w:val="22"/>
                          <w:szCs w:val="20"/>
                        </w:rPr>
                      </w:pPr>
                      <w:r>
                        <w:rPr>
                          <w:color w:val="FFFFFF" w:themeColor="background1"/>
                          <w:sz w:val="22"/>
                          <w:szCs w:val="20"/>
                        </w:rPr>
                        <w:t>Design</w:t>
                      </w:r>
                    </w:p>
                  </w:txbxContent>
                </v:textbox>
              </v:shape>
            </w:pict>
          </mc:Fallback>
        </mc:AlternateContent>
      </w:r>
      <w:r>
        <w:rPr>
          <w:b w:val="0"/>
          <w:bCs/>
          <w:noProof/>
          <w:color w:val="auto"/>
        </w:rPr>
        <mc:AlternateContent>
          <mc:Choice Requires="wps">
            <w:drawing>
              <wp:anchor distT="0" distB="0" distL="114300" distR="114300" simplePos="0" relativeHeight="251661332" behindDoc="0" locked="0" layoutInCell="1" allowOverlap="1" wp14:anchorId="07869017" wp14:editId="1A1D4748">
                <wp:simplePos x="0" y="0"/>
                <wp:positionH relativeFrom="column">
                  <wp:posOffset>-304499</wp:posOffset>
                </wp:positionH>
                <wp:positionV relativeFrom="paragraph">
                  <wp:posOffset>6563460</wp:posOffset>
                </wp:positionV>
                <wp:extent cx="1424305" cy="1366520"/>
                <wp:effectExtent l="0" t="0" r="0" b="0"/>
                <wp:wrapNone/>
                <wp:docPr id="33" name="Pfeil: gebogen 33"/>
                <wp:cNvGraphicFramePr/>
                <a:graphic xmlns:a="http://schemas.openxmlformats.org/drawingml/2006/main">
                  <a:graphicData uri="http://schemas.microsoft.com/office/word/2010/wordprocessingShape">
                    <wps:wsp>
                      <wps:cNvSpPr/>
                      <wps:spPr>
                        <a:xfrm rot="10800000">
                          <a:off x="0" y="0"/>
                          <a:ext cx="1424305" cy="1366520"/>
                        </a:xfrm>
                        <a:prstGeom prst="circularArrow">
                          <a:avLst>
                            <a:gd name="adj1" fmla="val 19993"/>
                            <a:gd name="adj2" fmla="val 1142319"/>
                            <a:gd name="adj3" fmla="val 20344434"/>
                            <a:gd name="adj4" fmla="val 10800000"/>
                            <a:gd name="adj5" fmla="val 17380"/>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CD5598" id="Pfeil: gebogen 33" o:spid="_x0000_s1026" style="position:absolute;margin-left:-24pt;margin-top:516.8pt;width:112.15pt;height:107.6pt;rotation:180;z-index:251661332;visibility:visible;mso-wrap-style:square;mso-wrap-distance-left:9pt;mso-wrap-distance-top:0;mso-wrap-distance-right:9pt;mso-wrap-distance-bottom:0;mso-position-horizontal:absolute;mso-position-horizontal-relative:text;mso-position-vertical:absolute;mso-position-vertical-relative:text;v-text-anchor:middle" coordsize="1424305,136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" path="m100897,683260v,-290846,225230,-537101,527636,-576888c924766,67397,1207105,238341,1295863,510412r93269,-3074l1186512,667628,914388,522983r84956,-2800c922387,406832,774598,351420,632784,382746,481023,416269,374106,540478,374106,683259r-273209,1xe" fillcolor="#467a40 [3204]" strokecolor="#467a40 [3204]" strokeweight="2pt">
                <v:path arrowok="t" o:connecttype="custom" o:connectlocs="100897,683260;628533,106372;1295863,510412;1389132,507338;1186512,667628;914388,522983;999344,520183;632784,382746;374106,683259;100897,683260" o:connectangles="0,0,0,0,0,0,0,0,0,0"/>
              </v:shape>
            </w:pict>
          </mc:Fallback>
        </mc:AlternateContent>
      </w:r>
      <w:r>
        <w:rPr>
          <w:b w:val="0"/>
          <w:bCs/>
          <w:noProof/>
          <w:color w:val="auto"/>
        </w:rPr>
        <mc:AlternateContent>
          <mc:Choice Requires="wps">
            <w:drawing>
              <wp:anchor distT="0" distB="0" distL="114300" distR="114300" simplePos="0" relativeHeight="251663380" behindDoc="0" locked="0" layoutInCell="1" allowOverlap="1" wp14:anchorId="1DCF4B1E" wp14:editId="0AF4B275">
                <wp:simplePos x="0" y="0"/>
                <wp:positionH relativeFrom="column">
                  <wp:posOffset>-307674</wp:posOffset>
                </wp:positionH>
                <wp:positionV relativeFrom="paragraph">
                  <wp:posOffset>6485155</wp:posOffset>
                </wp:positionV>
                <wp:extent cx="1424305" cy="1366520"/>
                <wp:effectExtent l="0" t="0" r="4445" b="0"/>
                <wp:wrapNone/>
                <wp:docPr id="34" name="Pfeil: gebogen 34"/>
                <wp:cNvGraphicFramePr/>
                <a:graphic xmlns:a="http://schemas.openxmlformats.org/drawingml/2006/main">
                  <a:graphicData uri="http://schemas.microsoft.com/office/word/2010/wordprocessingShape">
                    <wps:wsp>
                      <wps:cNvSpPr/>
                      <wps:spPr>
                        <a:xfrm>
                          <a:off x="0" y="0"/>
                          <a:ext cx="1424305" cy="1366520"/>
                        </a:xfrm>
                        <a:prstGeom prst="circularArrow">
                          <a:avLst>
                            <a:gd name="adj1" fmla="val 19993"/>
                            <a:gd name="adj2" fmla="val 1142319"/>
                            <a:gd name="adj3" fmla="val 20344434"/>
                            <a:gd name="adj4" fmla="val 10800000"/>
                            <a:gd name="adj5" fmla="val 17380"/>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8F4D8D" id="Pfeil: gebogen 34" o:spid="_x0000_s1026" style="position:absolute;margin-left:-24.25pt;margin-top:510.65pt;width:112.15pt;height:107.6pt;z-index:251663380;visibility:visible;mso-wrap-style:square;mso-wrap-distance-left:9pt;mso-wrap-distance-top:0;mso-wrap-distance-right:9pt;mso-wrap-distance-bottom:0;mso-position-horizontal:absolute;mso-position-horizontal-relative:text;mso-position-vertical:absolute;mso-position-vertical-relative:text;v-text-anchor:middle" coordsize="1424305,136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" path="m100897,683260v,-290846,225230,-537101,527636,-576888c924766,67397,1207105,238341,1295863,510412r93269,-3074l1186512,667628,914388,522983r84956,-2800c922387,406832,774598,351420,632784,382746,481023,416269,374106,540478,374106,683259r-273209,1xe" fillcolor="#467a40 [3204]" strokecolor="#467a40 [3204]" strokeweight="2pt">
                <v:path arrowok="t" o:connecttype="custom" o:connectlocs="100897,683260;628533,106372;1295863,510412;1389132,507338;1186512,667628;914388,522983;999344,520183;632784,382746;374106,683259;100897,683260" o:connectangles="0,0,0,0,0,0,0,0,0,0"/>
              </v:shape>
            </w:pict>
          </mc:Fallback>
        </mc:AlternateContent>
      </w:r>
      <w:r w:rsidR="00CE088F" w:rsidRPr="00927385">
        <w:rPr>
          <w:b w:val="0"/>
          <w:bCs/>
          <w:noProof/>
          <w:color w:val="auto"/>
        </w:rPr>
        <w:drawing>
          <wp:inline distT="0" distB="0" distL="0" distR="0" wp14:anchorId="52B1F473" wp14:editId="5EB0025D">
            <wp:extent cx="5970815" cy="8482693"/>
            <wp:effectExtent l="38100" t="19050" r="11430" b="0"/>
            <wp:docPr id="1" name="Diagramm 1">
              <a:extLst xmlns:a="http://schemas.openxmlformats.org/drawingml/2006/main">
                <a:ext uri="{FF2B5EF4-FFF2-40B4-BE49-F238E27FC236}">
                  <a16:creationId xmlns:a16="http://schemas.microsoft.com/office/drawing/2014/main" id="{B589D25A-012B-4F53-A09A-B8725D67106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337F64E" w14:textId="4295C203" w:rsidR="00C51B96" w:rsidRPr="00CB58B9" w:rsidRDefault="00EB5D5A" w:rsidP="00CB58B9">
      <w:pPr>
        <w:pStyle w:val="berschrift1"/>
      </w:pPr>
      <w:r w:rsidRPr="00CB58B9">
        <w:lastRenderedPageBreak/>
        <w:t>Systemanalyse</w:t>
      </w:r>
    </w:p>
    <w:p w14:paraId="25A5BEA3" w14:textId="6BED617B" w:rsidR="00CB58B9" w:rsidRDefault="00215D88" w:rsidP="00215D88">
      <w:pPr>
        <w:pStyle w:val="Inhalt"/>
      </w:pPr>
      <w:r>
        <w:t>In der Systemanalyse w</w:t>
      </w:r>
      <w:r w:rsidR="00881AD7">
        <w:t xml:space="preserve">erden die Ziele </w:t>
      </w:r>
      <w:r>
        <w:t>des Systems untersucht und die zu erklärenden KI</w:t>
      </w:r>
      <w:r w:rsidR="00881AD7">
        <w:t>-Komponenten beschrieben.</w:t>
      </w:r>
      <w:r w:rsidR="00505AFF">
        <w:t xml:space="preserve"> </w:t>
      </w:r>
      <w:r w:rsidR="002F38B6">
        <w:t>Die Nutzenden können in diesen Schritt mit eingebunden werden, indem durch Interviews und Frageb</w:t>
      </w:r>
      <w:r w:rsidR="00767CA6">
        <w:t>ögen</w:t>
      </w:r>
      <w:r w:rsidR="00CB441F">
        <w:t>,</w:t>
      </w:r>
      <w:r w:rsidR="00767CA6">
        <w:t xml:space="preserve"> </w:t>
      </w:r>
      <w:r w:rsidR="00BC12D1">
        <w:t>deren</w:t>
      </w:r>
      <w:r w:rsidR="00767CA6">
        <w:t xml:space="preserve"> Bedürfnisse und Erwartungen </w:t>
      </w:r>
      <w:r w:rsidR="0049425F">
        <w:t xml:space="preserve">an das System </w:t>
      </w:r>
      <w:r w:rsidR="00767CA6">
        <w:t xml:space="preserve">evaluiert </w:t>
      </w:r>
      <w:r w:rsidR="00BC12D1">
        <w:t>werden</w:t>
      </w:r>
      <w:r w:rsidR="00767CA6">
        <w:t>.</w:t>
      </w:r>
    </w:p>
    <w:p w14:paraId="7DF2DEA4" w14:textId="3BBBAD45" w:rsidR="00213A17" w:rsidRPr="00CB58B9" w:rsidRDefault="00213A17" w:rsidP="00CB58B9">
      <w:pPr>
        <w:pStyle w:val="berschrift2"/>
      </w:pPr>
      <w:r w:rsidRPr="00CB58B9">
        <w:t>Ziele des Systems</w:t>
      </w:r>
      <w:r w:rsidR="008B2FFF">
        <w:t xml:space="preserve"> identifizieren</w:t>
      </w:r>
    </w:p>
    <w:p w14:paraId="69543C2D" w14:textId="52BC7AF6" w:rsidR="00EA6B24" w:rsidRPr="0034513B" w:rsidRDefault="00213A17" w:rsidP="00EA6B24">
      <w:pPr>
        <w:pStyle w:val="Inhalt"/>
      </w:pPr>
      <w:r w:rsidRPr="0034513B">
        <w:t>In diesem Schritt gilt es Ziele zu identifizieren, die mit dem System erreicht werden sollen</w:t>
      </w:r>
      <w:r w:rsidR="00FB1D7E">
        <w:t>.</w:t>
      </w:r>
    </w:p>
    <w:p w14:paraId="5F957B43" w14:textId="3966705C" w:rsidR="00213A17" w:rsidRDefault="00213A17" w:rsidP="00213A17">
      <w:pPr>
        <w:pStyle w:val="Inhalt"/>
      </w:pPr>
      <w:r w:rsidRPr="0034513B">
        <w:t>Sind die Ziele des Systems bereit</w:t>
      </w:r>
      <w:r w:rsidR="00B949C9">
        <w:t>s</w:t>
      </w:r>
      <w:r w:rsidRPr="0034513B">
        <w:t xml:space="preserve"> bekannt, können diese direkt in die </w:t>
      </w:r>
      <w:r w:rsidR="00C75AA7" w:rsidRPr="00C75AA7">
        <w:t>Tabelle des dritten Schritts</w:t>
      </w:r>
      <w:r w:rsidR="00C75AA7">
        <w:t xml:space="preserve"> </w:t>
      </w:r>
      <w:r w:rsidRPr="0034513B">
        <w:t>eingetragen werden. Wurde das System noch nicht entwickelt oder befindet sich in der Anfangsphase, können die Systemziele mithilfe der folgenden Anleitung ermittelt werden</w:t>
      </w:r>
      <w:r w:rsidR="006F61BD">
        <w:t>. Am Ende dieses Abschnittes ist ein Beispiel abgebildet.</w:t>
      </w:r>
    </w:p>
    <w:p w14:paraId="04A6AF48" w14:textId="373A9A01" w:rsidR="00213A17" w:rsidRPr="0034513B" w:rsidRDefault="00213A17" w:rsidP="00F55AD5">
      <w:pPr>
        <w:pStyle w:val="Inhalt"/>
        <w:numPr>
          <w:ilvl w:val="0"/>
          <w:numId w:val="45"/>
        </w:numPr>
        <w:ind w:left="426"/>
      </w:pPr>
      <w:r w:rsidRPr="0034513B">
        <w:t xml:space="preserve">Im ersten Schritt werden die Geschäftsziele identifiziert, die zur Wettbewerbsfähigkeit beitragen. Diese können sich z.B. auf die Produktivität, Flexibilität oder </w:t>
      </w:r>
      <w:r w:rsidR="00D649B6">
        <w:t xml:space="preserve">Zufriedenheit der </w:t>
      </w:r>
      <w:proofErr w:type="spellStart"/>
      <w:proofErr w:type="gramStart"/>
      <w:r w:rsidR="00D649B6">
        <w:t>Kund:innen</w:t>
      </w:r>
      <w:proofErr w:type="spellEnd"/>
      <w:proofErr w:type="gramEnd"/>
      <w:r w:rsidRPr="0034513B">
        <w:t xml:space="preserve"> beziehen. </w:t>
      </w:r>
      <w:r w:rsidR="00F55AD5">
        <w:br/>
      </w:r>
      <w:r w:rsidRPr="0034513B">
        <w:t>Bitte tragen Sie die Geschäftsziele der Priorität geordnet in die folgende Tabelle ein</w:t>
      </w:r>
      <w:r w:rsidR="00F55AD5">
        <w:t>.</w:t>
      </w:r>
    </w:p>
    <w:tbl>
      <w:tblPr>
        <w:tblStyle w:val="EinfacheTabelle1"/>
        <w:tblW w:w="0" w:type="auto"/>
        <w:tblLook w:val="04A0" w:firstRow="1" w:lastRow="0" w:firstColumn="1" w:lastColumn="0" w:noHBand="0" w:noVBand="1"/>
      </w:tblPr>
      <w:tblGrid>
        <w:gridCol w:w="704"/>
        <w:gridCol w:w="9320"/>
      </w:tblGrid>
      <w:tr w:rsidR="00213A17" w:rsidRPr="0034513B" w14:paraId="5C1D8789" w14:textId="77777777" w:rsidTr="00D57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99F0CE4" w14:textId="77777777" w:rsidR="00213A17" w:rsidRPr="00987297" w:rsidRDefault="00213A17" w:rsidP="00D57706">
            <w:pPr>
              <w:rPr>
                <w:b/>
                <w:bCs w:val="0"/>
                <w:color w:val="auto"/>
                <w:sz w:val="24"/>
                <w:szCs w:val="20"/>
              </w:rPr>
            </w:pPr>
            <w:r w:rsidRPr="00987297">
              <w:rPr>
                <w:b/>
                <w:bCs w:val="0"/>
                <w:color w:val="auto"/>
                <w:sz w:val="24"/>
                <w:szCs w:val="20"/>
              </w:rPr>
              <w:t>Nr.</w:t>
            </w:r>
          </w:p>
        </w:tc>
        <w:tc>
          <w:tcPr>
            <w:tcW w:w="9320" w:type="dxa"/>
          </w:tcPr>
          <w:p w14:paraId="35BE2EFE" w14:textId="77777777" w:rsidR="00213A17" w:rsidRPr="00987297" w:rsidRDefault="00213A17" w:rsidP="00D57706">
            <w:pPr>
              <w:cnfStyle w:val="100000000000" w:firstRow="1" w:lastRow="0" w:firstColumn="0" w:lastColumn="0" w:oddVBand="0" w:evenVBand="0" w:oddHBand="0" w:evenHBand="0" w:firstRowFirstColumn="0" w:firstRowLastColumn="0" w:lastRowFirstColumn="0" w:lastRowLastColumn="0"/>
              <w:rPr>
                <w:b/>
                <w:bCs w:val="0"/>
                <w:color w:val="auto"/>
                <w:sz w:val="24"/>
                <w:szCs w:val="20"/>
              </w:rPr>
            </w:pPr>
            <w:r w:rsidRPr="00987297">
              <w:rPr>
                <w:b/>
                <w:bCs w:val="0"/>
                <w:color w:val="auto"/>
                <w:sz w:val="24"/>
                <w:szCs w:val="20"/>
              </w:rPr>
              <w:t>Geschäftsziel</w:t>
            </w:r>
          </w:p>
        </w:tc>
      </w:tr>
      <w:tr w:rsidR="00213A17" w:rsidRPr="0034513B" w14:paraId="61F841BB" w14:textId="77777777" w:rsidTr="00D57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3E5749F" w14:textId="77777777" w:rsidR="00213A17" w:rsidRPr="0034513B" w:rsidRDefault="00213A17" w:rsidP="00D57706">
            <w:pPr>
              <w:rPr>
                <w:color w:val="auto"/>
              </w:rPr>
            </w:pPr>
          </w:p>
        </w:tc>
        <w:tc>
          <w:tcPr>
            <w:tcW w:w="9320" w:type="dxa"/>
          </w:tcPr>
          <w:p w14:paraId="44B80082" w14:textId="77777777" w:rsidR="00213A17" w:rsidRPr="0034513B" w:rsidRDefault="00213A17" w:rsidP="00D57706">
            <w:pPr>
              <w:cnfStyle w:val="000000100000" w:firstRow="0" w:lastRow="0" w:firstColumn="0" w:lastColumn="0" w:oddVBand="0" w:evenVBand="0" w:oddHBand="1" w:evenHBand="0" w:firstRowFirstColumn="0" w:firstRowLastColumn="0" w:lastRowFirstColumn="0" w:lastRowLastColumn="0"/>
              <w:rPr>
                <w:color w:val="auto"/>
              </w:rPr>
            </w:pPr>
          </w:p>
        </w:tc>
      </w:tr>
      <w:tr w:rsidR="00213A17" w:rsidRPr="0034513B" w14:paraId="5896589E" w14:textId="77777777" w:rsidTr="00D57706">
        <w:tc>
          <w:tcPr>
            <w:cnfStyle w:val="001000000000" w:firstRow="0" w:lastRow="0" w:firstColumn="1" w:lastColumn="0" w:oddVBand="0" w:evenVBand="0" w:oddHBand="0" w:evenHBand="0" w:firstRowFirstColumn="0" w:firstRowLastColumn="0" w:lastRowFirstColumn="0" w:lastRowLastColumn="0"/>
            <w:tcW w:w="704" w:type="dxa"/>
          </w:tcPr>
          <w:p w14:paraId="0BFEA038" w14:textId="77777777" w:rsidR="00213A17" w:rsidRPr="0034513B" w:rsidRDefault="00213A17" w:rsidP="00D57706">
            <w:pPr>
              <w:rPr>
                <w:color w:val="auto"/>
              </w:rPr>
            </w:pPr>
          </w:p>
        </w:tc>
        <w:tc>
          <w:tcPr>
            <w:tcW w:w="9320" w:type="dxa"/>
          </w:tcPr>
          <w:p w14:paraId="42552C6E" w14:textId="77777777" w:rsidR="00213A17" w:rsidRPr="0034513B" w:rsidRDefault="00213A17" w:rsidP="00D57706">
            <w:pPr>
              <w:cnfStyle w:val="000000000000" w:firstRow="0" w:lastRow="0" w:firstColumn="0" w:lastColumn="0" w:oddVBand="0" w:evenVBand="0" w:oddHBand="0" w:evenHBand="0" w:firstRowFirstColumn="0" w:firstRowLastColumn="0" w:lastRowFirstColumn="0" w:lastRowLastColumn="0"/>
              <w:rPr>
                <w:color w:val="auto"/>
              </w:rPr>
            </w:pPr>
          </w:p>
        </w:tc>
      </w:tr>
      <w:tr w:rsidR="00213A17" w:rsidRPr="0034513B" w14:paraId="351C7F0F" w14:textId="77777777" w:rsidTr="00D57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AD28B61" w14:textId="77777777" w:rsidR="00213A17" w:rsidRPr="0034513B" w:rsidRDefault="00213A17" w:rsidP="00D57706">
            <w:pPr>
              <w:rPr>
                <w:color w:val="auto"/>
              </w:rPr>
            </w:pPr>
          </w:p>
        </w:tc>
        <w:tc>
          <w:tcPr>
            <w:tcW w:w="9320" w:type="dxa"/>
          </w:tcPr>
          <w:p w14:paraId="1A39C3E2" w14:textId="77777777" w:rsidR="00213A17" w:rsidRPr="0034513B" w:rsidRDefault="00213A17" w:rsidP="00D57706">
            <w:pPr>
              <w:cnfStyle w:val="000000100000" w:firstRow="0" w:lastRow="0" w:firstColumn="0" w:lastColumn="0" w:oddVBand="0" w:evenVBand="0" w:oddHBand="1" w:evenHBand="0" w:firstRowFirstColumn="0" w:firstRowLastColumn="0" w:lastRowFirstColumn="0" w:lastRowLastColumn="0"/>
              <w:rPr>
                <w:color w:val="auto"/>
              </w:rPr>
            </w:pPr>
          </w:p>
        </w:tc>
      </w:tr>
      <w:tr w:rsidR="00213A17" w:rsidRPr="0034513B" w14:paraId="10D8E353" w14:textId="77777777" w:rsidTr="00D57706">
        <w:tc>
          <w:tcPr>
            <w:cnfStyle w:val="001000000000" w:firstRow="0" w:lastRow="0" w:firstColumn="1" w:lastColumn="0" w:oddVBand="0" w:evenVBand="0" w:oddHBand="0" w:evenHBand="0" w:firstRowFirstColumn="0" w:firstRowLastColumn="0" w:lastRowFirstColumn="0" w:lastRowLastColumn="0"/>
            <w:tcW w:w="704" w:type="dxa"/>
          </w:tcPr>
          <w:p w14:paraId="214320A4" w14:textId="77777777" w:rsidR="00213A17" w:rsidRPr="0034513B" w:rsidRDefault="00213A17" w:rsidP="00D57706">
            <w:pPr>
              <w:rPr>
                <w:color w:val="auto"/>
              </w:rPr>
            </w:pPr>
          </w:p>
        </w:tc>
        <w:tc>
          <w:tcPr>
            <w:tcW w:w="9320" w:type="dxa"/>
          </w:tcPr>
          <w:p w14:paraId="27480447" w14:textId="77777777" w:rsidR="00213A17" w:rsidRPr="0034513B" w:rsidRDefault="00213A17" w:rsidP="00D57706">
            <w:pPr>
              <w:cnfStyle w:val="000000000000" w:firstRow="0" w:lastRow="0" w:firstColumn="0" w:lastColumn="0" w:oddVBand="0" w:evenVBand="0" w:oddHBand="0" w:evenHBand="0" w:firstRowFirstColumn="0" w:firstRowLastColumn="0" w:lastRowFirstColumn="0" w:lastRowLastColumn="0"/>
              <w:rPr>
                <w:color w:val="auto"/>
              </w:rPr>
            </w:pPr>
          </w:p>
        </w:tc>
      </w:tr>
    </w:tbl>
    <w:p w14:paraId="5A6C5BD9" w14:textId="77777777" w:rsidR="00213A17" w:rsidRPr="0034513B" w:rsidRDefault="00213A17" w:rsidP="00213A17">
      <w:pPr>
        <w:pStyle w:val="Inhalt"/>
      </w:pPr>
    </w:p>
    <w:p w14:paraId="0A0C67E8" w14:textId="2ED9B87C" w:rsidR="00213A17" w:rsidRPr="0034513B" w:rsidRDefault="00213A17" w:rsidP="00F55AD5">
      <w:pPr>
        <w:pStyle w:val="Inhalt"/>
        <w:numPr>
          <w:ilvl w:val="0"/>
          <w:numId w:val="45"/>
        </w:numPr>
        <w:ind w:left="426"/>
      </w:pPr>
      <w:r w:rsidRPr="0034513B">
        <w:t xml:space="preserve">Im nächsten Schritt werden die Geschäftsziele auf das eigene System bezogen. </w:t>
      </w:r>
      <w:r w:rsidR="00987297">
        <w:t>Formulieren Sie</w:t>
      </w:r>
      <w:r w:rsidR="007030C8">
        <w:t xml:space="preserve"> Fragen nach Informationen, die Sie benötigen</w:t>
      </w:r>
      <w:r w:rsidRPr="0034513B">
        <w:t>, um die Erfüllung der Geschäftsziele zu bewerten</w:t>
      </w:r>
      <w:r w:rsidR="007030C8">
        <w:t>.</w:t>
      </w:r>
    </w:p>
    <w:tbl>
      <w:tblPr>
        <w:tblStyle w:val="EinfacheTabelle1"/>
        <w:tblW w:w="0" w:type="auto"/>
        <w:tblLook w:val="04A0" w:firstRow="1" w:lastRow="0" w:firstColumn="1" w:lastColumn="0" w:noHBand="0" w:noVBand="1"/>
      </w:tblPr>
      <w:tblGrid>
        <w:gridCol w:w="1980"/>
        <w:gridCol w:w="8044"/>
      </w:tblGrid>
      <w:tr w:rsidR="00213A17" w:rsidRPr="0034513B" w14:paraId="34E9A059" w14:textId="77777777" w:rsidTr="00196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FADB1E" w14:textId="754CA395" w:rsidR="00213A17" w:rsidRPr="00987297" w:rsidRDefault="00213A17" w:rsidP="00D57706">
            <w:pPr>
              <w:rPr>
                <w:b/>
                <w:bCs w:val="0"/>
                <w:color w:val="auto"/>
                <w:sz w:val="24"/>
                <w:szCs w:val="20"/>
              </w:rPr>
            </w:pPr>
            <w:r w:rsidRPr="00987297">
              <w:rPr>
                <w:b/>
                <w:bCs w:val="0"/>
                <w:color w:val="auto"/>
                <w:sz w:val="24"/>
                <w:szCs w:val="20"/>
              </w:rPr>
              <w:t>Geschäftsziel</w:t>
            </w:r>
            <w:r w:rsidR="00196A43">
              <w:rPr>
                <w:b/>
                <w:bCs w:val="0"/>
                <w:color w:val="auto"/>
                <w:sz w:val="24"/>
                <w:szCs w:val="20"/>
              </w:rPr>
              <w:t xml:space="preserve"> Nr.</w:t>
            </w:r>
          </w:p>
        </w:tc>
        <w:tc>
          <w:tcPr>
            <w:tcW w:w="8044" w:type="dxa"/>
          </w:tcPr>
          <w:p w14:paraId="6AB4CB56" w14:textId="77777777" w:rsidR="00213A17" w:rsidRPr="00987297" w:rsidRDefault="00213A17" w:rsidP="00D57706">
            <w:pPr>
              <w:cnfStyle w:val="100000000000" w:firstRow="1" w:lastRow="0" w:firstColumn="0" w:lastColumn="0" w:oddVBand="0" w:evenVBand="0" w:oddHBand="0" w:evenHBand="0" w:firstRowFirstColumn="0" w:firstRowLastColumn="0" w:lastRowFirstColumn="0" w:lastRowLastColumn="0"/>
              <w:rPr>
                <w:b/>
                <w:bCs w:val="0"/>
                <w:color w:val="auto"/>
                <w:sz w:val="24"/>
                <w:szCs w:val="20"/>
              </w:rPr>
            </w:pPr>
            <w:r w:rsidRPr="00987297">
              <w:rPr>
                <w:b/>
                <w:bCs w:val="0"/>
                <w:color w:val="auto"/>
                <w:sz w:val="24"/>
                <w:szCs w:val="20"/>
              </w:rPr>
              <w:t>Fragen</w:t>
            </w:r>
          </w:p>
        </w:tc>
      </w:tr>
      <w:tr w:rsidR="00213A17" w:rsidRPr="0034513B" w14:paraId="60B23775" w14:textId="77777777" w:rsidTr="0019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9193948" w14:textId="77777777" w:rsidR="009C545E" w:rsidRDefault="009C545E" w:rsidP="00D57706">
            <w:pPr>
              <w:rPr>
                <w:b/>
                <w:bCs w:val="0"/>
                <w:color w:val="auto"/>
              </w:rPr>
            </w:pPr>
          </w:p>
          <w:p w14:paraId="24447B41" w14:textId="77777777" w:rsidR="009C545E" w:rsidRDefault="009C545E" w:rsidP="00D57706">
            <w:pPr>
              <w:rPr>
                <w:b/>
                <w:bCs w:val="0"/>
                <w:color w:val="auto"/>
              </w:rPr>
            </w:pPr>
          </w:p>
          <w:p w14:paraId="01B944B6" w14:textId="1EE07711" w:rsidR="00A611B1" w:rsidRPr="0034513B" w:rsidRDefault="00A611B1" w:rsidP="00D57706">
            <w:pPr>
              <w:rPr>
                <w:color w:val="auto"/>
              </w:rPr>
            </w:pPr>
          </w:p>
        </w:tc>
        <w:tc>
          <w:tcPr>
            <w:tcW w:w="8044" w:type="dxa"/>
          </w:tcPr>
          <w:p w14:paraId="5E6601F1" w14:textId="77777777" w:rsidR="00213A17" w:rsidRDefault="00213A17" w:rsidP="00D57706">
            <w:pPr>
              <w:cnfStyle w:val="000000100000" w:firstRow="0" w:lastRow="0" w:firstColumn="0" w:lastColumn="0" w:oddVBand="0" w:evenVBand="0" w:oddHBand="1" w:evenHBand="0" w:firstRowFirstColumn="0" w:firstRowLastColumn="0" w:lastRowFirstColumn="0" w:lastRowLastColumn="0"/>
              <w:rPr>
                <w:color w:val="auto"/>
              </w:rPr>
            </w:pPr>
          </w:p>
          <w:p w14:paraId="51165470" w14:textId="4811653F" w:rsidR="00A611B1" w:rsidRPr="0034513B" w:rsidRDefault="00A611B1" w:rsidP="00D57706">
            <w:pPr>
              <w:cnfStyle w:val="000000100000" w:firstRow="0" w:lastRow="0" w:firstColumn="0" w:lastColumn="0" w:oddVBand="0" w:evenVBand="0" w:oddHBand="1" w:evenHBand="0" w:firstRowFirstColumn="0" w:firstRowLastColumn="0" w:lastRowFirstColumn="0" w:lastRowLastColumn="0"/>
              <w:rPr>
                <w:color w:val="auto"/>
              </w:rPr>
            </w:pPr>
          </w:p>
        </w:tc>
      </w:tr>
      <w:tr w:rsidR="00213A17" w:rsidRPr="0034513B" w14:paraId="179DD4D8" w14:textId="77777777" w:rsidTr="00196A43">
        <w:tc>
          <w:tcPr>
            <w:cnfStyle w:val="001000000000" w:firstRow="0" w:lastRow="0" w:firstColumn="1" w:lastColumn="0" w:oddVBand="0" w:evenVBand="0" w:oddHBand="0" w:evenHBand="0" w:firstRowFirstColumn="0" w:firstRowLastColumn="0" w:lastRowFirstColumn="0" w:lastRowLastColumn="0"/>
            <w:tcW w:w="1980" w:type="dxa"/>
          </w:tcPr>
          <w:p w14:paraId="3E1C40BA" w14:textId="77777777" w:rsidR="009C545E" w:rsidRDefault="009C545E" w:rsidP="00D57706">
            <w:pPr>
              <w:rPr>
                <w:color w:val="auto"/>
              </w:rPr>
            </w:pPr>
          </w:p>
          <w:p w14:paraId="15F27420" w14:textId="77777777" w:rsidR="00A611B1" w:rsidRDefault="00A611B1" w:rsidP="00D57706">
            <w:pPr>
              <w:rPr>
                <w:b/>
                <w:bCs w:val="0"/>
                <w:color w:val="auto"/>
              </w:rPr>
            </w:pPr>
          </w:p>
          <w:p w14:paraId="30067D7D" w14:textId="39D511E5" w:rsidR="009C545E" w:rsidRPr="0034513B" w:rsidRDefault="009C545E" w:rsidP="00D57706">
            <w:pPr>
              <w:rPr>
                <w:color w:val="auto"/>
              </w:rPr>
            </w:pPr>
          </w:p>
        </w:tc>
        <w:tc>
          <w:tcPr>
            <w:tcW w:w="8044" w:type="dxa"/>
          </w:tcPr>
          <w:p w14:paraId="7159D8D6" w14:textId="77777777" w:rsidR="00213A17" w:rsidRDefault="00213A17" w:rsidP="00D57706">
            <w:pPr>
              <w:cnfStyle w:val="000000000000" w:firstRow="0" w:lastRow="0" w:firstColumn="0" w:lastColumn="0" w:oddVBand="0" w:evenVBand="0" w:oddHBand="0" w:evenHBand="0" w:firstRowFirstColumn="0" w:firstRowLastColumn="0" w:lastRowFirstColumn="0" w:lastRowLastColumn="0"/>
              <w:rPr>
                <w:color w:val="auto"/>
              </w:rPr>
            </w:pPr>
          </w:p>
          <w:p w14:paraId="55A4354E" w14:textId="0A657583" w:rsidR="00A611B1" w:rsidRPr="0034513B" w:rsidRDefault="00A611B1" w:rsidP="00D57706">
            <w:pPr>
              <w:cnfStyle w:val="000000000000" w:firstRow="0" w:lastRow="0" w:firstColumn="0" w:lastColumn="0" w:oddVBand="0" w:evenVBand="0" w:oddHBand="0" w:evenHBand="0" w:firstRowFirstColumn="0" w:firstRowLastColumn="0" w:lastRowFirstColumn="0" w:lastRowLastColumn="0"/>
              <w:rPr>
                <w:color w:val="auto"/>
              </w:rPr>
            </w:pPr>
          </w:p>
        </w:tc>
      </w:tr>
      <w:tr w:rsidR="00213A17" w:rsidRPr="0034513B" w14:paraId="1CC3D099" w14:textId="77777777" w:rsidTr="00196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80EF28" w14:textId="77777777" w:rsidR="00213A17" w:rsidRDefault="00213A17" w:rsidP="00D57706">
            <w:pPr>
              <w:rPr>
                <w:color w:val="auto"/>
              </w:rPr>
            </w:pPr>
          </w:p>
          <w:p w14:paraId="4EFF3CDC" w14:textId="77777777" w:rsidR="00A611B1" w:rsidRDefault="00A611B1" w:rsidP="00D57706">
            <w:pPr>
              <w:rPr>
                <w:b/>
                <w:bCs w:val="0"/>
                <w:color w:val="auto"/>
              </w:rPr>
            </w:pPr>
          </w:p>
          <w:p w14:paraId="1CFB1E57" w14:textId="1E63C4B3" w:rsidR="009C545E" w:rsidRPr="0034513B" w:rsidRDefault="009C545E" w:rsidP="00D57706">
            <w:pPr>
              <w:rPr>
                <w:color w:val="auto"/>
              </w:rPr>
            </w:pPr>
          </w:p>
        </w:tc>
        <w:tc>
          <w:tcPr>
            <w:tcW w:w="8044" w:type="dxa"/>
          </w:tcPr>
          <w:p w14:paraId="4E88C5A3" w14:textId="77777777" w:rsidR="00213A17" w:rsidRDefault="00213A17" w:rsidP="00D57706">
            <w:pPr>
              <w:cnfStyle w:val="000000100000" w:firstRow="0" w:lastRow="0" w:firstColumn="0" w:lastColumn="0" w:oddVBand="0" w:evenVBand="0" w:oddHBand="1" w:evenHBand="0" w:firstRowFirstColumn="0" w:firstRowLastColumn="0" w:lastRowFirstColumn="0" w:lastRowLastColumn="0"/>
              <w:rPr>
                <w:color w:val="auto"/>
              </w:rPr>
            </w:pPr>
          </w:p>
          <w:p w14:paraId="7012D009" w14:textId="77777777" w:rsidR="00213A17" w:rsidRPr="0034513B" w:rsidRDefault="00213A17" w:rsidP="00D57706">
            <w:pPr>
              <w:cnfStyle w:val="000000100000" w:firstRow="0" w:lastRow="0" w:firstColumn="0" w:lastColumn="0" w:oddVBand="0" w:evenVBand="0" w:oddHBand="1" w:evenHBand="0" w:firstRowFirstColumn="0" w:firstRowLastColumn="0" w:lastRowFirstColumn="0" w:lastRowLastColumn="0"/>
              <w:rPr>
                <w:color w:val="auto"/>
              </w:rPr>
            </w:pPr>
          </w:p>
        </w:tc>
      </w:tr>
      <w:tr w:rsidR="00213A17" w:rsidRPr="0034513B" w14:paraId="69700874" w14:textId="77777777" w:rsidTr="00196A43">
        <w:tc>
          <w:tcPr>
            <w:cnfStyle w:val="001000000000" w:firstRow="0" w:lastRow="0" w:firstColumn="1" w:lastColumn="0" w:oddVBand="0" w:evenVBand="0" w:oddHBand="0" w:evenHBand="0" w:firstRowFirstColumn="0" w:firstRowLastColumn="0" w:lastRowFirstColumn="0" w:lastRowLastColumn="0"/>
            <w:tcW w:w="1980" w:type="dxa"/>
          </w:tcPr>
          <w:p w14:paraId="50582039" w14:textId="77777777" w:rsidR="009C545E" w:rsidRDefault="009C545E" w:rsidP="00D57706">
            <w:pPr>
              <w:rPr>
                <w:b/>
                <w:bCs w:val="0"/>
                <w:color w:val="auto"/>
              </w:rPr>
            </w:pPr>
          </w:p>
          <w:p w14:paraId="02E003FF" w14:textId="77777777" w:rsidR="009C545E" w:rsidRDefault="009C545E" w:rsidP="00D57706">
            <w:pPr>
              <w:rPr>
                <w:b/>
                <w:bCs w:val="0"/>
                <w:color w:val="auto"/>
              </w:rPr>
            </w:pPr>
          </w:p>
          <w:p w14:paraId="1F2643A4" w14:textId="30CEA6C1" w:rsidR="00A611B1" w:rsidRPr="0034513B" w:rsidRDefault="00A611B1" w:rsidP="00D57706">
            <w:pPr>
              <w:rPr>
                <w:color w:val="auto"/>
              </w:rPr>
            </w:pPr>
          </w:p>
        </w:tc>
        <w:tc>
          <w:tcPr>
            <w:tcW w:w="8044" w:type="dxa"/>
          </w:tcPr>
          <w:p w14:paraId="19FDBE0D" w14:textId="77777777" w:rsidR="00213A17" w:rsidRDefault="00213A17" w:rsidP="00D57706">
            <w:pPr>
              <w:cnfStyle w:val="000000000000" w:firstRow="0" w:lastRow="0" w:firstColumn="0" w:lastColumn="0" w:oddVBand="0" w:evenVBand="0" w:oddHBand="0" w:evenHBand="0" w:firstRowFirstColumn="0" w:firstRowLastColumn="0" w:lastRowFirstColumn="0" w:lastRowLastColumn="0"/>
              <w:rPr>
                <w:color w:val="auto"/>
              </w:rPr>
            </w:pPr>
          </w:p>
          <w:p w14:paraId="1D8A9B2E" w14:textId="77777777" w:rsidR="00213A17" w:rsidRPr="0034513B" w:rsidRDefault="00213A17" w:rsidP="00D57706">
            <w:pPr>
              <w:cnfStyle w:val="000000000000" w:firstRow="0" w:lastRow="0" w:firstColumn="0" w:lastColumn="0" w:oddVBand="0" w:evenVBand="0" w:oddHBand="0" w:evenHBand="0" w:firstRowFirstColumn="0" w:firstRowLastColumn="0" w:lastRowFirstColumn="0" w:lastRowLastColumn="0"/>
              <w:rPr>
                <w:color w:val="auto"/>
              </w:rPr>
            </w:pPr>
          </w:p>
        </w:tc>
      </w:tr>
    </w:tbl>
    <w:p w14:paraId="3784E083" w14:textId="77777777" w:rsidR="00213A17" w:rsidRDefault="00213A17" w:rsidP="00213A17">
      <w:pPr>
        <w:pStyle w:val="Inhalt"/>
      </w:pPr>
    </w:p>
    <w:p w14:paraId="6CF540BE" w14:textId="77777777" w:rsidR="00A611B1" w:rsidRDefault="00A611B1" w:rsidP="00A611B1">
      <w:pPr>
        <w:pStyle w:val="Inhalt"/>
        <w:ind w:left="426"/>
      </w:pPr>
    </w:p>
    <w:p w14:paraId="796B0BC0" w14:textId="77777777" w:rsidR="00A611B1" w:rsidRDefault="00A611B1" w:rsidP="00A611B1">
      <w:pPr>
        <w:pStyle w:val="Inhalt"/>
        <w:ind w:left="426"/>
      </w:pPr>
    </w:p>
    <w:p w14:paraId="3A7C5C5B" w14:textId="77777777" w:rsidR="00A611B1" w:rsidRDefault="00A611B1" w:rsidP="00A611B1">
      <w:pPr>
        <w:pStyle w:val="Inhalt"/>
        <w:ind w:left="426"/>
      </w:pPr>
    </w:p>
    <w:p w14:paraId="194A37DA" w14:textId="670604DB" w:rsidR="00213A17" w:rsidRPr="0034513B" w:rsidRDefault="00213A17" w:rsidP="00F55AD5">
      <w:pPr>
        <w:pStyle w:val="Inhalt"/>
        <w:numPr>
          <w:ilvl w:val="0"/>
          <w:numId w:val="45"/>
        </w:numPr>
        <w:ind w:left="426"/>
      </w:pPr>
      <w:r w:rsidRPr="0034513B">
        <w:lastRenderedPageBreak/>
        <w:t xml:space="preserve">Nun </w:t>
      </w:r>
      <w:r w:rsidR="007030C8">
        <w:t>gruppieren</w:t>
      </w:r>
      <w:r w:rsidRPr="0034513B">
        <w:t xml:space="preserve"> Sie </w:t>
      </w:r>
      <w:r w:rsidR="007030C8" w:rsidRPr="0034513B">
        <w:t xml:space="preserve">bitte </w:t>
      </w:r>
      <w:r w:rsidRPr="0034513B">
        <w:t xml:space="preserve">die Fragen nach Themenbereichen, auf die sie sich beziehen. Aus den </w:t>
      </w:r>
      <w:r w:rsidR="007030C8">
        <w:t>Gruppen</w:t>
      </w:r>
      <w:r w:rsidRPr="0034513B">
        <w:t xml:space="preserve"> können Ziele für das System hergeleitet werden.</w:t>
      </w:r>
    </w:p>
    <w:tbl>
      <w:tblPr>
        <w:tblStyle w:val="EinfacheTabelle1"/>
        <w:tblW w:w="0" w:type="auto"/>
        <w:tblLook w:val="04A0" w:firstRow="1" w:lastRow="0" w:firstColumn="1" w:lastColumn="0" w:noHBand="0" w:noVBand="1"/>
      </w:tblPr>
      <w:tblGrid>
        <w:gridCol w:w="3114"/>
        <w:gridCol w:w="6910"/>
      </w:tblGrid>
      <w:tr w:rsidR="00213A17" w:rsidRPr="0034513B" w14:paraId="6A4B400B" w14:textId="77777777" w:rsidTr="003E4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4D5A45" w14:textId="77777777" w:rsidR="00213A17" w:rsidRPr="00987297" w:rsidRDefault="00213A17" w:rsidP="00D57706">
            <w:pPr>
              <w:rPr>
                <w:b/>
                <w:bCs w:val="0"/>
                <w:color w:val="auto"/>
                <w:sz w:val="24"/>
                <w:szCs w:val="20"/>
              </w:rPr>
            </w:pPr>
            <w:r w:rsidRPr="00987297">
              <w:rPr>
                <w:b/>
                <w:bCs w:val="0"/>
                <w:color w:val="auto"/>
                <w:sz w:val="24"/>
                <w:szCs w:val="20"/>
              </w:rPr>
              <w:t>Ziele des Systems (Teilziele)</w:t>
            </w:r>
          </w:p>
        </w:tc>
        <w:tc>
          <w:tcPr>
            <w:tcW w:w="6910" w:type="dxa"/>
          </w:tcPr>
          <w:p w14:paraId="658CEC1F" w14:textId="77777777" w:rsidR="00213A17" w:rsidRPr="00987297" w:rsidRDefault="00213A17" w:rsidP="00D57706">
            <w:pPr>
              <w:cnfStyle w:val="100000000000" w:firstRow="1" w:lastRow="0" w:firstColumn="0" w:lastColumn="0" w:oddVBand="0" w:evenVBand="0" w:oddHBand="0" w:evenHBand="0" w:firstRowFirstColumn="0" w:firstRowLastColumn="0" w:lastRowFirstColumn="0" w:lastRowLastColumn="0"/>
              <w:rPr>
                <w:b/>
                <w:bCs w:val="0"/>
                <w:color w:val="auto"/>
                <w:sz w:val="24"/>
                <w:szCs w:val="20"/>
              </w:rPr>
            </w:pPr>
            <w:r w:rsidRPr="00987297">
              <w:rPr>
                <w:b/>
                <w:bCs w:val="0"/>
                <w:color w:val="auto"/>
                <w:sz w:val="24"/>
                <w:szCs w:val="20"/>
              </w:rPr>
              <w:t>Fragen</w:t>
            </w:r>
          </w:p>
        </w:tc>
      </w:tr>
      <w:tr w:rsidR="00213A17" w:rsidRPr="0034513B" w14:paraId="77EC607D" w14:textId="77777777" w:rsidTr="003E4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0C6BCBD" w14:textId="77777777" w:rsidR="00213A17" w:rsidRDefault="00213A17" w:rsidP="00D57706">
            <w:pPr>
              <w:rPr>
                <w:b/>
                <w:bCs w:val="0"/>
                <w:color w:val="auto"/>
                <w:sz w:val="24"/>
                <w:szCs w:val="20"/>
              </w:rPr>
            </w:pPr>
          </w:p>
          <w:p w14:paraId="6BDA960B" w14:textId="77777777" w:rsidR="00A611B1" w:rsidRDefault="00A611B1" w:rsidP="00D57706">
            <w:pPr>
              <w:rPr>
                <w:b/>
                <w:bCs w:val="0"/>
                <w:color w:val="auto"/>
                <w:sz w:val="24"/>
                <w:szCs w:val="20"/>
              </w:rPr>
            </w:pPr>
          </w:p>
          <w:p w14:paraId="63E4DD94" w14:textId="23436731" w:rsidR="00A611B1" w:rsidRPr="0034513B" w:rsidRDefault="00A611B1" w:rsidP="00D57706">
            <w:pPr>
              <w:rPr>
                <w:color w:val="auto"/>
                <w:sz w:val="24"/>
                <w:szCs w:val="20"/>
              </w:rPr>
            </w:pPr>
          </w:p>
        </w:tc>
        <w:tc>
          <w:tcPr>
            <w:tcW w:w="6910" w:type="dxa"/>
          </w:tcPr>
          <w:p w14:paraId="19F80018" w14:textId="77777777" w:rsidR="009C545E" w:rsidRDefault="009C545E" w:rsidP="00D57706">
            <w:pPr>
              <w:cnfStyle w:val="000000100000" w:firstRow="0" w:lastRow="0" w:firstColumn="0" w:lastColumn="0" w:oddVBand="0" w:evenVBand="0" w:oddHBand="1" w:evenHBand="0" w:firstRowFirstColumn="0" w:firstRowLastColumn="0" w:lastRowFirstColumn="0" w:lastRowLastColumn="0"/>
              <w:rPr>
                <w:color w:val="auto"/>
              </w:rPr>
            </w:pPr>
          </w:p>
          <w:p w14:paraId="5E157312" w14:textId="03B03543" w:rsidR="009C545E" w:rsidRPr="0034513B" w:rsidRDefault="009C545E" w:rsidP="00D57706">
            <w:pPr>
              <w:cnfStyle w:val="000000100000" w:firstRow="0" w:lastRow="0" w:firstColumn="0" w:lastColumn="0" w:oddVBand="0" w:evenVBand="0" w:oddHBand="1" w:evenHBand="0" w:firstRowFirstColumn="0" w:firstRowLastColumn="0" w:lastRowFirstColumn="0" w:lastRowLastColumn="0"/>
              <w:rPr>
                <w:color w:val="auto"/>
              </w:rPr>
            </w:pPr>
          </w:p>
        </w:tc>
      </w:tr>
      <w:tr w:rsidR="00213A17" w:rsidRPr="0034513B" w14:paraId="550F57D9" w14:textId="77777777" w:rsidTr="003E4213">
        <w:tc>
          <w:tcPr>
            <w:cnfStyle w:val="001000000000" w:firstRow="0" w:lastRow="0" w:firstColumn="1" w:lastColumn="0" w:oddVBand="0" w:evenVBand="0" w:oddHBand="0" w:evenHBand="0" w:firstRowFirstColumn="0" w:firstRowLastColumn="0" w:lastRowFirstColumn="0" w:lastRowLastColumn="0"/>
            <w:tcW w:w="3114" w:type="dxa"/>
          </w:tcPr>
          <w:p w14:paraId="1446376A" w14:textId="77777777" w:rsidR="00213A17" w:rsidRDefault="00213A17" w:rsidP="00D57706">
            <w:pPr>
              <w:rPr>
                <w:b/>
                <w:bCs w:val="0"/>
                <w:color w:val="auto"/>
                <w:sz w:val="24"/>
                <w:szCs w:val="20"/>
              </w:rPr>
            </w:pPr>
          </w:p>
          <w:p w14:paraId="7E96F7E5" w14:textId="77777777" w:rsidR="00A611B1" w:rsidRDefault="00A611B1" w:rsidP="00D57706">
            <w:pPr>
              <w:rPr>
                <w:b/>
                <w:bCs w:val="0"/>
                <w:color w:val="auto"/>
                <w:sz w:val="24"/>
                <w:szCs w:val="20"/>
              </w:rPr>
            </w:pPr>
          </w:p>
          <w:p w14:paraId="423E8B47" w14:textId="64C898B3" w:rsidR="00A611B1" w:rsidRPr="0034513B" w:rsidRDefault="00A611B1" w:rsidP="00D57706">
            <w:pPr>
              <w:rPr>
                <w:color w:val="auto"/>
                <w:sz w:val="24"/>
                <w:szCs w:val="20"/>
              </w:rPr>
            </w:pPr>
          </w:p>
        </w:tc>
        <w:tc>
          <w:tcPr>
            <w:tcW w:w="6910" w:type="dxa"/>
          </w:tcPr>
          <w:p w14:paraId="1881BD21" w14:textId="77777777" w:rsidR="009C545E" w:rsidRDefault="009C545E" w:rsidP="00D57706">
            <w:pPr>
              <w:cnfStyle w:val="000000000000" w:firstRow="0" w:lastRow="0" w:firstColumn="0" w:lastColumn="0" w:oddVBand="0" w:evenVBand="0" w:oddHBand="0" w:evenHBand="0" w:firstRowFirstColumn="0" w:firstRowLastColumn="0" w:lastRowFirstColumn="0" w:lastRowLastColumn="0"/>
              <w:rPr>
                <w:color w:val="auto"/>
              </w:rPr>
            </w:pPr>
          </w:p>
          <w:p w14:paraId="747203F9" w14:textId="52155C46" w:rsidR="009C545E" w:rsidRPr="0034513B" w:rsidRDefault="009C545E" w:rsidP="00D57706">
            <w:pPr>
              <w:cnfStyle w:val="000000000000" w:firstRow="0" w:lastRow="0" w:firstColumn="0" w:lastColumn="0" w:oddVBand="0" w:evenVBand="0" w:oddHBand="0" w:evenHBand="0" w:firstRowFirstColumn="0" w:firstRowLastColumn="0" w:lastRowFirstColumn="0" w:lastRowLastColumn="0"/>
              <w:rPr>
                <w:color w:val="auto"/>
              </w:rPr>
            </w:pPr>
          </w:p>
        </w:tc>
      </w:tr>
      <w:tr w:rsidR="00213A17" w:rsidRPr="0034513B" w14:paraId="2CDB2F1E" w14:textId="77777777" w:rsidTr="003E4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2C53569" w14:textId="77777777" w:rsidR="00213A17" w:rsidRDefault="00213A17" w:rsidP="00D57706">
            <w:pPr>
              <w:rPr>
                <w:b/>
                <w:bCs w:val="0"/>
                <w:color w:val="auto"/>
                <w:sz w:val="24"/>
                <w:szCs w:val="20"/>
              </w:rPr>
            </w:pPr>
          </w:p>
          <w:p w14:paraId="1DF0352B" w14:textId="77777777" w:rsidR="00A611B1" w:rsidRDefault="00A611B1" w:rsidP="00D57706">
            <w:pPr>
              <w:rPr>
                <w:b/>
                <w:bCs w:val="0"/>
                <w:color w:val="auto"/>
                <w:sz w:val="24"/>
                <w:szCs w:val="20"/>
              </w:rPr>
            </w:pPr>
          </w:p>
          <w:p w14:paraId="48AA0B5B" w14:textId="029EB772" w:rsidR="00A611B1" w:rsidRPr="0034513B" w:rsidRDefault="00A611B1" w:rsidP="00D57706">
            <w:pPr>
              <w:rPr>
                <w:color w:val="auto"/>
                <w:sz w:val="24"/>
                <w:szCs w:val="20"/>
              </w:rPr>
            </w:pPr>
          </w:p>
        </w:tc>
        <w:tc>
          <w:tcPr>
            <w:tcW w:w="6910" w:type="dxa"/>
          </w:tcPr>
          <w:p w14:paraId="3B7080C6" w14:textId="77777777" w:rsidR="009C545E" w:rsidRDefault="009C545E" w:rsidP="00D57706">
            <w:pPr>
              <w:cnfStyle w:val="000000100000" w:firstRow="0" w:lastRow="0" w:firstColumn="0" w:lastColumn="0" w:oddVBand="0" w:evenVBand="0" w:oddHBand="1" w:evenHBand="0" w:firstRowFirstColumn="0" w:firstRowLastColumn="0" w:lastRowFirstColumn="0" w:lastRowLastColumn="0"/>
              <w:rPr>
                <w:color w:val="auto"/>
              </w:rPr>
            </w:pPr>
          </w:p>
          <w:p w14:paraId="3E826EA3" w14:textId="50B14352" w:rsidR="009C545E" w:rsidRPr="0034513B" w:rsidRDefault="009C545E" w:rsidP="00D57706">
            <w:pPr>
              <w:cnfStyle w:val="000000100000" w:firstRow="0" w:lastRow="0" w:firstColumn="0" w:lastColumn="0" w:oddVBand="0" w:evenVBand="0" w:oddHBand="1" w:evenHBand="0" w:firstRowFirstColumn="0" w:firstRowLastColumn="0" w:lastRowFirstColumn="0" w:lastRowLastColumn="0"/>
              <w:rPr>
                <w:color w:val="auto"/>
              </w:rPr>
            </w:pPr>
          </w:p>
        </w:tc>
      </w:tr>
      <w:tr w:rsidR="00213A17" w:rsidRPr="0034513B" w14:paraId="1340173D" w14:textId="77777777" w:rsidTr="003E4213">
        <w:tc>
          <w:tcPr>
            <w:cnfStyle w:val="001000000000" w:firstRow="0" w:lastRow="0" w:firstColumn="1" w:lastColumn="0" w:oddVBand="0" w:evenVBand="0" w:oddHBand="0" w:evenHBand="0" w:firstRowFirstColumn="0" w:firstRowLastColumn="0" w:lastRowFirstColumn="0" w:lastRowLastColumn="0"/>
            <w:tcW w:w="3114" w:type="dxa"/>
          </w:tcPr>
          <w:p w14:paraId="606C5838" w14:textId="77777777" w:rsidR="00213A17" w:rsidRDefault="00213A17" w:rsidP="00D57706">
            <w:pPr>
              <w:rPr>
                <w:b/>
                <w:bCs w:val="0"/>
                <w:color w:val="auto"/>
                <w:sz w:val="24"/>
                <w:szCs w:val="20"/>
              </w:rPr>
            </w:pPr>
          </w:p>
          <w:p w14:paraId="74A947FE" w14:textId="77777777" w:rsidR="00A611B1" w:rsidRDefault="00A611B1" w:rsidP="00D57706">
            <w:pPr>
              <w:rPr>
                <w:b/>
                <w:bCs w:val="0"/>
                <w:color w:val="auto"/>
                <w:sz w:val="24"/>
                <w:szCs w:val="20"/>
              </w:rPr>
            </w:pPr>
          </w:p>
          <w:p w14:paraId="6FAB6BCF" w14:textId="3781410C" w:rsidR="00A611B1" w:rsidRPr="0034513B" w:rsidRDefault="00A611B1" w:rsidP="00D57706">
            <w:pPr>
              <w:rPr>
                <w:color w:val="auto"/>
                <w:sz w:val="24"/>
                <w:szCs w:val="20"/>
              </w:rPr>
            </w:pPr>
          </w:p>
        </w:tc>
        <w:tc>
          <w:tcPr>
            <w:tcW w:w="6910" w:type="dxa"/>
          </w:tcPr>
          <w:p w14:paraId="015A9D53" w14:textId="77777777" w:rsidR="00213A17" w:rsidRDefault="00213A17" w:rsidP="00D57706">
            <w:pPr>
              <w:cnfStyle w:val="000000000000" w:firstRow="0" w:lastRow="0" w:firstColumn="0" w:lastColumn="0" w:oddVBand="0" w:evenVBand="0" w:oddHBand="0" w:evenHBand="0" w:firstRowFirstColumn="0" w:firstRowLastColumn="0" w:lastRowFirstColumn="0" w:lastRowLastColumn="0"/>
              <w:rPr>
                <w:color w:val="auto"/>
              </w:rPr>
            </w:pPr>
          </w:p>
          <w:p w14:paraId="1E53E334" w14:textId="0C521960" w:rsidR="009C545E" w:rsidRPr="0034513B" w:rsidRDefault="009C545E" w:rsidP="00D57706">
            <w:pPr>
              <w:cnfStyle w:val="000000000000" w:firstRow="0" w:lastRow="0" w:firstColumn="0" w:lastColumn="0" w:oddVBand="0" w:evenVBand="0" w:oddHBand="0" w:evenHBand="0" w:firstRowFirstColumn="0" w:firstRowLastColumn="0" w:lastRowFirstColumn="0" w:lastRowLastColumn="0"/>
              <w:rPr>
                <w:color w:val="auto"/>
              </w:rPr>
            </w:pPr>
          </w:p>
        </w:tc>
      </w:tr>
    </w:tbl>
    <w:p w14:paraId="18FE7012" w14:textId="77777777" w:rsidR="00A611B1" w:rsidRDefault="00A611B1" w:rsidP="00213A17">
      <w:pPr>
        <w:rPr>
          <w:color w:val="auto"/>
        </w:rPr>
      </w:pPr>
    </w:p>
    <w:p w14:paraId="203546BE" w14:textId="1D3BC4ED" w:rsidR="00213A17" w:rsidRPr="0034513B" w:rsidRDefault="00213A17" w:rsidP="00213A17">
      <w:pPr>
        <w:rPr>
          <w:color w:val="auto"/>
        </w:rPr>
      </w:pPr>
      <w:r w:rsidRPr="0034513B">
        <w:rPr>
          <w:color w:val="auto"/>
        </w:rPr>
        <w:t>Beispiel</w:t>
      </w:r>
    </w:p>
    <w:tbl>
      <w:tblPr>
        <w:tblStyle w:val="EinfacheTabelle1"/>
        <w:tblW w:w="0" w:type="auto"/>
        <w:tblLook w:val="04A0" w:firstRow="1" w:lastRow="0" w:firstColumn="1" w:lastColumn="0" w:noHBand="0" w:noVBand="1"/>
      </w:tblPr>
      <w:tblGrid>
        <w:gridCol w:w="704"/>
        <w:gridCol w:w="9320"/>
      </w:tblGrid>
      <w:tr w:rsidR="00213A17" w:rsidRPr="007030C8" w14:paraId="108BF4F2" w14:textId="77777777" w:rsidTr="00D57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6E7A464" w14:textId="77777777" w:rsidR="00213A17" w:rsidRPr="007030C8" w:rsidRDefault="00213A17" w:rsidP="00D57706">
            <w:pPr>
              <w:rPr>
                <w:b/>
                <w:bCs w:val="0"/>
                <w:color w:val="auto"/>
                <w:sz w:val="24"/>
                <w:szCs w:val="24"/>
              </w:rPr>
            </w:pPr>
            <w:r w:rsidRPr="007030C8">
              <w:rPr>
                <w:b/>
                <w:bCs w:val="0"/>
                <w:color w:val="auto"/>
                <w:sz w:val="24"/>
                <w:szCs w:val="24"/>
              </w:rPr>
              <w:t>Nr.</w:t>
            </w:r>
          </w:p>
        </w:tc>
        <w:tc>
          <w:tcPr>
            <w:tcW w:w="9320" w:type="dxa"/>
          </w:tcPr>
          <w:p w14:paraId="6F9A6119" w14:textId="77777777" w:rsidR="00213A17" w:rsidRPr="007030C8" w:rsidRDefault="00213A17" w:rsidP="00D57706">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0C8">
              <w:rPr>
                <w:b/>
                <w:bCs w:val="0"/>
                <w:color w:val="auto"/>
                <w:sz w:val="24"/>
                <w:szCs w:val="24"/>
              </w:rPr>
              <w:t>Geschäftsziel</w:t>
            </w:r>
          </w:p>
        </w:tc>
      </w:tr>
      <w:tr w:rsidR="00213A17" w:rsidRPr="007030C8" w14:paraId="0D3CE70D" w14:textId="77777777" w:rsidTr="00D57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4409AF0" w14:textId="77777777" w:rsidR="00213A17" w:rsidRPr="007030C8" w:rsidRDefault="00213A17" w:rsidP="00D57706">
            <w:pPr>
              <w:rPr>
                <w:color w:val="auto"/>
                <w:sz w:val="24"/>
                <w:szCs w:val="24"/>
              </w:rPr>
            </w:pPr>
            <w:r w:rsidRPr="007030C8">
              <w:rPr>
                <w:color w:val="auto"/>
                <w:sz w:val="24"/>
                <w:szCs w:val="24"/>
              </w:rPr>
              <w:t>1</w:t>
            </w:r>
          </w:p>
        </w:tc>
        <w:tc>
          <w:tcPr>
            <w:tcW w:w="9320" w:type="dxa"/>
          </w:tcPr>
          <w:p w14:paraId="1D84DDC7" w14:textId="0D3B27A1" w:rsidR="00213A17" w:rsidRPr="007030C8" w:rsidRDefault="00D649B6" w:rsidP="00D57706">
            <w:pPr>
              <w:pStyle w:val="Inhalt"/>
              <w:cnfStyle w:val="000000100000" w:firstRow="0" w:lastRow="0" w:firstColumn="0" w:lastColumn="0" w:oddVBand="0" w:evenVBand="0" w:oddHBand="1" w:evenHBand="0" w:firstRowFirstColumn="0" w:firstRowLastColumn="0" w:lastRowFirstColumn="0" w:lastRowLastColumn="0"/>
              <w:rPr>
                <w:szCs w:val="24"/>
              </w:rPr>
            </w:pPr>
            <w:r>
              <w:rPr>
                <w:szCs w:val="24"/>
              </w:rPr>
              <w:t xml:space="preserve">Zufriedenheit der </w:t>
            </w:r>
            <w:proofErr w:type="spellStart"/>
            <w:proofErr w:type="gramStart"/>
            <w:r>
              <w:rPr>
                <w:szCs w:val="24"/>
              </w:rPr>
              <w:t>Kund:innen</w:t>
            </w:r>
            <w:proofErr w:type="spellEnd"/>
            <w:proofErr w:type="gramEnd"/>
            <w:r w:rsidR="00213A17" w:rsidRPr="007030C8">
              <w:rPr>
                <w:szCs w:val="24"/>
              </w:rPr>
              <w:t xml:space="preserve"> stärken</w:t>
            </w:r>
          </w:p>
        </w:tc>
      </w:tr>
    </w:tbl>
    <w:p w14:paraId="74788355" w14:textId="77777777" w:rsidR="00213A17" w:rsidRPr="001549CF" w:rsidRDefault="00213A17" w:rsidP="00213A17">
      <w:pPr>
        <w:spacing w:after="200"/>
        <w:rPr>
          <w:b w:val="0"/>
          <w:bCs/>
          <w:color w:val="auto"/>
          <w:sz w:val="2"/>
          <w:szCs w:val="2"/>
        </w:rPr>
      </w:pPr>
    </w:p>
    <w:tbl>
      <w:tblPr>
        <w:tblStyle w:val="EinfacheTabelle1"/>
        <w:tblW w:w="0" w:type="auto"/>
        <w:tblLook w:val="04A0" w:firstRow="1" w:lastRow="0" w:firstColumn="1" w:lastColumn="0" w:noHBand="0" w:noVBand="1"/>
      </w:tblPr>
      <w:tblGrid>
        <w:gridCol w:w="1980"/>
        <w:gridCol w:w="8044"/>
      </w:tblGrid>
      <w:tr w:rsidR="00213A17" w:rsidRPr="007030C8" w14:paraId="7CDDD3F4" w14:textId="77777777" w:rsidTr="007B1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E535B20" w14:textId="29F40553" w:rsidR="00213A17" w:rsidRPr="007030C8" w:rsidRDefault="00213A17" w:rsidP="00D57706">
            <w:pPr>
              <w:rPr>
                <w:b/>
                <w:bCs w:val="0"/>
                <w:color w:val="auto"/>
                <w:sz w:val="24"/>
                <w:szCs w:val="24"/>
              </w:rPr>
            </w:pPr>
            <w:r w:rsidRPr="007030C8">
              <w:rPr>
                <w:b/>
                <w:bCs w:val="0"/>
                <w:color w:val="auto"/>
                <w:sz w:val="24"/>
                <w:szCs w:val="24"/>
              </w:rPr>
              <w:t>Geschäftsziel</w:t>
            </w:r>
            <w:r w:rsidR="00196A43">
              <w:rPr>
                <w:b/>
                <w:bCs w:val="0"/>
                <w:color w:val="auto"/>
                <w:sz w:val="24"/>
                <w:szCs w:val="24"/>
              </w:rPr>
              <w:t xml:space="preserve"> Nr. </w:t>
            </w:r>
          </w:p>
        </w:tc>
        <w:tc>
          <w:tcPr>
            <w:tcW w:w="8044" w:type="dxa"/>
          </w:tcPr>
          <w:p w14:paraId="6EDBAF37" w14:textId="77777777" w:rsidR="00213A17" w:rsidRPr="007030C8" w:rsidRDefault="00213A17" w:rsidP="00D57706">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0C8">
              <w:rPr>
                <w:b/>
                <w:bCs w:val="0"/>
                <w:color w:val="auto"/>
                <w:sz w:val="24"/>
                <w:szCs w:val="24"/>
              </w:rPr>
              <w:t>Fragen</w:t>
            </w:r>
          </w:p>
        </w:tc>
      </w:tr>
      <w:tr w:rsidR="00213A17" w:rsidRPr="007030C8" w14:paraId="735B1D41" w14:textId="77777777" w:rsidTr="007B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1924F6" w14:textId="77777777" w:rsidR="00213A17" w:rsidRPr="007030C8" w:rsidRDefault="00213A17" w:rsidP="00D57706">
            <w:pPr>
              <w:rPr>
                <w:color w:val="auto"/>
                <w:sz w:val="24"/>
                <w:szCs w:val="24"/>
              </w:rPr>
            </w:pPr>
            <w:r w:rsidRPr="007030C8">
              <w:rPr>
                <w:color w:val="auto"/>
                <w:sz w:val="24"/>
                <w:szCs w:val="24"/>
              </w:rPr>
              <w:t>1</w:t>
            </w:r>
          </w:p>
        </w:tc>
        <w:tc>
          <w:tcPr>
            <w:tcW w:w="8044" w:type="dxa"/>
          </w:tcPr>
          <w:p w14:paraId="10ABCBCF" w14:textId="77777777" w:rsidR="00213A17" w:rsidRPr="007030C8" w:rsidRDefault="00213A17" w:rsidP="00D57706">
            <w:pPr>
              <w:pStyle w:val="Inhalt"/>
              <w:cnfStyle w:val="000000100000" w:firstRow="0" w:lastRow="0" w:firstColumn="0" w:lastColumn="0" w:oddVBand="0" w:evenVBand="0" w:oddHBand="1" w:evenHBand="0" w:firstRowFirstColumn="0" w:firstRowLastColumn="0" w:lastRowFirstColumn="0" w:lastRowLastColumn="0"/>
              <w:rPr>
                <w:szCs w:val="24"/>
              </w:rPr>
            </w:pPr>
            <w:r w:rsidRPr="007030C8">
              <w:rPr>
                <w:szCs w:val="24"/>
              </w:rPr>
              <w:t>Ist die Produktqualität gut genug?</w:t>
            </w:r>
          </w:p>
          <w:p w14:paraId="29B680E5" w14:textId="36FFD342" w:rsidR="00213A17" w:rsidRPr="007030C8" w:rsidRDefault="00213A17" w:rsidP="00D57706">
            <w:pPr>
              <w:pStyle w:val="Inhalt"/>
              <w:cnfStyle w:val="000000100000" w:firstRow="0" w:lastRow="0" w:firstColumn="0" w:lastColumn="0" w:oddVBand="0" w:evenVBand="0" w:oddHBand="1" w:evenHBand="0" w:firstRowFirstColumn="0" w:firstRowLastColumn="0" w:lastRowFirstColumn="0" w:lastRowLastColumn="0"/>
              <w:rPr>
                <w:szCs w:val="24"/>
              </w:rPr>
            </w:pPr>
            <w:r w:rsidRPr="007030C8">
              <w:rPr>
                <w:szCs w:val="24"/>
              </w:rPr>
              <w:t>Sind die Servicemitarbeite</w:t>
            </w:r>
            <w:r w:rsidR="00093F4E">
              <w:rPr>
                <w:szCs w:val="24"/>
              </w:rPr>
              <w:t>nden</w:t>
            </w:r>
            <w:r w:rsidRPr="007030C8">
              <w:rPr>
                <w:szCs w:val="24"/>
              </w:rPr>
              <w:t xml:space="preserve"> freundlich?</w:t>
            </w:r>
          </w:p>
          <w:p w14:paraId="597B899C" w14:textId="1223E06C" w:rsidR="00213A17" w:rsidRPr="007030C8" w:rsidRDefault="00213A17" w:rsidP="00D57706">
            <w:pPr>
              <w:pStyle w:val="Inhalt"/>
              <w:cnfStyle w:val="000000100000" w:firstRow="0" w:lastRow="0" w:firstColumn="0" w:lastColumn="0" w:oddVBand="0" w:evenVBand="0" w:oddHBand="1" w:evenHBand="0" w:firstRowFirstColumn="0" w:firstRowLastColumn="0" w:lastRowFirstColumn="0" w:lastRowLastColumn="0"/>
              <w:rPr>
                <w:b/>
                <w:bCs/>
                <w:szCs w:val="24"/>
              </w:rPr>
            </w:pPr>
            <w:r w:rsidRPr="007030C8">
              <w:rPr>
                <w:bCs/>
                <w:szCs w:val="24"/>
              </w:rPr>
              <w:t>Sind die Servicemitarbeite</w:t>
            </w:r>
            <w:r w:rsidR="00093F4E">
              <w:rPr>
                <w:bCs/>
                <w:szCs w:val="24"/>
              </w:rPr>
              <w:t>nden</w:t>
            </w:r>
            <w:r w:rsidRPr="007030C8">
              <w:rPr>
                <w:bCs/>
                <w:szCs w:val="24"/>
              </w:rPr>
              <w:t xml:space="preserve"> kompetent?</w:t>
            </w:r>
          </w:p>
        </w:tc>
      </w:tr>
    </w:tbl>
    <w:p w14:paraId="097E42EC" w14:textId="77777777" w:rsidR="00213A17" w:rsidRPr="001549CF" w:rsidRDefault="00213A17" w:rsidP="00213A17">
      <w:pPr>
        <w:spacing w:after="200"/>
        <w:rPr>
          <w:color w:val="auto"/>
          <w:sz w:val="2"/>
          <w:szCs w:val="2"/>
        </w:rPr>
      </w:pPr>
    </w:p>
    <w:tbl>
      <w:tblPr>
        <w:tblStyle w:val="EinfacheTabelle1"/>
        <w:tblW w:w="0" w:type="auto"/>
        <w:tblLook w:val="04A0" w:firstRow="1" w:lastRow="0" w:firstColumn="1" w:lastColumn="0" w:noHBand="0" w:noVBand="1"/>
      </w:tblPr>
      <w:tblGrid>
        <w:gridCol w:w="3539"/>
        <w:gridCol w:w="6485"/>
      </w:tblGrid>
      <w:tr w:rsidR="00213A17" w:rsidRPr="007030C8" w14:paraId="1A010508" w14:textId="77777777" w:rsidTr="00D57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BDA1866" w14:textId="77777777" w:rsidR="00213A17" w:rsidRPr="007030C8" w:rsidRDefault="00213A17" w:rsidP="00D57706">
            <w:pPr>
              <w:rPr>
                <w:b/>
                <w:bCs w:val="0"/>
                <w:color w:val="auto"/>
                <w:sz w:val="24"/>
                <w:szCs w:val="24"/>
              </w:rPr>
            </w:pPr>
            <w:r w:rsidRPr="007030C8">
              <w:rPr>
                <w:b/>
                <w:bCs w:val="0"/>
                <w:color w:val="auto"/>
                <w:sz w:val="24"/>
                <w:szCs w:val="24"/>
              </w:rPr>
              <w:t>Ziele des Systems (Teilziele)</w:t>
            </w:r>
          </w:p>
        </w:tc>
        <w:tc>
          <w:tcPr>
            <w:tcW w:w="6485" w:type="dxa"/>
          </w:tcPr>
          <w:p w14:paraId="08E6D188" w14:textId="77777777" w:rsidR="00213A17" w:rsidRPr="007030C8" w:rsidRDefault="00213A17" w:rsidP="00D57706">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7030C8">
              <w:rPr>
                <w:b/>
                <w:bCs w:val="0"/>
                <w:color w:val="auto"/>
                <w:sz w:val="24"/>
                <w:szCs w:val="24"/>
              </w:rPr>
              <w:t>Fragen</w:t>
            </w:r>
          </w:p>
        </w:tc>
      </w:tr>
      <w:tr w:rsidR="00213A17" w:rsidRPr="007030C8" w14:paraId="368C1BB4" w14:textId="77777777" w:rsidTr="00D57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42AC758" w14:textId="77777777" w:rsidR="00213A17" w:rsidRPr="007030C8" w:rsidRDefault="00213A17" w:rsidP="00D57706">
            <w:pPr>
              <w:pStyle w:val="Inhalt"/>
              <w:rPr>
                <w:b w:val="0"/>
                <w:bCs w:val="0"/>
                <w:szCs w:val="24"/>
              </w:rPr>
            </w:pPr>
            <w:r w:rsidRPr="007030C8">
              <w:rPr>
                <w:b w:val="0"/>
                <w:bCs w:val="0"/>
                <w:szCs w:val="24"/>
              </w:rPr>
              <w:t>Qualität des Service steigern</w:t>
            </w:r>
          </w:p>
        </w:tc>
        <w:tc>
          <w:tcPr>
            <w:tcW w:w="6485" w:type="dxa"/>
          </w:tcPr>
          <w:p w14:paraId="682E40BA" w14:textId="6F691203" w:rsidR="00213A17" w:rsidRPr="007030C8" w:rsidRDefault="00213A17" w:rsidP="00D57706">
            <w:pPr>
              <w:pStyle w:val="Inhalt"/>
              <w:cnfStyle w:val="000000100000" w:firstRow="0" w:lastRow="0" w:firstColumn="0" w:lastColumn="0" w:oddVBand="0" w:evenVBand="0" w:oddHBand="1" w:evenHBand="0" w:firstRowFirstColumn="0" w:firstRowLastColumn="0" w:lastRowFirstColumn="0" w:lastRowLastColumn="0"/>
              <w:rPr>
                <w:szCs w:val="24"/>
              </w:rPr>
            </w:pPr>
            <w:r w:rsidRPr="007030C8">
              <w:rPr>
                <w:szCs w:val="24"/>
              </w:rPr>
              <w:t>Sind die Servicemitarbeite</w:t>
            </w:r>
            <w:r w:rsidR="00093F4E">
              <w:rPr>
                <w:szCs w:val="24"/>
              </w:rPr>
              <w:t xml:space="preserve">nden </w:t>
            </w:r>
            <w:r w:rsidRPr="007030C8">
              <w:rPr>
                <w:szCs w:val="24"/>
              </w:rPr>
              <w:t>freundlich?</w:t>
            </w:r>
          </w:p>
          <w:p w14:paraId="5175FD88" w14:textId="20F3DE1C" w:rsidR="00213A17" w:rsidRPr="007030C8" w:rsidRDefault="00213A17" w:rsidP="00D57706">
            <w:pPr>
              <w:pStyle w:val="Inhalt"/>
              <w:cnfStyle w:val="000000100000" w:firstRow="0" w:lastRow="0" w:firstColumn="0" w:lastColumn="0" w:oddVBand="0" w:evenVBand="0" w:oddHBand="1" w:evenHBand="0" w:firstRowFirstColumn="0" w:firstRowLastColumn="0" w:lastRowFirstColumn="0" w:lastRowLastColumn="0"/>
              <w:rPr>
                <w:szCs w:val="24"/>
              </w:rPr>
            </w:pPr>
            <w:r w:rsidRPr="007030C8">
              <w:rPr>
                <w:szCs w:val="24"/>
              </w:rPr>
              <w:t>Sind die Servicemitarbeite</w:t>
            </w:r>
            <w:r w:rsidR="00093F4E">
              <w:rPr>
                <w:szCs w:val="24"/>
              </w:rPr>
              <w:t>nden</w:t>
            </w:r>
            <w:r w:rsidRPr="007030C8">
              <w:rPr>
                <w:szCs w:val="24"/>
              </w:rPr>
              <w:t xml:space="preserve"> kompetent?</w:t>
            </w:r>
          </w:p>
        </w:tc>
      </w:tr>
      <w:tr w:rsidR="00213A17" w:rsidRPr="007030C8" w14:paraId="27135711" w14:textId="77777777" w:rsidTr="00D57706">
        <w:tc>
          <w:tcPr>
            <w:cnfStyle w:val="001000000000" w:firstRow="0" w:lastRow="0" w:firstColumn="1" w:lastColumn="0" w:oddVBand="0" w:evenVBand="0" w:oddHBand="0" w:evenHBand="0" w:firstRowFirstColumn="0" w:firstRowLastColumn="0" w:lastRowFirstColumn="0" w:lastRowLastColumn="0"/>
            <w:tcW w:w="3539" w:type="dxa"/>
          </w:tcPr>
          <w:p w14:paraId="380FA54D" w14:textId="77777777" w:rsidR="00213A17" w:rsidRPr="007030C8" w:rsidRDefault="00213A17" w:rsidP="00D57706">
            <w:pPr>
              <w:pStyle w:val="Inhalt"/>
              <w:rPr>
                <w:b w:val="0"/>
                <w:bCs w:val="0"/>
                <w:szCs w:val="24"/>
              </w:rPr>
            </w:pPr>
            <w:r w:rsidRPr="007030C8">
              <w:rPr>
                <w:b w:val="0"/>
                <w:bCs w:val="0"/>
                <w:szCs w:val="24"/>
              </w:rPr>
              <w:t>Produktqualität steigern</w:t>
            </w:r>
          </w:p>
        </w:tc>
        <w:tc>
          <w:tcPr>
            <w:tcW w:w="6485" w:type="dxa"/>
          </w:tcPr>
          <w:p w14:paraId="4B455DCD" w14:textId="77777777" w:rsidR="00213A17" w:rsidRPr="007030C8" w:rsidRDefault="00213A17" w:rsidP="00D57706">
            <w:pPr>
              <w:pStyle w:val="Inhalt"/>
              <w:cnfStyle w:val="000000000000" w:firstRow="0" w:lastRow="0" w:firstColumn="0" w:lastColumn="0" w:oddVBand="0" w:evenVBand="0" w:oddHBand="0" w:evenHBand="0" w:firstRowFirstColumn="0" w:firstRowLastColumn="0" w:lastRowFirstColumn="0" w:lastRowLastColumn="0"/>
              <w:rPr>
                <w:szCs w:val="24"/>
              </w:rPr>
            </w:pPr>
            <w:r w:rsidRPr="007030C8">
              <w:rPr>
                <w:szCs w:val="24"/>
              </w:rPr>
              <w:t>Ist die Produktqualität gut genug?</w:t>
            </w:r>
          </w:p>
          <w:p w14:paraId="3F2C71B7" w14:textId="77777777" w:rsidR="00213A17" w:rsidRPr="007030C8" w:rsidRDefault="00213A17" w:rsidP="00D57706">
            <w:pPr>
              <w:pStyle w:val="Inhalt"/>
              <w:cnfStyle w:val="000000000000" w:firstRow="0" w:lastRow="0" w:firstColumn="0" w:lastColumn="0" w:oddVBand="0" w:evenVBand="0" w:oddHBand="0" w:evenHBand="0" w:firstRowFirstColumn="0" w:firstRowLastColumn="0" w:lastRowFirstColumn="0" w:lastRowLastColumn="0"/>
              <w:rPr>
                <w:szCs w:val="24"/>
              </w:rPr>
            </w:pPr>
          </w:p>
        </w:tc>
      </w:tr>
    </w:tbl>
    <w:p w14:paraId="668E03E7" w14:textId="383F0DFA" w:rsidR="00EB5D5A" w:rsidRPr="00DE08F4" w:rsidRDefault="00EB5D5A" w:rsidP="00DE08F4">
      <w:pPr>
        <w:pStyle w:val="berschrift2"/>
      </w:pPr>
      <w:r w:rsidRPr="00DE08F4">
        <w:t>Aufgaben des Systems</w:t>
      </w:r>
      <w:r w:rsidR="008B2FFF">
        <w:t xml:space="preserve"> identifizieren</w:t>
      </w:r>
    </w:p>
    <w:p w14:paraId="390D875B" w14:textId="15A68306" w:rsidR="00D76785" w:rsidRPr="0034513B" w:rsidRDefault="00FE7EFA" w:rsidP="00EB5D5A">
      <w:pPr>
        <w:pStyle w:val="Inhalt"/>
      </w:pPr>
      <w:r w:rsidRPr="0034513B">
        <w:t xml:space="preserve">In diesem Schritt </w:t>
      </w:r>
      <w:r w:rsidR="00914109">
        <w:t>werden</w:t>
      </w:r>
      <w:r w:rsidRPr="0034513B">
        <w:t xml:space="preserve"> die Aufgaben des Systems definiert</w:t>
      </w:r>
      <w:r w:rsidR="00F23754">
        <w:t>, die zur Erreichung der Ziele notwendig sind.</w:t>
      </w:r>
      <w:r w:rsidR="00DE08F4">
        <w:t xml:space="preserve"> </w:t>
      </w:r>
      <w:r w:rsidR="00D95D4C">
        <w:t>Tragen Sie bitte die Ziele des Systems in die folgende Tabelle ein und formulieren Sie Aufgaben, durch die</w:t>
      </w:r>
      <w:r w:rsidR="00DE08F4">
        <w:t xml:space="preserve"> eine Zielerreichung möglich ist.</w:t>
      </w:r>
    </w:p>
    <w:tbl>
      <w:tblPr>
        <w:tblStyle w:val="EinfacheTabelle1"/>
        <w:tblW w:w="0" w:type="auto"/>
        <w:tblLook w:val="04A0" w:firstRow="1" w:lastRow="0" w:firstColumn="1" w:lastColumn="0" w:noHBand="0" w:noVBand="1"/>
      </w:tblPr>
      <w:tblGrid>
        <w:gridCol w:w="542"/>
        <w:gridCol w:w="2288"/>
        <w:gridCol w:w="7194"/>
      </w:tblGrid>
      <w:tr w:rsidR="0034513B" w:rsidRPr="0034513B" w14:paraId="1926A1B6" w14:textId="626B41E3" w:rsidTr="00372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 w:type="dxa"/>
          </w:tcPr>
          <w:p w14:paraId="51B49E38" w14:textId="2961910E" w:rsidR="00372F6B" w:rsidRPr="0034513B" w:rsidRDefault="00372F6B" w:rsidP="00D166B7">
            <w:pPr>
              <w:pStyle w:val="Inhalt"/>
            </w:pPr>
            <w:r w:rsidRPr="0034513B">
              <w:t>Nr.</w:t>
            </w:r>
          </w:p>
        </w:tc>
        <w:tc>
          <w:tcPr>
            <w:tcW w:w="2288" w:type="dxa"/>
          </w:tcPr>
          <w:p w14:paraId="7E37DF46" w14:textId="708C57C0" w:rsidR="00372F6B" w:rsidRPr="0034513B" w:rsidRDefault="00D95D4C" w:rsidP="00D166B7">
            <w:pPr>
              <w:pStyle w:val="Inhalt"/>
              <w:cnfStyle w:val="100000000000" w:firstRow="1" w:lastRow="0" w:firstColumn="0" w:lastColumn="0" w:oddVBand="0" w:evenVBand="0" w:oddHBand="0" w:evenHBand="0" w:firstRowFirstColumn="0" w:firstRowLastColumn="0" w:lastRowFirstColumn="0" w:lastRowLastColumn="0"/>
            </w:pPr>
            <w:r>
              <w:t>Ziele</w:t>
            </w:r>
          </w:p>
        </w:tc>
        <w:tc>
          <w:tcPr>
            <w:tcW w:w="7194" w:type="dxa"/>
          </w:tcPr>
          <w:p w14:paraId="47CB87BE" w14:textId="6B2B7BC3" w:rsidR="00372F6B" w:rsidRPr="0034513B" w:rsidRDefault="00372F6B" w:rsidP="00D166B7">
            <w:pPr>
              <w:pStyle w:val="Inhalt"/>
              <w:cnfStyle w:val="100000000000" w:firstRow="1" w:lastRow="0" w:firstColumn="0" w:lastColumn="0" w:oddVBand="0" w:evenVBand="0" w:oddHBand="0" w:evenHBand="0" w:firstRowFirstColumn="0" w:firstRowLastColumn="0" w:lastRowFirstColumn="0" w:lastRowLastColumn="0"/>
            </w:pPr>
            <w:r w:rsidRPr="0034513B">
              <w:t>Aufgaben des Systems</w:t>
            </w:r>
          </w:p>
        </w:tc>
      </w:tr>
      <w:tr w:rsidR="0034513B" w:rsidRPr="0034513B" w14:paraId="4F5F8262" w14:textId="224195C9" w:rsidTr="0037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 w:type="dxa"/>
          </w:tcPr>
          <w:p w14:paraId="7A169503" w14:textId="07292DA5" w:rsidR="00C94A78" w:rsidRPr="00DE08F4" w:rsidRDefault="00C94A78" w:rsidP="00C94A78">
            <w:pPr>
              <w:pStyle w:val="Inhalt"/>
              <w:rPr>
                <w:b w:val="0"/>
                <w:bCs w:val="0"/>
              </w:rPr>
            </w:pPr>
            <w:r w:rsidRPr="00DE08F4">
              <w:rPr>
                <w:rStyle w:val="normaltextrun"/>
                <w:rFonts w:ascii="Calibri" w:hAnsi="Calibri" w:cs="Segoe UI"/>
                <w:b w:val="0"/>
                <w:bCs w:val="0"/>
              </w:rPr>
              <w:t>1</w:t>
            </w:r>
            <w:r w:rsidRPr="00DE08F4">
              <w:rPr>
                <w:rStyle w:val="eop"/>
                <w:rFonts w:ascii="Calibri" w:hAnsi="Calibri" w:cs="Segoe UI"/>
                <w:b w:val="0"/>
                <w:bCs w:val="0"/>
              </w:rPr>
              <w:t> </w:t>
            </w:r>
          </w:p>
        </w:tc>
        <w:tc>
          <w:tcPr>
            <w:tcW w:w="2288" w:type="dxa"/>
          </w:tcPr>
          <w:p w14:paraId="75B51AAB" w14:textId="77777777" w:rsidR="00C94A78" w:rsidRDefault="00C94A78" w:rsidP="00C94A78">
            <w:pPr>
              <w:pStyle w:val="Inhalt"/>
              <w:cnfStyle w:val="000000100000" w:firstRow="0" w:lastRow="0" w:firstColumn="0" w:lastColumn="0" w:oddVBand="0" w:evenVBand="0" w:oddHBand="1" w:evenHBand="0" w:firstRowFirstColumn="0" w:firstRowLastColumn="0" w:lastRowFirstColumn="0" w:lastRowLastColumn="0"/>
            </w:pPr>
          </w:p>
          <w:p w14:paraId="2691C8CE" w14:textId="456CB052" w:rsidR="00FC1A3C" w:rsidRPr="00DE08F4" w:rsidRDefault="00FC1A3C" w:rsidP="00C94A78">
            <w:pPr>
              <w:pStyle w:val="Inhalt"/>
              <w:cnfStyle w:val="000000100000" w:firstRow="0" w:lastRow="0" w:firstColumn="0" w:lastColumn="0" w:oddVBand="0" w:evenVBand="0" w:oddHBand="1" w:evenHBand="0" w:firstRowFirstColumn="0" w:firstRowLastColumn="0" w:lastRowFirstColumn="0" w:lastRowLastColumn="0"/>
            </w:pPr>
          </w:p>
        </w:tc>
        <w:tc>
          <w:tcPr>
            <w:tcW w:w="7194" w:type="dxa"/>
          </w:tcPr>
          <w:p w14:paraId="03C24F17" w14:textId="77777777" w:rsidR="00C94A78" w:rsidRDefault="00C94A78" w:rsidP="00FC1A3C">
            <w:pPr>
              <w:pStyle w:val="Inhalt"/>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Times New Roman"/>
                <w:bCs/>
                <w:szCs w:val="24"/>
                <w:lang w:eastAsia="en-GB"/>
              </w:rPr>
            </w:pPr>
          </w:p>
          <w:p w14:paraId="304B3F74" w14:textId="77777777" w:rsidR="00C46C86" w:rsidRDefault="00C46C86" w:rsidP="00FC1A3C">
            <w:pPr>
              <w:pStyle w:val="Inhalt"/>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Times New Roman"/>
                <w:bCs/>
                <w:lang w:eastAsia="en-GB"/>
              </w:rPr>
            </w:pPr>
          </w:p>
          <w:p w14:paraId="65CB721C" w14:textId="77777777" w:rsidR="006E6E8C" w:rsidRDefault="006E6E8C" w:rsidP="00FC1A3C">
            <w:pPr>
              <w:pStyle w:val="Inhalt"/>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Times New Roman"/>
                <w:bCs/>
                <w:szCs w:val="24"/>
                <w:lang w:eastAsia="en-GB"/>
              </w:rPr>
            </w:pPr>
          </w:p>
          <w:p w14:paraId="491C02C8" w14:textId="5A1B5652" w:rsidR="00EC75FB" w:rsidRPr="00755681" w:rsidRDefault="00EC75FB" w:rsidP="00FC1A3C">
            <w:pPr>
              <w:pStyle w:val="Inhalt"/>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Times New Roman"/>
                <w:bCs/>
                <w:szCs w:val="24"/>
                <w:lang w:eastAsia="en-GB"/>
              </w:rPr>
            </w:pPr>
          </w:p>
        </w:tc>
      </w:tr>
      <w:tr w:rsidR="0034513B" w:rsidRPr="0034513B" w14:paraId="5F937EE4" w14:textId="60711E71" w:rsidTr="00372F6B">
        <w:tc>
          <w:tcPr>
            <w:cnfStyle w:val="001000000000" w:firstRow="0" w:lastRow="0" w:firstColumn="1" w:lastColumn="0" w:oddVBand="0" w:evenVBand="0" w:oddHBand="0" w:evenHBand="0" w:firstRowFirstColumn="0" w:firstRowLastColumn="0" w:lastRowFirstColumn="0" w:lastRowLastColumn="0"/>
            <w:tcW w:w="542" w:type="dxa"/>
          </w:tcPr>
          <w:p w14:paraId="1E19D1D4" w14:textId="0C656B85" w:rsidR="00C94A78" w:rsidRPr="00DE08F4" w:rsidRDefault="00C94A78" w:rsidP="00C94A78">
            <w:pPr>
              <w:pStyle w:val="Inhalt"/>
              <w:rPr>
                <w:b w:val="0"/>
                <w:bCs w:val="0"/>
              </w:rPr>
            </w:pPr>
            <w:r w:rsidRPr="00DE08F4">
              <w:rPr>
                <w:rStyle w:val="normaltextrun"/>
                <w:rFonts w:ascii="Calibri" w:hAnsi="Calibri" w:cs="Segoe UI"/>
                <w:b w:val="0"/>
                <w:bCs w:val="0"/>
              </w:rPr>
              <w:t>2</w:t>
            </w:r>
            <w:r w:rsidRPr="00DE08F4">
              <w:rPr>
                <w:rStyle w:val="eop"/>
                <w:rFonts w:ascii="Calibri" w:hAnsi="Calibri" w:cs="Segoe UI"/>
                <w:b w:val="0"/>
                <w:bCs w:val="0"/>
              </w:rPr>
              <w:t> </w:t>
            </w:r>
          </w:p>
        </w:tc>
        <w:tc>
          <w:tcPr>
            <w:tcW w:w="2288" w:type="dxa"/>
          </w:tcPr>
          <w:p w14:paraId="3878B502" w14:textId="77777777" w:rsidR="00C94A78" w:rsidRDefault="00C94A78" w:rsidP="00C94A78">
            <w:pPr>
              <w:pStyle w:val="Inhalt"/>
              <w:cnfStyle w:val="000000000000" w:firstRow="0" w:lastRow="0" w:firstColumn="0" w:lastColumn="0" w:oddVBand="0" w:evenVBand="0" w:oddHBand="0" w:evenHBand="0" w:firstRowFirstColumn="0" w:firstRowLastColumn="0" w:lastRowFirstColumn="0" w:lastRowLastColumn="0"/>
            </w:pPr>
          </w:p>
          <w:p w14:paraId="6A8F0EFF" w14:textId="3FCD0D01" w:rsidR="00FC1A3C" w:rsidRPr="00DE08F4" w:rsidRDefault="00FC1A3C" w:rsidP="00C94A78">
            <w:pPr>
              <w:pStyle w:val="Inhalt"/>
              <w:cnfStyle w:val="000000000000" w:firstRow="0" w:lastRow="0" w:firstColumn="0" w:lastColumn="0" w:oddVBand="0" w:evenVBand="0" w:oddHBand="0" w:evenHBand="0" w:firstRowFirstColumn="0" w:firstRowLastColumn="0" w:lastRowFirstColumn="0" w:lastRowLastColumn="0"/>
            </w:pPr>
          </w:p>
        </w:tc>
        <w:tc>
          <w:tcPr>
            <w:tcW w:w="7194" w:type="dxa"/>
          </w:tcPr>
          <w:p w14:paraId="6BCF319F" w14:textId="77777777" w:rsidR="00C94A78" w:rsidRDefault="00C94A78" w:rsidP="00755681">
            <w:pPr>
              <w:pStyle w:val="Inhalt"/>
              <w:ind w:left="28"/>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Times New Roman"/>
                <w:bCs/>
                <w:szCs w:val="24"/>
                <w:lang w:eastAsia="en-GB"/>
              </w:rPr>
            </w:pPr>
          </w:p>
          <w:p w14:paraId="2A2201F9" w14:textId="77777777" w:rsidR="006E6E8C" w:rsidRDefault="006E6E8C" w:rsidP="00755681">
            <w:pPr>
              <w:pStyle w:val="Inhalt"/>
              <w:ind w:left="28"/>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Times New Roman"/>
                <w:bCs/>
                <w:szCs w:val="24"/>
                <w:lang w:eastAsia="en-GB"/>
              </w:rPr>
            </w:pPr>
          </w:p>
          <w:p w14:paraId="2A3A113B" w14:textId="77777777" w:rsidR="00C46C86" w:rsidRDefault="00C46C86" w:rsidP="00EC75FB">
            <w:pPr>
              <w:pStyle w:val="Inhalt"/>
              <w:ind w:firstLine="720"/>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Times New Roman"/>
                <w:bCs/>
                <w:szCs w:val="24"/>
                <w:lang w:eastAsia="en-GB"/>
              </w:rPr>
            </w:pPr>
          </w:p>
          <w:p w14:paraId="6EA9D1A7" w14:textId="48E592B5" w:rsidR="00EC75FB" w:rsidRPr="00755681" w:rsidRDefault="00EC75FB" w:rsidP="00EC75FB">
            <w:pPr>
              <w:pStyle w:val="Inhalt"/>
              <w:ind w:firstLine="720"/>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Times New Roman"/>
                <w:bCs/>
                <w:szCs w:val="24"/>
                <w:lang w:eastAsia="en-GB"/>
              </w:rPr>
            </w:pPr>
          </w:p>
        </w:tc>
      </w:tr>
      <w:tr w:rsidR="0034513B" w:rsidRPr="0034513B" w14:paraId="68BD7BBC" w14:textId="6062E3E0" w:rsidTr="0037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 w:type="dxa"/>
          </w:tcPr>
          <w:p w14:paraId="3877D89B" w14:textId="56218D4F" w:rsidR="00C94A78" w:rsidRPr="00DE08F4" w:rsidRDefault="00C94A78" w:rsidP="00C94A78">
            <w:pPr>
              <w:pStyle w:val="Inhalt"/>
              <w:rPr>
                <w:b w:val="0"/>
                <w:bCs w:val="0"/>
              </w:rPr>
            </w:pPr>
            <w:r w:rsidRPr="00DE08F4">
              <w:rPr>
                <w:rStyle w:val="normaltextrun"/>
                <w:rFonts w:ascii="Calibri" w:hAnsi="Calibri" w:cs="Segoe UI"/>
                <w:b w:val="0"/>
                <w:bCs w:val="0"/>
              </w:rPr>
              <w:t>3</w:t>
            </w:r>
            <w:r w:rsidRPr="00DE08F4">
              <w:rPr>
                <w:rStyle w:val="eop"/>
                <w:rFonts w:ascii="Calibri" w:hAnsi="Calibri" w:cs="Segoe UI"/>
                <w:b w:val="0"/>
                <w:bCs w:val="0"/>
              </w:rPr>
              <w:t> </w:t>
            </w:r>
          </w:p>
        </w:tc>
        <w:tc>
          <w:tcPr>
            <w:tcW w:w="2288" w:type="dxa"/>
          </w:tcPr>
          <w:p w14:paraId="5FBE30D3" w14:textId="77777777" w:rsidR="00C94A78" w:rsidRDefault="00C94A78" w:rsidP="00C94A78">
            <w:pPr>
              <w:pStyle w:val="Inhalt"/>
              <w:cnfStyle w:val="000000100000" w:firstRow="0" w:lastRow="0" w:firstColumn="0" w:lastColumn="0" w:oddVBand="0" w:evenVBand="0" w:oddHBand="1" w:evenHBand="0" w:firstRowFirstColumn="0" w:firstRowLastColumn="0" w:lastRowFirstColumn="0" w:lastRowLastColumn="0"/>
            </w:pPr>
          </w:p>
          <w:p w14:paraId="51B5B2E5" w14:textId="09C4D8CF" w:rsidR="00FC1A3C" w:rsidRPr="00DE08F4" w:rsidRDefault="00FC1A3C" w:rsidP="00C94A78">
            <w:pPr>
              <w:pStyle w:val="Inhalt"/>
              <w:cnfStyle w:val="000000100000" w:firstRow="0" w:lastRow="0" w:firstColumn="0" w:lastColumn="0" w:oddVBand="0" w:evenVBand="0" w:oddHBand="1" w:evenHBand="0" w:firstRowFirstColumn="0" w:firstRowLastColumn="0" w:lastRowFirstColumn="0" w:lastRowLastColumn="0"/>
            </w:pPr>
          </w:p>
        </w:tc>
        <w:tc>
          <w:tcPr>
            <w:tcW w:w="7194" w:type="dxa"/>
          </w:tcPr>
          <w:p w14:paraId="301253D2" w14:textId="77777777" w:rsidR="00C94A78" w:rsidRDefault="00C94A78" w:rsidP="00FC1A3C">
            <w:pPr>
              <w:pStyle w:val="paragraph"/>
              <w:spacing w:before="0" w:beforeAutospacing="0" w:after="0" w:afterAutospacing="0"/>
              <w:textAlignment w:val="baseline"/>
              <w:divId w:val="1076976799"/>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p>
          <w:p w14:paraId="3DB1BED0" w14:textId="77777777" w:rsidR="00C46C86" w:rsidRDefault="00C46C86" w:rsidP="00FC1A3C">
            <w:pPr>
              <w:pStyle w:val="paragraph"/>
              <w:spacing w:before="0" w:beforeAutospacing="0" w:after="0" w:afterAutospacing="0"/>
              <w:textAlignment w:val="baseline"/>
              <w:divId w:val="1076976799"/>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rPr>
            </w:pPr>
          </w:p>
          <w:p w14:paraId="5E7FDF51" w14:textId="77777777" w:rsidR="006E6E8C" w:rsidRDefault="006E6E8C" w:rsidP="00FC1A3C">
            <w:pPr>
              <w:pStyle w:val="paragraph"/>
              <w:spacing w:before="0" w:beforeAutospacing="0" w:after="0" w:afterAutospacing="0"/>
              <w:textAlignment w:val="baseline"/>
              <w:divId w:val="1076976799"/>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p>
          <w:p w14:paraId="4CCD01D5" w14:textId="10B3D85B" w:rsidR="00EC75FB" w:rsidRPr="00D00AA2" w:rsidRDefault="00EC75FB" w:rsidP="00FC1A3C">
            <w:pPr>
              <w:pStyle w:val="paragraph"/>
              <w:spacing w:before="0" w:beforeAutospacing="0" w:after="0" w:afterAutospacing="0"/>
              <w:textAlignment w:val="baseline"/>
              <w:divId w:val="1076976799"/>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p>
        </w:tc>
      </w:tr>
      <w:tr w:rsidR="0034513B" w:rsidRPr="0034513B" w14:paraId="7B3D0EA7" w14:textId="5E09D451" w:rsidTr="00372F6B">
        <w:tc>
          <w:tcPr>
            <w:cnfStyle w:val="001000000000" w:firstRow="0" w:lastRow="0" w:firstColumn="1" w:lastColumn="0" w:oddVBand="0" w:evenVBand="0" w:oddHBand="0" w:evenHBand="0" w:firstRowFirstColumn="0" w:firstRowLastColumn="0" w:lastRowFirstColumn="0" w:lastRowLastColumn="0"/>
            <w:tcW w:w="542" w:type="dxa"/>
          </w:tcPr>
          <w:p w14:paraId="4840DBCC" w14:textId="51B0ED21" w:rsidR="00372F6B" w:rsidRPr="006E6E8C" w:rsidRDefault="00773A09" w:rsidP="00DE08F4">
            <w:pPr>
              <w:pStyle w:val="Inhalt"/>
              <w:rPr>
                <w:b w:val="0"/>
                <w:bCs w:val="0"/>
              </w:rPr>
            </w:pPr>
            <w:r w:rsidRPr="006E6E8C">
              <w:rPr>
                <w:b w:val="0"/>
                <w:bCs w:val="0"/>
              </w:rPr>
              <w:lastRenderedPageBreak/>
              <w:t>4</w:t>
            </w:r>
          </w:p>
        </w:tc>
        <w:tc>
          <w:tcPr>
            <w:tcW w:w="2288" w:type="dxa"/>
          </w:tcPr>
          <w:p w14:paraId="7AB8517C" w14:textId="77777777" w:rsidR="00372F6B" w:rsidRDefault="00372F6B" w:rsidP="00DE08F4">
            <w:pPr>
              <w:pStyle w:val="Inhalt"/>
              <w:cnfStyle w:val="000000000000" w:firstRow="0" w:lastRow="0" w:firstColumn="0" w:lastColumn="0" w:oddVBand="0" w:evenVBand="0" w:oddHBand="0" w:evenHBand="0" w:firstRowFirstColumn="0" w:firstRowLastColumn="0" w:lastRowFirstColumn="0" w:lastRowLastColumn="0"/>
            </w:pPr>
          </w:p>
          <w:p w14:paraId="55E94FB9" w14:textId="1E63EE43" w:rsidR="00FC1A3C" w:rsidRPr="00DE08F4" w:rsidRDefault="00FC1A3C" w:rsidP="00DE08F4">
            <w:pPr>
              <w:pStyle w:val="Inhalt"/>
              <w:cnfStyle w:val="000000000000" w:firstRow="0" w:lastRow="0" w:firstColumn="0" w:lastColumn="0" w:oddVBand="0" w:evenVBand="0" w:oddHBand="0" w:evenHBand="0" w:firstRowFirstColumn="0" w:firstRowLastColumn="0" w:lastRowFirstColumn="0" w:lastRowLastColumn="0"/>
            </w:pPr>
          </w:p>
        </w:tc>
        <w:tc>
          <w:tcPr>
            <w:tcW w:w="7194" w:type="dxa"/>
          </w:tcPr>
          <w:p w14:paraId="6CD1F56D" w14:textId="77777777" w:rsidR="00526E01" w:rsidRDefault="00526E01" w:rsidP="00FC1A3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p>
          <w:p w14:paraId="4CC40DDA" w14:textId="77777777" w:rsidR="006E6E8C" w:rsidRDefault="006E6E8C" w:rsidP="00FC1A3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p>
          <w:p w14:paraId="0B853B29" w14:textId="77777777" w:rsidR="00C46C86" w:rsidRDefault="00C46C86" w:rsidP="00FC1A3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rPr>
            </w:pPr>
          </w:p>
          <w:p w14:paraId="3A230430" w14:textId="4DC14BC9" w:rsidR="00C46C86" w:rsidRPr="00755681" w:rsidRDefault="00C46C86" w:rsidP="00FC1A3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p>
        </w:tc>
      </w:tr>
    </w:tbl>
    <w:p w14:paraId="1F898F2F" w14:textId="3E3256E1" w:rsidR="00297397" w:rsidRPr="009C545E" w:rsidRDefault="00DD25B1" w:rsidP="009C545E">
      <w:pPr>
        <w:pStyle w:val="berschrift2"/>
      </w:pPr>
      <w:r w:rsidRPr="00DE08F4">
        <w:t>KI-Komponenten</w:t>
      </w:r>
      <w:r w:rsidR="00297397" w:rsidRPr="00DE08F4">
        <w:t xml:space="preserve"> des Systems</w:t>
      </w:r>
      <w:r w:rsidR="008B2FFF">
        <w:t xml:space="preserve"> beschreiben</w:t>
      </w:r>
    </w:p>
    <w:p w14:paraId="030D4E6A" w14:textId="33A64692" w:rsidR="009B031D" w:rsidRPr="009B031D" w:rsidRDefault="00297397" w:rsidP="00297397">
      <w:pPr>
        <w:pStyle w:val="Inhalt"/>
      </w:pPr>
      <w:r w:rsidRPr="0034513B">
        <w:t xml:space="preserve">In diesem Schritt gilt </w:t>
      </w:r>
      <w:r w:rsidR="00DE08F4">
        <w:t xml:space="preserve">es </w:t>
      </w:r>
      <w:r w:rsidR="00990739">
        <w:t>die zu erklärenden</w:t>
      </w:r>
      <w:r w:rsidR="008E6BC7">
        <w:t xml:space="preserve"> KI-Komponenten</w:t>
      </w:r>
      <w:r w:rsidRPr="0034513B">
        <w:t xml:space="preserve"> </w:t>
      </w:r>
      <w:r w:rsidR="00990739">
        <w:t>zu beschreiben</w:t>
      </w:r>
      <w:r w:rsidRPr="0034513B">
        <w:t xml:space="preserve">. </w:t>
      </w:r>
      <w:r w:rsidR="00990739">
        <w:t xml:space="preserve">Bitte füllen Sie die folgende Vorlage für die einzelnen KI-Komponenten aus. Die </w:t>
      </w:r>
      <w:r w:rsidR="006F6E38">
        <w:t>Vorlage umfasst eine grobe Einordnung der KI</w:t>
      </w:r>
      <w:r w:rsidR="009B331C">
        <w:t xml:space="preserve"> durch Problemtyp und Paradigma</w:t>
      </w:r>
      <w:r w:rsidR="006F6E38">
        <w:t>, eine Beschreibung des Modells</w:t>
      </w:r>
      <w:r w:rsidR="001E42F1">
        <w:t>, die Realisierung</w:t>
      </w:r>
      <w:r w:rsidR="006F6E38">
        <w:t xml:space="preserve"> sowie erste</w:t>
      </w:r>
      <w:r w:rsidR="001E42F1">
        <w:t xml:space="preserve"> Erklärungspotentiale. </w:t>
      </w:r>
      <w:r w:rsidR="0075785A">
        <w:t xml:space="preserve">Beispiele hierfür </w:t>
      </w:r>
      <w:r w:rsidR="001B6A25">
        <w:t>sind</w:t>
      </w:r>
      <w:r w:rsidR="0075785A">
        <w:t xml:space="preserve"> die intrinsische Erklärbarkeit einer KI oder typischerweise verwendete Erklärungstechniken.</w:t>
      </w:r>
    </w:p>
    <w:tbl>
      <w:tblPr>
        <w:tblStyle w:val="EinfacheTabelle1"/>
        <w:tblW w:w="0" w:type="auto"/>
        <w:tblLook w:val="04A0" w:firstRow="1" w:lastRow="0" w:firstColumn="1" w:lastColumn="0" w:noHBand="0" w:noVBand="1"/>
      </w:tblPr>
      <w:tblGrid>
        <w:gridCol w:w="2972"/>
        <w:gridCol w:w="7052"/>
      </w:tblGrid>
      <w:tr w:rsidR="00DD25B1" w14:paraId="0530B1A1" w14:textId="77777777" w:rsidTr="009B3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097EE90" w14:textId="586ECCC6" w:rsidR="00DD25B1" w:rsidRPr="001E42F1" w:rsidRDefault="00032241" w:rsidP="00032241">
            <w:pPr>
              <w:pStyle w:val="Inhalt"/>
            </w:pPr>
            <w:r w:rsidRPr="001E42F1">
              <w:t xml:space="preserve">Modellname </w:t>
            </w:r>
          </w:p>
        </w:tc>
        <w:tc>
          <w:tcPr>
            <w:tcW w:w="7052" w:type="dxa"/>
          </w:tcPr>
          <w:p w14:paraId="1FA7D8B1" w14:textId="3C51A5ED" w:rsidR="00DD25B1" w:rsidRPr="001E42F1" w:rsidRDefault="00DD25B1" w:rsidP="00032241">
            <w:pPr>
              <w:pStyle w:val="Inhalt"/>
              <w:cnfStyle w:val="100000000000" w:firstRow="1" w:lastRow="0" w:firstColumn="0" w:lastColumn="0" w:oddVBand="0" w:evenVBand="0" w:oddHBand="0" w:evenHBand="0" w:firstRowFirstColumn="0" w:firstRowLastColumn="0" w:lastRowFirstColumn="0" w:lastRowLastColumn="0"/>
            </w:pPr>
          </w:p>
        </w:tc>
      </w:tr>
      <w:tr w:rsidR="00DD25B1" w14:paraId="4F708C15" w14:textId="77777777" w:rsidTr="009B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495EE4A" w14:textId="77777777" w:rsidR="00032241" w:rsidRPr="00032241" w:rsidRDefault="00032241" w:rsidP="00032241">
            <w:pPr>
              <w:pStyle w:val="Inhalt"/>
            </w:pPr>
            <w:r w:rsidRPr="00032241">
              <w:t>Problemtyp </w:t>
            </w:r>
          </w:p>
          <w:p w14:paraId="381B3139" w14:textId="77777777" w:rsidR="00DD25B1" w:rsidRPr="00032241" w:rsidRDefault="00DD25B1" w:rsidP="00032241">
            <w:pPr>
              <w:pStyle w:val="Inhalt"/>
            </w:pPr>
          </w:p>
        </w:tc>
        <w:tc>
          <w:tcPr>
            <w:tcW w:w="7052" w:type="dxa"/>
          </w:tcPr>
          <w:p w14:paraId="063C3958" w14:textId="77777777" w:rsidR="00DD25B1" w:rsidRPr="00032241" w:rsidRDefault="00DD25B1" w:rsidP="00032241">
            <w:pPr>
              <w:pStyle w:val="Inhalt"/>
              <w:cnfStyle w:val="000000100000" w:firstRow="0" w:lastRow="0" w:firstColumn="0" w:lastColumn="0" w:oddVBand="0" w:evenVBand="0" w:oddHBand="1" w:evenHBand="0" w:firstRowFirstColumn="0" w:firstRowLastColumn="0" w:lastRowFirstColumn="0" w:lastRowLastColumn="0"/>
            </w:pPr>
          </w:p>
        </w:tc>
      </w:tr>
      <w:tr w:rsidR="001E42F1" w14:paraId="1717A141" w14:textId="77777777" w:rsidTr="009B331C">
        <w:tc>
          <w:tcPr>
            <w:cnfStyle w:val="001000000000" w:firstRow="0" w:lastRow="0" w:firstColumn="1" w:lastColumn="0" w:oddVBand="0" w:evenVBand="0" w:oddHBand="0" w:evenHBand="0" w:firstRowFirstColumn="0" w:firstRowLastColumn="0" w:lastRowFirstColumn="0" w:lastRowLastColumn="0"/>
            <w:tcW w:w="2972" w:type="dxa"/>
          </w:tcPr>
          <w:p w14:paraId="4C584498" w14:textId="3436ACBB" w:rsidR="001E42F1" w:rsidRPr="00032241" w:rsidRDefault="001E42F1" w:rsidP="00032241">
            <w:pPr>
              <w:pStyle w:val="Inhalt"/>
            </w:pPr>
            <w:r w:rsidRPr="00050EEC">
              <w:t>Paradigma</w:t>
            </w:r>
          </w:p>
        </w:tc>
        <w:tc>
          <w:tcPr>
            <w:tcW w:w="7052" w:type="dxa"/>
          </w:tcPr>
          <w:p w14:paraId="612E6943" w14:textId="77777777" w:rsidR="001E42F1" w:rsidRDefault="001E42F1" w:rsidP="00032241">
            <w:pPr>
              <w:pStyle w:val="Inhalt"/>
              <w:cnfStyle w:val="000000000000" w:firstRow="0" w:lastRow="0" w:firstColumn="0" w:lastColumn="0" w:oddVBand="0" w:evenVBand="0" w:oddHBand="0" w:evenHBand="0" w:firstRowFirstColumn="0" w:firstRowLastColumn="0" w:lastRowFirstColumn="0" w:lastRowLastColumn="0"/>
            </w:pPr>
          </w:p>
          <w:p w14:paraId="714C4C4A" w14:textId="11E389E9" w:rsidR="00C46C86" w:rsidRPr="00032241" w:rsidRDefault="00C46C86" w:rsidP="00032241">
            <w:pPr>
              <w:pStyle w:val="Inhalt"/>
              <w:cnfStyle w:val="000000000000" w:firstRow="0" w:lastRow="0" w:firstColumn="0" w:lastColumn="0" w:oddVBand="0" w:evenVBand="0" w:oddHBand="0" w:evenHBand="0" w:firstRowFirstColumn="0" w:firstRowLastColumn="0" w:lastRowFirstColumn="0" w:lastRowLastColumn="0"/>
            </w:pPr>
          </w:p>
        </w:tc>
      </w:tr>
      <w:tr w:rsidR="00DD25B1" w14:paraId="383F945F" w14:textId="77777777" w:rsidTr="009B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8124FFF" w14:textId="77777777" w:rsidR="00032241" w:rsidRPr="00032241" w:rsidRDefault="00032241" w:rsidP="00032241">
            <w:pPr>
              <w:pStyle w:val="Inhalt"/>
            </w:pPr>
            <w:r w:rsidRPr="00032241">
              <w:t>Beschreibung des Modells </w:t>
            </w:r>
          </w:p>
          <w:p w14:paraId="2BBAD46D" w14:textId="77777777" w:rsidR="00DD25B1" w:rsidRPr="00032241" w:rsidRDefault="00DD25B1" w:rsidP="00032241">
            <w:pPr>
              <w:pStyle w:val="Inhalt"/>
            </w:pPr>
          </w:p>
        </w:tc>
        <w:tc>
          <w:tcPr>
            <w:tcW w:w="7052" w:type="dxa"/>
          </w:tcPr>
          <w:p w14:paraId="441D2E40" w14:textId="77777777" w:rsidR="001E42F1" w:rsidRDefault="001E42F1" w:rsidP="005C7FC8">
            <w:pPr>
              <w:pStyle w:val="Inhalt"/>
              <w:cnfStyle w:val="000000100000" w:firstRow="0" w:lastRow="0" w:firstColumn="0" w:lastColumn="0" w:oddVBand="0" w:evenVBand="0" w:oddHBand="1" w:evenHBand="0" w:firstRowFirstColumn="0" w:firstRowLastColumn="0" w:lastRowFirstColumn="0" w:lastRowLastColumn="0"/>
            </w:pPr>
          </w:p>
          <w:p w14:paraId="1BF9B044" w14:textId="77777777" w:rsidR="00C46C86" w:rsidRDefault="00C46C86" w:rsidP="005C7FC8">
            <w:pPr>
              <w:pStyle w:val="Inhalt"/>
              <w:cnfStyle w:val="000000100000" w:firstRow="0" w:lastRow="0" w:firstColumn="0" w:lastColumn="0" w:oddVBand="0" w:evenVBand="0" w:oddHBand="1" w:evenHBand="0" w:firstRowFirstColumn="0" w:firstRowLastColumn="0" w:lastRowFirstColumn="0" w:lastRowLastColumn="0"/>
            </w:pPr>
          </w:p>
          <w:p w14:paraId="79A472EF" w14:textId="77777777" w:rsidR="00C46C86" w:rsidRDefault="00C46C86" w:rsidP="005C7FC8">
            <w:pPr>
              <w:pStyle w:val="Inhalt"/>
              <w:cnfStyle w:val="000000100000" w:firstRow="0" w:lastRow="0" w:firstColumn="0" w:lastColumn="0" w:oddVBand="0" w:evenVBand="0" w:oddHBand="1" w:evenHBand="0" w:firstRowFirstColumn="0" w:firstRowLastColumn="0" w:lastRowFirstColumn="0" w:lastRowLastColumn="0"/>
            </w:pPr>
          </w:p>
          <w:p w14:paraId="3461DE7E" w14:textId="77777777" w:rsidR="00C46C86" w:rsidRDefault="00C46C86" w:rsidP="005C7FC8">
            <w:pPr>
              <w:pStyle w:val="Inhalt"/>
              <w:cnfStyle w:val="000000100000" w:firstRow="0" w:lastRow="0" w:firstColumn="0" w:lastColumn="0" w:oddVBand="0" w:evenVBand="0" w:oddHBand="1" w:evenHBand="0" w:firstRowFirstColumn="0" w:firstRowLastColumn="0" w:lastRowFirstColumn="0" w:lastRowLastColumn="0"/>
            </w:pPr>
          </w:p>
          <w:p w14:paraId="2F27B5D6" w14:textId="77777777" w:rsidR="00C46C86" w:rsidRDefault="00C46C86" w:rsidP="005C7FC8">
            <w:pPr>
              <w:pStyle w:val="Inhalt"/>
              <w:cnfStyle w:val="000000100000" w:firstRow="0" w:lastRow="0" w:firstColumn="0" w:lastColumn="0" w:oddVBand="0" w:evenVBand="0" w:oddHBand="1" w:evenHBand="0" w:firstRowFirstColumn="0" w:firstRowLastColumn="0" w:lastRowFirstColumn="0" w:lastRowLastColumn="0"/>
            </w:pPr>
          </w:p>
          <w:p w14:paraId="07B17B78" w14:textId="77777777" w:rsidR="00C46C86" w:rsidRDefault="00C46C86" w:rsidP="005C7FC8">
            <w:pPr>
              <w:pStyle w:val="Inhalt"/>
              <w:cnfStyle w:val="000000100000" w:firstRow="0" w:lastRow="0" w:firstColumn="0" w:lastColumn="0" w:oddVBand="0" w:evenVBand="0" w:oddHBand="1" w:evenHBand="0" w:firstRowFirstColumn="0" w:firstRowLastColumn="0" w:lastRowFirstColumn="0" w:lastRowLastColumn="0"/>
            </w:pPr>
          </w:p>
          <w:p w14:paraId="58C25C72" w14:textId="77777777" w:rsidR="00C46C86" w:rsidRDefault="00C46C86" w:rsidP="005C7FC8">
            <w:pPr>
              <w:pStyle w:val="Inhalt"/>
              <w:cnfStyle w:val="000000100000" w:firstRow="0" w:lastRow="0" w:firstColumn="0" w:lastColumn="0" w:oddVBand="0" w:evenVBand="0" w:oddHBand="1" w:evenHBand="0" w:firstRowFirstColumn="0" w:firstRowLastColumn="0" w:lastRowFirstColumn="0" w:lastRowLastColumn="0"/>
            </w:pPr>
          </w:p>
          <w:p w14:paraId="3974286C" w14:textId="3EDA5381" w:rsidR="00C46C86" w:rsidRPr="00032241" w:rsidRDefault="00C46C86" w:rsidP="005C7FC8">
            <w:pPr>
              <w:pStyle w:val="Inhalt"/>
              <w:cnfStyle w:val="000000100000" w:firstRow="0" w:lastRow="0" w:firstColumn="0" w:lastColumn="0" w:oddVBand="0" w:evenVBand="0" w:oddHBand="1" w:evenHBand="0" w:firstRowFirstColumn="0" w:firstRowLastColumn="0" w:lastRowFirstColumn="0" w:lastRowLastColumn="0"/>
            </w:pPr>
          </w:p>
        </w:tc>
      </w:tr>
      <w:tr w:rsidR="001E42F1" w14:paraId="3DFD48F1" w14:textId="77777777" w:rsidTr="009B331C">
        <w:tc>
          <w:tcPr>
            <w:cnfStyle w:val="001000000000" w:firstRow="0" w:lastRow="0" w:firstColumn="1" w:lastColumn="0" w:oddVBand="0" w:evenVBand="0" w:oddHBand="0" w:evenHBand="0" w:firstRowFirstColumn="0" w:firstRowLastColumn="0" w:lastRowFirstColumn="0" w:lastRowLastColumn="0"/>
            <w:tcW w:w="2972" w:type="dxa"/>
          </w:tcPr>
          <w:p w14:paraId="0021FD15" w14:textId="50ECEBB3" w:rsidR="001E42F1" w:rsidRPr="00032241" w:rsidRDefault="001E42F1" w:rsidP="00032241">
            <w:pPr>
              <w:pStyle w:val="Inhalt"/>
            </w:pPr>
            <w:r>
              <w:t>Realisierung</w:t>
            </w:r>
          </w:p>
        </w:tc>
        <w:tc>
          <w:tcPr>
            <w:tcW w:w="7052" w:type="dxa"/>
          </w:tcPr>
          <w:p w14:paraId="39BCF55D" w14:textId="77777777" w:rsidR="001E42F1" w:rsidRDefault="001E42F1" w:rsidP="00032241">
            <w:pPr>
              <w:pStyle w:val="Inhalt"/>
              <w:cnfStyle w:val="000000000000" w:firstRow="0" w:lastRow="0" w:firstColumn="0" w:lastColumn="0" w:oddVBand="0" w:evenVBand="0" w:oddHBand="0" w:evenHBand="0" w:firstRowFirstColumn="0" w:firstRowLastColumn="0" w:lastRowFirstColumn="0" w:lastRowLastColumn="0"/>
            </w:pPr>
          </w:p>
          <w:p w14:paraId="0C8369DD" w14:textId="77777777" w:rsidR="00C46C86" w:rsidRDefault="00C46C86" w:rsidP="00032241">
            <w:pPr>
              <w:pStyle w:val="Inhalt"/>
              <w:cnfStyle w:val="000000000000" w:firstRow="0" w:lastRow="0" w:firstColumn="0" w:lastColumn="0" w:oddVBand="0" w:evenVBand="0" w:oddHBand="0" w:evenHBand="0" w:firstRowFirstColumn="0" w:firstRowLastColumn="0" w:lastRowFirstColumn="0" w:lastRowLastColumn="0"/>
            </w:pPr>
          </w:p>
          <w:p w14:paraId="32F6B7FE" w14:textId="211DBA5E" w:rsidR="00C46C86" w:rsidRPr="00032241" w:rsidRDefault="00C46C86" w:rsidP="00032241">
            <w:pPr>
              <w:pStyle w:val="Inhalt"/>
              <w:cnfStyle w:val="000000000000" w:firstRow="0" w:lastRow="0" w:firstColumn="0" w:lastColumn="0" w:oddVBand="0" w:evenVBand="0" w:oddHBand="0" w:evenHBand="0" w:firstRowFirstColumn="0" w:firstRowLastColumn="0" w:lastRowFirstColumn="0" w:lastRowLastColumn="0"/>
            </w:pPr>
          </w:p>
        </w:tc>
      </w:tr>
      <w:tr w:rsidR="007F0AD9" w14:paraId="71CAC8C6" w14:textId="77777777" w:rsidTr="009B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558FC80" w14:textId="122FA477" w:rsidR="007F0AD9" w:rsidRPr="00032241" w:rsidRDefault="00D52E33" w:rsidP="00032241">
            <w:pPr>
              <w:pStyle w:val="Inhalt"/>
            </w:pPr>
            <w:r>
              <w:t>Erklärungspotentiale</w:t>
            </w:r>
          </w:p>
        </w:tc>
        <w:tc>
          <w:tcPr>
            <w:tcW w:w="7052" w:type="dxa"/>
          </w:tcPr>
          <w:p w14:paraId="783F34B9" w14:textId="77777777" w:rsidR="00A6713D" w:rsidRDefault="00A6713D" w:rsidP="00032241">
            <w:pPr>
              <w:pStyle w:val="Inhalt"/>
              <w:cnfStyle w:val="000000100000" w:firstRow="0" w:lastRow="0" w:firstColumn="0" w:lastColumn="0" w:oddVBand="0" w:evenVBand="0" w:oddHBand="1" w:evenHBand="0" w:firstRowFirstColumn="0" w:firstRowLastColumn="0" w:lastRowFirstColumn="0" w:lastRowLastColumn="0"/>
            </w:pPr>
          </w:p>
          <w:p w14:paraId="60CF5495" w14:textId="77777777" w:rsidR="00C46C86" w:rsidRDefault="00C46C86" w:rsidP="00032241">
            <w:pPr>
              <w:pStyle w:val="Inhalt"/>
              <w:cnfStyle w:val="000000100000" w:firstRow="0" w:lastRow="0" w:firstColumn="0" w:lastColumn="0" w:oddVBand="0" w:evenVBand="0" w:oddHBand="1" w:evenHBand="0" w:firstRowFirstColumn="0" w:firstRowLastColumn="0" w:lastRowFirstColumn="0" w:lastRowLastColumn="0"/>
            </w:pPr>
          </w:p>
          <w:p w14:paraId="6F2C6BFF" w14:textId="77777777" w:rsidR="00C46C86" w:rsidRDefault="00C46C86" w:rsidP="00032241">
            <w:pPr>
              <w:pStyle w:val="Inhalt"/>
              <w:cnfStyle w:val="000000100000" w:firstRow="0" w:lastRow="0" w:firstColumn="0" w:lastColumn="0" w:oddVBand="0" w:evenVBand="0" w:oddHBand="1" w:evenHBand="0" w:firstRowFirstColumn="0" w:firstRowLastColumn="0" w:lastRowFirstColumn="0" w:lastRowLastColumn="0"/>
            </w:pPr>
          </w:p>
          <w:p w14:paraId="51DBA160" w14:textId="0CECB019" w:rsidR="00C46C86" w:rsidRPr="00032241" w:rsidRDefault="00C46C86" w:rsidP="00032241">
            <w:pPr>
              <w:pStyle w:val="Inhalt"/>
              <w:cnfStyle w:val="000000100000" w:firstRow="0" w:lastRow="0" w:firstColumn="0" w:lastColumn="0" w:oddVBand="0" w:evenVBand="0" w:oddHBand="1" w:evenHBand="0" w:firstRowFirstColumn="0" w:firstRowLastColumn="0" w:lastRowFirstColumn="0" w:lastRowLastColumn="0"/>
            </w:pPr>
          </w:p>
        </w:tc>
      </w:tr>
    </w:tbl>
    <w:p w14:paraId="7F9825E3" w14:textId="77777777" w:rsidR="00DD25B1" w:rsidRPr="0034513B" w:rsidRDefault="00DD25B1" w:rsidP="00297397">
      <w:pPr>
        <w:pStyle w:val="Inhalt"/>
      </w:pPr>
    </w:p>
    <w:p w14:paraId="73ABC3F5" w14:textId="77777777" w:rsidR="00297397" w:rsidRPr="0034513B" w:rsidRDefault="00297397" w:rsidP="00BB5496">
      <w:pPr>
        <w:pStyle w:val="Inhalt"/>
        <w:rPr>
          <w:sz w:val="28"/>
        </w:rPr>
      </w:pPr>
    </w:p>
    <w:p w14:paraId="01DCD44C" w14:textId="77777777" w:rsidR="0042739E" w:rsidRDefault="0042739E">
      <w:pPr>
        <w:spacing w:after="200"/>
        <w:rPr>
          <w:rFonts w:asciiTheme="majorHAnsi" w:eastAsiaTheme="majorEastAsia" w:hAnsiTheme="majorHAnsi" w:cstheme="majorBidi"/>
          <w:color w:val="auto"/>
          <w:kern w:val="28"/>
          <w:sz w:val="52"/>
          <w:szCs w:val="32"/>
        </w:rPr>
      </w:pPr>
      <w:r>
        <w:rPr>
          <w:color w:val="auto"/>
        </w:rPr>
        <w:br w:type="page"/>
      </w:r>
    </w:p>
    <w:p w14:paraId="11A3FA9C" w14:textId="4292D200" w:rsidR="001E42F1" w:rsidRDefault="00D97F0F" w:rsidP="001C39F6">
      <w:pPr>
        <w:pStyle w:val="berschrift1"/>
      </w:pPr>
      <w:r>
        <w:lastRenderedPageBreak/>
        <w:t>Analyse der Nutzenden</w:t>
      </w:r>
    </w:p>
    <w:p w14:paraId="576A3561" w14:textId="1169CE76" w:rsidR="001C39F6" w:rsidRDefault="001C39F6" w:rsidP="001C39F6">
      <w:pPr>
        <w:pStyle w:val="Inhalt"/>
      </w:pPr>
      <w:r>
        <w:t xml:space="preserve">Die </w:t>
      </w:r>
      <w:r w:rsidR="00D97F0F">
        <w:t>Analyse der Nutzenden</w:t>
      </w:r>
      <w:r>
        <w:t xml:space="preserve"> beinhaltet die Identifikation der Nutzenden, </w:t>
      </w:r>
      <w:r w:rsidR="00B60A85">
        <w:t xml:space="preserve">der </w:t>
      </w:r>
      <w:r>
        <w:t>Anwendungsszenarien</w:t>
      </w:r>
      <w:r w:rsidR="00964812">
        <w:t xml:space="preserve"> in denen die Nutzenden mit der KI agieren, </w:t>
      </w:r>
      <w:r w:rsidR="00B60A85">
        <w:t>der</w:t>
      </w:r>
      <w:r w:rsidR="00964812">
        <w:t xml:space="preserve"> Ziele, die durch die Erklärungen bei den Nutzenden bewirkt werden sollen sowie </w:t>
      </w:r>
      <w:r w:rsidR="00B60A85">
        <w:t>der</w:t>
      </w:r>
      <w:r w:rsidR="00964812">
        <w:t xml:space="preserve"> Gebrauchstauglichkeitskriterien.</w:t>
      </w:r>
    </w:p>
    <w:p w14:paraId="1CA8D58B" w14:textId="5F8B144D" w:rsidR="00964812" w:rsidRPr="00CB58B9" w:rsidRDefault="00B70003" w:rsidP="001C39F6">
      <w:pPr>
        <w:pStyle w:val="Inhalt"/>
      </w:pPr>
      <w:r>
        <w:t>Es</w:t>
      </w:r>
      <w:r w:rsidR="00AC6A15">
        <w:t xml:space="preserve"> können Fragebögen</w:t>
      </w:r>
      <w:r w:rsidR="008B7F1A">
        <w:t xml:space="preserve">, </w:t>
      </w:r>
      <w:r w:rsidR="00AC6A15">
        <w:t>Interview</w:t>
      </w:r>
      <w:r w:rsidR="008B7F1A">
        <w:t>s oder Gruppenbesprechungen</w:t>
      </w:r>
      <w:r w:rsidR="00AC6A15">
        <w:t xml:space="preserve"> </w:t>
      </w:r>
      <w:r w:rsidR="00135816">
        <w:t>eingesetzt</w:t>
      </w:r>
      <w:r w:rsidR="00AC6A15">
        <w:t xml:space="preserve"> werden, um </w:t>
      </w:r>
      <w:r w:rsidR="00D61FBC">
        <w:t xml:space="preserve">die Bedürfnisse der Nutzenden zu identifizieren, den Arbeitsablauf mit dem System zu untersuchen </w:t>
      </w:r>
      <w:r w:rsidR="008B2FFF">
        <w:t>und</w:t>
      </w:r>
      <w:r w:rsidR="008B7F1A">
        <w:t xml:space="preserve"> Probleme zu identifizieren.</w:t>
      </w:r>
    </w:p>
    <w:p w14:paraId="340F4E41" w14:textId="5E8AE2EF" w:rsidR="00CE088F" w:rsidRPr="00D03CCA" w:rsidRDefault="00CE088F" w:rsidP="00D03CCA">
      <w:pPr>
        <w:pStyle w:val="berschrift2"/>
      </w:pPr>
      <w:r w:rsidRPr="00D03CCA">
        <w:t>Nutze</w:t>
      </w:r>
      <w:r w:rsidR="00A26EC4" w:rsidRPr="00D03CCA">
        <w:t>nde</w:t>
      </w:r>
      <w:r w:rsidRPr="00D03CCA">
        <w:t xml:space="preserve"> identifizieren</w:t>
      </w:r>
    </w:p>
    <w:p w14:paraId="0FE88F4C" w14:textId="75DD826B" w:rsidR="00684679" w:rsidRPr="0034513B" w:rsidRDefault="00A26EC4" w:rsidP="00A26EC4">
      <w:pPr>
        <w:pStyle w:val="Inhalt"/>
      </w:pPr>
      <w:r w:rsidRPr="0034513B">
        <w:t xml:space="preserve">In diesem Schritt werden die Nutzenden des Systems </w:t>
      </w:r>
      <w:r w:rsidR="00535D35" w:rsidRPr="0034513B">
        <w:t xml:space="preserve">und insbesondere die </w:t>
      </w:r>
      <w:r w:rsidR="00231EEF">
        <w:t>Empfangenden</w:t>
      </w:r>
      <w:r w:rsidR="00535D35" w:rsidRPr="0034513B">
        <w:t xml:space="preserve"> der Erklärungen </w:t>
      </w:r>
      <w:r w:rsidR="008230C5" w:rsidRPr="0034513B">
        <w:t>identifiziert. Um alle Nutzenden</w:t>
      </w:r>
      <w:r w:rsidR="00684679" w:rsidRPr="0034513B">
        <w:t xml:space="preserve"> abzudecken, können Sie folge</w:t>
      </w:r>
      <w:r w:rsidR="00AC2948">
        <w:t>nde Kategorien verwenden</w:t>
      </w:r>
      <w:r w:rsidR="00684679" w:rsidRPr="0034513B">
        <w:t>:</w:t>
      </w:r>
    </w:p>
    <w:p w14:paraId="4EEFEA03" w14:textId="77777777" w:rsidR="00684679" w:rsidRPr="0034513B" w:rsidRDefault="000B47B5" w:rsidP="00CC1496">
      <w:pPr>
        <w:pStyle w:val="Inhalt"/>
      </w:pPr>
      <w:r w:rsidRPr="0034513B">
        <w:t>Nutzende können in drei Kategorien eingeteilt werden:</w:t>
      </w:r>
    </w:p>
    <w:p w14:paraId="2D821200" w14:textId="04549CDC" w:rsidR="00684679" w:rsidRPr="0034513B" w:rsidRDefault="00684679" w:rsidP="00815071">
      <w:pPr>
        <w:pStyle w:val="Inhalt"/>
        <w:numPr>
          <w:ilvl w:val="0"/>
          <w:numId w:val="3"/>
        </w:numPr>
      </w:pPr>
      <w:r w:rsidRPr="0034513B">
        <w:t>P</w:t>
      </w:r>
      <w:r w:rsidR="000B47B5" w:rsidRPr="0034513B">
        <w:t xml:space="preserve">rimär Nutzende haben direkten Kontakt mit dem System und </w:t>
      </w:r>
      <w:r w:rsidR="00456EA2">
        <w:t>verwenden</w:t>
      </w:r>
      <w:r w:rsidR="000B47B5" w:rsidRPr="0034513B">
        <w:t xml:space="preserve"> es als Endnutz</w:t>
      </w:r>
      <w:r w:rsidR="00D97F0F">
        <w:t>ende</w:t>
      </w:r>
      <w:r w:rsidR="000B47B5" w:rsidRPr="0034513B">
        <w:t>.</w:t>
      </w:r>
    </w:p>
    <w:p w14:paraId="7AFE2BC3" w14:textId="5CC34415" w:rsidR="00684679" w:rsidRPr="0034513B" w:rsidRDefault="000B47B5" w:rsidP="00815071">
      <w:pPr>
        <w:pStyle w:val="Inhalt"/>
        <w:numPr>
          <w:ilvl w:val="0"/>
          <w:numId w:val="3"/>
        </w:numPr>
      </w:pPr>
      <w:r w:rsidRPr="0034513B">
        <w:t>Sekundärnutzende verwenden das System nur gelegentlich oder über eine Vermitt</w:t>
      </w:r>
      <w:r w:rsidR="008D2C12">
        <w:t>lungsperson</w:t>
      </w:r>
      <w:r w:rsidRPr="0034513B">
        <w:t>.</w:t>
      </w:r>
    </w:p>
    <w:p w14:paraId="69728764" w14:textId="055EF7AE" w:rsidR="00CC1496" w:rsidRPr="0034513B" w:rsidRDefault="000B47B5" w:rsidP="00815071">
      <w:pPr>
        <w:pStyle w:val="Inhalt"/>
        <w:numPr>
          <w:ilvl w:val="0"/>
          <w:numId w:val="3"/>
        </w:numPr>
      </w:pPr>
      <w:r w:rsidRPr="0034513B">
        <w:t>Tertiärnutzende</w:t>
      </w:r>
      <w:r w:rsidR="003B79FA">
        <w:t xml:space="preserve"> sind</w:t>
      </w:r>
      <w:r w:rsidRPr="0034513B">
        <w:t xml:space="preserve"> von de</w:t>
      </w:r>
      <w:r w:rsidR="00B97C81">
        <w:t>n</w:t>
      </w:r>
      <w:r w:rsidRPr="0034513B">
        <w:t xml:space="preserve"> </w:t>
      </w:r>
      <w:r w:rsidR="00B97C81">
        <w:t xml:space="preserve">Auswirkungen der </w:t>
      </w:r>
      <w:r w:rsidRPr="0034513B">
        <w:t>Nutzung des Systems betroffen oder treffen Entscheidungen über dessen Kauf.</w:t>
      </w:r>
    </w:p>
    <w:p w14:paraId="7A447C4F" w14:textId="354A191D" w:rsidR="00DE1157" w:rsidRPr="0034513B" w:rsidRDefault="002634C2" w:rsidP="00CC1496">
      <w:pPr>
        <w:pStyle w:val="Inhalt"/>
      </w:pPr>
      <w:r w:rsidRPr="0034513B">
        <w:t>Die Zielgruppen von</w:t>
      </w:r>
      <w:r w:rsidR="00DE1157" w:rsidRPr="0034513B">
        <w:t xml:space="preserve"> Erklärungen </w:t>
      </w:r>
      <w:r w:rsidR="003B79FA">
        <w:t>können</w:t>
      </w:r>
      <w:r w:rsidR="00DE1157" w:rsidRPr="0034513B">
        <w:t xml:space="preserve"> folgende</w:t>
      </w:r>
      <w:r w:rsidR="003B79FA">
        <w:t xml:space="preserve"> sein</w:t>
      </w:r>
      <w:r w:rsidR="00DE1157" w:rsidRPr="0034513B">
        <w:t>:</w:t>
      </w:r>
    </w:p>
    <w:p w14:paraId="2EB3DC45" w14:textId="18C2F963" w:rsidR="004F4281" w:rsidRDefault="00DE1157" w:rsidP="00720483">
      <w:pPr>
        <w:pStyle w:val="Inhalt"/>
        <w:numPr>
          <w:ilvl w:val="0"/>
          <w:numId w:val="1"/>
        </w:numPr>
      </w:pPr>
      <w:r w:rsidRPr="0034513B">
        <w:t>Entwick</w:t>
      </w:r>
      <w:r w:rsidR="003F6018">
        <w:t>elnde</w:t>
      </w:r>
      <w:r w:rsidRPr="0034513B">
        <w:t xml:space="preserve"> und KI-Forsche</w:t>
      </w:r>
      <w:r w:rsidR="003F6018">
        <w:t>nde</w:t>
      </w:r>
      <w:r w:rsidRPr="0034513B">
        <w:t>: Die Erstelle</w:t>
      </w:r>
      <w:r w:rsidR="00231EEF">
        <w:t>nden</w:t>
      </w:r>
      <w:r w:rsidRPr="0034513B">
        <w:t xml:space="preserve"> des Systems haben Interesse </w:t>
      </w:r>
      <w:r w:rsidR="004F4281">
        <w:t>an der Überprüfung, um anhand der Erklärungen Fehler im System zu identifizieren.</w:t>
      </w:r>
    </w:p>
    <w:p w14:paraId="0226A77D" w14:textId="2A8C77CA" w:rsidR="00DE1157" w:rsidRPr="0034513B" w:rsidRDefault="00231EEF" w:rsidP="00720483">
      <w:pPr>
        <w:pStyle w:val="Inhalt"/>
        <w:numPr>
          <w:ilvl w:val="0"/>
          <w:numId w:val="1"/>
        </w:numPr>
      </w:pPr>
      <w:proofErr w:type="spellStart"/>
      <w:proofErr w:type="gramStart"/>
      <w:r>
        <w:t>E</w:t>
      </w:r>
      <w:r w:rsidR="00DE1157" w:rsidRPr="0034513B">
        <w:t>xpert</w:t>
      </w:r>
      <w:r>
        <w:t>:innen</w:t>
      </w:r>
      <w:proofErr w:type="spellEnd"/>
      <w:proofErr w:type="gramEnd"/>
      <w:r>
        <w:t xml:space="preserve"> der Domänen </w:t>
      </w:r>
      <w:r w:rsidR="00DE1157" w:rsidRPr="0034513B">
        <w:t>und Nutze</w:t>
      </w:r>
      <w:r w:rsidR="003F2A9F">
        <w:t>nde</w:t>
      </w:r>
      <w:r w:rsidR="00DE1157" w:rsidRPr="0034513B">
        <w:t xml:space="preserve"> des Systems: Durch Erklärungen kann Vertrauen in das Modell </w:t>
      </w:r>
      <w:r w:rsidR="00F5131D">
        <w:t xml:space="preserve">selbst </w:t>
      </w:r>
      <w:r w:rsidR="00DE1157" w:rsidRPr="0034513B">
        <w:t>gestärkt und neues Wissen erlernt werden.</w:t>
      </w:r>
    </w:p>
    <w:p w14:paraId="5A36CAB2" w14:textId="7B8457A2" w:rsidR="00564C7E" w:rsidRPr="0034513B" w:rsidRDefault="00DE1157" w:rsidP="00DE1157">
      <w:pPr>
        <w:pStyle w:val="Inhalt"/>
        <w:numPr>
          <w:ilvl w:val="0"/>
          <w:numId w:val="1"/>
        </w:numPr>
      </w:pPr>
      <w:r w:rsidRPr="0034513B">
        <w:t>Nutze</w:t>
      </w:r>
      <w:r w:rsidR="00EA2683" w:rsidRPr="0034513B">
        <w:t>nde,</w:t>
      </w:r>
      <w:r w:rsidRPr="0034513B">
        <w:t xml:space="preserve"> die durch die Modellentscheidungen beeinflusst werden: Die Erk</w:t>
      </w:r>
      <w:r w:rsidR="00564C7E" w:rsidRPr="0034513B">
        <w:t>lä</w:t>
      </w:r>
      <w:r w:rsidRPr="0034513B">
        <w:t>rungen k</w:t>
      </w:r>
      <w:r w:rsidR="00564C7E" w:rsidRPr="0034513B">
        <w:t>ö</w:t>
      </w:r>
      <w:r w:rsidRPr="0034513B">
        <w:t>nnen dazu beitragen ihre Situation besser zu verstehen und faire Entscheidung zu belegen.</w:t>
      </w:r>
    </w:p>
    <w:p w14:paraId="4ABC7956" w14:textId="08CAAE33" w:rsidR="00564C7E" w:rsidRPr="0034513B" w:rsidRDefault="00DE1157" w:rsidP="00DE1157">
      <w:pPr>
        <w:pStyle w:val="Inhalt"/>
        <w:numPr>
          <w:ilvl w:val="0"/>
          <w:numId w:val="1"/>
        </w:numPr>
      </w:pPr>
      <w:r w:rsidRPr="0034513B">
        <w:t>Aufsichtsbe</w:t>
      </w:r>
      <w:r w:rsidR="00564C7E" w:rsidRPr="0034513B">
        <w:t>hö</w:t>
      </w:r>
      <w:r w:rsidRPr="0034513B">
        <w:t>rden: Belegung der Rechtm</w:t>
      </w:r>
      <w:r w:rsidR="00564C7E" w:rsidRPr="0034513B">
        <w:t>ä</w:t>
      </w:r>
      <w:r w:rsidRPr="0034513B">
        <w:t>ßigkeit des Systems.</w:t>
      </w:r>
    </w:p>
    <w:p w14:paraId="453EB467" w14:textId="19C309B6" w:rsidR="00DE1157" w:rsidRDefault="00DE1157" w:rsidP="00DE1157">
      <w:pPr>
        <w:pStyle w:val="Inhalt"/>
        <w:numPr>
          <w:ilvl w:val="0"/>
          <w:numId w:val="1"/>
        </w:numPr>
      </w:pPr>
      <w:r w:rsidRPr="0034513B">
        <w:t>F</w:t>
      </w:r>
      <w:r w:rsidR="00564C7E" w:rsidRPr="0034513B">
        <w:t>ü</w:t>
      </w:r>
      <w:r w:rsidRPr="0034513B">
        <w:t>hrungskr</w:t>
      </w:r>
      <w:r w:rsidR="00564C7E" w:rsidRPr="0034513B">
        <w:t>ä</w:t>
      </w:r>
      <w:r w:rsidRPr="0034513B">
        <w:t>fte und Vorstandsmitglieder: Bewertung der Einhaltung von Vorschriften und F</w:t>
      </w:r>
      <w:r w:rsidR="00564C7E" w:rsidRPr="0034513B">
        <w:t>ö</w:t>
      </w:r>
      <w:r w:rsidRPr="0034513B">
        <w:t xml:space="preserve">rderung </w:t>
      </w:r>
      <w:r w:rsidR="00EF09A5">
        <w:t>des</w:t>
      </w:r>
      <w:r w:rsidRPr="0034513B">
        <w:t xml:space="preserve"> Verst</w:t>
      </w:r>
      <w:r w:rsidR="00564C7E" w:rsidRPr="0034513B">
        <w:t>ä</w:t>
      </w:r>
      <w:r w:rsidRPr="0034513B">
        <w:t>ndnis</w:t>
      </w:r>
      <w:r w:rsidR="00EF09A5">
        <w:t>ses</w:t>
      </w:r>
      <w:r w:rsidRPr="0034513B">
        <w:t xml:space="preserve"> von KI-Anwendungen im Unternehmen.</w:t>
      </w:r>
    </w:p>
    <w:p w14:paraId="688215E7" w14:textId="77777777" w:rsidR="00592F0B" w:rsidRPr="0034513B" w:rsidRDefault="00592F0B" w:rsidP="00592F0B">
      <w:pPr>
        <w:pStyle w:val="Inhalt"/>
        <w:ind w:left="360"/>
      </w:pPr>
    </w:p>
    <w:p w14:paraId="6A4A43D7" w14:textId="6505AE43" w:rsidR="006F6954" w:rsidRPr="0034513B" w:rsidRDefault="00EA2683" w:rsidP="006F6954">
      <w:pPr>
        <w:pStyle w:val="Inhalt"/>
      </w:pPr>
      <w:r w:rsidRPr="0034513B">
        <w:t>Bitte tragen Sie die identifizierten Nutzenden in folgende Tabelle ein:</w:t>
      </w:r>
    </w:p>
    <w:tbl>
      <w:tblPr>
        <w:tblStyle w:val="EinfacheTabelle1"/>
        <w:tblW w:w="0" w:type="auto"/>
        <w:tblLook w:val="04A0" w:firstRow="1" w:lastRow="0" w:firstColumn="1" w:lastColumn="0" w:noHBand="0" w:noVBand="1"/>
      </w:tblPr>
      <w:tblGrid>
        <w:gridCol w:w="2689"/>
        <w:gridCol w:w="7335"/>
      </w:tblGrid>
      <w:tr w:rsidR="0034513B" w:rsidRPr="0034513B" w14:paraId="7A9DD2F3" w14:textId="77777777" w:rsidTr="00D97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16EEC90" w14:textId="1A563AE7" w:rsidR="00CC1496" w:rsidRPr="00100A3F" w:rsidRDefault="00D97F0F" w:rsidP="00CE088F">
            <w:pPr>
              <w:rPr>
                <w:b/>
                <w:bCs w:val="0"/>
                <w:color w:val="auto"/>
                <w:sz w:val="24"/>
                <w:szCs w:val="24"/>
              </w:rPr>
            </w:pPr>
            <w:r w:rsidRPr="00D97F0F">
              <w:rPr>
                <w:b/>
                <w:bCs w:val="0"/>
                <w:color w:val="auto"/>
                <w:sz w:val="24"/>
                <w:szCs w:val="24"/>
              </w:rPr>
              <w:t xml:space="preserve">Gruppe </w:t>
            </w:r>
            <w:r>
              <w:rPr>
                <w:b/>
                <w:bCs w:val="0"/>
                <w:color w:val="auto"/>
                <w:sz w:val="24"/>
                <w:szCs w:val="24"/>
              </w:rPr>
              <w:t>von</w:t>
            </w:r>
            <w:r w:rsidRPr="00D97F0F">
              <w:rPr>
                <w:b/>
                <w:bCs w:val="0"/>
                <w:color w:val="auto"/>
                <w:sz w:val="24"/>
                <w:szCs w:val="24"/>
              </w:rPr>
              <w:t xml:space="preserve"> Nutzenden</w:t>
            </w:r>
            <w:r w:rsidR="00476427" w:rsidRPr="00100A3F">
              <w:rPr>
                <w:rStyle w:val="eop"/>
                <w:rFonts w:ascii="Calibri" w:hAnsi="Calibri"/>
                <w:b/>
                <w:bCs w:val="0"/>
                <w:color w:val="auto"/>
                <w:sz w:val="24"/>
                <w:szCs w:val="24"/>
                <w:shd w:val="clear" w:color="auto" w:fill="FFFFFF"/>
              </w:rPr>
              <w:t> </w:t>
            </w:r>
          </w:p>
        </w:tc>
        <w:tc>
          <w:tcPr>
            <w:tcW w:w="7335" w:type="dxa"/>
          </w:tcPr>
          <w:p w14:paraId="27762608" w14:textId="7B393A32" w:rsidR="00CC1496" w:rsidRPr="00100A3F" w:rsidRDefault="00CC1496" w:rsidP="00CE088F">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100A3F">
              <w:rPr>
                <w:b/>
                <w:bCs w:val="0"/>
                <w:color w:val="auto"/>
                <w:sz w:val="24"/>
                <w:szCs w:val="24"/>
              </w:rPr>
              <w:t>Beschreibung</w:t>
            </w:r>
          </w:p>
        </w:tc>
      </w:tr>
      <w:tr w:rsidR="0034513B" w:rsidRPr="0034513B" w14:paraId="7699E3FB" w14:textId="77777777" w:rsidTr="00D97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3B2B083" w14:textId="5D9270B8" w:rsidR="00476427" w:rsidRPr="00100A3F" w:rsidRDefault="00476427" w:rsidP="008C1EE9">
            <w:pPr>
              <w:pStyle w:val="paragraph"/>
              <w:spacing w:before="0" w:beforeAutospacing="0" w:after="0" w:afterAutospacing="0"/>
              <w:textAlignment w:val="baseline"/>
              <w:divId w:val="591742018"/>
              <w:rPr>
                <w:b w:val="0"/>
                <w:bCs w:val="0"/>
                <w:szCs w:val="20"/>
              </w:rPr>
            </w:pPr>
          </w:p>
        </w:tc>
        <w:tc>
          <w:tcPr>
            <w:tcW w:w="7335" w:type="dxa"/>
          </w:tcPr>
          <w:p w14:paraId="041D15A4" w14:textId="77777777" w:rsidR="006E6E8C" w:rsidRDefault="006E6E8C" w:rsidP="006E6E8C">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rPr>
            </w:pPr>
          </w:p>
          <w:p w14:paraId="492A4B5C" w14:textId="36E180F5" w:rsidR="006E6E8C" w:rsidRPr="003C6F0D" w:rsidRDefault="006E6E8C" w:rsidP="006E6E8C">
            <w:pPr>
              <w:pStyle w:val="paragraph"/>
              <w:spacing w:before="0" w:beforeAutospacing="0" w:after="0" w:afterAutospacing="0"/>
              <w:ind w:left="31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p>
        </w:tc>
      </w:tr>
      <w:tr w:rsidR="0034513B" w:rsidRPr="0034513B" w14:paraId="4D0A1371" w14:textId="77777777" w:rsidTr="00D97F0F">
        <w:tc>
          <w:tcPr>
            <w:cnfStyle w:val="001000000000" w:firstRow="0" w:lastRow="0" w:firstColumn="1" w:lastColumn="0" w:oddVBand="0" w:evenVBand="0" w:oddHBand="0" w:evenHBand="0" w:firstRowFirstColumn="0" w:firstRowLastColumn="0" w:lastRowFirstColumn="0" w:lastRowLastColumn="0"/>
            <w:tcW w:w="2689" w:type="dxa"/>
          </w:tcPr>
          <w:p w14:paraId="08CC130A" w14:textId="0E5099CE" w:rsidR="00476427" w:rsidRPr="00100A3F" w:rsidRDefault="00476427" w:rsidP="008C1EE9">
            <w:pPr>
              <w:pStyle w:val="paragraph"/>
              <w:spacing w:before="0" w:beforeAutospacing="0" w:after="0" w:afterAutospacing="0"/>
              <w:textAlignment w:val="baseline"/>
              <w:divId w:val="1673024961"/>
              <w:rPr>
                <w:b w:val="0"/>
                <w:bCs w:val="0"/>
                <w:szCs w:val="20"/>
              </w:rPr>
            </w:pPr>
          </w:p>
        </w:tc>
        <w:tc>
          <w:tcPr>
            <w:tcW w:w="7335" w:type="dxa"/>
          </w:tcPr>
          <w:p w14:paraId="1D0EAE88" w14:textId="77777777" w:rsidR="006E6E8C" w:rsidRDefault="006E6E8C" w:rsidP="006E6E8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rPr>
            </w:pPr>
          </w:p>
          <w:p w14:paraId="18032E0B" w14:textId="75035CDE" w:rsidR="006E6E8C" w:rsidRPr="00755681" w:rsidRDefault="006E6E8C" w:rsidP="006E6E8C">
            <w:pPr>
              <w:pStyle w:val="paragraph"/>
              <w:spacing w:before="0" w:beforeAutospacing="0" w:after="0" w:afterAutospacing="0"/>
              <w:ind w:left="31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p>
        </w:tc>
      </w:tr>
      <w:tr w:rsidR="0034513B" w:rsidRPr="0034513B" w14:paraId="4EFDABB6" w14:textId="77777777" w:rsidTr="00D97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698BFC7" w14:textId="4218A3DA" w:rsidR="00476427" w:rsidRPr="00100A3F" w:rsidRDefault="00476427" w:rsidP="008C1EE9">
            <w:pPr>
              <w:pStyle w:val="paragraph"/>
              <w:spacing w:before="0" w:beforeAutospacing="0" w:after="0" w:afterAutospacing="0"/>
              <w:textAlignment w:val="baseline"/>
              <w:divId w:val="2065592732"/>
              <w:rPr>
                <w:b w:val="0"/>
                <w:bCs w:val="0"/>
                <w:szCs w:val="20"/>
              </w:rPr>
            </w:pPr>
          </w:p>
        </w:tc>
        <w:tc>
          <w:tcPr>
            <w:tcW w:w="7335" w:type="dxa"/>
          </w:tcPr>
          <w:p w14:paraId="590D876D" w14:textId="77777777" w:rsidR="00476427" w:rsidRDefault="00476427" w:rsidP="006E6E8C">
            <w:pPr>
              <w:pStyle w:val="paragraph"/>
              <w:spacing w:before="0" w:beforeAutospacing="0" w:after="0" w:afterAutospacing="0"/>
              <w:ind w:left="31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p>
          <w:p w14:paraId="7D01F414" w14:textId="77114992" w:rsidR="006E6E8C" w:rsidRPr="003C6F0D" w:rsidRDefault="006E6E8C" w:rsidP="006E6E8C">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p>
        </w:tc>
      </w:tr>
      <w:tr w:rsidR="006E6E8C" w:rsidRPr="0034513B" w14:paraId="55918C54" w14:textId="77777777" w:rsidTr="00D97F0F">
        <w:tc>
          <w:tcPr>
            <w:cnfStyle w:val="001000000000" w:firstRow="0" w:lastRow="0" w:firstColumn="1" w:lastColumn="0" w:oddVBand="0" w:evenVBand="0" w:oddHBand="0" w:evenHBand="0" w:firstRowFirstColumn="0" w:firstRowLastColumn="0" w:lastRowFirstColumn="0" w:lastRowLastColumn="0"/>
            <w:tcW w:w="2689" w:type="dxa"/>
          </w:tcPr>
          <w:p w14:paraId="501A1A13" w14:textId="77777777" w:rsidR="006E6E8C" w:rsidRPr="00100A3F" w:rsidRDefault="006E6E8C" w:rsidP="008C1EE9">
            <w:pPr>
              <w:pStyle w:val="paragraph"/>
              <w:spacing w:before="0" w:beforeAutospacing="0" w:after="0" w:afterAutospacing="0"/>
              <w:textAlignment w:val="baseline"/>
              <w:divId w:val="2065592732"/>
              <w:rPr>
                <w:b w:val="0"/>
                <w:bCs w:val="0"/>
                <w:szCs w:val="20"/>
              </w:rPr>
            </w:pPr>
          </w:p>
        </w:tc>
        <w:tc>
          <w:tcPr>
            <w:tcW w:w="7335" w:type="dxa"/>
          </w:tcPr>
          <w:p w14:paraId="198E758E" w14:textId="77777777" w:rsidR="006E6E8C" w:rsidRDefault="006E6E8C" w:rsidP="006E6E8C">
            <w:pPr>
              <w:pStyle w:val="paragraph"/>
              <w:spacing w:before="0" w:beforeAutospacing="0" w:after="0" w:afterAutospacing="0"/>
              <w:ind w:left="31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p>
          <w:p w14:paraId="14672F62" w14:textId="3BD29AEE" w:rsidR="006E6E8C" w:rsidRPr="003C6F0D" w:rsidRDefault="006E6E8C" w:rsidP="006E6E8C">
            <w:pPr>
              <w:pStyle w:val="paragraph"/>
              <w:spacing w:before="0" w:beforeAutospacing="0" w:after="0" w:afterAutospacing="0"/>
              <w:ind w:left="31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p>
        </w:tc>
      </w:tr>
      <w:tr w:rsidR="006E6E8C" w:rsidRPr="0034513B" w14:paraId="3BF894BC" w14:textId="77777777" w:rsidTr="00D97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C493637" w14:textId="77777777" w:rsidR="006E6E8C" w:rsidRPr="00100A3F" w:rsidRDefault="006E6E8C" w:rsidP="008C1EE9">
            <w:pPr>
              <w:pStyle w:val="paragraph"/>
              <w:spacing w:before="0" w:beforeAutospacing="0" w:after="0" w:afterAutospacing="0"/>
              <w:textAlignment w:val="baseline"/>
              <w:divId w:val="2065592732"/>
              <w:rPr>
                <w:b w:val="0"/>
                <w:bCs w:val="0"/>
                <w:szCs w:val="20"/>
              </w:rPr>
            </w:pPr>
          </w:p>
        </w:tc>
        <w:tc>
          <w:tcPr>
            <w:tcW w:w="7335" w:type="dxa"/>
          </w:tcPr>
          <w:p w14:paraId="351374DF" w14:textId="77777777" w:rsidR="006E6E8C" w:rsidRDefault="006E6E8C" w:rsidP="006E6E8C">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p>
          <w:p w14:paraId="5FB19D9E" w14:textId="1EDD9114" w:rsidR="006E6E8C" w:rsidRPr="003C6F0D" w:rsidRDefault="006E6E8C" w:rsidP="006E6E8C">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p>
        </w:tc>
      </w:tr>
    </w:tbl>
    <w:p w14:paraId="09B9256E" w14:textId="77777777" w:rsidR="006E6E8C" w:rsidRPr="0034513B" w:rsidRDefault="006E6E8C" w:rsidP="00476427">
      <w:pPr>
        <w:rPr>
          <w:color w:val="auto"/>
        </w:rPr>
      </w:pPr>
    </w:p>
    <w:p w14:paraId="45690D75" w14:textId="77777777" w:rsidR="00263D06" w:rsidRDefault="00263D06">
      <w:pPr>
        <w:spacing w:after="200"/>
        <w:rPr>
          <w:rFonts w:eastAsiaTheme="majorEastAsia" w:cstheme="majorBidi"/>
          <w:b w:val="0"/>
          <w:color w:val="auto"/>
          <w:sz w:val="36"/>
          <w:szCs w:val="26"/>
        </w:rPr>
      </w:pPr>
      <w:r>
        <w:rPr>
          <w:color w:val="auto"/>
        </w:rPr>
        <w:br w:type="page"/>
      </w:r>
    </w:p>
    <w:p w14:paraId="3C3B2A32" w14:textId="248F1C2D" w:rsidR="003501EC" w:rsidRPr="009475C2" w:rsidRDefault="008A20DF" w:rsidP="009475C2">
      <w:pPr>
        <w:pStyle w:val="berschrift2"/>
      </w:pPr>
      <w:r w:rsidRPr="009475C2">
        <w:lastRenderedPageBreak/>
        <w:t>Anwendungs</w:t>
      </w:r>
      <w:r w:rsidR="002D44C4" w:rsidRPr="009475C2">
        <w:t>szenarien</w:t>
      </w:r>
      <w:r w:rsidR="005017F1" w:rsidRPr="009475C2">
        <w:t xml:space="preserve"> identifizieren</w:t>
      </w:r>
    </w:p>
    <w:p w14:paraId="2E207F48" w14:textId="1D63A6A4" w:rsidR="008F145D" w:rsidRDefault="008F145D" w:rsidP="008F145D">
      <w:pPr>
        <w:pStyle w:val="Inhalt"/>
      </w:pPr>
      <w:r w:rsidRPr="0034513B">
        <w:t>Anwendungs</w:t>
      </w:r>
      <w:r>
        <w:t>szenarien</w:t>
      </w:r>
      <w:r w:rsidRPr="0034513B">
        <w:t xml:space="preserve"> beschreiben die </w:t>
      </w:r>
      <w:r w:rsidR="00535F8F">
        <w:t xml:space="preserve">verschiedenen </w:t>
      </w:r>
      <w:r w:rsidRPr="0034513B">
        <w:t>Interaktion</w:t>
      </w:r>
      <w:r w:rsidR="00535F8F">
        <w:t>en</w:t>
      </w:r>
      <w:r w:rsidRPr="0034513B">
        <w:t xml:space="preserve"> zwischen</w:t>
      </w:r>
      <w:r w:rsidR="00CB3517">
        <w:t xml:space="preserve"> den</w:t>
      </w:r>
      <w:r w:rsidRPr="0034513B">
        <w:t xml:space="preserve"> </w:t>
      </w:r>
      <w:r w:rsidR="00AF752F">
        <w:t>Agierenden</w:t>
      </w:r>
      <w:r w:rsidRPr="0034513B">
        <w:t xml:space="preserve"> und dem System</w:t>
      </w:r>
      <w:r w:rsidR="00723D8D">
        <w:t>.</w:t>
      </w:r>
      <w:r w:rsidR="00A83AD0">
        <w:t xml:space="preserve"> Innerhalb von Rollen </w:t>
      </w:r>
      <w:r w:rsidR="008B2FFF">
        <w:t>üben</w:t>
      </w:r>
      <w:r w:rsidR="00DA52D4">
        <w:t xml:space="preserve"> </w:t>
      </w:r>
      <w:r w:rsidR="00AF752F">
        <w:t>Agierende</w:t>
      </w:r>
      <w:r w:rsidR="00DA52D4">
        <w:t xml:space="preserve"> verschiedene Interaktionsarten mit dem System aus</w:t>
      </w:r>
      <w:r w:rsidR="00723D8D">
        <w:t xml:space="preserve"> </w:t>
      </w:r>
      <w:r w:rsidR="00DA52D4">
        <w:t>und</w:t>
      </w:r>
      <w:r w:rsidR="00723D8D">
        <w:t xml:space="preserve"> sind somit nicht mit den Nutzenden gleichzusetzen.</w:t>
      </w:r>
    </w:p>
    <w:p w14:paraId="49218497" w14:textId="6871DAA0" w:rsidR="00E447A9" w:rsidRPr="0034513B" w:rsidRDefault="00E447A9" w:rsidP="008F145D">
      <w:pPr>
        <w:pStyle w:val="Inhalt"/>
      </w:pPr>
      <w:r w:rsidRPr="0034513B">
        <w:rPr>
          <w:rStyle w:val="normaltextrun"/>
          <w:rFonts w:ascii="Calibri" w:hAnsi="Calibri"/>
          <w:shd w:val="clear" w:color="auto" w:fill="FFFFFF"/>
        </w:rPr>
        <w:t xml:space="preserve">Da in diesem Leitfaden Modelle der </w:t>
      </w:r>
      <w:r w:rsidR="00CB3517">
        <w:rPr>
          <w:rStyle w:val="normaltextrun"/>
          <w:rFonts w:ascii="Calibri" w:hAnsi="Calibri"/>
          <w:shd w:val="clear" w:color="auto" w:fill="FFFFFF"/>
        </w:rPr>
        <w:t xml:space="preserve">KI </w:t>
      </w:r>
      <w:r w:rsidRPr="0034513B">
        <w:rPr>
          <w:rStyle w:val="normaltextrun"/>
          <w:rFonts w:ascii="Calibri" w:hAnsi="Calibri"/>
          <w:shd w:val="clear" w:color="auto" w:fill="FFFFFF"/>
        </w:rPr>
        <w:t>erklärt werden sollen, sind nur die Anwendungsfälle relevant, die sich auf diese Modelle beziehen.</w:t>
      </w:r>
      <w:r w:rsidRPr="0034513B">
        <w:rPr>
          <w:rStyle w:val="eop"/>
          <w:rFonts w:ascii="Calibri" w:hAnsi="Calibri"/>
          <w:shd w:val="clear" w:color="auto" w:fill="FFFFFF"/>
        </w:rPr>
        <w:t> </w:t>
      </w:r>
      <w:r w:rsidR="00352BA8">
        <w:rPr>
          <w:rStyle w:val="eop"/>
          <w:rFonts w:ascii="Calibri" w:hAnsi="Calibri"/>
          <w:shd w:val="clear" w:color="auto" w:fill="FFFFFF"/>
        </w:rPr>
        <w:t>Am Ende des Abschnittes ist ein Beispiel abgebildet.</w:t>
      </w:r>
    </w:p>
    <w:p w14:paraId="2A41C371" w14:textId="61230A5A" w:rsidR="005017F1" w:rsidRPr="0034513B" w:rsidRDefault="008F145D" w:rsidP="00352BA8">
      <w:pPr>
        <w:pStyle w:val="Inhalt"/>
        <w:numPr>
          <w:ilvl w:val="0"/>
          <w:numId w:val="46"/>
        </w:numPr>
        <w:ind w:left="426"/>
      </w:pPr>
      <w:r w:rsidRPr="0034513B">
        <w:t>Für die Identifikation der Anwendungs</w:t>
      </w:r>
      <w:r>
        <w:t>szenarien</w:t>
      </w:r>
      <w:r w:rsidRPr="0034513B">
        <w:t xml:space="preserve"> müssen zuerst die </w:t>
      </w:r>
      <w:r w:rsidR="00E447A9">
        <w:t>Interaktionsarten</w:t>
      </w:r>
      <w:r w:rsidRPr="0034513B">
        <w:t xml:space="preserve"> identifiziert werden</w:t>
      </w:r>
      <w:r w:rsidR="00CB3D5D">
        <w:t>.</w:t>
      </w:r>
    </w:p>
    <w:tbl>
      <w:tblPr>
        <w:tblStyle w:val="EinfacheTabelle1"/>
        <w:tblW w:w="10035" w:type="dxa"/>
        <w:tblLook w:val="04A0" w:firstRow="1" w:lastRow="0" w:firstColumn="1" w:lastColumn="0" w:noHBand="0" w:noVBand="1"/>
      </w:tblPr>
      <w:tblGrid>
        <w:gridCol w:w="3114"/>
        <w:gridCol w:w="6921"/>
      </w:tblGrid>
      <w:tr w:rsidR="0034513B" w:rsidRPr="0034513B" w14:paraId="64E66A87" w14:textId="77777777" w:rsidTr="008B2FFF">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114" w:type="dxa"/>
          </w:tcPr>
          <w:p w14:paraId="6C7C6FAF" w14:textId="1C65602C" w:rsidR="005017F1" w:rsidRPr="00100A3F" w:rsidRDefault="001949AC" w:rsidP="00CE088F">
            <w:pPr>
              <w:rPr>
                <w:b/>
                <w:bCs w:val="0"/>
                <w:color w:val="auto"/>
                <w:sz w:val="24"/>
                <w:szCs w:val="24"/>
              </w:rPr>
            </w:pPr>
            <w:r w:rsidRPr="00100A3F">
              <w:rPr>
                <w:rStyle w:val="normaltextrun"/>
                <w:rFonts w:ascii="Calibri" w:hAnsi="Calibri"/>
                <w:b/>
                <w:bCs w:val="0"/>
                <w:color w:val="auto"/>
                <w:sz w:val="24"/>
                <w:szCs w:val="24"/>
                <w:bdr w:val="none" w:sz="0" w:space="0" w:color="auto" w:frame="1"/>
              </w:rPr>
              <w:t>Interaktionsart</w:t>
            </w:r>
          </w:p>
        </w:tc>
        <w:tc>
          <w:tcPr>
            <w:tcW w:w="6921" w:type="dxa"/>
          </w:tcPr>
          <w:p w14:paraId="4D26CF2A" w14:textId="32C9382A" w:rsidR="005017F1" w:rsidRPr="00100A3F" w:rsidRDefault="005017F1" w:rsidP="00CE088F">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100A3F">
              <w:rPr>
                <w:b/>
                <w:bCs w:val="0"/>
                <w:color w:val="auto"/>
                <w:sz w:val="24"/>
                <w:szCs w:val="24"/>
              </w:rPr>
              <w:t>Beschreibung</w:t>
            </w:r>
          </w:p>
        </w:tc>
      </w:tr>
      <w:tr w:rsidR="0034513B" w:rsidRPr="0034513B" w14:paraId="37708E0B" w14:textId="77777777" w:rsidTr="008B2FF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114" w:type="dxa"/>
          </w:tcPr>
          <w:p w14:paraId="23593027" w14:textId="2D54094A" w:rsidR="001949AC" w:rsidRPr="00100A3F" w:rsidRDefault="001949AC" w:rsidP="001949AC">
            <w:pPr>
              <w:rPr>
                <w:color w:val="auto"/>
                <w:sz w:val="24"/>
                <w:szCs w:val="24"/>
              </w:rPr>
            </w:pPr>
          </w:p>
        </w:tc>
        <w:tc>
          <w:tcPr>
            <w:tcW w:w="6921" w:type="dxa"/>
          </w:tcPr>
          <w:p w14:paraId="4D0AEE9B" w14:textId="769201D9" w:rsidR="00CB3D5D" w:rsidRPr="00CB3D5D" w:rsidRDefault="00CB3D5D" w:rsidP="00CB3D5D">
            <w:pPr>
              <w:pStyle w:val="paragraph"/>
              <w:spacing w:before="0" w:beforeAutospacing="0" w:after="0" w:afterAutospacing="0"/>
              <w:textAlignment w:val="baseline"/>
              <w:divId w:val="1580600703"/>
              <w:cnfStyle w:val="000000100000" w:firstRow="0" w:lastRow="0" w:firstColumn="0" w:lastColumn="0" w:oddVBand="0" w:evenVBand="0" w:oddHBand="1" w:evenHBand="0" w:firstRowFirstColumn="0" w:firstRowLastColumn="0" w:lastRowFirstColumn="0" w:lastRowLastColumn="0"/>
              <w:rPr>
                <w:rFonts w:ascii="Segoe UI" w:hAnsi="Segoe UI" w:cs="Segoe UI"/>
                <w:bCs/>
                <w:lang w:val="de-DE"/>
              </w:rPr>
            </w:pPr>
          </w:p>
        </w:tc>
      </w:tr>
      <w:tr w:rsidR="0034513B" w:rsidRPr="0034513B" w14:paraId="281FE8F7" w14:textId="77777777" w:rsidTr="008B2FFF">
        <w:trPr>
          <w:trHeight w:val="343"/>
        </w:trPr>
        <w:tc>
          <w:tcPr>
            <w:cnfStyle w:val="001000000000" w:firstRow="0" w:lastRow="0" w:firstColumn="1" w:lastColumn="0" w:oddVBand="0" w:evenVBand="0" w:oddHBand="0" w:evenHBand="0" w:firstRowFirstColumn="0" w:firstRowLastColumn="0" w:lastRowFirstColumn="0" w:lastRowLastColumn="0"/>
            <w:tcW w:w="3114" w:type="dxa"/>
          </w:tcPr>
          <w:p w14:paraId="1BBE31D2" w14:textId="3C7DB304" w:rsidR="001949AC" w:rsidRPr="00100A3F" w:rsidRDefault="001949AC" w:rsidP="001949AC">
            <w:pPr>
              <w:rPr>
                <w:color w:val="auto"/>
                <w:sz w:val="24"/>
                <w:szCs w:val="24"/>
              </w:rPr>
            </w:pPr>
          </w:p>
        </w:tc>
        <w:tc>
          <w:tcPr>
            <w:tcW w:w="6921" w:type="dxa"/>
          </w:tcPr>
          <w:p w14:paraId="29D69507" w14:textId="6C70BFDF" w:rsidR="001949AC" w:rsidRPr="0034513B" w:rsidRDefault="001949AC" w:rsidP="001949AC">
            <w:pPr>
              <w:cnfStyle w:val="000000000000" w:firstRow="0" w:lastRow="0" w:firstColumn="0" w:lastColumn="0" w:oddVBand="0" w:evenVBand="0" w:oddHBand="0" w:evenHBand="0" w:firstRowFirstColumn="0" w:firstRowLastColumn="0" w:lastRowFirstColumn="0" w:lastRowLastColumn="0"/>
              <w:rPr>
                <w:b w:val="0"/>
                <w:bCs/>
                <w:color w:val="auto"/>
                <w:sz w:val="24"/>
                <w:szCs w:val="24"/>
              </w:rPr>
            </w:pPr>
          </w:p>
        </w:tc>
      </w:tr>
      <w:tr w:rsidR="0034513B" w:rsidRPr="0034513B" w14:paraId="1750BE45" w14:textId="77777777" w:rsidTr="008B2FF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3114" w:type="dxa"/>
          </w:tcPr>
          <w:p w14:paraId="4E075B9C" w14:textId="460AEABF" w:rsidR="001949AC" w:rsidRPr="00100A3F" w:rsidRDefault="001949AC" w:rsidP="001949AC">
            <w:pPr>
              <w:rPr>
                <w:color w:val="auto"/>
                <w:sz w:val="24"/>
                <w:szCs w:val="24"/>
              </w:rPr>
            </w:pPr>
          </w:p>
        </w:tc>
        <w:tc>
          <w:tcPr>
            <w:tcW w:w="6921" w:type="dxa"/>
          </w:tcPr>
          <w:p w14:paraId="04DFC337" w14:textId="3D497499" w:rsidR="001949AC" w:rsidRPr="0034513B" w:rsidRDefault="001949AC" w:rsidP="001949AC">
            <w:pP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r w:rsidR="0034513B" w:rsidRPr="0034513B" w14:paraId="5B40F24F" w14:textId="77777777" w:rsidTr="008B2FFF">
        <w:trPr>
          <w:trHeight w:val="328"/>
        </w:trPr>
        <w:tc>
          <w:tcPr>
            <w:cnfStyle w:val="001000000000" w:firstRow="0" w:lastRow="0" w:firstColumn="1" w:lastColumn="0" w:oddVBand="0" w:evenVBand="0" w:oddHBand="0" w:evenHBand="0" w:firstRowFirstColumn="0" w:firstRowLastColumn="0" w:lastRowFirstColumn="0" w:lastRowLastColumn="0"/>
            <w:tcW w:w="3114" w:type="dxa"/>
          </w:tcPr>
          <w:p w14:paraId="7119DE65" w14:textId="455067A8" w:rsidR="001949AC" w:rsidRPr="00100A3F" w:rsidRDefault="001949AC" w:rsidP="001949AC">
            <w:pPr>
              <w:rPr>
                <w:color w:val="auto"/>
                <w:sz w:val="24"/>
                <w:szCs w:val="24"/>
              </w:rPr>
            </w:pPr>
          </w:p>
        </w:tc>
        <w:tc>
          <w:tcPr>
            <w:tcW w:w="6921" w:type="dxa"/>
          </w:tcPr>
          <w:p w14:paraId="0B23109C" w14:textId="2BDC8112" w:rsidR="001949AC" w:rsidRPr="0034513B" w:rsidRDefault="001949AC" w:rsidP="001949AC">
            <w:pPr>
              <w:cnfStyle w:val="000000000000" w:firstRow="0" w:lastRow="0" w:firstColumn="0" w:lastColumn="0" w:oddVBand="0" w:evenVBand="0" w:oddHBand="0" w:evenHBand="0" w:firstRowFirstColumn="0" w:firstRowLastColumn="0" w:lastRowFirstColumn="0" w:lastRowLastColumn="0"/>
              <w:rPr>
                <w:b w:val="0"/>
                <w:bCs/>
                <w:color w:val="auto"/>
                <w:sz w:val="24"/>
                <w:szCs w:val="24"/>
              </w:rPr>
            </w:pPr>
          </w:p>
        </w:tc>
      </w:tr>
    </w:tbl>
    <w:p w14:paraId="4CFB3D8D" w14:textId="77777777" w:rsidR="00CB3D5D" w:rsidRDefault="00CB3D5D" w:rsidP="005017F1">
      <w:pPr>
        <w:pStyle w:val="Inhalt"/>
      </w:pPr>
    </w:p>
    <w:p w14:paraId="2E7CBC0B" w14:textId="1D05948B" w:rsidR="009F3B67" w:rsidRPr="0034513B" w:rsidRDefault="009F3B67" w:rsidP="00352BA8">
      <w:pPr>
        <w:pStyle w:val="Inhalt"/>
        <w:numPr>
          <w:ilvl w:val="0"/>
          <w:numId w:val="46"/>
        </w:numPr>
        <w:ind w:left="426"/>
      </w:pPr>
      <w:r w:rsidRPr="0034513B">
        <w:t xml:space="preserve">Anschließend </w:t>
      </w:r>
      <w:r w:rsidR="00ED3D96">
        <w:t>ordnen Sie bitte</w:t>
      </w:r>
      <w:r w:rsidRPr="0034513B">
        <w:t xml:space="preserve"> die </w:t>
      </w:r>
      <w:r>
        <w:t>Interaktionsarten</w:t>
      </w:r>
      <w:r w:rsidRPr="0034513B">
        <w:t xml:space="preserve"> zu </w:t>
      </w:r>
      <w:r w:rsidR="00AF752F">
        <w:t>Agierenden</w:t>
      </w:r>
      <w:r w:rsidR="00ED3D96">
        <w:t xml:space="preserve"> zu.</w:t>
      </w:r>
    </w:p>
    <w:tbl>
      <w:tblPr>
        <w:tblStyle w:val="EinfacheTabelle1"/>
        <w:tblW w:w="10060" w:type="dxa"/>
        <w:tblLook w:val="04A0" w:firstRow="1" w:lastRow="0" w:firstColumn="1" w:lastColumn="0" w:noHBand="0" w:noVBand="1"/>
      </w:tblPr>
      <w:tblGrid>
        <w:gridCol w:w="3114"/>
        <w:gridCol w:w="6946"/>
      </w:tblGrid>
      <w:tr w:rsidR="0034513B" w:rsidRPr="0034513B" w14:paraId="6429C4E7" w14:textId="77777777" w:rsidTr="00755681">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114" w:type="dxa"/>
          </w:tcPr>
          <w:p w14:paraId="44A27DC6" w14:textId="39C54A6B" w:rsidR="00E03616" w:rsidRPr="00A91CF0" w:rsidRDefault="00AF752F" w:rsidP="00CE088F">
            <w:pPr>
              <w:rPr>
                <w:b/>
                <w:bCs w:val="0"/>
                <w:color w:val="auto"/>
                <w:sz w:val="24"/>
                <w:szCs w:val="20"/>
              </w:rPr>
            </w:pPr>
            <w:r>
              <w:rPr>
                <w:b/>
                <w:bCs w:val="0"/>
                <w:color w:val="auto"/>
                <w:sz w:val="24"/>
                <w:szCs w:val="20"/>
              </w:rPr>
              <w:t>Agierende</w:t>
            </w:r>
          </w:p>
        </w:tc>
        <w:tc>
          <w:tcPr>
            <w:tcW w:w="6946" w:type="dxa"/>
          </w:tcPr>
          <w:p w14:paraId="28BFE10F" w14:textId="77F5705C" w:rsidR="00E03616" w:rsidRPr="00A91CF0" w:rsidRDefault="00A60D1A" w:rsidP="00CE088F">
            <w:pPr>
              <w:cnfStyle w:val="100000000000" w:firstRow="1" w:lastRow="0" w:firstColumn="0" w:lastColumn="0" w:oddVBand="0" w:evenVBand="0" w:oddHBand="0" w:evenHBand="0" w:firstRowFirstColumn="0" w:firstRowLastColumn="0" w:lastRowFirstColumn="0" w:lastRowLastColumn="0"/>
              <w:rPr>
                <w:b/>
                <w:bCs w:val="0"/>
                <w:color w:val="auto"/>
                <w:sz w:val="24"/>
                <w:szCs w:val="20"/>
              </w:rPr>
            </w:pPr>
            <w:r w:rsidRPr="00A91CF0">
              <w:rPr>
                <w:rStyle w:val="normaltextrun"/>
                <w:rFonts w:ascii="Calibri" w:hAnsi="Calibri"/>
                <w:b/>
                <w:bCs w:val="0"/>
                <w:color w:val="auto"/>
                <w:sz w:val="24"/>
                <w:szCs w:val="20"/>
                <w:bdr w:val="none" w:sz="0" w:space="0" w:color="auto" w:frame="1"/>
              </w:rPr>
              <w:t>Interaktionsart</w:t>
            </w:r>
          </w:p>
        </w:tc>
      </w:tr>
      <w:tr w:rsidR="0034513B" w:rsidRPr="0034513B" w14:paraId="143D8C02" w14:textId="77777777" w:rsidTr="00492DD7">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3114" w:type="dxa"/>
          </w:tcPr>
          <w:p w14:paraId="5FDDA564" w14:textId="77777777" w:rsidR="00A60D1A" w:rsidRDefault="00A60D1A" w:rsidP="00A60D1A">
            <w:pPr>
              <w:rPr>
                <w:b/>
                <w:bCs w:val="0"/>
                <w:color w:val="auto"/>
                <w:sz w:val="24"/>
                <w:szCs w:val="24"/>
              </w:rPr>
            </w:pPr>
          </w:p>
          <w:p w14:paraId="3173C48F" w14:textId="0ECCBF90" w:rsidR="00492DD7" w:rsidRPr="00A91CF0" w:rsidRDefault="00492DD7" w:rsidP="00A60D1A">
            <w:pPr>
              <w:rPr>
                <w:color w:val="auto"/>
                <w:sz w:val="24"/>
                <w:szCs w:val="24"/>
              </w:rPr>
            </w:pPr>
          </w:p>
        </w:tc>
        <w:tc>
          <w:tcPr>
            <w:tcW w:w="6946" w:type="dxa"/>
          </w:tcPr>
          <w:p w14:paraId="41487857" w14:textId="34070EEA" w:rsidR="00A60D1A" w:rsidRPr="00492DD7" w:rsidRDefault="00A60D1A" w:rsidP="00492DD7">
            <w:pPr>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Times New Roman"/>
                <w:lang w:eastAsia="en-GB"/>
              </w:rPr>
            </w:pPr>
          </w:p>
        </w:tc>
      </w:tr>
      <w:tr w:rsidR="0034513B" w:rsidRPr="0034513B" w14:paraId="33A8F1A4" w14:textId="77777777" w:rsidTr="00492DD7">
        <w:trPr>
          <w:trHeight w:val="169"/>
        </w:trPr>
        <w:tc>
          <w:tcPr>
            <w:cnfStyle w:val="001000000000" w:firstRow="0" w:lastRow="0" w:firstColumn="1" w:lastColumn="0" w:oddVBand="0" w:evenVBand="0" w:oddHBand="0" w:evenHBand="0" w:firstRowFirstColumn="0" w:firstRowLastColumn="0" w:lastRowFirstColumn="0" w:lastRowLastColumn="0"/>
            <w:tcW w:w="3114" w:type="dxa"/>
          </w:tcPr>
          <w:p w14:paraId="7DBA484E" w14:textId="77777777" w:rsidR="00A60D1A" w:rsidRDefault="00A60D1A" w:rsidP="00A60D1A">
            <w:pPr>
              <w:rPr>
                <w:b/>
                <w:bCs w:val="0"/>
                <w:color w:val="auto"/>
                <w:sz w:val="24"/>
                <w:szCs w:val="24"/>
              </w:rPr>
            </w:pPr>
          </w:p>
          <w:p w14:paraId="1830D982" w14:textId="3BCB34ED" w:rsidR="00492DD7" w:rsidRPr="00A91CF0" w:rsidRDefault="00492DD7" w:rsidP="00A60D1A">
            <w:pPr>
              <w:rPr>
                <w:color w:val="auto"/>
                <w:sz w:val="24"/>
                <w:szCs w:val="24"/>
              </w:rPr>
            </w:pPr>
          </w:p>
        </w:tc>
        <w:tc>
          <w:tcPr>
            <w:tcW w:w="6946" w:type="dxa"/>
          </w:tcPr>
          <w:p w14:paraId="25150D38" w14:textId="3BD0E9DE" w:rsidR="00A60D1A" w:rsidRPr="00D00AA2" w:rsidRDefault="00A60D1A" w:rsidP="00492DD7">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rPr>
            </w:pPr>
          </w:p>
        </w:tc>
      </w:tr>
      <w:tr w:rsidR="0034513B" w:rsidRPr="0034513B" w14:paraId="55449896" w14:textId="77777777" w:rsidTr="00492DD7">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3114" w:type="dxa"/>
          </w:tcPr>
          <w:p w14:paraId="709492B3" w14:textId="77777777" w:rsidR="00A60D1A" w:rsidRDefault="00A60D1A" w:rsidP="00A60D1A">
            <w:pPr>
              <w:rPr>
                <w:b/>
                <w:bCs w:val="0"/>
                <w:color w:val="auto"/>
                <w:sz w:val="24"/>
                <w:szCs w:val="24"/>
              </w:rPr>
            </w:pPr>
          </w:p>
          <w:p w14:paraId="734AE150" w14:textId="3AB29896" w:rsidR="00492DD7" w:rsidRPr="00A91CF0" w:rsidRDefault="00492DD7" w:rsidP="00A60D1A">
            <w:pPr>
              <w:rPr>
                <w:color w:val="auto"/>
                <w:sz w:val="24"/>
                <w:szCs w:val="24"/>
              </w:rPr>
            </w:pPr>
          </w:p>
        </w:tc>
        <w:tc>
          <w:tcPr>
            <w:tcW w:w="6946" w:type="dxa"/>
          </w:tcPr>
          <w:p w14:paraId="1AB2B7DF" w14:textId="2A95211B" w:rsidR="00A60D1A" w:rsidRPr="00492DD7" w:rsidRDefault="00A60D1A" w:rsidP="00492DD7">
            <w:pPr>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cs="Times New Roman"/>
                <w:b w:val="0"/>
                <w:bCs/>
                <w:color w:val="auto"/>
                <w:sz w:val="24"/>
                <w:szCs w:val="24"/>
                <w:lang w:eastAsia="en-GB"/>
              </w:rPr>
            </w:pPr>
          </w:p>
        </w:tc>
      </w:tr>
      <w:tr w:rsidR="00492DD7" w:rsidRPr="0034513B" w14:paraId="698898BF" w14:textId="77777777" w:rsidTr="00492DD7">
        <w:trPr>
          <w:trHeight w:val="163"/>
        </w:trPr>
        <w:tc>
          <w:tcPr>
            <w:cnfStyle w:val="001000000000" w:firstRow="0" w:lastRow="0" w:firstColumn="1" w:lastColumn="0" w:oddVBand="0" w:evenVBand="0" w:oddHBand="0" w:evenHBand="0" w:firstRowFirstColumn="0" w:firstRowLastColumn="0" w:lastRowFirstColumn="0" w:lastRowLastColumn="0"/>
            <w:tcW w:w="3114" w:type="dxa"/>
          </w:tcPr>
          <w:p w14:paraId="416AE383" w14:textId="77777777" w:rsidR="00492DD7" w:rsidRDefault="00492DD7" w:rsidP="00A60D1A">
            <w:pPr>
              <w:rPr>
                <w:color w:val="auto"/>
                <w:sz w:val="24"/>
                <w:szCs w:val="24"/>
              </w:rPr>
            </w:pPr>
          </w:p>
          <w:p w14:paraId="31F6D2F3" w14:textId="3858CADA" w:rsidR="00492DD7" w:rsidRDefault="00492DD7" w:rsidP="00A60D1A">
            <w:pPr>
              <w:rPr>
                <w:b/>
                <w:bCs w:val="0"/>
                <w:color w:val="auto"/>
                <w:sz w:val="24"/>
                <w:szCs w:val="24"/>
              </w:rPr>
            </w:pPr>
          </w:p>
        </w:tc>
        <w:tc>
          <w:tcPr>
            <w:tcW w:w="6946" w:type="dxa"/>
          </w:tcPr>
          <w:p w14:paraId="6507710B" w14:textId="77777777" w:rsidR="00492DD7" w:rsidRPr="00492DD7" w:rsidRDefault="00492DD7" w:rsidP="00492DD7">
            <w:pPr>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cs="Times New Roman"/>
                <w:b w:val="0"/>
                <w:bCs/>
                <w:color w:val="auto"/>
                <w:sz w:val="24"/>
                <w:szCs w:val="24"/>
                <w:lang w:eastAsia="en-GB"/>
              </w:rPr>
            </w:pPr>
          </w:p>
        </w:tc>
      </w:tr>
    </w:tbl>
    <w:p w14:paraId="35A3B49E" w14:textId="77777777" w:rsidR="00552F5F" w:rsidRDefault="00552F5F" w:rsidP="00D97F0F">
      <w:pPr>
        <w:pStyle w:val="Inhalt"/>
        <w:jc w:val="center"/>
        <w:rPr>
          <w:rStyle w:val="normaltextrun"/>
          <w:rFonts w:ascii="Calibri" w:hAnsi="Calibri"/>
          <w:shd w:val="clear" w:color="auto" w:fill="FFFFFF"/>
        </w:rPr>
      </w:pPr>
    </w:p>
    <w:p w14:paraId="2567C783" w14:textId="144DD179" w:rsidR="00CB3D5D" w:rsidRDefault="00CB3D5D" w:rsidP="00352BA8">
      <w:pPr>
        <w:pStyle w:val="Inhalt"/>
        <w:numPr>
          <w:ilvl w:val="0"/>
          <w:numId w:val="46"/>
        </w:numPr>
        <w:ind w:left="426"/>
        <w:rPr>
          <w:rStyle w:val="normaltextrun"/>
          <w:rFonts w:ascii="Calibri" w:hAnsi="Calibri"/>
          <w:shd w:val="clear" w:color="auto" w:fill="FFFFFF"/>
        </w:rPr>
      </w:pPr>
      <w:r>
        <w:rPr>
          <w:rStyle w:val="normaltextrun"/>
          <w:rFonts w:ascii="Calibri" w:hAnsi="Calibri"/>
          <w:shd w:val="clear" w:color="auto" w:fill="FFFFFF"/>
        </w:rPr>
        <w:t>Im dritten Schritt w</w:t>
      </w:r>
      <w:r w:rsidR="006E682E">
        <w:rPr>
          <w:rStyle w:val="normaltextrun"/>
          <w:rFonts w:ascii="Calibri" w:hAnsi="Calibri"/>
          <w:shd w:val="clear" w:color="auto" w:fill="FFFFFF"/>
        </w:rPr>
        <w:t xml:space="preserve">ird zugeordnet welche </w:t>
      </w:r>
      <w:r w:rsidR="00D97F0F">
        <w:rPr>
          <w:rStyle w:val="normaltextrun"/>
          <w:rFonts w:ascii="Calibri" w:hAnsi="Calibri"/>
          <w:shd w:val="clear" w:color="auto" w:fill="FFFFFF"/>
        </w:rPr>
        <w:t>Gruppe von Nutzenden</w:t>
      </w:r>
      <w:r w:rsidR="006E682E">
        <w:rPr>
          <w:rStyle w:val="normaltextrun"/>
          <w:rFonts w:ascii="Calibri" w:hAnsi="Calibri"/>
          <w:shd w:val="clear" w:color="auto" w:fill="FFFFFF"/>
        </w:rPr>
        <w:t xml:space="preserve"> </w:t>
      </w:r>
      <w:r w:rsidR="001565F7">
        <w:rPr>
          <w:rStyle w:val="normaltextrun"/>
          <w:rFonts w:ascii="Calibri" w:hAnsi="Calibri"/>
          <w:shd w:val="clear" w:color="auto" w:fill="FFFFFF"/>
        </w:rPr>
        <w:t>die</w:t>
      </w:r>
      <w:r w:rsidR="006E682E">
        <w:rPr>
          <w:rStyle w:val="normaltextrun"/>
          <w:rFonts w:ascii="Calibri" w:hAnsi="Calibri"/>
          <w:shd w:val="clear" w:color="auto" w:fill="FFFFFF"/>
        </w:rPr>
        <w:t xml:space="preserve"> </w:t>
      </w:r>
      <w:r w:rsidR="00AF752F">
        <w:rPr>
          <w:rStyle w:val="normaltextrun"/>
          <w:rFonts w:ascii="Calibri" w:hAnsi="Calibri"/>
          <w:shd w:val="clear" w:color="auto" w:fill="FFFFFF"/>
        </w:rPr>
        <w:t>Agierenden-Rollen</w:t>
      </w:r>
      <w:r w:rsidR="006E682E">
        <w:rPr>
          <w:rStyle w:val="normaltextrun"/>
          <w:rFonts w:ascii="Calibri" w:hAnsi="Calibri"/>
          <w:shd w:val="clear" w:color="auto" w:fill="FFFFFF"/>
        </w:rPr>
        <w:t xml:space="preserve"> ausüben.</w:t>
      </w:r>
    </w:p>
    <w:tbl>
      <w:tblPr>
        <w:tblStyle w:val="EinfacheTabelle1"/>
        <w:tblW w:w="10060" w:type="dxa"/>
        <w:tblLook w:val="04A0" w:firstRow="1" w:lastRow="0" w:firstColumn="1" w:lastColumn="0" w:noHBand="0" w:noVBand="1"/>
      </w:tblPr>
      <w:tblGrid>
        <w:gridCol w:w="3114"/>
        <w:gridCol w:w="6946"/>
      </w:tblGrid>
      <w:tr w:rsidR="006E682E" w:rsidRPr="00A91CF0" w14:paraId="0B850A70" w14:textId="77777777" w:rsidTr="009B2B00">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114" w:type="dxa"/>
          </w:tcPr>
          <w:p w14:paraId="09787093" w14:textId="2DE57AE4" w:rsidR="006E682E" w:rsidRPr="003023C4" w:rsidRDefault="00D97F0F" w:rsidP="009B2B00">
            <w:pPr>
              <w:rPr>
                <w:b/>
                <w:bCs w:val="0"/>
                <w:color w:val="auto"/>
                <w:sz w:val="24"/>
              </w:rPr>
            </w:pPr>
            <w:r>
              <w:rPr>
                <w:b/>
                <w:bCs w:val="0"/>
                <w:color w:val="auto"/>
                <w:sz w:val="24"/>
              </w:rPr>
              <w:t>Gruppe von Nutzenden</w:t>
            </w:r>
          </w:p>
        </w:tc>
        <w:tc>
          <w:tcPr>
            <w:tcW w:w="6946" w:type="dxa"/>
          </w:tcPr>
          <w:p w14:paraId="6C837DFB" w14:textId="06D46AB6" w:rsidR="006E682E" w:rsidRPr="003023C4" w:rsidRDefault="00AF752F" w:rsidP="009B2B00">
            <w:pPr>
              <w:cnfStyle w:val="100000000000" w:firstRow="1" w:lastRow="0" w:firstColumn="0" w:lastColumn="0" w:oddVBand="0" w:evenVBand="0" w:oddHBand="0" w:evenHBand="0" w:firstRowFirstColumn="0" w:firstRowLastColumn="0" w:lastRowFirstColumn="0" w:lastRowLastColumn="0"/>
              <w:rPr>
                <w:b/>
                <w:bCs w:val="0"/>
                <w:color w:val="auto"/>
                <w:sz w:val="24"/>
              </w:rPr>
            </w:pPr>
            <w:r>
              <w:rPr>
                <w:b/>
                <w:bCs w:val="0"/>
                <w:color w:val="auto"/>
                <w:sz w:val="24"/>
              </w:rPr>
              <w:t>Agierend</w:t>
            </w:r>
            <w:r w:rsidR="00CB3517">
              <w:rPr>
                <w:b/>
                <w:bCs w:val="0"/>
                <w:color w:val="auto"/>
                <w:sz w:val="24"/>
              </w:rPr>
              <w:t>e</w:t>
            </w:r>
          </w:p>
        </w:tc>
      </w:tr>
      <w:tr w:rsidR="006E682E" w:rsidRPr="0034513B" w14:paraId="35B57A88" w14:textId="77777777" w:rsidTr="003023C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114" w:type="dxa"/>
          </w:tcPr>
          <w:p w14:paraId="731EAFCD" w14:textId="77777777" w:rsidR="006E682E" w:rsidRDefault="006E682E" w:rsidP="006E682E">
            <w:pPr>
              <w:rPr>
                <w:rStyle w:val="Inhaltszeichen"/>
                <w:b/>
                <w:bCs w:val="0"/>
                <w:color w:val="auto"/>
                <w:sz w:val="24"/>
                <w:szCs w:val="20"/>
              </w:rPr>
            </w:pPr>
          </w:p>
          <w:p w14:paraId="09EE0EBB" w14:textId="3734794F" w:rsidR="00492DD7" w:rsidRPr="003023C4" w:rsidRDefault="00492DD7" w:rsidP="006E682E">
            <w:pPr>
              <w:rPr>
                <w:rStyle w:val="Inhaltszeichen"/>
                <w:color w:val="auto"/>
                <w:sz w:val="24"/>
                <w:szCs w:val="20"/>
              </w:rPr>
            </w:pPr>
          </w:p>
        </w:tc>
        <w:tc>
          <w:tcPr>
            <w:tcW w:w="6946" w:type="dxa"/>
          </w:tcPr>
          <w:p w14:paraId="5536E329" w14:textId="14964736" w:rsidR="006E682E" w:rsidRPr="003023C4" w:rsidRDefault="006E682E" w:rsidP="006E682E">
            <w:pPr>
              <w:cnfStyle w:val="000000100000" w:firstRow="0" w:lastRow="0" w:firstColumn="0" w:lastColumn="0" w:oddVBand="0" w:evenVBand="0" w:oddHBand="1" w:evenHBand="0" w:firstRowFirstColumn="0" w:firstRowLastColumn="0" w:lastRowFirstColumn="0" w:lastRowLastColumn="0"/>
              <w:rPr>
                <w:rStyle w:val="Inhaltszeichen"/>
                <w:b w:val="0"/>
                <w:bCs/>
                <w:color w:val="auto"/>
                <w:sz w:val="24"/>
                <w:szCs w:val="20"/>
              </w:rPr>
            </w:pPr>
          </w:p>
        </w:tc>
      </w:tr>
      <w:tr w:rsidR="006E682E" w:rsidRPr="003C6F0D" w14:paraId="598DE8CC" w14:textId="77777777" w:rsidTr="003023C4">
        <w:trPr>
          <w:trHeight w:val="85"/>
        </w:trPr>
        <w:tc>
          <w:tcPr>
            <w:cnfStyle w:val="001000000000" w:firstRow="0" w:lastRow="0" w:firstColumn="1" w:lastColumn="0" w:oddVBand="0" w:evenVBand="0" w:oddHBand="0" w:evenHBand="0" w:firstRowFirstColumn="0" w:firstRowLastColumn="0" w:lastRowFirstColumn="0" w:lastRowLastColumn="0"/>
            <w:tcW w:w="3114" w:type="dxa"/>
          </w:tcPr>
          <w:p w14:paraId="1277DF76" w14:textId="77777777" w:rsidR="006E682E" w:rsidRDefault="006E682E" w:rsidP="006E682E">
            <w:pPr>
              <w:rPr>
                <w:rStyle w:val="Inhaltszeichen"/>
                <w:b/>
                <w:bCs w:val="0"/>
                <w:color w:val="auto"/>
                <w:sz w:val="24"/>
                <w:szCs w:val="20"/>
              </w:rPr>
            </w:pPr>
          </w:p>
          <w:p w14:paraId="0E2A76B2" w14:textId="7B4B4A8C" w:rsidR="00492DD7" w:rsidRPr="003023C4" w:rsidRDefault="00492DD7" w:rsidP="006E682E">
            <w:pPr>
              <w:rPr>
                <w:rStyle w:val="Inhaltszeichen"/>
                <w:color w:val="auto"/>
                <w:sz w:val="24"/>
                <w:szCs w:val="20"/>
              </w:rPr>
            </w:pPr>
          </w:p>
        </w:tc>
        <w:tc>
          <w:tcPr>
            <w:tcW w:w="6946" w:type="dxa"/>
          </w:tcPr>
          <w:p w14:paraId="53BB7540" w14:textId="1E3CDBFA" w:rsidR="006E682E" w:rsidRPr="003023C4" w:rsidRDefault="006E682E" w:rsidP="006E682E">
            <w:pPr>
              <w:cnfStyle w:val="000000000000" w:firstRow="0" w:lastRow="0" w:firstColumn="0" w:lastColumn="0" w:oddVBand="0" w:evenVBand="0" w:oddHBand="0" w:evenHBand="0" w:firstRowFirstColumn="0" w:firstRowLastColumn="0" w:lastRowFirstColumn="0" w:lastRowLastColumn="0"/>
              <w:rPr>
                <w:rStyle w:val="Inhaltszeichen"/>
                <w:b w:val="0"/>
                <w:bCs/>
                <w:color w:val="auto"/>
                <w:sz w:val="24"/>
                <w:szCs w:val="20"/>
              </w:rPr>
            </w:pPr>
          </w:p>
        </w:tc>
      </w:tr>
      <w:tr w:rsidR="006E682E" w:rsidRPr="00755681" w14:paraId="6F91FE52" w14:textId="77777777" w:rsidTr="003023C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114" w:type="dxa"/>
          </w:tcPr>
          <w:p w14:paraId="5BE60ACF" w14:textId="77777777" w:rsidR="006E682E" w:rsidRDefault="006E682E" w:rsidP="006E682E">
            <w:pPr>
              <w:rPr>
                <w:b/>
                <w:bCs w:val="0"/>
                <w:color w:val="auto"/>
                <w:sz w:val="24"/>
                <w:szCs w:val="24"/>
              </w:rPr>
            </w:pPr>
          </w:p>
          <w:p w14:paraId="3428BE11" w14:textId="1BC47C6C" w:rsidR="00492DD7" w:rsidRPr="00A91CF0" w:rsidRDefault="00492DD7" w:rsidP="006E682E">
            <w:pPr>
              <w:rPr>
                <w:color w:val="auto"/>
                <w:sz w:val="24"/>
                <w:szCs w:val="24"/>
              </w:rPr>
            </w:pPr>
          </w:p>
        </w:tc>
        <w:tc>
          <w:tcPr>
            <w:tcW w:w="6946" w:type="dxa"/>
          </w:tcPr>
          <w:p w14:paraId="2DDF6E2A" w14:textId="02E6FD8A" w:rsidR="006E682E" w:rsidRPr="006E682E" w:rsidRDefault="006E682E" w:rsidP="006E682E">
            <w:pPr>
              <w:cnfStyle w:val="000000100000" w:firstRow="0" w:lastRow="0" w:firstColumn="0" w:lastColumn="0" w:oddVBand="0" w:evenVBand="0" w:oddHBand="1" w:evenHBand="0" w:firstRowFirstColumn="0" w:firstRowLastColumn="0" w:lastRowFirstColumn="0" w:lastRowLastColumn="0"/>
              <w:rPr>
                <w:rStyle w:val="normaltextrun"/>
                <w:rFonts w:ascii="Calibri" w:hAnsi="Calibri"/>
                <w:b w:val="0"/>
                <w:bCs/>
                <w:color w:val="auto"/>
                <w:sz w:val="24"/>
                <w:szCs w:val="24"/>
              </w:rPr>
            </w:pPr>
          </w:p>
        </w:tc>
      </w:tr>
      <w:tr w:rsidR="00492DD7" w:rsidRPr="00755681" w14:paraId="75590B9A" w14:textId="77777777" w:rsidTr="003023C4">
        <w:trPr>
          <w:trHeight w:val="274"/>
        </w:trPr>
        <w:tc>
          <w:tcPr>
            <w:cnfStyle w:val="001000000000" w:firstRow="0" w:lastRow="0" w:firstColumn="1" w:lastColumn="0" w:oddVBand="0" w:evenVBand="0" w:oddHBand="0" w:evenHBand="0" w:firstRowFirstColumn="0" w:firstRowLastColumn="0" w:lastRowFirstColumn="0" w:lastRowLastColumn="0"/>
            <w:tcW w:w="3114" w:type="dxa"/>
          </w:tcPr>
          <w:p w14:paraId="6F8874C5" w14:textId="77777777" w:rsidR="00492DD7" w:rsidRDefault="00492DD7" w:rsidP="006E682E">
            <w:pPr>
              <w:rPr>
                <w:b/>
                <w:bCs w:val="0"/>
                <w:color w:val="auto"/>
                <w:sz w:val="24"/>
                <w:szCs w:val="24"/>
              </w:rPr>
            </w:pPr>
          </w:p>
          <w:p w14:paraId="5F2B0D3F" w14:textId="23397D4B" w:rsidR="00492DD7" w:rsidRPr="00A91CF0" w:rsidRDefault="00492DD7" w:rsidP="006E682E">
            <w:pPr>
              <w:rPr>
                <w:color w:val="auto"/>
                <w:sz w:val="24"/>
                <w:szCs w:val="24"/>
              </w:rPr>
            </w:pPr>
          </w:p>
        </w:tc>
        <w:tc>
          <w:tcPr>
            <w:tcW w:w="6946" w:type="dxa"/>
          </w:tcPr>
          <w:p w14:paraId="11A801C8" w14:textId="77777777" w:rsidR="00492DD7" w:rsidRPr="006E682E" w:rsidRDefault="00492DD7" w:rsidP="006E682E">
            <w:pPr>
              <w:cnfStyle w:val="000000000000" w:firstRow="0" w:lastRow="0" w:firstColumn="0" w:lastColumn="0" w:oddVBand="0" w:evenVBand="0" w:oddHBand="0" w:evenHBand="0" w:firstRowFirstColumn="0" w:firstRowLastColumn="0" w:lastRowFirstColumn="0" w:lastRowLastColumn="0"/>
              <w:rPr>
                <w:rStyle w:val="normaltextrun"/>
                <w:rFonts w:ascii="Calibri" w:hAnsi="Calibri"/>
                <w:b w:val="0"/>
                <w:bCs/>
                <w:color w:val="auto"/>
                <w:sz w:val="24"/>
                <w:szCs w:val="24"/>
              </w:rPr>
            </w:pPr>
          </w:p>
        </w:tc>
      </w:tr>
      <w:tr w:rsidR="00492DD7" w:rsidRPr="00755681" w14:paraId="015BBB7E" w14:textId="77777777" w:rsidTr="003023C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114" w:type="dxa"/>
          </w:tcPr>
          <w:p w14:paraId="2172E6BC" w14:textId="77777777" w:rsidR="00492DD7" w:rsidRDefault="00492DD7" w:rsidP="006E682E">
            <w:pPr>
              <w:rPr>
                <w:b/>
                <w:bCs w:val="0"/>
                <w:color w:val="auto"/>
                <w:sz w:val="24"/>
                <w:szCs w:val="24"/>
              </w:rPr>
            </w:pPr>
          </w:p>
          <w:p w14:paraId="3BEC2FE7" w14:textId="60F49131" w:rsidR="00492DD7" w:rsidRPr="00A91CF0" w:rsidRDefault="00492DD7" w:rsidP="006E682E">
            <w:pPr>
              <w:rPr>
                <w:color w:val="auto"/>
                <w:sz w:val="24"/>
                <w:szCs w:val="24"/>
              </w:rPr>
            </w:pPr>
          </w:p>
        </w:tc>
        <w:tc>
          <w:tcPr>
            <w:tcW w:w="6946" w:type="dxa"/>
          </w:tcPr>
          <w:p w14:paraId="6EF67E64" w14:textId="77777777" w:rsidR="00492DD7" w:rsidRPr="006E682E" w:rsidRDefault="00492DD7" w:rsidP="006E682E">
            <w:pPr>
              <w:cnfStyle w:val="000000100000" w:firstRow="0" w:lastRow="0" w:firstColumn="0" w:lastColumn="0" w:oddVBand="0" w:evenVBand="0" w:oddHBand="1" w:evenHBand="0" w:firstRowFirstColumn="0" w:firstRowLastColumn="0" w:lastRowFirstColumn="0" w:lastRowLastColumn="0"/>
              <w:rPr>
                <w:rStyle w:val="normaltextrun"/>
                <w:rFonts w:ascii="Calibri" w:hAnsi="Calibri"/>
                <w:b w:val="0"/>
                <w:bCs/>
                <w:color w:val="auto"/>
                <w:sz w:val="24"/>
                <w:szCs w:val="24"/>
              </w:rPr>
            </w:pPr>
          </w:p>
        </w:tc>
      </w:tr>
    </w:tbl>
    <w:p w14:paraId="499C4C08" w14:textId="77777777" w:rsidR="00A86199" w:rsidRDefault="00A86199" w:rsidP="00915639">
      <w:pPr>
        <w:pStyle w:val="Inhalt"/>
        <w:rPr>
          <w:rStyle w:val="normaltextrun"/>
          <w:rFonts w:ascii="Calibri" w:hAnsi="Calibri"/>
          <w:shd w:val="clear" w:color="auto" w:fill="FFFFFF"/>
        </w:rPr>
      </w:pPr>
    </w:p>
    <w:p w14:paraId="4629A029" w14:textId="77777777" w:rsidR="00DC32EB" w:rsidRDefault="00DC32EB" w:rsidP="00DC32EB">
      <w:pPr>
        <w:pStyle w:val="Inhalt"/>
        <w:ind w:left="426"/>
        <w:rPr>
          <w:rStyle w:val="normaltextrun"/>
          <w:rFonts w:ascii="Calibri" w:hAnsi="Calibri"/>
          <w:shd w:val="clear" w:color="auto" w:fill="FFFFFF"/>
        </w:rPr>
      </w:pPr>
    </w:p>
    <w:p w14:paraId="72899B60" w14:textId="77777777" w:rsidR="00DC32EB" w:rsidRDefault="00DC32EB" w:rsidP="00DC32EB">
      <w:pPr>
        <w:pStyle w:val="Inhalt"/>
        <w:ind w:left="426"/>
        <w:rPr>
          <w:rStyle w:val="normaltextrun"/>
          <w:rFonts w:ascii="Calibri" w:hAnsi="Calibri"/>
          <w:shd w:val="clear" w:color="auto" w:fill="FFFFFF"/>
        </w:rPr>
      </w:pPr>
    </w:p>
    <w:p w14:paraId="2BEA0093" w14:textId="77777777" w:rsidR="00DC32EB" w:rsidRDefault="00DC32EB" w:rsidP="00DC32EB">
      <w:pPr>
        <w:pStyle w:val="Inhalt"/>
        <w:ind w:left="426"/>
        <w:rPr>
          <w:rStyle w:val="normaltextrun"/>
          <w:rFonts w:ascii="Calibri" w:hAnsi="Calibri"/>
          <w:shd w:val="clear" w:color="auto" w:fill="FFFFFF"/>
        </w:rPr>
      </w:pPr>
    </w:p>
    <w:p w14:paraId="5C8F2AFC" w14:textId="77777777" w:rsidR="00DC32EB" w:rsidRDefault="00DC32EB" w:rsidP="00DC32EB">
      <w:pPr>
        <w:pStyle w:val="Inhalt"/>
        <w:ind w:left="426"/>
        <w:rPr>
          <w:rStyle w:val="normaltextrun"/>
          <w:rFonts w:ascii="Calibri" w:hAnsi="Calibri"/>
          <w:shd w:val="clear" w:color="auto" w:fill="FFFFFF"/>
        </w:rPr>
      </w:pPr>
    </w:p>
    <w:p w14:paraId="363373BF" w14:textId="77777777" w:rsidR="00DC32EB" w:rsidRDefault="00DC32EB" w:rsidP="00DC32EB">
      <w:pPr>
        <w:pStyle w:val="Inhalt"/>
        <w:ind w:left="426"/>
        <w:rPr>
          <w:rStyle w:val="normaltextrun"/>
          <w:rFonts w:ascii="Calibri" w:hAnsi="Calibri"/>
          <w:shd w:val="clear" w:color="auto" w:fill="FFFFFF"/>
        </w:rPr>
      </w:pPr>
    </w:p>
    <w:p w14:paraId="051F262C" w14:textId="4EE9A02C" w:rsidR="00552F5F" w:rsidRDefault="00552F5F" w:rsidP="002F5C00">
      <w:pPr>
        <w:pStyle w:val="Inhalt"/>
        <w:numPr>
          <w:ilvl w:val="0"/>
          <w:numId w:val="46"/>
        </w:numPr>
        <w:ind w:left="426"/>
        <w:rPr>
          <w:rStyle w:val="eop"/>
          <w:rFonts w:ascii="Calibri" w:hAnsi="Calibri"/>
          <w:shd w:val="clear" w:color="auto" w:fill="FFFFFF"/>
        </w:rPr>
      </w:pPr>
      <w:r w:rsidRPr="0034513B">
        <w:rPr>
          <w:rStyle w:val="normaltextrun"/>
          <w:rFonts w:ascii="Calibri" w:hAnsi="Calibri"/>
          <w:shd w:val="clear" w:color="auto" w:fill="FFFFFF"/>
        </w:rPr>
        <w:lastRenderedPageBreak/>
        <w:t xml:space="preserve">Im Verlauf dieses </w:t>
      </w:r>
      <w:r w:rsidR="008B2FFF">
        <w:rPr>
          <w:rStyle w:val="normaltextrun"/>
          <w:rFonts w:ascii="Calibri" w:hAnsi="Calibri"/>
          <w:shd w:val="clear" w:color="auto" w:fill="FFFFFF"/>
        </w:rPr>
        <w:t>Leitfadens</w:t>
      </w:r>
      <w:r w:rsidR="00C0596C">
        <w:rPr>
          <w:rStyle w:val="normaltextrun"/>
          <w:rFonts w:ascii="Calibri" w:hAnsi="Calibri"/>
          <w:shd w:val="clear" w:color="auto" w:fill="FFFFFF"/>
        </w:rPr>
        <w:t xml:space="preserve"> </w:t>
      </w:r>
      <w:r w:rsidRPr="0034513B">
        <w:rPr>
          <w:rStyle w:val="normaltextrun"/>
          <w:rFonts w:ascii="Calibri" w:hAnsi="Calibri"/>
          <w:shd w:val="clear" w:color="auto" w:fill="FFFFFF"/>
        </w:rPr>
        <w:t>soll</w:t>
      </w:r>
      <w:r>
        <w:rPr>
          <w:rStyle w:val="normaltextrun"/>
          <w:rFonts w:ascii="Calibri" w:hAnsi="Calibri"/>
          <w:shd w:val="clear" w:color="auto" w:fill="FFFFFF"/>
        </w:rPr>
        <w:t xml:space="preserve">en Fragen von </w:t>
      </w:r>
      <w:r w:rsidRPr="0034513B">
        <w:rPr>
          <w:rStyle w:val="normaltextrun"/>
          <w:rFonts w:ascii="Calibri" w:hAnsi="Calibri"/>
          <w:shd w:val="clear" w:color="auto" w:fill="FFFFFF"/>
        </w:rPr>
        <w:t>Nutzenden</w:t>
      </w:r>
      <w:r w:rsidR="00A91CF0">
        <w:rPr>
          <w:rStyle w:val="normaltextrun"/>
          <w:rFonts w:ascii="Calibri" w:hAnsi="Calibri"/>
          <w:shd w:val="clear" w:color="auto" w:fill="FFFFFF"/>
        </w:rPr>
        <w:t xml:space="preserve"> an das System</w:t>
      </w:r>
      <w:r w:rsidRPr="0034513B">
        <w:rPr>
          <w:rStyle w:val="normaltextrun"/>
          <w:rFonts w:ascii="Calibri" w:hAnsi="Calibri"/>
          <w:shd w:val="clear" w:color="auto" w:fill="FFFFFF"/>
        </w:rPr>
        <w:t xml:space="preserve"> </w:t>
      </w:r>
      <w:r>
        <w:rPr>
          <w:rStyle w:val="normaltextrun"/>
          <w:rFonts w:ascii="Calibri" w:hAnsi="Calibri"/>
          <w:shd w:val="clear" w:color="auto" w:fill="FFFFFF"/>
        </w:rPr>
        <w:t>erhoben</w:t>
      </w:r>
      <w:r w:rsidRPr="0034513B">
        <w:rPr>
          <w:rStyle w:val="normaltextrun"/>
          <w:rFonts w:ascii="Calibri" w:hAnsi="Calibri"/>
          <w:shd w:val="clear" w:color="auto" w:fill="FFFFFF"/>
        </w:rPr>
        <w:t xml:space="preserve"> werden. </w:t>
      </w:r>
      <w:r>
        <w:rPr>
          <w:rStyle w:val="normaltextrun"/>
          <w:rFonts w:ascii="Calibri" w:hAnsi="Calibri"/>
          <w:shd w:val="clear" w:color="auto" w:fill="FFFFFF"/>
        </w:rPr>
        <w:t xml:space="preserve">Um die Erhebung zu strukturieren, </w:t>
      </w:r>
      <w:r w:rsidR="00882B08">
        <w:rPr>
          <w:rStyle w:val="normaltextrun"/>
          <w:rFonts w:ascii="Calibri" w:hAnsi="Calibri"/>
          <w:shd w:val="clear" w:color="auto" w:fill="FFFFFF"/>
        </w:rPr>
        <w:t>ist es sinnvoll</w:t>
      </w:r>
      <w:r>
        <w:rPr>
          <w:rStyle w:val="normaltextrun"/>
          <w:rFonts w:ascii="Calibri" w:hAnsi="Calibri"/>
          <w:shd w:val="clear" w:color="auto" w:fill="FFFFFF"/>
        </w:rPr>
        <w:t xml:space="preserve"> dies</w:t>
      </w:r>
      <w:r w:rsidR="00882B08">
        <w:rPr>
          <w:rStyle w:val="normaltextrun"/>
          <w:rFonts w:ascii="Calibri" w:hAnsi="Calibri"/>
          <w:shd w:val="clear" w:color="auto" w:fill="FFFFFF"/>
        </w:rPr>
        <w:t>e</w:t>
      </w:r>
      <w:r>
        <w:rPr>
          <w:rStyle w:val="normaltextrun"/>
          <w:rFonts w:ascii="Calibri" w:hAnsi="Calibri"/>
          <w:shd w:val="clear" w:color="auto" w:fill="FFFFFF"/>
        </w:rPr>
        <w:t xml:space="preserve"> anhand </w:t>
      </w:r>
      <w:r w:rsidR="002F5C00">
        <w:rPr>
          <w:rStyle w:val="normaltextrun"/>
          <w:rFonts w:ascii="Calibri" w:hAnsi="Calibri"/>
          <w:shd w:val="clear" w:color="auto" w:fill="FFFFFF"/>
        </w:rPr>
        <w:t>von</w:t>
      </w:r>
      <w:r>
        <w:rPr>
          <w:rStyle w:val="normaltextrun"/>
          <w:rFonts w:ascii="Calibri" w:hAnsi="Calibri"/>
          <w:shd w:val="clear" w:color="auto" w:fill="FFFFFF"/>
        </w:rPr>
        <w:t xml:space="preserve"> Anwendungs</w:t>
      </w:r>
      <w:r w:rsidR="002F5C00">
        <w:rPr>
          <w:rStyle w:val="normaltextrun"/>
          <w:rFonts w:ascii="Calibri" w:hAnsi="Calibri"/>
          <w:shd w:val="clear" w:color="auto" w:fill="FFFFFF"/>
        </w:rPr>
        <w:t>szenarien</w:t>
      </w:r>
      <w:r>
        <w:rPr>
          <w:rStyle w:val="normaltextrun"/>
          <w:rFonts w:ascii="Calibri" w:hAnsi="Calibri"/>
          <w:shd w:val="clear" w:color="auto" w:fill="FFFFFF"/>
        </w:rPr>
        <w:t xml:space="preserve"> </w:t>
      </w:r>
      <w:r w:rsidR="00882B08">
        <w:rPr>
          <w:rStyle w:val="normaltextrun"/>
          <w:rFonts w:ascii="Calibri" w:hAnsi="Calibri"/>
          <w:shd w:val="clear" w:color="auto" w:fill="FFFFFF"/>
        </w:rPr>
        <w:t>anzuleiten</w:t>
      </w:r>
      <w:r>
        <w:rPr>
          <w:rStyle w:val="normaltextrun"/>
          <w:rFonts w:ascii="Calibri" w:hAnsi="Calibri"/>
          <w:shd w:val="clear" w:color="auto" w:fill="FFFFFF"/>
        </w:rPr>
        <w:t>. Al</w:t>
      </w:r>
      <w:r w:rsidRPr="0034513B">
        <w:rPr>
          <w:rStyle w:val="normaltextrun"/>
          <w:rFonts w:ascii="Calibri" w:hAnsi="Calibri"/>
          <w:shd w:val="clear" w:color="auto" w:fill="FFFFFF"/>
        </w:rPr>
        <w:t xml:space="preserve">s Vorbereitung dafür sollen die </w:t>
      </w:r>
      <w:r w:rsidR="002F5C00">
        <w:rPr>
          <w:rStyle w:val="normaltextrun"/>
          <w:rFonts w:ascii="Calibri" w:hAnsi="Calibri"/>
          <w:shd w:val="clear" w:color="auto" w:fill="FFFFFF"/>
        </w:rPr>
        <w:t>Interaktionsarten</w:t>
      </w:r>
      <w:r>
        <w:rPr>
          <w:rStyle w:val="normaltextrun"/>
          <w:rFonts w:ascii="Calibri" w:hAnsi="Calibri"/>
          <w:shd w:val="clear" w:color="auto" w:fill="FFFFFF"/>
        </w:rPr>
        <w:t xml:space="preserve"> </w:t>
      </w:r>
      <w:r w:rsidR="002F5C00">
        <w:rPr>
          <w:rStyle w:val="normaltextrun"/>
          <w:rFonts w:ascii="Calibri" w:hAnsi="Calibri"/>
          <w:shd w:val="clear" w:color="auto" w:fill="FFFFFF"/>
        </w:rPr>
        <w:t>visualisiert</w:t>
      </w:r>
      <w:r w:rsidRPr="0034513B">
        <w:rPr>
          <w:rStyle w:val="normaltextrun"/>
          <w:rFonts w:ascii="Calibri" w:hAnsi="Calibri"/>
          <w:shd w:val="clear" w:color="auto" w:fill="FFFFFF"/>
        </w:rPr>
        <w:t xml:space="preserve"> werden</w:t>
      </w:r>
      <w:r w:rsidR="00A91CF0">
        <w:rPr>
          <w:rStyle w:val="normaltextrun"/>
          <w:rFonts w:ascii="Calibri" w:hAnsi="Calibri"/>
          <w:shd w:val="clear" w:color="auto" w:fill="FFFFFF"/>
        </w:rPr>
        <w:t xml:space="preserve">. Fügen Sie </w:t>
      </w:r>
      <w:r w:rsidRPr="0034513B">
        <w:rPr>
          <w:rStyle w:val="normaltextrun"/>
          <w:rFonts w:ascii="Calibri" w:hAnsi="Calibri"/>
          <w:shd w:val="clear" w:color="auto" w:fill="FFFFFF"/>
        </w:rPr>
        <w:t>daher</w:t>
      </w:r>
      <w:r w:rsidR="00A91CF0">
        <w:rPr>
          <w:rStyle w:val="normaltextrun"/>
          <w:rFonts w:ascii="Calibri" w:hAnsi="Calibri"/>
          <w:shd w:val="clear" w:color="auto" w:fill="FFFFFF"/>
        </w:rPr>
        <w:t xml:space="preserve"> bitte</w:t>
      </w:r>
      <w:r w:rsidRPr="0034513B">
        <w:rPr>
          <w:rStyle w:val="normaltextrun"/>
          <w:rFonts w:ascii="Calibri" w:hAnsi="Calibri"/>
          <w:shd w:val="clear" w:color="auto" w:fill="FFFFFF"/>
        </w:rPr>
        <w:t xml:space="preserve"> eine Abbildung der Oberfläche </w:t>
      </w:r>
      <w:r w:rsidR="00A11B95">
        <w:rPr>
          <w:rStyle w:val="normaltextrun"/>
          <w:rFonts w:ascii="Calibri" w:hAnsi="Calibri"/>
          <w:shd w:val="clear" w:color="auto" w:fill="FFFFFF"/>
        </w:rPr>
        <w:t>der</w:t>
      </w:r>
      <w:r w:rsidRPr="0034513B">
        <w:rPr>
          <w:rStyle w:val="normaltextrun"/>
          <w:rFonts w:ascii="Calibri" w:hAnsi="Calibri"/>
          <w:shd w:val="clear" w:color="auto" w:fill="FFFFFF"/>
        </w:rPr>
        <w:t xml:space="preserve"> </w:t>
      </w:r>
      <w:r w:rsidR="002F5C00">
        <w:rPr>
          <w:rStyle w:val="normaltextrun"/>
          <w:rFonts w:ascii="Calibri" w:hAnsi="Calibri"/>
          <w:shd w:val="clear" w:color="auto" w:fill="FFFFFF"/>
        </w:rPr>
        <w:t xml:space="preserve">Interaktionsarten </w:t>
      </w:r>
      <w:r w:rsidR="00A91CF0">
        <w:rPr>
          <w:rStyle w:val="normaltextrun"/>
          <w:rFonts w:ascii="Calibri" w:hAnsi="Calibri"/>
          <w:shd w:val="clear" w:color="auto" w:fill="FFFFFF"/>
        </w:rPr>
        <w:t>ein</w:t>
      </w:r>
      <w:r w:rsidRPr="0034513B">
        <w:rPr>
          <w:rStyle w:val="normaltextrun"/>
          <w:rFonts w:ascii="Calibri" w:hAnsi="Calibri"/>
          <w:shd w:val="clear" w:color="auto" w:fill="FFFFFF"/>
        </w:rPr>
        <w:t xml:space="preserve">. Wenn noch keine </w:t>
      </w:r>
      <w:r w:rsidR="00A91CF0">
        <w:rPr>
          <w:rStyle w:val="normaltextrun"/>
          <w:rFonts w:ascii="Calibri" w:hAnsi="Calibri"/>
          <w:shd w:val="clear" w:color="auto" w:fill="FFFFFF"/>
        </w:rPr>
        <w:t xml:space="preserve">Oberfläche </w:t>
      </w:r>
      <w:r w:rsidRPr="0034513B">
        <w:rPr>
          <w:rStyle w:val="normaltextrun"/>
          <w:rFonts w:ascii="Calibri" w:hAnsi="Calibri"/>
          <w:shd w:val="clear" w:color="auto" w:fill="FFFFFF"/>
        </w:rPr>
        <w:t>vorhanden ist, reicht eine Beschreibung der Oberfläche.</w:t>
      </w:r>
      <w:r w:rsidRPr="0034513B">
        <w:rPr>
          <w:rStyle w:val="eop"/>
          <w:rFonts w:ascii="Calibri" w:hAnsi="Calibri"/>
          <w:shd w:val="clear" w:color="auto" w:fill="FFFFFF"/>
        </w:rPr>
        <w:t> </w:t>
      </w:r>
    </w:p>
    <w:tbl>
      <w:tblPr>
        <w:tblStyle w:val="EinfacheTabelle1"/>
        <w:tblW w:w="10060" w:type="dxa"/>
        <w:tblLook w:val="04A0" w:firstRow="1" w:lastRow="0" w:firstColumn="1" w:lastColumn="0" w:noHBand="0" w:noVBand="1"/>
      </w:tblPr>
      <w:tblGrid>
        <w:gridCol w:w="3114"/>
        <w:gridCol w:w="6946"/>
      </w:tblGrid>
      <w:tr w:rsidR="002F5C00" w:rsidRPr="003023C4" w14:paraId="66516F32" w14:textId="77777777" w:rsidTr="009152C0">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114" w:type="dxa"/>
          </w:tcPr>
          <w:p w14:paraId="6027FE5A" w14:textId="2A8D0254" w:rsidR="002F5C00" w:rsidRPr="002F5C00" w:rsidRDefault="002F5C00" w:rsidP="009152C0">
            <w:pPr>
              <w:rPr>
                <w:b/>
                <w:bCs w:val="0"/>
                <w:color w:val="auto"/>
                <w:sz w:val="24"/>
              </w:rPr>
            </w:pPr>
            <w:r w:rsidRPr="002F5C00">
              <w:rPr>
                <w:b/>
                <w:bCs w:val="0"/>
                <w:color w:val="auto"/>
                <w:sz w:val="24"/>
              </w:rPr>
              <w:t>Interaktionsart</w:t>
            </w:r>
          </w:p>
        </w:tc>
        <w:tc>
          <w:tcPr>
            <w:tcW w:w="6946" w:type="dxa"/>
          </w:tcPr>
          <w:p w14:paraId="7955A96B" w14:textId="745C832B" w:rsidR="002F5C00" w:rsidRPr="002F5C00" w:rsidRDefault="002F5C00" w:rsidP="009152C0">
            <w:pPr>
              <w:cnfStyle w:val="100000000000" w:firstRow="1" w:lastRow="0" w:firstColumn="0" w:lastColumn="0" w:oddVBand="0" w:evenVBand="0" w:oddHBand="0" w:evenHBand="0" w:firstRowFirstColumn="0" w:firstRowLastColumn="0" w:lastRowFirstColumn="0" w:lastRowLastColumn="0"/>
              <w:rPr>
                <w:b/>
                <w:bCs w:val="0"/>
                <w:color w:val="auto"/>
                <w:sz w:val="24"/>
              </w:rPr>
            </w:pPr>
            <w:r w:rsidRPr="002F5C00">
              <w:rPr>
                <w:b/>
                <w:bCs w:val="0"/>
                <w:color w:val="auto"/>
                <w:sz w:val="24"/>
              </w:rPr>
              <w:t>Abbildung</w:t>
            </w:r>
          </w:p>
        </w:tc>
      </w:tr>
      <w:tr w:rsidR="002F5C00" w:rsidRPr="003023C4" w14:paraId="69FE1026" w14:textId="77777777" w:rsidTr="009152C0">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114" w:type="dxa"/>
          </w:tcPr>
          <w:p w14:paraId="5D23BEC8" w14:textId="77777777" w:rsidR="002F5C00" w:rsidRDefault="002F5C00" w:rsidP="009152C0">
            <w:pPr>
              <w:rPr>
                <w:rStyle w:val="Inhaltszeichen"/>
                <w:b/>
                <w:bCs w:val="0"/>
                <w:color w:val="auto"/>
                <w:sz w:val="24"/>
                <w:szCs w:val="20"/>
              </w:rPr>
            </w:pPr>
          </w:p>
          <w:p w14:paraId="3F5AF4E5" w14:textId="77777777" w:rsidR="002F5C00" w:rsidRPr="003023C4" w:rsidRDefault="002F5C00" w:rsidP="009152C0">
            <w:pPr>
              <w:rPr>
                <w:rStyle w:val="Inhaltszeichen"/>
                <w:color w:val="auto"/>
                <w:sz w:val="24"/>
                <w:szCs w:val="20"/>
              </w:rPr>
            </w:pPr>
          </w:p>
        </w:tc>
        <w:tc>
          <w:tcPr>
            <w:tcW w:w="6946" w:type="dxa"/>
          </w:tcPr>
          <w:p w14:paraId="1F71C0CC" w14:textId="77777777" w:rsidR="002F5C00" w:rsidRPr="003023C4" w:rsidRDefault="002F5C00" w:rsidP="009152C0">
            <w:pPr>
              <w:cnfStyle w:val="000000100000" w:firstRow="0" w:lastRow="0" w:firstColumn="0" w:lastColumn="0" w:oddVBand="0" w:evenVBand="0" w:oddHBand="1" w:evenHBand="0" w:firstRowFirstColumn="0" w:firstRowLastColumn="0" w:lastRowFirstColumn="0" w:lastRowLastColumn="0"/>
              <w:rPr>
                <w:rStyle w:val="Inhaltszeichen"/>
                <w:b w:val="0"/>
                <w:bCs/>
                <w:color w:val="auto"/>
                <w:sz w:val="24"/>
                <w:szCs w:val="20"/>
              </w:rPr>
            </w:pPr>
          </w:p>
        </w:tc>
      </w:tr>
      <w:tr w:rsidR="002F5C00" w:rsidRPr="003023C4" w14:paraId="114CD744" w14:textId="77777777" w:rsidTr="009152C0">
        <w:trPr>
          <w:trHeight w:val="85"/>
        </w:trPr>
        <w:tc>
          <w:tcPr>
            <w:cnfStyle w:val="001000000000" w:firstRow="0" w:lastRow="0" w:firstColumn="1" w:lastColumn="0" w:oddVBand="0" w:evenVBand="0" w:oddHBand="0" w:evenHBand="0" w:firstRowFirstColumn="0" w:firstRowLastColumn="0" w:lastRowFirstColumn="0" w:lastRowLastColumn="0"/>
            <w:tcW w:w="3114" w:type="dxa"/>
          </w:tcPr>
          <w:p w14:paraId="52BE6AEE" w14:textId="77777777" w:rsidR="002F5C00" w:rsidRDefault="002F5C00" w:rsidP="009152C0">
            <w:pPr>
              <w:rPr>
                <w:rStyle w:val="Inhaltszeichen"/>
                <w:b/>
                <w:bCs w:val="0"/>
                <w:color w:val="auto"/>
                <w:sz w:val="24"/>
                <w:szCs w:val="20"/>
              </w:rPr>
            </w:pPr>
          </w:p>
          <w:p w14:paraId="6E19003A" w14:textId="77777777" w:rsidR="002F5C00" w:rsidRPr="003023C4" w:rsidRDefault="002F5C00" w:rsidP="009152C0">
            <w:pPr>
              <w:rPr>
                <w:rStyle w:val="Inhaltszeichen"/>
                <w:color w:val="auto"/>
                <w:sz w:val="24"/>
                <w:szCs w:val="20"/>
              </w:rPr>
            </w:pPr>
          </w:p>
        </w:tc>
        <w:tc>
          <w:tcPr>
            <w:tcW w:w="6946" w:type="dxa"/>
          </w:tcPr>
          <w:p w14:paraId="502AB41F" w14:textId="77777777" w:rsidR="002F5C00" w:rsidRPr="003023C4" w:rsidRDefault="002F5C00" w:rsidP="009152C0">
            <w:pPr>
              <w:cnfStyle w:val="000000000000" w:firstRow="0" w:lastRow="0" w:firstColumn="0" w:lastColumn="0" w:oddVBand="0" w:evenVBand="0" w:oddHBand="0" w:evenHBand="0" w:firstRowFirstColumn="0" w:firstRowLastColumn="0" w:lastRowFirstColumn="0" w:lastRowLastColumn="0"/>
              <w:rPr>
                <w:rStyle w:val="Inhaltszeichen"/>
                <w:b w:val="0"/>
                <w:bCs/>
                <w:color w:val="auto"/>
                <w:sz w:val="24"/>
                <w:szCs w:val="20"/>
              </w:rPr>
            </w:pPr>
          </w:p>
        </w:tc>
      </w:tr>
      <w:tr w:rsidR="002F5C00" w:rsidRPr="006E682E" w14:paraId="7874409F" w14:textId="77777777" w:rsidTr="009152C0">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114" w:type="dxa"/>
          </w:tcPr>
          <w:p w14:paraId="4BEB028D" w14:textId="77777777" w:rsidR="002F5C00" w:rsidRDefault="002F5C00" w:rsidP="009152C0">
            <w:pPr>
              <w:rPr>
                <w:b/>
                <w:bCs w:val="0"/>
                <w:color w:val="auto"/>
                <w:sz w:val="24"/>
                <w:szCs w:val="24"/>
              </w:rPr>
            </w:pPr>
          </w:p>
          <w:p w14:paraId="11CDB391" w14:textId="77777777" w:rsidR="002F5C00" w:rsidRPr="00A91CF0" w:rsidRDefault="002F5C00" w:rsidP="009152C0">
            <w:pPr>
              <w:rPr>
                <w:color w:val="auto"/>
                <w:sz w:val="24"/>
                <w:szCs w:val="24"/>
              </w:rPr>
            </w:pPr>
          </w:p>
        </w:tc>
        <w:tc>
          <w:tcPr>
            <w:tcW w:w="6946" w:type="dxa"/>
          </w:tcPr>
          <w:p w14:paraId="1B6E7B13" w14:textId="77777777" w:rsidR="002F5C00" w:rsidRPr="006E682E" w:rsidRDefault="002F5C00" w:rsidP="009152C0">
            <w:pPr>
              <w:cnfStyle w:val="000000100000" w:firstRow="0" w:lastRow="0" w:firstColumn="0" w:lastColumn="0" w:oddVBand="0" w:evenVBand="0" w:oddHBand="1" w:evenHBand="0" w:firstRowFirstColumn="0" w:firstRowLastColumn="0" w:lastRowFirstColumn="0" w:lastRowLastColumn="0"/>
              <w:rPr>
                <w:rStyle w:val="normaltextrun"/>
                <w:rFonts w:ascii="Calibri" w:hAnsi="Calibri"/>
                <w:b w:val="0"/>
                <w:bCs/>
                <w:color w:val="auto"/>
                <w:sz w:val="24"/>
                <w:szCs w:val="24"/>
              </w:rPr>
            </w:pPr>
          </w:p>
        </w:tc>
      </w:tr>
      <w:tr w:rsidR="002F5C00" w:rsidRPr="006E682E" w14:paraId="3FB7B3B8" w14:textId="77777777" w:rsidTr="009152C0">
        <w:trPr>
          <w:trHeight w:val="274"/>
        </w:trPr>
        <w:tc>
          <w:tcPr>
            <w:cnfStyle w:val="001000000000" w:firstRow="0" w:lastRow="0" w:firstColumn="1" w:lastColumn="0" w:oddVBand="0" w:evenVBand="0" w:oddHBand="0" w:evenHBand="0" w:firstRowFirstColumn="0" w:firstRowLastColumn="0" w:lastRowFirstColumn="0" w:lastRowLastColumn="0"/>
            <w:tcW w:w="3114" w:type="dxa"/>
          </w:tcPr>
          <w:p w14:paraId="1EE000DC" w14:textId="77777777" w:rsidR="002F5C00" w:rsidRDefault="002F5C00" w:rsidP="009152C0">
            <w:pPr>
              <w:rPr>
                <w:b/>
                <w:bCs w:val="0"/>
                <w:color w:val="auto"/>
                <w:sz w:val="24"/>
                <w:szCs w:val="24"/>
              </w:rPr>
            </w:pPr>
          </w:p>
          <w:p w14:paraId="128DBD62" w14:textId="77777777" w:rsidR="002F5C00" w:rsidRPr="00A91CF0" w:rsidRDefault="002F5C00" w:rsidP="009152C0">
            <w:pPr>
              <w:rPr>
                <w:color w:val="auto"/>
                <w:sz w:val="24"/>
                <w:szCs w:val="24"/>
              </w:rPr>
            </w:pPr>
          </w:p>
        </w:tc>
        <w:tc>
          <w:tcPr>
            <w:tcW w:w="6946" w:type="dxa"/>
          </w:tcPr>
          <w:p w14:paraId="62A71AB0" w14:textId="77777777" w:rsidR="002F5C00" w:rsidRPr="006E682E" w:rsidRDefault="002F5C00" w:rsidP="009152C0">
            <w:pPr>
              <w:cnfStyle w:val="000000000000" w:firstRow="0" w:lastRow="0" w:firstColumn="0" w:lastColumn="0" w:oddVBand="0" w:evenVBand="0" w:oddHBand="0" w:evenHBand="0" w:firstRowFirstColumn="0" w:firstRowLastColumn="0" w:lastRowFirstColumn="0" w:lastRowLastColumn="0"/>
              <w:rPr>
                <w:rStyle w:val="normaltextrun"/>
                <w:rFonts w:ascii="Calibri" w:hAnsi="Calibri"/>
                <w:b w:val="0"/>
                <w:bCs/>
                <w:color w:val="auto"/>
                <w:sz w:val="24"/>
                <w:szCs w:val="24"/>
              </w:rPr>
            </w:pPr>
          </w:p>
        </w:tc>
      </w:tr>
    </w:tbl>
    <w:p w14:paraId="78896074" w14:textId="77777777" w:rsidR="00374386" w:rsidRPr="002F5C00" w:rsidRDefault="00374386" w:rsidP="00374386">
      <w:pPr>
        <w:pStyle w:val="Inhalt"/>
      </w:pPr>
    </w:p>
    <w:p w14:paraId="4915F991" w14:textId="77777777" w:rsidR="009D1BF9" w:rsidRPr="0034513B" w:rsidRDefault="009D1BF9" w:rsidP="009D1BF9">
      <w:pPr>
        <w:rPr>
          <w:color w:val="auto"/>
        </w:rPr>
      </w:pPr>
      <w:r w:rsidRPr="0034513B">
        <w:rPr>
          <w:color w:val="auto"/>
        </w:rPr>
        <w:t>Beispiel</w:t>
      </w:r>
    </w:p>
    <w:tbl>
      <w:tblPr>
        <w:tblStyle w:val="EinfacheTabelle1"/>
        <w:tblW w:w="10060" w:type="dxa"/>
        <w:tblLook w:val="04A0" w:firstRow="1" w:lastRow="0" w:firstColumn="1" w:lastColumn="0" w:noHBand="0" w:noVBand="1"/>
      </w:tblPr>
      <w:tblGrid>
        <w:gridCol w:w="2689"/>
        <w:gridCol w:w="7371"/>
      </w:tblGrid>
      <w:tr w:rsidR="009D1BF9" w:rsidRPr="00A91CF0" w14:paraId="633797CA" w14:textId="77777777" w:rsidTr="00A86199">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89" w:type="dxa"/>
          </w:tcPr>
          <w:p w14:paraId="6B140278" w14:textId="77777777" w:rsidR="009D1BF9" w:rsidRPr="00A91CF0" w:rsidRDefault="009D1BF9" w:rsidP="00D57706">
            <w:pPr>
              <w:rPr>
                <w:b/>
                <w:bCs w:val="0"/>
                <w:color w:val="auto"/>
                <w:sz w:val="24"/>
                <w:szCs w:val="24"/>
              </w:rPr>
            </w:pPr>
            <w:r w:rsidRPr="00A91CF0">
              <w:rPr>
                <w:b/>
                <w:bCs w:val="0"/>
                <w:color w:val="auto"/>
                <w:sz w:val="24"/>
                <w:szCs w:val="24"/>
              </w:rPr>
              <w:t>Interaktionsart</w:t>
            </w:r>
          </w:p>
        </w:tc>
        <w:tc>
          <w:tcPr>
            <w:tcW w:w="7371" w:type="dxa"/>
          </w:tcPr>
          <w:p w14:paraId="79AFAAC7" w14:textId="77777777" w:rsidR="009D1BF9" w:rsidRPr="00A91CF0" w:rsidRDefault="009D1BF9" w:rsidP="00D57706">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A91CF0">
              <w:rPr>
                <w:b/>
                <w:bCs w:val="0"/>
                <w:color w:val="auto"/>
                <w:sz w:val="24"/>
                <w:szCs w:val="24"/>
              </w:rPr>
              <w:t>Beschreibung</w:t>
            </w:r>
          </w:p>
        </w:tc>
      </w:tr>
      <w:tr w:rsidR="009D1BF9" w:rsidRPr="00A91CF0" w14:paraId="0A578CE6" w14:textId="77777777" w:rsidTr="00A86199">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689" w:type="dxa"/>
          </w:tcPr>
          <w:p w14:paraId="66C71831" w14:textId="77777777" w:rsidR="009D1BF9" w:rsidRPr="00A91CF0" w:rsidRDefault="009D1BF9" w:rsidP="00D57706">
            <w:pPr>
              <w:pStyle w:val="Inhalt"/>
              <w:rPr>
                <w:b w:val="0"/>
                <w:bCs w:val="0"/>
                <w:szCs w:val="24"/>
              </w:rPr>
            </w:pPr>
            <w:r w:rsidRPr="00A91CF0">
              <w:rPr>
                <w:b w:val="0"/>
                <w:bCs w:val="0"/>
                <w:szCs w:val="24"/>
              </w:rPr>
              <w:t>Vertrag anlegen</w:t>
            </w:r>
          </w:p>
        </w:tc>
        <w:tc>
          <w:tcPr>
            <w:tcW w:w="7371" w:type="dxa"/>
          </w:tcPr>
          <w:p w14:paraId="7EF7FAA5" w14:textId="6B2F4E0A" w:rsidR="009D1BF9" w:rsidRPr="00A91CF0" w:rsidRDefault="009D1BF9" w:rsidP="00D57706">
            <w:pPr>
              <w:pStyle w:val="Inhalt"/>
              <w:cnfStyle w:val="000000100000" w:firstRow="0" w:lastRow="0" w:firstColumn="0" w:lastColumn="0" w:oddVBand="0" w:evenVBand="0" w:oddHBand="1" w:evenHBand="0" w:firstRowFirstColumn="0" w:firstRowLastColumn="0" w:lastRowFirstColumn="0" w:lastRowLastColumn="0"/>
              <w:rPr>
                <w:szCs w:val="24"/>
              </w:rPr>
            </w:pPr>
            <w:r w:rsidRPr="00A91CF0">
              <w:rPr>
                <w:szCs w:val="24"/>
              </w:rPr>
              <w:t>Nutzende</w:t>
            </w:r>
            <w:r w:rsidR="00DC32EB">
              <w:rPr>
                <w:szCs w:val="24"/>
              </w:rPr>
              <w:t xml:space="preserve"> dürfen </w:t>
            </w:r>
            <w:r w:rsidRPr="00A91CF0">
              <w:rPr>
                <w:szCs w:val="24"/>
              </w:rPr>
              <w:t>einen Vertrag anlegen</w:t>
            </w:r>
          </w:p>
        </w:tc>
      </w:tr>
      <w:tr w:rsidR="009D1BF9" w:rsidRPr="00A91CF0" w14:paraId="3D206C3E" w14:textId="77777777" w:rsidTr="00A86199">
        <w:trPr>
          <w:trHeight w:val="328"/>
        </w:trPr>
        <w:tc>
          <w:tcPr>
            <w:cnfStyle w:val="001000000000" w:firstRow="0" w:lastRow="0" w:firstColumn="1" w:lastColumn="0" w:oddVBand="0" w:evenVBand="0" w:oddHBand="0" w:evenHBand="0" w:firstRowFirstColumn="0" w:firstRowLastColumn="0" w:lastRowFirstColumn="0" w:lastRowLastColumn="0"/>
            <w:tcW w:w="2689" w:type="dxa"/>
          </w:tcPr>
          <w:p w14:paraId="5BC4F7E5" w14:textId="77777777" w:rsidR="009D1BF9" w:rsidRPr="00A91CF0" w:rsidRDefault="009D1BF9" w:rsidP="00D57706">
            <w:pPr>
              <w:pStyle w:val="Inhalt"/>
              <w:rPr>
                <w:b w:val="0"/>
                <w:bCs w:val="0"/>
                <w:szCs w:val="24"/>
              </w:rPr>
            </w:pPr>
            <w:r w:rsidRPr="00A91CF0">
              <w:rPr>
                <w:b w:val="0"/>
                <w:bCs w:val="0"/>
                <w:szCs w:val="24"/>
              </w:rPr>
              <w:t>Vertrag bearbeiten</w:t>
            </w:r>
          </w:p>
        </w:tc>
        <w:tc>
          <w:tcPr>
            <w:tcW w:w="7371" w:type="dxa"/>
          </w:tcPr>
          <w:p w14:paraId="2E66E9B4" w14:textId="5A4954BE" w:rsidR="009D1BF9" w:rsidRPr="00A91CF0" w:rsidRDefault="009D1BF9" w:rsidP="00D57706">
            <w:pPr>
              <w:pStyle w:val="Inhalt"/>
              <w:cnfStyle w:val="000000000000" w:firstRow="0" w:lastRow="0" w:firstColumn="0" w:lastColumn="0" w:oddVBand="0" w:evenVBand="0" w:oddHBand="0" w:evenHBand="0" w:firstRowFirstColumn="0" w:firstRowLastColumn="0" w:lastRowFirstColumn="0" w:lastRowLastColumn="0"/>
              <w:rPr>
                <w:szCs w:val="24"/>
              </w:rPr>
            </w:pPr>
            <w:r w:rsidRPr="00A91CF0">
              <w:rPr>
                <w:szCs w:val="24"/>
              </w:rPr>
              <w:t>Nutzende</w:t>
            </w:r>
            <w:r w:rsidR="00DC32EB">
              <w:rPr>
                <w:szCs w:val="24"/>
              </w:rPr>
              <w:t xml:space="preserve"> dürfen</w:t>
            </w:r>
            <w:r w:rsidRPr="00A91CF0">
              <w:rPr>
                <w:szCs w:val="24"/>
              </w:rPr>
              <w:t xml:space="preserve"> einen Vertrag bearbeiten</w:t>
            </w:r>
          </w:p>
        </w:tc>
      </w:tr>
    </w:tbl>
    <w:p w14:paraId="1FE555CD" w14:textId="77777777" w:rsidR="009D1BF9" w:rsidRPr="00A91CF0" w:rsidRDefault="009D1BF9" w:rsidP="009D1BF9">
      <w:pPr>
        <w:rPr>
          <w:color w:val="auto"/>
          <w:sz w:val="24"/>
          <w:szCs w:val="24"/>
        </w:rPr>
      </w:pPr>
    </w:p>
    <w:tbl>
      <w:tblPr>
        <w:tblStyle w:val="EinfacheTabelle1"/>
        <w:tblW w:w="10060" w:type="dxa"/>
        <w:tblLook w:val="04A0" w:firstRow="1" w:lastRow="0" w:firstColumn="1" w:lastColumn="0" w:noHBand="0" w:noVBand="1"/>
      </w:tblPr>
      <w:tblGrid>
        <w:gridCol w:w="2689"/>
        <w:gridCol w:w="7371"/>
      </w:tblGrid>
      <w:tr w:rsidR="009D1BF9" w:rsidRPr="00A91CF0" w14:paraId="208F98D4" w14:textId="77777777" w:rsidTr="00A8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C1953B1" w14:textId="08D9AD13" w:rsidR="009D1BF9" w:rsidRPr="00A91CF0" w:rsidRDefault="00AF752F" w:rsidP="00D57706">
            <w:pPr>
              <w:rPr>
                <w:b/>
                <w:bCs w:val="0"/>
                <w:color w:val="auto"/>
                <w:sz w:val="24"/>
                <w:szCs w:val="24"/>
              </w:rPr>
            </w:pPr>
            <w:r>
              <w:rPr>
                <w:b/>
                <w:bCs w:val="0"/>
                <w:color w:val="auto"/>
                <w:sz w:val="24"/>
                <w:szCs w:val="24"/>
              </w:rPr>
              <w:t>Agierende</w:t>
            </w:r>
          </w:p>
        </w:tc>
        <w:tc>
          <w:tcPr>
            <w:tcW w:w="7371" w:type="dxa"/>
          </w:tcPr>
          <w:p w14:paraId="32AC8C50" w14:textId="77777777" w:rsidR="009D1BF9" w:rsidRPr="00A91CF0" w:rsidRDefault="009D1BF9" w:rsidP="00D57706">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A91CF0">
              <w:rPr>
                <w:b/>
                <w:bCs w:val="0"/>
                <w:color w:val="auto"/>
                <w:sz w:val="24"/>
                <w:szCs w:val="24"/>
              </w:rPr>
              <w:t>Interaktionsart</w:t>
            </w:r>
          </w:p>
        </w:tc>
      </w:tr>
      <w:tr w:rsidR="009D1BF9" w:rsidRPr="00A91CF0" w14:paraId="09682B8E" w14:textId="77777777" w:rsidTr="00A86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FE6C698" w14:textId="7F1252A0" w:rsidR="009D1BF9" w:rsidRPr="00A91CF0" w:rsidRDefault="009D1BF9" w:rsidP="00D57706">
            <w:pPr>
              <w:pStyle w:val="Inhalt"/>
              <w:rPr>
                <w:b w:val="0"/>
                <w:bCs w:val="0"/>
                <w:szCs w:val="24"/>
              </w:rPr>
            </w:pPr>
            <w:r w:rsidRPr="00A91CF0">
              <w:rPr>
                <w:b w:val="0"/>
                <w:bCs w:val="0"/>
                <w:szCs w:val="24"/>
              </w:rPr>
              <w:t>Sachbearbeit</w:t>
            </w:r>
            <w:r w:rsidR="008B4229">
              <w:rPr>
                <w:b w:val="0"/>
                <w:bCs w:val="0"/>
                <w:szCs w:val="24"/>
              </w:rPr>
              <w:t xml:space="preserve">ung </w:t>
            </w:r>
            <w:r w:rsidRPr="00A91CF0">
              <w:rPr>
                <w:b w:val="0"/>
                <w:bCs w:val="0"/>
                <w:szCs w:val="24"/>
              </w:rPr>
              <w:t>Stufe 2</w:t>
            </w:r>
          </w:p>
        </w:tc>
        <w:tc>
          <w:tcPr>
            <w:tcW w:w="7371" w:type="dxa"/>
          </w:tcPr>
          <w:p w14:paraId="135D9D4C" w14:textId="77777777" w:rsidR="009D1BF9" w:rsidRPr="00A91CF0" w:rsidRDefault="009D1BF9" w:rsidP="00D57706">
            <w:pPr>
              <w:pStyle w:val="Inhalt"/>
              <w:cnfStyle w:val="000000100000" w:firstRow="0" w:lastRow="0" w:firstColumn="0" w:lastColumn="0" w:oddVBand="0" w:evenVBand="0" w:oddHBand="1" w:evenHBand="0" w:firstRowFirstColumn="0" w:firstRowLastColumn="0" w:lastRowFirstColumn="0" w:lastRowLastColumn="0"/>
              <w:rPr>
                <w:szCs w:val="24"/>
              </w:rPr>
            </w:pPr>
            <w:r w:rsidRPr="00A91CF0">
              <w:rPr>
                <w:szCs w:val="24"/>
              </w:rPr>
              <w:t>Vertrag anlegen, Vertrag bearbeiten</w:t>
            </w:r>
          </w:p>
        </w:tc>
      </w:tr>
    </w:tbl>
    <w:p w14:paraId="7C5B89E0" w14:textId="77777777" w:rsidR="009D1BF9" w:rsidRDefault="009D1BF9" w:rsidP="009D1BF9">
      <w:pPr>
        <w:rPr>
          <w:color w:val="auto"/>
          <w:sz w:val="24"/>
          <w:szCs w:val="24"/>
        </w:rPr>
      </w:pPr>
    </w:p>
    <w:tbl>
      <w:tblPr>
        <w:tblStyle w:val="EinfacheTabelle1"/>
        <w:tblW w:w="10060" w:type="dxa"/>
        <w:tblLook w:val="04A0" w:firstRow="1" w:lastRow="0" w:firstColumn="1" w:lastColumn="0" w:noHBand="0" w:noVBand="1"/>
      </w:tblPr>
      <w:tblGrid>
        <w:gridCol w:w="2689"/>
        <w:gridCol w:w="7371"/>
      </w:tblGrid>
      <w:tr w:rsidR="00A11B95" w:rsidRPr="00A91CF0" w14:paraId="54EDFE2C" w14:textId="77777777" w:rsidTr="00A8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1220E1C" w14:textId="6E90811F" w:rsidR="00A11B95" w:rsidRPr="00A91CF0" w:rsidRDefault="00D97F0F" w:rsidP="009B2B00">
            <w:pPr>
              <w:rPr>
                <w:b/>
                <w:bCs w:val="0"/>
                <w:color w:val="auto"/>
                <w:sz w:val="24"/>
                <w:szCs w:val="24"/>
              </w:rPr>
            </w:pPr>
            <w:r>
              <w:rPr>
                <w:b/>
                <w:bCs w:val="0"/>
                <w:color w:val="auto"/>
                <w:sz w:val="24"/>
                <w:szCs w:val="24"/>
              </w:rPr>
              <w:t>Gruppe von Nutzenden</w:t>
            </w:r>
          </w:p>
        </w:tc>
        <w:tc>
          <w:tcPr>
            <w:tcW w:w="7371" w:type="dxa"/>
          </w:tcPr>
          <w:p w14:paraId="728434E4" w14:textId="20245015" w:rsidR="00A11B95" w:rsidRPr="00A91CF0" w:rsidRDefault="00AF752F" w:rsidP="009B2B00">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Pr>
                <w:b/>
                <w:bCs w:val="0"/>
                <w:color w:val="auto"/>
                <w:sz w:val="24"/>
                <w:szCs w:val="24"/>
              </w:rPr>
              <w:t>Agierende</w:t>
            </w:r>
          </w:p>
        </w:tc>
      </w:tr>
      <w:tr w:rsidR="00A11B95" w:rsidRPr="00A91CF0" w14:paraId="34A41CEB" w14:textId="77777777" w:rsidTr="00A86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93CB4D3" w14:textId="594AC786" w:rsidR="00A11B95" w:rsidRPr="00A91CF0" w:rsidRDefault="008B4229" w:rsidP="009B2B00">
            <w:pPr>
              <w:pStyle w:val="Inhalt"/>
              <w:rPr>
                <w:b w:val="0"/>
                <w:bCs w:val="0"/>
                <w:szCs w:val="24"/>
              </w:rPr>
            </w:pPr>
            <w:r>
              <w:rPr>
                <w:b w:val="0"/>
                <w:bCs w:val="0"/>
                <w:szCs w:val="24"/>
              </w:rPr>
              <w:t>Sachbearbeitung</w:t>
            </w:r>
          </w:p>
        </w:tc>
        <w:tc>
          <w:tcPr>
            <w:tcW w:w="7371" w:type="dxa"/>
          </w:tcPr>
          <w:p w14:paraId="38F1F07F" w14:textId="506DDDB8" w:rsidR="00A11B95" w:rsidRPr="008B4229" w:rsidRDefault="008B4229" w:rsidP="009B2B00">
            <w:pPr>
              <w:pStyle w:val="Inhalt"/>
              <w:cnfStyle w:val="000000100000" w:firstRow="0" w:lastRow="0" w:firstColumn="0" w:lastColumn="0" w:oddVBand="0" w:evenVBand="0" w:oddHBand="1" w:evenHBand="0" w:firstRowFirstColumn="0" w:firstRowLastColumn="0" w:lastRowFirstColumn="0" w:lastRowLastColumn="0"/>
              <w:rPr>
                <w:szCs w:val="24"/>
              </w:rPr>
            </w:pPr>
            <w:r w:rsidRPr="008B4229">
              <w:rPr>
                <w:szCs w:val="24"/>
              </w:rPr>
              <w:t>Sachbearbeitung</w:t>
            </w:r>
            <w:r w:rsidRPr="008B4229">
              <w:rPr>
                <w:szCs w:val="24"/>
              </w:rPr>
              <w:t xml:space="preserve"> </w:t>
            </w:r>
            <w:r w:rsidR="00A11B95" w:rsidRPr="008B4229">
              <w:rPr>
                <w:szCs w:val="24"/>
              </w:rPr>
              <w:t>Stufe 1</w:t>
            </w:r>
            <w:r w:rsidR="005F0DBC" w:rsidRPr="008B4229">
              <w:rPr>
                <w:szCs w:val="24"/>
              </w:rPr>
              <w:t xml:space="preserve">, </w:t>
            </w:r>
            <w:r w:rsidRPr="008B4229">
              <w:rPr>
                <w:szCs w:val="24"/>
              </w:rPr>
              <w:t>Sachbearbeitung</w:t>
            </w:r>
            <w:r w:rsidRPr="008B4229">
              <w:rPr>
                <w:szCs w:val="24"/>
              </w:rPr>
              <w:t xml:space="preserve"> </w:t>
            </w:r>
            <w:r w:rsidR="005F0DBC" w:rsidRPr="008B4229">
              <w:rPr>
                <w:szCs w:val="24"/>
              </w:rPr>
              <w:t>Stufe 2</w:t>
            </w:r>
          </w:p>
        </w:tc>
      </w:tr>
    </w:tbl>
    <w:p w14:paraId="57A65D75" w14:textId="77777777" w:rsidR="00A11B95" w:rsidRPr="00A91CF0" w:rsidRDefault="00A11B95" w:rsidP="009D1BF9">
      <w:pPr>
        <w:rPr>
          <w:color w:val="auto"/>
          <w:sz w:val="24"/>
          <w:szCs w:val="24"/>
        </w:rPr>
      </w:pPr>
    </w:p>
    <w:tbl>
      <w:tblPr>
        <w:tblStyle w:val="EinfacheTabelle1"/>
        <w:tblW w:w="10060" w:type="dxa"/>
        <w:tblLook w:val="04A0" w:firstRow="1" w:lastRow="0" w:firstColumn="1" w:lastColumn="0" w:noHBand="0" w:noVBand="1"/>
      </w:tblPr>
      <w:tblGrid>
        <w:gridCol w:w="2689"/>
        <w:gridCol w:w="7371"/>
      </w:tblGrid>
      <w:tr w:rsidR="009D1BF9" w:rsidRPr="00A91CF0" w14:paraId="4725D1DB" w14:textId="77777777" w:rsidTr="00A8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EC5456B" w14:textId="3A4B8C9F" w:rsidR="009D1BF9" w:rsidRPr="002F5C00" w:rsidRDefault="002F5C00" w:rsidP="00D57706">
            <w:pPr>
              <w:rPr>
                <w:b/>
                <w:bCs w:val="0"/>
                <w:color w:val="auto"/>
                <w:sz w:val="24"/>
                <w:szCs w:val="24"/>
              </w:rPr>
            </w:pPr>
            <w:r w:rsidRPr="002F5C00">
              <w:rPr>
                <w:b/>
                <w:bCs w:val="0"/>
                <w:color w:val="auto"/>
                <w:sz w:val="24"/>
                <w:szCs w:val="24"/>
              </w:rPr>
              <w:t>Interaktionsart</w:t>
            </w:r>
          </w:p>
        </w:tc>
        <w:tc>
          <w:tcPr>
            <w:tcW w:w="7371" w:type="dxa"/>
          </w:tcPr>
          <w:p w14:paraId="5104FB34" w14:textId="77777777" w:rsidR="009D1BF9" w:rsidRPr="00A91CF0" w:rsidRDefault="009D1BF9" w:rsidP="00D57706">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A91CF0">
              <w:rPr>
                <w:b/>
                <w:bCs w:val="0"/>
                <w:color w:val="auto"/>
                <w:sz w:val="24"/>
                <w:szCs w:val="24"/>
              </w:rPr>
              <w:t>Abbildung</w:t>
            </w:r>
          </w:p>
        </w:tc>
      </w:tr>
      <w:tr w:rsidR="009D1BF9" w:rsidRPr="00A91CF0" w14:paraId="25915F38" w14:textId="77777777" w:rsidTr="00A86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0F0A1D7" w14:textId="77777777" w:rsidR="009D1BF9" w:rsidRPr="00A91CF0" w:rsidRDefault="009D1BF9" w:rsidP="00D57706">
            <w:pPr>
              <w:pStyle w:val="Inhalt"/>
              <w:rPr>
                <w:b w:val="0"/>
                <w:bCs w:val="0"/>
                <w:szCs w:val="24"/>
              </w:rPr>
            </w:pPr>
            <w:r w:rsidRPr="00A91CF0">
              <w:rPr>
                <w:b w:val="0"/>
                <w:bCs w:val="0"/>
                <w:szCs w:val="24"/>
              </w:rPr>
              <w:t>Vertrag anlegen</w:t>
            </w:r>
          </w:p>
        </w:tc>
        <w:tc>
          <w:tcPr>
            <w:tcW w:w="7371" w:type="dxa"/>
          </w:tcPr>
          <w:p w14:paraId="3C01A12F" w14:textId="423FDA29" w:rsidR="009D1BF9" w:rsidRPr="00A91CF0" w:rsidRDefault="009D1BF9" w:rsidP="00D57706">
            <w:pPr>
              <w:pStyle w:val="Inhalt"/>
              <w:cnfStyle w:val="000000100000" w:firstRow="0" w:lastRow="0" w:firstColumn="0" w:lastColumn="0" w:oddVBand="0" w:evenVBand="0" w:oddHBand="1" w:evenHBand="0" w:firstRowFirstColumn="0" w:firstRowLastColumn="0" w:lastRowFirstColumn="0" w:lastRowLastColumn="0"/>
              <w:rPr>
                <w:szCs w:val="24"/>
              </w:rPr>
            </w:pPr>
            <w:r w:rsidRPr="00A91CF0">
              <w:rPr>
                <w:szCs w:val="24"/>
              </w:rPr>
              <w:t>*Screenshot der Eingabemaske*</w:t>
            </w:r>
          </w:p>
        </w:tc>
      </w:tr>
    </w:tbl>
    <w:p w14:paraId="44439ABE" w14:textId="77777777" w:rsidR="009B031D" w:rsidRPr="009B031D" w:rsidRDefault="009B031D" w:rsidP="009B031D"/>
    <w:p w14:paraId="57DBC23E" w14:textId="77777777" w:rsidR="008A4F87" w:rsidRDefault="008A4F87">
      <w:pPr>
        <w:spacing w:after="200"/>
        <w:rPr>
          <w:rFonts w:eastAsiaTheme="majorEastAsia" w:cstheme="majorBidi"/>
          <w:b w:val="0"/>
          <w:sz w:val="36"/>
          <w:szCs w:val="26"/>
        </w:rPr>
      </w:pPr>
      <w:r>
        <w:br w:type="page"/>
      </w:r>
    </w:p>
    <w:p w14:paraId="1AF374EE" w14:textId="2520E82E" w:rsidR="00593354" w:rsidRPr="00374386" w:rsidRDefault="00593354" w:rsidP="00374386">
      <w:pPr>
        <w:pStyle w:val="berschrift2"/>
      </w:pPr>
      <w:r w:rsidRPr="00374386">
        <w:lastRenderedPageBreak/>
        <w:t>Ziele der Erklärungen</w:t>
      </w:r>
      <w:r w:rsidR="008B2FFF">
        <w:t xml:space="preserve"> identifizieren</w:t>
      </w:r>
    </w:p>
    <w:p w14:paraId="57172840" w14:textId="5A9B9EC4" w:rsidR="00FB1D7E" w:rsidRPr="00FB1D7E" w:rsidRDefault="00FB1D7E" w:rsidP="00FB1D7E">
      <w:pPr>
        <w:pStyle w:val="Inhalt"/>
      </w:pPr>
      <w:r w:rsidRPr="0034513B">
        <w:t xml:space="preserve">In diesem Schritt gilt es Ziele zu identifizieren, die mit den Erklärungen erreicht werden sollen. </w:t>
      </w:r>
      <w:r w:rsidR="007B015F">
        <w:t>Die</w:t>
      </w:r>
      <w:r w:rsidRPr="0034513B">
        <w:t xml:space="preserve"> Erklärungen</w:t>
      </w:r>
      <w:r w:rsidR="007B015F">
        <w:t xml:space="preserve"> werden </w:t>
      </w:r>
      <w:r w:rsidRPr="0034513B">
        <w:t>auf die</w:t>
      </w:r>
      <w:r w:rsidR="00CF5467">
        <w:t>se</w:t>
      </w:r>
      <w:r w:rsidRPr="0034513B">
        <w:t xml:space="preserve"> Ziele hin ausgerichtet und evaluiert. </w:t>
      </w:r>
    </w:p>
    <w:p w14:paraId="7A14715E" w14:textId="4D783D35" w:rsidR="002D3607" w:rsidRPr="0034513B" w:rsidRDefault="00593354" w:rsidP="00593354">
      <w:pPr>
        <w:pStyle w:val="Inhalt"/>
      </w:pPr>
      <w:r w:rsidRPr="0034513B">
        <w:t>Mit den Zielen der Erklärungen wird beschrieben</w:t>
      </w:r>
      <w:r w:rsidR="00CF5467">
        <w:t>,</w:t>
      </w:r>
      <w:r w:rsidRPr="0034513B">
        <w:t xml:space="preserve"> was die Erklärungen bei den Nutzenden bewirken sollen</w:t>
      </w:r>
      <w:r w:rsidR="00787A64">
        <w:t xml:space="preserve">. </w:t>
      </w:r>
      <w:r w:rsidRPr="0034513B">
        <w:t>Das wichtigste Ziel von Erklärungen ist es</w:t>
      </w:r>
      <w:r w:rsidR="00630A25">
        <w:t>,</w:t>
      </w:r>
      <w:r w:rsidRPr="0034513B">
        <w:t xml:space="preserve"> das Verständnis der Nutzenden zu stärken. Daher ist dies</w:t>
      </w:r>
      <w:r w:rsidR="007B015F">
        <w:t>es</w:t>
      </w:r>
      <w:r w:rsidRPr="0034513B">
        <w:t xml:space="preserve"> </w:t>
      </w:r>
      <w:r w:rsidR="00787A64">
        <w:t>bereits</w:t>
      </w:r>
      <w:r w:rsidRPr="0034513B">
        <w:t xml:space="preserve"> in der folgenden Tabelle eingetragen. </w:t>
      </w:r>
      <w:r w:rsidR="00DA1E18">
        <w:t xml:space="preserve">Die weiteren Ziele können je nach </w:t>
      </w:r>
      <w:r w:rsidR="00D97F0F">
        <w:t>Gruppe von Nutzenden</w:t>
      </w:r>
      <w:r w:rsidR="00DA1E18">
        <w:t xml:space="preserve"> voneinander abweichen, </w:t>
      </w:r>
      <w:r w:rsidR="002D3607">
        <w:t xml:space="preserve">weshalb </w:t>
      </w:r>
      <w:r w:rsidR="00DA1E18">
        <w:t xml:space="preserve">eine differenzierte Betrachtung pro </w:t>
      </w:r>
      <w:r w:rsidR="00D97F0F">
        <w:t xml:space="preserve">Gruppe </w:t>
      </w:r>
      <w:r w:rsidR="00DA1E18">
        <w:t>notwendig</w:t>
      </w:r>
      <w:r w:rsidR="00DA1E18" w:rsidRPr="0034513B">
        <w:t xml:space="preserve">. </w:t>
      </w:r>
      <w:r w:rsidRPr="0034513B">
        <w:t xml:space="preserve">Bitte </w:t>
      </w:r>
      <w:r w:rsidR="00DA1E18">
        <w:t xml:space="preserve">kopieren Sie daher die Tabelle für jede </w:t>
      </w:r>
      <w:r w:rsidR="00D97F0F">
        <w:t>Gruppe von Nutzenden</w:t>
      </w:r>
      <w:r w:rsidR="00DA1E18">
        <w:t>.</w:t>
      </w:r>
      <w:r w:rsidR="00B0360C">
        <w:t xml:space="preserve"> </w:t>
      </w:r>
    </w:p>
    <w:tbl>
      <w:tblPr>
        <w:tblStyle w:val="EinfacheTabelle1"/>
        <w:tblW w:w="0" w:type="auto"/>
        <w:tblLook w:val="04A0" w:firstRow="1" w:lastRow="0" w:firstColumn="1" w:lastColumn="0" w:noHBand="0" w:noVBand="1"/>
      </w:tblPr>
      <w:tblGrid>
        <w:gridCol w:w="562"/>
        <w:gridCol w:w="9462"/>
      </w:tblGrid>
      <w:tr w:rsidR="00492DD7" w:rsidRPr="0034513B" w14:paraId="4ADA72FF" w14:textId="77777777" w:rsidTr="00CF1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4" w:type="dxa"/>
            <w:gridSpan w:val="2"/>
          </w:tcPr>
          <w:p w14:paraId="5EDFCD79" w14:textId="7166E6C5" w:rsidR="00492DD7" w:rsidRPr="00B87DBE" w:rsidRDefault="00D97F0F" w:rsidP="00D57706">
            <w:pPr>
              <w:rPr>
                <w:b/>
                <w:bCs w:val="0"/>
                <w:color w:val="auto"/>
                <w:sz w:val="24"/>
                <w:szCs w:val="20"/>
              </w:rPr>
            </w:pPr>
            <w:r>
              <w:rPr>
                <w:b/>
                <w:bCs w:val="0"/>
                <w:color w:val="auto"/>
                <w:sz w:val="24"/>
                <w:szCs w:val="20"/>
              </w:rPr>
              <w:t>Gruppe von Nutzenden</w:t>
            </w:r>
            <w:r w:rsidR="00492DD7">
              <w:rPr>
                <w:b/>
                <w:bCs w:val="0"/>
                <w:color w:val="auto"/>
                <w:sz w:val="24"/>
                <w:szCs w:val="20"/>
              </w:rPr>
              <w:t xml:space="preserve">: </w:t>
            </w:r>
          </w:p>
        </w:tc>
      </w:tr>
      <w:tr w:rsidR="00492DD7" w:rsidRPr="0034513B" w14:paraId="2EDF11B6" w14:textId="77777777" w:rsidTr="00C2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30EC23C" w14:textId="49271807" w:rsidR="00492DD7" w:rsidRPr="00B87DBE" w:rsidRDefault="00492DD7" w:rsidP="00492DD7">
            <w:pPr>
              <w:rPr>
                <w:color w:val="auto"/>
                <w:sz w:val="24"/>
                <w:szCs w:val="20"/>
              </w:rPr>
            </w:pPr>
            <w:r w:rsidRPr="00B87DBE">
              <w:rPr>
                <w:b/>
                <w:bCs w:val="0"/>
                <w:color w:val="auto"/>
                <w:sz w:val="24"/>
                <w:szCs w:val="20"/>
              </w:rPr>
              <w:t>N</w:t>
            </w:r>
            <w:r w:rsidRPr="00B87DBE">
              <w:rPr>
                <w:b/>
                <w:bCs w:val="0"/>
                <w:color w:val="auto"/>
                <w:sz w:val="24"/>
                <w:szCs w:val="24"/>
              </w:rPr>
              <w:t>r.</w:t>
            </w:r>
          </w:p>
        </w:tc>
        <w:tc>
          <w:tcPr>
            <w:tcW w:w="9462" w:type="dxa"/>
          </w:tcPr>
          <w:p w14:paraId="183E736E" w14:textId="2D1348D5" w:rsidR="00492DD7" w:rsidRPr="00B87DBE" w:rsidRDefault="00492DD7" w:rsidP="00492DD7">
            <w:pPr>
              <w:cnfStyle w:val="000000100000" w:firstRow="0" w:lastRow="0" w:firstColumn="0" w:lastColumn="0" w:oddVBand="0" w:evenVBand="0" w:oddHBand="1" w:evenHBand="0" w:firstRowFirstColumn="0" w:firstRowLastColumn="0" w:lastRowFirstColumn="0" w:lastRowLastColumn="0"/>
              <w:rPr>
                <w:color w:val="auto"/>
                <w:sz w:val="24"/>
                <w:szCs w:val="20"/>
              </w:rPr>
            </w:pPr>
            <w:r>
              <w:rPr>
                <w:color w:val="auto"/>
                <w:sz w:val="24"/>
                <w:szCs w:val="20"/>
              </w:rPr>
              <w:t>Ziel</w:t>
            </w:r>
          </w:p>
        </w:tc>
      </w:tr>
      <w:tr w:rsidR="00492DD7" w:rsidRPr="0034513B" w14:paraId="7CAD5EB7" w14:textId="77777777" w:rsidTr="00C2346B">
        <w:tc>
          <w:tcPr>
            <w:cnfStyle w:val="001000000000" w:firstRow="0" w:lastRow="0" w:firstColumn="1" w:lastColumn="0" w:oddVBand="0" w:evenVBand="0" w:oddHBand="0" w:evenHBand="0" w:firstRowFirstColumn="0" w:firstRowLastColumn="0" w:lastRowFirstColumn="0" w:lastRowLastColumn="0"/>
            <w:tcW w:w="562" w:type="dxa"/>
          </w:tcPr>
          <w:p w14:paraId="397A8AE3" w14:textId="77777777" w:rsidR="00492DD7" w:rsidRPr="00B87DBE" w:rsidRDefault="00492DD7" w:rsidP="00492DD7">
            <w:pPr>
              <w:pStyle w:val="Inhalt"/>
              <w:rPr>
                <w:b w:val="0"/>
                <w:bCs w:val="0"/>
              </w:rPr>
            </w:pPr>
            <w:r w:rsidRPr="00B87DBE">
              <w:rPr>
                <w:b w:val="0"/>
                <w:bCs w:val="0"/>
              </w:rPr>
              <w:t>1</w:t>
            </w:r>
          </w:p>
        </w:tc>
        <w:tc>
          <w:tcPr>
            <w:tcW w:w="9462" w:type="dxa"/>
          </w:tcPr>
          <w:p w14:paraId="2D2EEFAC" w14:textId="504961AA" w:rsidR="00492DD7" w:rsidRPr="0034513B" w:rsidRDefault="00492DD7" w:rsidP="00492DD7">
            <w:pPr>
              <w:pStyle w:val="Inhalt"/>
              <w:cnfStyle w:val="000000000000" w:firstRow="0" w:lastRow="0" w:firstColumn="0" w:lastColumn="0" w:oddVBand="0" w:evenVBand="0" w:oddHBand="0" w:evenHBand="0" w:firstRowFirstColumn="0" w:firstRowLastColumn="0" w:lastRowFirstColumn="0" w:lastRowLastColumn="0"/>
            </w:pPr>
            <w:r>
              <w:t>Verständnis</w:t>
            </w:r>
          </w:p>
        </w:tc>
      </w:tr>
      <w:tr w:rsidR="00492DD7" w:rsidRPr="0034513B" w14:paraId="2E1B0C55" w14:textId="77777777" w:rsidTr="00C2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2178C64" w14:textId="77777777" w:rsidR="00492DD7" w:rsidRPr="00B87DBE" w:rsidRDefault="00492DD7" w:rsidP="00492DD7">
            <w:pPr>
              <w:rPr>
                <w:bCs w:val="0"/>
                <w:color w:val="auto"/>
                <w:sz w:val="24"/>
                <w:szCs w:val="20"/>
              </w:rPr>
            </w:pPr>
            <w:r w:rsidRPr="00B87DBE">
              <w:rPr>
                <w:rStyle w:val="normaltextrun"/>
                <w:rFonts w:ascii="Calibri" w:hAnsi="Calibri" w:cs="Segoe UI"/>
                <w:bCs w:val="0"/>
                <w:color w:val="auto"/>
                <w:sz w:val="24"/>
                <w:szCs w:val="20"/>
              </w:rPr>
              <w:t>2</w:t>
            </w:r>
            <w:r w:rsidRPr="00B87DBE">
              <w:rPr>
                <w:rStyle w:val="eop"/>
                <w:rFonts w:ascii="Calibri" w:hAnsi="Calibri" w:cs="Segoe UI"/>
                <w:bCs w:val="0"/>
                <w:color w:val="auto"/>
                <w:sz w:val="24"/>
                <w:szCs w:val="20"/>
              </w:rPr>
              <w:t> </w:t>
            </w:r>
          </w:p>
        </w:tc>
        <w:tc>
          <w:tcPr>
            <w:tcW w:w="9462" w:type="dxa"/>
          </w:tcPr>
          <w:p w14:paraId="7C71A02E" w14:textId="3DD07120" w:rsidR="00492DD7" w:rsidRPr="0034513B" w:rsidRDefault="00492DD7" w:rsidP="00492DD7">
            <w:pPr>
              <w:pStyle w:val="Inhalt"/>
              <w:cnfStyle w:val="000000100000" w:firstRow="0" w:lastRow="0" w:firstColumn="0" w:lastColumn="0" w:oddVBand="0" w:evenVBand="0" w:oddHBand="1" w:evenHBand="0" w:firstRowFirstColumn="0" w:firstRowLastColumn="0" w:lastRowFirstColumn="0" w:lastRowLastColumn="0"/>
            </w:pPr>
          </w:p>
        </w:tc>
      </w:tr>
      <w:tr w:rsidR="00492DD7" w:rsidRPr="0034513B" w14:paraId="0078FC08" w14:textId="77777777" w:rsidTr="00C2346B">
        <w:tc>
          <w:tcPr>
            <w:cnfStyle w:val="001000000000" w:firstRow="0" w:lastRow="0" w:firstColumn="1" w:lastColumn="0" w:oddVBand="0" w:evenVBand="0" w:oddHBand="0" w:evenHBand="0" w:firstRowFirstColumn="0" w:firstRowLastColumn="0" w:lastRowFirstColumn="0" w:lastRowLastColumn="0"/>
            <w:tcW w:w="562" w:type="dxa"/>
          </w:tcPr>
          <w:p w14:paraId="5EB4EA06" w14:textId="77777777" w:rsidR="00492DD7" w:rsidRPr="00B87DBE" w:rsidRDefault="00492DD7" w:rsidP="00492DD7">
            <w:pPr>
              <w:rPr>
                <w:bCs w:val="0"/>
                <w:color w:val="auto"/>
                <w:sz w:val="24"/>
                <w:szCs w:val="20"/>
              </w:rPr>
            </w:pPr>
            <w:r w:rsidRPr="00B87DBE">
              <w:rPr>
                <w:rStyle w:val="normaltextrun"/>
                <w:rFonts w:ascii="Calibri" w:hAnsi="Calibri" w:cs="Segoe UI"/>
                <w:bCs w:val="0"/>
                <w:color w:val="auto"/>
                <w:sz w:val="24"/>
                <w:szCs w:val="20"/>
              </w:rPr>
              <w:t>3</w:t>
            </w:r>
            <w:r w:rsidRPr="00B87DBE">
              <w:rPr>
                <w:rStyle w:val="eop"/>
                <w:rFonts w:ascii="Calibri" w:hAnsi="Calibri" w:cs="Segoe UI"/>
                <w:bCs w:val="0"/>
                <w:color w:val="auto"/>
                <w:sz w:val="24"/>
                <w:szCs w:val="20"/>
              </w:rPr>
              <w:t> </w:t>
            </w:r>
          </w:p>
        </w:tc>
        <w:tc>
          <w:tcPr>
            <w:tcW w:w="9462" w:type="dxa"/>
          </w:tcPr>
          <w:p w14:paraId="5D82DD84" w14:textId="0090A1D6" w:rsidR="00492DD7" w:rsidRPr="0034513B" w:rsidRDefault="00492DD7" w:rsidP="00492DD7">
            <w:pPr>
              <w:pStyle w:val="Inhalt"/>
              <w:cnfStyle w:val="000000000000" w:firstRow="0" w:lastRow="0" w:firstColumn="0" w:lastColumn="0" w:oddVBand="0" w:evenVBand="0" w:oddHBand="0" w:evenHBand="0" w:firstRowFirstColumn="0" w:firstRowLastColumn="0" w:lastRowFirstColumn="0" w:lastRowLastColumn="0"/>
            </w:pPr>
          </w:p>
        </w:tc>
      </w:tr>
      <w:tr w:rsidR="00492DD7" w:rsidRPr="0034513B" w14:paraId="4FD983AA" w14:textId="77777777" w:rsidTr="00C23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C6961AC" w14:textId="77777777" w:rsidR="00492DD7" w:rsidRPr="00B87DBE" w:rsidRDefault="00492DD7" w:rsidP="00492DD7">
            <w:pPr>
              <w:rPr>
                <w:bCs w:val="0"/>
                <w:color w:val="auto"/>
                <w:sz w:val="24"/>
                <w:szCs w:val="20"/>
              </w:rPr>
            </w:pPr>
            <w:r w:rsidRPr="00B87DBE">
              <w:rPr>
                <w:rStyle w:val="normaltextrun"/>
                <w:rFonts w:ascii="Calibri" w:hAnsi="Calibri" w:cs="Segoe UI"/>
                <w:bCs w:val="0"/>
                <w:color w:val="auto"/>
                <w:sz w:val="24"/>
                <w:szCs w:val="20"/>
              </w:rPr>
              <w:t>4</w:t>
            </w:r>
            <w:r w:rsidRPr="00B87DBE">
              <w:rPr>
                <w:rStyle w:val="eop"/>
                <w:rFonts w:ascii="Calibri" w:hAnsi="Calibri" w:cs="Segoe UI"/>
                <w:bCs w:val="0"/>
                <w:color w:val="auto"/>
                <w:sz w:val="24"/>
                <w:szCs w:val="20"/>
              </w:rPr>
              <w:t> </w:t>
            </w:r>
          </w:p>
        </w:tc>
        <w:tc>
          <w:tcPr>
            <w:tcW w:w="9462" w:type="dxa"/>
          </w:tcPr>
          <w:p w14:paraId="31D4E81E" w14:textId="479D2D9D" w:rsidR="00492DD7" w:rsidRPr="0034513B" w:rsidRDefault="00492DD7" w:rsidP="00492DD7">
            <w:pPr>
              <w:pStyle w:val="Inhalt"/>
              <w:cnfStyle w:val="000000100000" w:firstRow="0" w:lastRow="0" w:firstColumn="0" w:lastColumn="0" w:oddVBand="0" w:evenVBand="0" w:oddHBand="1" w:evenHBand="0" w:firstRowFirstColumn="0" w:firstRowLastColumn="0" w:lastRowFirstColumn="0" w:lastRowLastColumn="0"/>
            </w:pPr>
          </w:p>
        </w:tc>
      </w:tr>
    </w:tbl>
    <w:p w14:paraId="75264AE0" w14:textId="77777777" w:rsidR="008A4F87" w:rsidRDefault="008A4F87" w:rsidP="00593354">
      <w:pPr>
        <w:pStyle w:val="Inhalt"/>
      </w:pPr>
    </w:p>
    <w:p w14:paraId="20E38207" w14:textId="7524F740" w:rsidR="00593354" w:rsidRPr="0034513B" w:rsidRDefault="00593354" w:rsidP="00593354">
      <w:pPr>
        <w:pStyle w:val="Inhalt"/>
        <w:rPr>
          <w:sz w:val="28"/>
          <w:szCs w:val="24"/>
        </w:rPr>
      </w:pPr>
      <w:r w:rsidRPr="0034513B">
        <w:rPr>
          <w:b/>
          <w:bCs/>
          <w:sz w:val="28"/>
          <w:szCs w:val="24"/>
        </w:rPr>
        <w:t>Beispiele</w:t>
      </w:r>
    </w:p>
    <w:tbl>
      <w:tblPr>
        <w:tblStyle w:val="EinfacheTabelle1"/>
        <w:tblW w:w="0" w:type="auto"/>
        <w:tblLook w:val="04A0" w:firstRow="1" w:lastRow="0" w:firstColumn="1" w:lastColumn="0" w:noHBand="0" w:noVBand="1"/>
      </w:tblPr>
      <w:tblGrid>
        <w:gridCol w:w="2263"/>
        <w:gridCol w:w="7761"/>
      </w:tblGrid>
      <w:tr w:rsidR="00593354" w:rsidRPr="0034513B" w14:paraId="37DA20A1" w14:textId="77777777" w:rsidTr="00D57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3001D16" w14:textId="77777777" w:rsidR="00593354" w:rsidRPr="00B87DBE" w:rsidRDefault="00593354" w:rsidP="00D57706">
            <w:pPr>
              <w:rPr>
                <w:b/>
                <w:bCs w:val="0"/>
                <w:color w:val="auto"/>
                <w:sz w:val="24"/>
                <w:szCs w:val="20"/>
              </w:rPr>
            </w:pPr>
            <w:r w:rsidRPr="00B87DBE">
              <w:rPr>
                <w:b/>
                <w:bCs w:val="0"/>
                <w:color w:val="auto"/>
                <w:sz w:val="24"/>
                <w:szCs w:val="20"/>
              </w:rPr>
              <w:t>Ziel</w:t>
            </w:r>
          </w:p>
        </w:tc>
        <w:tc>
          <w:tcPr>
            <w:tcW w:w="7761" w:type="dxa"/>
          </w:tcPr>
          <w:p w14:paraId="4668A6F7" w14:textId="77777777" w:rsidR="00593354" w:rsidRPr="00B87DBE" w:rsidRDefault="00593354" w:rsidP="00D57706">
            <w:pPr>
              <w:cnfStyle w:val="100000000000" w:firstRow="1" w:lastRow="0" w:firstColumn="0" w:lastColumn="0" w:oddVBand="0" w:evenVBand="0" w:oddHBand="0" w:evenHBand="0" w:firstRowFirstColumn="0" w:firstRowLastColumn="0" w:lastRowFirstColumn="0" w:lastRowLastColumn="0"/>
              <w:rPr>
                <w:b/>
                <w:bCs w:val="0"/>
                <w:color w:val="auto"/>
                <w:sz w:val="24"/>
                <w:szCs w:val="20"/>
              </w:rPr>
            </w:pPr>
            <w:r w:rsidRPr="00B87DBE">
              <w:rPr>
                <w:b/>
                <w:bCs w:val="0"/>
                <w:color w:val="auto"/>
                <w:sz w:val="24"/>
                <w:szCs w:val="20"/>
              </w:rPr>
              <w:t>Bedeutung</w:t>
            </w:r>
          </w:p>
        </w:tc>
      </w:tr>
      <w:tr w:rsidR="00593354" w:rsidRPr="0034513B" w14:paraId="3F4A67D9" w14:textId="77777777" w:rsidTr="00D57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22A498" w14:textId="77777777" w:rsidR="00593354" w:rsidRPr="0034513B" w:rsidRDefault="00593354" w:rsidP="00D57706">
            <w:pPr>
              <w:pStyle w:val="Inhalt"/>
              <w:rPr>
                <w:b w:val="0"/>
                <w:bCs w:val="0"/>
              </w:rPr>
            </w:pPr>
            <w:r w:rsidRPr="0034513B">
              <w:rPr>
                <w:b w:val="0"/>
                <w:bCs w:val="0"/>
              </w:rPr>
              <w:t>Transparenz</w:t>
            </w:r>
          </w:p>
        </w:tc>
        <w:tc>
          <w:tcPr>
            <w:tcW w:w="7761" w:type="dxa"/>
          </w:tcPr>
          <w:p w14:paraId="3A112878" w14:textId="77777777" w:rsidR="00593354" w:rsidRPr="0034513B" w:rsidRDefault="00593354" w:rsidP="00D57706">
            <w:pPr>
              <w:pStyle w:val="Inhalt"/>
              <w:cnfStyle w:val="000000100000" w:firstRow="0" w:lastRow="0" w:firstColumn="0" w:lastColumn="0" w:oddVBand="0" w:evenVBand="0" w:oddHBand="1" w:evenHBand="0" w:firstRowFirstColumn="0" w:firstRowLastColumn="0" w:lastRowFirstColumn="0" w:lastRowLastColumn="0"/>
            </w:pPr>
            <w:r w:rsidRPr="0034513B">
              <w:rPr>
                <w:rStyle w:val="normaltextrun"/>
                <w:rFonts w:ascii="Calibri" w:hAnsi="Calibri" w:cs="Segoe UI"/>
              </w:rPr>
              <w:t>Den Nutzenden erklären, wie das System zu einer Schlussfolgerung gelangt ist.</w:t>
            </w:r>
            <w:r w:rsidRPr="0034513B">
              <w:rPr>
                <w:rStyle w:val="eop"/>
                <w:rFonts w:ascii="Calibri" w:hAnsi="Calibri" w:cs="Segoe UI"/>
              </w:rPr>
              <w:t> </w:t>
            </w:r>
          </w:p>
        </w:tc>
      </w:tr>
      <w:tr w:rsidR="00593354" w:rsidRPr="0034513B" w14:paraId="2C8C52F4" w14:textId="77777777" w:rsidTr="00D57706">
        <w:tc>
          <w:tcPr>
            <w:cnfStyle w:val="001000000000" w:firstRow="0" w:lastRow="0" w:firstColumn="1" w:lastColumn="0" w:oddVBand="0" w:evenVBand="0" w:oddHBand="0" w:evenHBand="0" w:firstRowFirstColumn="0" w:firstRowLastColumn="0" w:lastRowFirstColumn="0" w:lastRowLastColumn="0"/>
            <w:tcW w:w="2263" w:type="dxa"/>
          </w:tcPr>
          <w:p w14:paraId="247ECB06" w14:textId="77777777" w:rsidR="00593354" w:rsidRPr="0034513B" w:rsidRDefault="00593354" w:rsidP="00D57706">
            <w:pPr>
              <w:pStyle w:val="Inhalt"/>
              <w:rPr>
                <w:b w:val="0"/>
                <w:bCs w:val="0"/>
              </w:rPr>
            </w:pPr>
            <w:r w:rsidRPr="0034513B">
              <w:rPr>
                <w:b w:val="0"/>
                <w:bCs w:val="0"/>
              </w:rPr>
              <w:t>Rechtfertigung</w:t>
            </w:r>
          </w:p>
        </w:tc>
        <w:tc>
          <w:tcPr>
            <w:tcW w:w="7761" w:type="dxa"/>
          </w:tcPr>
          <w:p w14:paraId="2F3F5AD4" w14:textId="220A5D1E" w:rsidR="00593354" w:rsidRPr="0034513B" w:rsidRDefault="00593354" w:rsidP="00D57706">
            <w:pPr>
              <w:pStyle w:val="Inhalt"/>
              <w:cnfStyle w:val="000000000000" w:firstRow="0" w:lastRow="0" w:firstColumn="0" w:lastColumn="0" w:oddVBand="0" w:evenVBand="0" w:oddHBand="0" w:evenHBand="0" w:firstRowFirstColumn="0" w:firstRowLastColumn="0" w:lastRowFirstColumn="0" w:lastRowLastColumn="0"/>
            </w:pPr>
            <w:r w:rsidRPr="0034513B">
              <w:rPr>
                <w:rStyle w:val="normaltextrun"/>
                <w:rFonts w:ascii="Calibri" w:hAnsi="Calibri" w:cs="Segoe UI"/>
              </w:rPr>
              <w:t>Das Vertrauen der Nutzenden in die Schlussfolgerung durch eine zusätzliche Unterstützung erhöhen</w:t>
            </w:r>
            <w:r w:rsidR="002D3607">
              <w:rPr>
                <w:rStyle w:val="normaltextrun"/>
                <w:rFonts w:ascii="Calibri" w:hAnsi="Calibri" w:cs="Segoe UI"/>
              </w:rPr>
              <w:t xml:space="preserve"> </w:t>
            </w:r>
            <w:r w:rsidRPr="0034513B">
              <w:rPr>
                <w:rStyle w:val="normaltextrun"/>
                <w:rFonts w:ascii="Calibri" w:hAnsi="Calibri" w:cs="Segoe UI"/>
              </w:rPr>
              <w:t>(</w:t>
            </w:r>
            <w:r w:rsidR="002D3607">
              <w:rPr>
                <w:rStyle w:val="normaltextrun"/>
                <w:rFonts w:ascii="Calibri" w:hAnsi="Calibri" w:cs="Segoe UI"/>
              </w:rPr>
              <w:t>z</w:t>
            </w:r>
            <w:r w:rsidRPr="0034513B">
              <w:rPr>
                <w:rStyle w:val="normaltextrun"/>
                <w:rFonts w:ascii="Calibri" w:hAnsi="Calibri" w:cs="Segoe UI"/>
              </w:rPr>
              <w:t>.B. durch Hintergrundwissen)</w:t>
            </w:r>
            <w:r w:rsidR="002D3607">
              <w:rPr>
                <w:rStyle w:val="normaltextrun"/>
                <w:rFonts w:ascii="Calibri" w:hAnsi="Calibri" w:cs="Segoe UI"/>
              </w:rPr>
              <w:t>.</w:t>
            </w:r>
          </w:p>
        </w:tc>
      </w:tr>
      <w:tr w:rsidR="00593354" w:rsidRPr="0034513B" w14:paraId="18EFAD8F" w14:textId="77777777" w:rsidTr="00D57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E572F9D" w14:textId="77777777" w:rsidR="00593354" w:rsidRPr="0034513B" w:rsidRDefault="00593354" w:rsidP="00D57706">
            <w:pPr>
              <w:pStyle w:val="Inhalt"/>
              <w:rPr>
                <w:b w:val="0"/>
                <w:bCs w:val="0"/>
              </w:rPr>
            </w:pPr>
            <w:r w:rsidRPr="0034513B">
              <w:rPr>
                <w:b w:val="0"/>
                <w:bCs w:val="0"/>
              </w:rPr>
              <w:t>Relevanz</w:t>
            </w:r>
          </w:p>
        </w:tc>
        <w:tc>
          <w:tcPr>
            <w:tcW w:w="7761" w:type="dxa"/>
          </w:tcPr>
          <w:p w14:paraId="11CA4CC4" w14:textId="42FF731F" w:rsidR="00593354" w:rsidRPr="0034513B" w:rsidRDefault="00593354" w:rsidP="00D57706">
            <w:pPr>
              <w:pStyle w:val="Inhalt"/>
              <w:cnfStyle w:val="000000100000" w:firstRow="0" w:lastRow="0" w:firstColumn="0" w:lastColumn="0" w:oddVBand="0" w:evenVBand="0" w:oddHBand="1" w:evenHBand="0" w:firstRowFirstColumn="0" w:firstRowLastColumn="0" w:lastRowFirstColumn="0" w:lastRowLastColumn="0"/>
            </w:pPr>
            <w:r w:rsidRPr="0034513B">
              <w:rPr>
                <w:rStyle w:val="normaltextrun"/>
                <w:rFonts w:ascii="Calibri" w:hAnsi="Calibri" w:cs="Segoe UI"/>
              </w:rPr>
              <w:t>De</w:t>
            </w:r>
            <w:r w:rsidR="002D3607">
              <w:rPr>
                <w:rStyle w:val="normaltextrun"/>
                <w:rFonts w:ascii="Calibri" w:hAnsi="Calibri" w:cs="Segoe UI"/>
              </w:rPr>
              <w:t>n</w:t>
            </w:r>
            <w:r w:rsidRPr="0034513B">
              <w:rPr>
                <w:rStyle w:val="normaltextrun"/>
                <w:rFonts w:ascii="Calibri" w:hAnsi="Calibri" w:cs="Segoe UI"/>
              </w:rPr>
              <w:t xml:space="preserve"> Nutzenden vermitteln, wieso die verfolgte Strategie des Systems relevant ist.</w:t>
            </w:r>
            <w:r w:rsidRPr="0034513B">
              <w:rPr>
                <w:rStyle w:val="eop"/>
                <w:rFonts w:ascii="Calibri" w:hAnsi="Calibri" w:cs="Segoe UI"/>
              </w:rPr>
              <w:t> </w:t>
            </w:r>
          </w:p>
        </w:tc>
      </w:tr>
      <w:tr w:rsidR="00593354" w:rsidRPr="0034513B" w14:paraId="0344E1F6" w14:textId="77777777" w:rsidTr="00D57706">
        <w:tc>
          <w:tcPr>
            <w:cnfStyle w:val="001000000000" w:firstRow="0" w:lastRow="0" w:firstColumn="1" w:lastColumn="0" w:oddVBand="0" w:evenVBand="0" w:oddHBand="0" w:evenHBand="0" w:firstRowFirstColumn="0" w:firstRowLastColumn="0" w:lastRowFirstColumn="0" w:lastRowLastColumn="0"/>
            <w:tcW w:w="2263" w:type="dxa"/>
          </w:tcPr>
          <w:p w14:paraId="3DE1FCD3" w14:textId="77777777" w:rsidR="00593354" w:rsidRPr="0034513B" w:rsidRDefault="00593354" w:rsidP="00D57706">
            <w:pPr>
              <w:pStyle w:val="Inhalt"/>
              <w:rPr>
                <w:b w:val="0"/>
                <w:bCs w:val="0"/>
              </w:rPr>
            </w:pPr>
            <w:r w:rsidRPr="0034513B">
              <w:rPr>
                <w:b w:val="0"/>
                <w:bCs w:val="0"/>
              </w:rPr>
              <w:t>Konzeptualisierung</w:t>
            </w:r>
          </w:p>
        </w:tc>
        <w:tc>
          <w:tcPr>
            <w:tcW w:w="7761" w:type="dxa"/>
          </w:tcPr>
          <w:p w14:paraId="21ACF522" w14:textId="0ABB053C" w:rsidR="00593354" w:rsidRPr="0034513B" w:rsidRDefault="00593354" w:rsidP="00D57706">
            <w:pPr>
              <w:pStyle w:val="Inhalt"/>
              <w:cnfStyle w:val="000000000000" w:firstRow="0" w:lastRow="0" w:firstColumn="0" w:lastColumn="0" w:oddVBand="0" w:evenVBand="0" w:oddHBand="0" w:evenHBand="0" w:firstRowFirstColumn="0" w:firstRowLastColumn="0" w:lastRowFirstColumn="0" w:lastRowLastColumn="0"/>
            </w:pPr>
            <w:r w:rsidRPr="0034513B">
              <w:rPr>
                <w:rStyle w:val="normaltextrun"/>
                <w:rFonts w:ascii="Calibri" w:hAnsi="Calibri" w:cs="Segoe UI"/>
              </w:rPr>
              <w:t>De</w:t>
            </w:r>
            <w:r w:rsidR="002D3607">
              <w:rPr>
                <w:rStyle w:val="normaltextrun"/>
                <w:rFonts w:ascii="Calibri" w:hAnsi="Calibri" w:cs="Segoe UI"/>
              </w:rPr>
              <w:t>n</w:t>
            </w:r>
            <w:r w:rsidRPr="0034513B">
              <w:rPr>
                <w:rStyle w:val="normaltextrun"/>
                <w:rFonts w:ascii="Calibri" w:hAnsi="Calibri" w:cs="Segoe UI"/>
              </w:rPr>
              <w:t xml:space="preserve"> Nutzenden die verwendeten Konzepte (u.a. das Vokabular) erklären.</w:t>
            </w:r>
            <w:r w:rsidRPr="0034513B">
              <w:rPr>
                <w:rStyle w:val="eop"/>
                <w:rFonts w:ascii="Calibri" w:hAnsi="Calibri" w:cs="Segoe UI"/>
              </w:rPr>
              <w:t> </w:t>
            </w:r>
          </w:p>
        </w:tc>
      </w:tr>
      <w:tr w:rsidR="00593354" w:rsidRPr="0034513B" w14:paraId="0B574BEB" w14:textId="77777777" w:rsidTr="00D57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49D4E39" w14:textId="77777777" w:rsidR="00593354" w:rsidRPr="0034513B" w:rsidRDefault="00593354" w:rsidP="00D57706">
            <w:pPr>
              <w:pStyle w:val="Inhalt"/>
              <w:rPr>
                <w:b w:val="0"/>
                <w:bCs w:val="0"/>
              </w:rPr>
            </w:pPr>
            <w:r w:rsidRPr="0034513B">
              <w:rPr>
                <w:b w:val="0"/>
                <w:bCs w:val="0"/>
              </w:rPr>
              <w:t>Lernen</w:t>
            </w:r>
          </w:p>
        </w:tc>
        <w:tc>
          <w:tcPr>
            <w:tcW w:w="7761" w:type="dxa"/>
          </w:tcPr>
          <w:p w14:paraId="21CE8880" w14:textId="64C8B35C" w:rsidR="00593354" w:rsidRPr="0034513B" w:rsidRDefault="00593354" w:rsidP="00D57706">
            <w:pPr>
              <w:pStyle w:val="Inhalt"/>
              <w:cnfStyle w:val="000000100000" w:firstRow="0" w:lastRow="0" w:firstColumn="0" w:lastColumn="0" w:oddVBand="0" w:evenVBand="0" w:oddHBand="1" w:evenHBand="0" w:firstRowFirstColumn="0" w:firstRowLastColumn="0" w:lastRowFirstColumn="0" w:lastRowLastColumn="0"/>
            </w:pPr>
            <w:r w:rsidRPr="0034513B">
              <w:rPr>
                <w:rStyle w:val="normaltextrun"/>
                <w:rFonts w:ascii="Calibri" w:hAnsi="Calibri" w:cs="Segoe UI"/>
              </w:rPr>
              <w:t>Das Verständnis de</w:t>
            </w:r>
            <w:r w:rsidR="0086185A">
              <w:rPr>
                <w:rStyle w:val="normaltextrun"/>
                <w:rFonts w:ascii="Calibri" w:hAnsi="Calibri" w:cs="Segoe UI"/>
              </w:rPr>
              <w:t>r</w:t>
            </w:r>
            <w:r w:rsidRPr="0034513B">
              <w:rPr>
                <w:rStyle w:val="normaltextrun"/>
                <w:rFonts w:ascii="Calibri" w:hAnsi="Calibri" w:cs="Segoe UI"/>
              </w:rPr>
              <w:t xml:space="preserve"> Nutzenden für die Domäne wird gestärkt, indem der Lösungsprozess </w:t>
            </w:r>
            <w:r w:rsidR="007F3837">
              <w:rPr>
                <w:rStyle w:val="normaltextrun"/>
                <w:rFonts w:ascii="Calibri" w:hAnsi="Calibri" w:cs="Segoe UI"/>
              </w:rPr>
              <w:t xml:space="preserve">an diesen </w:t>
            </w:r>
            <w:r w:rsidRPr="0034513B">
              <w:rPr>
                <w:rStyle w:val="normaltextrun"/>
                <w:rFonts w:ascii="Calibri" w:hAnsi="Calibri" w:cs="Segoe UI"/>
              </w:rPr>
              <w:t>angepasst erklärt wird.</w:t>
            </w:r>
            <w:r w:rsidRPr="0034513B">
              <w:rPr>
                <w:rStyle w:val="eop"/>
                <w:rFonts w:ascii="Calibri" w:hAnsi="Calibri" w:cs="Segoe UI"/>
              </w:rPr>
              <w:t> </w:t>
            </w:r>
          </w:p>
        </w:tc>
      </w:tr>
      <w:tr w:rsidR="00593354" w:rsidRPr="0034513B" w14:paraId="04DA65F8" w14:textId="77777777" w:rsidTr="00D57706">
        <w:tc>
          <w:tcPr>
            <w:cnfStyle w:val="001000000000" w:firstRow="0" w:lastRow="0" w:firstColumn="1" w:lastColumn="0" w:oddVBand="0" w:evenVBand="0" w:oddHBand="0" w:evenHBand="0" w:firstRowFirstColumn="0" w:firstRowLastColumn="0" w:lastRowFirstColumn="0" w:lastRowLastColumn="0"/>
            <w:tcW w:w="2263" w:type="dxa"/>
          </w:tcPr>
          <w:p w14:paraId="2F082E28" w14:textId="77777777" w:rsidR="00593354" w:rsidRPr="0034513B" w:rsidRDefault="00593354" w:rsidP="00D57706">
            <w:pPr>
              <w:pStyle w:val="Inhalt"/>
              <w:rPr>
                <w:b w:val="0"/>
                <w:bCs w:val="0"/>
              </w:rPr>
            </w:pPr>
            <w:r w:rsidRPr="0034513B">
              <w:rPr>
                <w:b w:val="0"/>
                <w:bCs w:val="0"/>
              </w:rPr>
              <w:t>Vertrauen</w:t>
            </w:r>
          </w:p>
        </w:tc>
        <w:tc>
          <w:tcPr>
            <w:tcW w:w="7761" w:type="dxa"/>
          </w:tcPr>
          <w:p w14:paraId="67DF8411" w14:textId="4768E7B2" w:rsidR="00593354" w:rsidRPr="0034513B" w:rsidRDefault="00593354" w:rsidP="00D57706">
            <w:pPr>
              <w:pStyle w:val="Inhalt"/>
              <w:cnfStyle w:val="000000000000" w:firstRow="0" w:lastRow="0" w:firstColumn="0" w:lastColumn="0" w:oddVBand="0" w:evenVBand="0" w:oddHBand="0" w:evenHBand="0" w:firstRowFirstColumn="0" w:firstRowLastColumn="0" w:lastRowFirstColumn="0" w:lastRowLastColumn="0"/>
            </w:pPr>
            <w:r w:rsidRPr="0034513B">
              <w:rPr>
                <w:rStyle w:val="normaltextrun"/>
                <w:rFonts w:ascii="Calibri" w:hAnsi="Calibri" w:cs="Segoe UI"/>
              </w:rPr>
              <w:t>Das Vertrauen de</w:t>
            </w:r>
            <w:r w:rsidR="0086185A">
              <w:rPr>
                <w:rStyle w:val="normaltextrun"/>
                <w:rFonts w:ascii="Calibri" w:hAnsi="Calibri" w:cs="Segoe UI"/>
              </w:rPr>
              <w:t>r</w:t>
            </w:r>
            <w:r w:rsidRPr="0034513B">
              <w:rPr>
                <w:rStyle w:val="normaltextrun"/>
                <w:rFonts w:ascii="Calibri" w:hAnsi="Calibri" w:cs="Segoe UI"/>
              </w:rPr>
              <w:t xml:space="preserve"> Nutzenden in das System wird gestärkt.</w:t>
            </w:r>
            <w:r w:rsidRPr="0034513B">
              <w:rPr>
                <w:rStyle w:val="eop"/>
                <w:rFonts w:ascii="Calibri" w:hAnsi="Calibri" w:cs="Segoe UI"/>
              </w:rPr>
              <w:t> </w:t>
            </w:r>
          </w:p>
        </w:tc>
      </w:tr>
      <w:tr w:rsidR="00593354" w:rsidRPr="0034513B" w14:paraId="6B3F4AF6" w14:textId="77777777" w:rsidTr="00D57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869889" w14:textId="77777777" w:rsidR="00593354" w:rsidRPr="0034513B" w:rsidRDefault="00593354" w:rsidP="00D57706">
            <w:pPr>
              <w:pStyle w:val="Inhalt"/>
              <w:rPr>
                <w:b w:val="0"/>
                <w:bCs w:val="0"/>
              </w:rPr>
            </w:pPr>
            <w:r w:rsidRPr="0034513B">
              <w:rPr>
                <w:b w:val="0"/>
                <w:bCs w:val="0"/>
              </w:rPr>
              <w:t>Interaktion</w:t>
            </w:r>
          </w:p>
        </w:tc>
        <w:tc>
          <w:tcPr>
            <w:tcW w:w="7761" w:type="dxa"/>
          </w:tcPr>
          <w:p w14:paraId="4B969783" w14:textId="2CBCC0B9" w:rsidR="00593354" w:rsidRPr="0034513B" w:rsidRDefault="00593354" w:rsidP="00D57706">
            <w:pPr>
              <w:pStyle w:val="Inhalt"/>
              <w:cnfStyle w:val="000000100000" w:firstRow="0" w:lastRow="0" w:firstColumn="0" w:lastColumn="0" w:oddVBand="0" w:evenVBand="0" w:oddHBand="1" w:evenHBand="0" w:firstRowFirstColumn="0" w:firstRowLastColumn="0" w:lastRowFirstColumn="0" w:lastRowLastColumn="0"/>
            </w:pPr>
            <w:r w:rsidRPr="0034513B">
              <w:rPr>
                <w:rStyle w:val="normaltextrun"/>
                <w:rFonts w:ascii="Calibri" w:hAnsi="Calibri" w:cs="Segoe UI"/>
              </w:rPr>
              <w:t>De</w:t>
            </w:r>
            <w:r w:rsidR="007F3837">
              <w:rPr>
                <w:rStyle w:val="normaltextrun"/>
                <w:rFonts w:ascii="Calibri" w:hAnsi="Calibri" w:cs="Segoe UI"/>
              </w:rPr>
              <w:t>n</w:t>
            </w:r>
            <w:r w:rsidRPr="0034513B">
              <w:rPr>
                <w:rStyle w:val="normaltextrun"/>
                <w:rFonts w:ascii="Calibri" w:hAnsi="Calibri" w:cs="Segoe UI"/>
              </w:rPr>
              <w:t xml:space="preserve"> Nutzenden wird eine Interaktion mit dem System ermöglicht.</w:t>
            </w:r>
            <w:r w:rsidRPr="0034513B">
              <w:rPr>
                <w:rStyle w:val="eop"/>
                <w:rFonts w:ascii="Calibri" w:hAnsi="Calibri" w:cs="Segoe UI"/>
              </w:rPr>
              <w:t> </w:t>
            </w:r>
          </w:p>
        </w:tc>
      </w:tr>
      <w:tr w:rsidR="00593354" w:rsidRPr="0034513B" w14:paraId="5600CCAB" w14:textId="77777777" w:rsidTr="00D57706">
        <w:tc>
          <w:tcPr>
            <w:cnfStyle w:val="001000000000" w:firstRow="0" w:lastRow="0" w:firstColumn="1" w:lastColumn="0" w:oddVBand="0" w:evenVBand="0" w:oddHBand="0" w:evenHBand="0" w:firstRowFirstColumn="0" w:firstRowLastColumn="0" w:lastRowFirstColumn="0" w:lastRowLastColumn="0"/>
            <w:tcW w:w="2263" w:type="dxa"/>
          </w:tcPr>
          <w:p w14:paraId="762BBF6B" w14:textId="77777777" w:rsidR="00593354" w:rsidRPr="0034513B" w:rsidRDefault="00593354" w:rsidP="00D57706">
            <w:pPr>
              <w:pStyle w:val="Inhalt"/>
              <w:rPr>
                <w:b w:val="0"/>
                <w:bCs w:val="0"/>
              </w:rPr>
            </w:pPr>
            <w:r w:rsidRPr="0034513B">
              <w:rPr>
                <w:b w:val="0"/>
                <w:bCs w:val="0"/>
              </w:rPr>
              <w:t>Überprüfbarkeit</w:t>
            </w:r>
          </w:p>
        </w:tc>
        <w:tc>
          <w:tcPr>
            <w:tcW w:w="7761" w:type="dxa"/>
          </w:tcPr>
          <w:p w14:paraId="075B560C" w14:textId="78B35424" w:rsidR="00593354" w:rsidRPr="0034513B" w:rsidRDefault="00593354" w:rsidP="00D57706">
            <w:pPr>
              <w:pStyle w:val="Inhalt"/>
              <w:cnfStyle w:val="000000000000" w:firstRow="0" w:lastRow="0" w:firstColumn="0" w:lastColumn="0" w:oddVBand="0" w:evenVBand="0" w:oddHBand="0" w:evenHBand="0" w:firstRowFirstColumn="0" w:firstRowLastColumn="0" w:lastRowFirstColumn="0" w:lastRowLastColumn="0"/>
            </w:pPr>
            <w:r w:rsidRPr="0034513B">
              <w:rPr>
                <w:rStyle w:val="normaltextrun"/>
                <w:rFonts w:ascii="Calibri" w:hAnsi="Calibri" w:cs="Segoe UI"/>
              </w:rPr>
              <w:t>D</w:t>
            </w:r>
            <w:r w:rsidR="0086185A">
              <w:rPr>
                <w:rStyle w:val="normaltextrun"/>
                <w:rFonts w:ascii="Calibri" w:hAnsi="Calibri" w:cs="Segoe UI"/>
              </w:rPr>
              <w:t>ie</w:t>
            </w:r>
            <w:r w:rsidRPr="0034513B">
              <w:rPr>
                <w:rStyle w:val="normaltextrun"/>
                <w:rFonts w:ascii="Calibri" w:hAnsi="Calibri" w:cs="Segoe UI"/>
              </w:rPr>
              <w:t xml:space="preserve"> Nutzende</w:t>
            </w:r>
            <w:r w:rsidR="0086185A">
              <w:rPr>
                <w:rStyle w:val="normaltextrun"/>
                <w:rFonts w:ascii="Calibri" w:hAnsi="Calibri" w:cs="Segoe UI"/>
              </w:rPr>
              <w:t>n</w:t>
            </w:r>
            <w:r w:rsidRPr="0034513B">
              <w:rPr>
                <w:rStyle w:val="normaltextrun"/>
                <w:rFonts w:ascii="Calibri" w:hAnsi="Calibri" w:cs="Segoe UI"/>
              </w:rPr>
              <w:t xml:space="preserve"> </w:t>
            </w:r>
            <w:r w:rsidR="0086185A">
              <w:rPr>
                <w:rStyle w:val="normaltextrun"/>
                <w:rFonts w:ascii="Calibri" w:hAnsi="Calibri" w:cs="Segoe UI"/>
              </w:rPr>
              <w:t>können</w:t>
            </w:r>
            <w:r w:rsidRPr="0034513B">
              <w:rPr>
                <w:rStyle w:val="normaltextrun"/>
                <w:rFonts w:ascii="Calibri" w:hAnsi="Calibri" w:cs="Segoe UI"/>
              </w:rPr>
              <w:t xml:space="preserve"> die Schlussfolgerung überprüfen und dem System mitteilen, wenn sie falsch ist.</w:t>
            </w:r>
            <w:r w:rsidRPr="0034513B">
              <w:rPr>
                <w:rStyle w:val="eop"/>
                <w:rFonts w:ascii="Calibri" w:hAnsi="Calibri" w:cs="Segoe UI"/>
              </w:rPr>
              <w:t> </w:t>
            </w:r>
          </w:p>
        </w:tc>
      </w:tr>
      <w:tr w:rsidR="00593354" w:rsidRPr="0034513B" w14:paraId="24E82901" w14:textId="77777777" w:rsidTr="00D57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7B8B2CE" w14:textId="77777777" w:rsidR="00593354" w:rsidRPr="0034513B" w:rsidRDefault="00593354" w:rsidP="00D57706">
            <w:pPr>
              <w:pStyle w:val="Inhalt"/>
              <w:rPr>
                <w:b w:val="0"/>
                <w:bCs w:val="0"/>
              </w:rPr>
            </w:pPr>
            <w:r w:rsidRPr="0034513B">
              <w:rPr>
                <w:b w:val="0"/>
                <w:bCs w:val="0"/>
              </w:rPr>
              <w:t>Effektivität</w:t>
            </w:r>
          </w:p>
        </w:tc>
        <w:tc>
          <w:tcPr>
            <w:tcW w:w="7761" w:type="dxa"/>
          </w:tcPr>
          <w:p w14:paraId="03B07E41" w14:textId="4F9CDD02" w:rsidR="00593354" w:rsidRPr="0034513B" w:rsidRDefault="0086185A" w:rsidP="00D57706">
            <w:pPr>
              <w:pStyle w:val="Inhalt"/>
              <w:cnfStyle w:val="000000100000" w:firstRow="0" w:lastRow="0" w:firstColumn="0" w:lastColumn="0" w:oddVBand="0" w:evenVBand="0" w:oddHBand="1" w:evenHBand="0" w:firstRowFirstColumn="0" w:firstRowLastColumn="0" w:lastRowFirstColumn="0" w:lastRowLastColumn="0"/>
            </w:pPr>
            <w:r>
              <w:rPr>
                <w:rStyle w:val="normaltextrun"/>
                <w:rFonts w:ascii="Calibri" w:hAnsi="Calibri" w:cs="Segoe UI"/>
              </w:rPr>
              <w:t>Die</w:t>
            </w:r>
            <w:r w:rsidR="00593354" w:rsidRPr="0034513B">
              <w:rPr>
                <w:rStyle w:val="normaltextrun"/>
                <w:rFonts w:ascii="Calibri" w:hAnsi="Calibri" w:cs="Segoe UI"/>
              </w:rPr>
              <w:t xml:space="preserve"> Nutzende</w:t>
            </w:r>
            <w:r>
              <w:rPr>
                <w:rStyle w:val="normaltextrun"/>
                <w:rFonts w:ascii="Calibri" w:hAnsi="Calibri" w:cs="Segoe UI"/>
              </w:rPr>
              <w:t>n</w:t>
            </w:r>
            <w:r w:rsidR="00593354" w:rsidRPr="0034513B">
              <w:rPr>
                <w:rStyle w:val="normaltextrun"/>
                <w:rFonts w:ascii="Calibri" w:hAnsi="Calibri" w:cs="Segoe UI"/>
              </w:rPr>
              <w:t xml:space="preserve"> </w:t>
            </w:r>
            <w:r>
              <w:rPr>
                <w:rStyle w:val="normaltextrun"/>
                <w:rFonts w:ascii="Calibri" w:hAnsi="Calibri" w:cs="Segoe UI"/>
              </w:rPr>
              <w:t>werden</w:t>
            </w:r>
            <w:r w:rsidR="00593354" w:rsidRPr="0034513B">
              <w:rPr>
                <w:rStyle w:val="normaltextrun"/>
                <w:rFonts w:ascii="Calibri" w:hAnsi="Calibri" w:cs="Segoe UI"/>
              </w:rPr>
              <w:t xml:space="preserve"> darin unterstützt gute Entscheidungen zu treffen.</w:t>
            </w:r>
            <w:r w:rsidR="00593354" w:rsidRPr="0034513B">
              <w:rPr>
                <w:rStyle w:val="eop"/>
                <w:rFonts w:ascii="Calibri" w:hAnsi="Calibri" w:cs="Segoe UI"/>
              </w:rPr>
              <w:t> </w:t>
            </w:r>
          </w:p>
        </w:tc>
      </w:tr>
      <w:tr w:rsidR="00593354" w:rsidRPr="0034513B" w14:paraId="09AA6102" w14:textId="77777777" w:rsidTr="00D57706">
        <w:tc>
          <w:tcPr>
            <w:cnfStyle w:val="001000000000" w:firstRow="0" w:lastRow="0" w:firstColumn="1" w:lastColumn="0" w:oddVBand="0" w:evenVBand="0" w:oddHBand="0" w:evenHBand="0" w:firstRowFirstColumn="0" w:firstRowLastColumn="0" w:lastRowFirstColumn="0" w:lastRowLastColumn="0"/>
            <w:tcW w:w="2263" w:type="dxa"/>
          </w:tcPr>
          <w:p w14:paraId="7979D756" w14:textId="77777777" w:rsidR="00593354" w:rsidRPr="0034513B" w:rsidRDefault="00593354" w:rsidP="00D57706">
            <w:pPr>
              <w:pStyle w:val="Inhalt"/>
              <w:rPr>
                <w:b w:val="0"/>
                <w:bCs w:val="0"/>
              </w:rPr>
            </w:pPr>
            <w:proofErr w:type="spellStart"/>
            <w:r w:rsidRPr="0034513B">
              <w:rPr>
                <w:b w:val="0"/>
                <w:bCs w:val="0"/>
              </w:rPr>
              <w:t>Persuasivität</w:t>
            </w:r>
            <w:proofErr w:type="spellEnd"/>
          </w:p>
        </w:tc>
        <w:tc>
          <w:tcPr>
            <w:tcW w:w="7761" w:type="dxa"/>
          </w:tcPr>
          <w:p w14:paraId="5247057D" w14:textId="778F9110" w:rsidR="00593354" w:rsidRPr="0034513B" w:rsidRDefault="00593354" w:rsidP="00D57706">
            <w:pPr>
              <w:pStyle w:val="Inhalt"/>
              <w:cnfStyle w:val="000000000000" w:firstRow="0" w:lastRow="0" w:firstColumn="0" w:lastColumn="0" w:oddVBand="0" w:evenVBand="0" w:oddHBand="0" w:evenHBand="0" w:firstRowFirstColumn="0" w:firstRowLastColumn="0" w:lastRowFirstColumn="0" w:lastRowLastColumn="0"/>
            </w:pPr>
            <w:r w:rsidRPr="0034513B">
              <w:rPr>
                <w:rStyle w:val="normaltextrun"/>
                <w:rFonts w:ascii="Calibri" w:hAnsi="Calibri" w:cs="Segoe UI"/>
              </w:rPr>
              <w:t xml:space="preserve">Überzeugen </w:t>
            </w:r>
            <w:r w:rsidR="0086185A">
              <w:rPr>
                <w:rStyle w:val="normaltextrun"/>
                <w:rFonts w:ascii="Calibri" w:hAnsi="Calibri" w:cs="Segoe UI"/>
              </w:rPr>
              <w:t>der</w:t>
            </w:r>
            <w:r w:rsidRPr="0034513B">
              <w:rPr>
                <w:rStyle w:val="normaltextrun"/>
                <w:rFonts w:ascii="Calibri" w:hAnsi="Calibri" w:cs="Segoe UI"/>
              </w:rPr>
              <w:t xml:space="preserve"> Nutzenden </w:t>
            </w:r>
            <w:r w:rsidR="00942E62">
              <w:rPr>
                <w:rStyle w:val="normaltextrun"/>
                <w:rFonts w:ascii="Calibri" w:hAnsi="Calibri" w:cs="Segoe UI"/>
              </w:rPr>
              <w:t>etwas auszuprobieren, zu gebrauchen oder zu kaufen.</w:t>
            </w:r>
            <w:r w:rsidRPr="0034513B">
              <w:rPr>
                <w:rStyle w:val="normaltextrun"/>
                <w:rFonts w:ascii="Calibri" w:hAnsi="Calibri" w:cs="Segoe UI"/>
              </w:rPr>
              <w:t>  </w:t>
            </w:r>
            <w:r w:rsidRPr="0034513B">
              <w:rPr>
                <w:rStyle w:val="eop"/>
                <w:rFonts w:ascii="Calibri" w:hAnsi="Calibri" w:cs="Segoe UI"/>
              </w:rPr>
              <w:t> </w:t>
            </w:r>
          </w:p>
        </w:tc>
      </w:tr>
      <w:tr w:rsidR="00593354" w:rsidRPr="0034513B" w14:paraId="06454CA9" w14:textId="77777777" w:rsidTr="00D57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8583FF9" w14:textId="77777777" w:rsidR="00593354" w:rsidRPr="0034513B" w:rsidRDefault="00593354" w:rsidP="00D57706">
            <w:pPr>
              <w:pStyle w:val="Inhalt"/>
              <w:rPr>
                <w:b w:val="0"/>
                <w:bCs w:val="0"/>
              </w:rPr>
            </w:pPr>
            <w:r w:rsidRPr="0034513B">
              <w:rPr>
                <w:b w:val="0"/>
                <w:bCs w:val="0"/>
              </w:rPr>
              <w:t>Effizienz</w:t>
            </w:r>
          </w:p>
        </w:tc>
        <w:tc>
          <w:tcPr>
            <w:tcW w:w="7761" w:type="dxa"/>
          </w:tcPr>
          <w:p w14:paraId="1C9B20C8" w14:textId="37013702" w:rsidR="00593354" w:rsidRPr="0034513B" w:rsidRDefault="00593354" w:rsidP="00D57706">
            <w:pPr>
              <w:pStyle w:val="Inhalt"/>
              <w:cnfStyle w:val="000000100000" w:firstRow="0" w:lastRow="0" w:firstColumn="0" w:lastColumn="0" w:oddVBand="0" w:evenVBand="0" w:oddHBand="1" w:evenHBand="0" w:firstRowFirstColumn="0" w:firstRowLastColumn="0" w:lastRowFirstColumn="0" w:lastRowLastColumn="0"/>
            </w:pPr>
            <w:r w:rsidRPr="0034513B">
              <w:rPr>
                <w:rStyle w:val="normaltextrun"/>
                <w:rFonts w:ascii="Calibri" w:hAnsi="Calibri" w:cs="Segoe UI"/>
              </w:rPr>
              <w:t>De</w:t>
            </w:r>
            <w:r w:rsidR="007F3837">
              <w:rPr>
                <w:rStyle w:val="normaltextrun"/>
                <w:rFonts w:ascii="Calibri" w:hAnsi="Calibri" w:cs="Segoe UI"/>
              </w:rPr>
              <w:t>n</w:t>
            </w:r>
            <w:r w:rsidRPr="0034513B">
              <w:rPr>
                <w:rStyle w:val="normaltextrun"/>
                <w:rFonts w:ascii="Calibri" w:hAnsi="Calibri" w:cs="Segoe UI"/>
              </w:rPr>
              <w:t xml:space="preserve"> Nutzenden wird geholfen Entscheidungen schneller zu treffen.</w:t>
            </w:r>
            <w:r w:rsidRPr="0034513B">
              <w:rPr>
                <w:rStyle w:val="eop"/>
                <w:rFonts w:ascii="Calibri" w:hAnsi="Calibri" w:cs="Segoe UI"/>
              </w:rPr>
              <w:t> </w:t>
            </w:r>
          </w:p>
        </w:tc>
      </w:tr>
      <w:tr w:rsidR="00593354" w:rsidRPr="0034513B" w14:paraId="081E79B0" w14:textId="77777777" w:rsidTr="00D57706">
        <w:tc>
          <w:tcPr>
            <w:cnfStyle w:val="001000000000" w:firstRow="0" w:lastRow="0" w:firstColumn="1" w:lastColumn="0" w:oddVBand="0" w:evenVBand="0" w:oddHBand="0" w:evenHBand="0" w:firstRowFirstColumn="0" w:firstRowLastColumn="0" w:lastRowFirstColumn="0" w:lastRowLastColumn="0"/>
            <w:tcW w:w="2263" w:type="dxa"/>
          </w:tcPr>
          <w:p w14:paraId="2B9AA51F" w14:textId="77777777" w:rsidR="00593354" w:rsidRPr="0034513B" w:rsidRDefault="00593354" w:rsidP="00D57706">
            <w:pPr>
              <w:pStyle w:val="Inhalt"/>
              <w:rPr>
                <w:b w:val="0"/>
                <w:bCs w:val="0"/>
              </w:rPr>
            </w:pPr>
            <w:r w:rsidRPr="0034513B">
              <w:rPr>
                <w:b w:val="0"/>
                <w:bCs w:val="0"/>
              </w:rPr>
              <w:t>Zufriedenstellung</w:t>
            </w:r>
          </w:p>
        </w:tc>
        <w:tc>
          <w:tcPr>
            <w:tcW w:w="7761" w:type="dxa"/>
          </w:tcPr>
          <w:p w14:paraId="66BD52CD" w14:textId="77777777" w:rsidR="00593354" w:rsidRPr="0034513B" w:rsidRDefault="00593354" w:rsidP="00D57706">
            <w:pPr>
              <w:pStyle w:val="Inhalt"/>
              <w:cnfStyle w:val="000000000000" w:firstRow="0" w:lastRow="0" w:firstColumn="0" w:lastColumn="0" w:oddVBand="0" w:evenVBand="0" w:oddHBand="0" w:evenHBand="0" w:firstRowFirstColumn="0" w:firstRowLastColumn="0" w:lastRowFirstColumn="0" w:lastRowLastColumn="0"/>
            </w:pPr>
            <w:r w:rsidRPr="0034513B">
              <w:rPr>
                <w:rStyle w:val="normaltextrun"/>
                <w:rFonts w:ascii="Calibri" w:hAnsi="Calibri" w:cs="Segoe UI"/>
              </w:rPr>
              <w:t>Erhöhung der Gebrauchstauglichkeit oder dem Spaß an der Nutzung.</w:t>
            </w:r>
            <w:r w:rsidRPr="0034513B">
              <w:rPr>
                <w:rStyle w:val="eop"/>
                <w:rFonts w:ascii="Calibri" w:hAnsi="Calibri" w:cs="Segoe UI"/>
              </w:rPr>
              <w:t> </w:t>
            </w:r>
          </w:p>
        </w:tc>
      </w:tr>
      <w:tr w:rsidR="00593354" w:rsidRPr="0034513B" w14:paraId="19AE58A6" w14:textId="77777777" w:rsidTr="00D57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42F080B" w14:textId="77777777" w:rsidR="00593354" w:rsidRPr="0034513B" w:rsidRDefault="00593354" w:rsidP="00D57706">
            <w:pPr>
              <w:pStyle w:val="Inhalt"/>
              <w:rPr>
                <w:b w:val="0"/>
                <w:bCs w:val="0"/>
              </w:rPr>
            </w:pPr>
            <w:r w:rsidRPr="0034513B">
              <w:rPr>
                <w:b w:val="0"/>
                <w:bCs w:val="0"/>
              </w:rPr>
              <w:t>Fairness</w:t>
            </w:r>
          </w:p>
        </w:tc>
        <w:tc>
          <w:tcPr>
            <w:tcW w:w="7761" w:type="dxa"/>
          </w:tcPr>
          <w:p w14:paraId="6B543CD3" w14:textId="07C1B016" w:rsidR="00593354" w:rsidRPr="0034513B" w:rsidRDefault="00593354" w:rsidP="00D57706">
            <w:pPr>
              <w:pStyle w:val="Inhalt"/>
              <w:cnfStyle w:val="000000100000" w:firstRow="0" w:lastRow="0" w:firstColumn="0" w:lastColumn="0" w:oddVBand="0" w:evenVBand="0" w:oddHBand="1" w:evenHBand="0" w:firstRowFirstColumn="0" w:firstRowLastColumn="0" w:lastRowFirstColumn="0" w:lastRowLastColumn="0"/>
            </w:pPr>
            <w:r w:rsidRPr="0034513B">
              <w:rPr>
                <w:rStyle w:val="normaltextrun"/>
                <w:rFonts w:ascii="Calibri" w:hAnsi="Calibri" w:cs="Segoe UI"/>
              </w:rPr>
              <w:t xml:space="preserve">Die Nutzung von Erklärbarkeit, um </w:t>
            </w:r>
            <w:r w:rsidR="00B3321C">
              <w:rPr>
                <w:rStyle w:val="normaltextrun"/>
                <w:rFonts w:ascii="Calibri" w:hAnsi="Calibri" w:cs="Segoe UI"/>
              </w:rPr>
              <w:t>Gerechtigkeit</w:t>
            </w:r>
            <w:r w:rsidRPr="0034513B">
              <w:rPr>
                <w:rStyle w:val="normaltextrun"/>
                <w:rFonts w:ascii="Calibri" w:hAnsi="Calibri" w:cs="Segoe UI"/>
              </w:rPr>
              <w:t xml:space="preserve"> zu erreichen.</w:t>
            </w:r>
            <w:r w:rsidRPr="0034513B">
              <w:rPr>
                <w:rStyle w:val="eop"/>
                <w:rFonts w:ascii="Calibri" w:hAnsi="Calibri" w:cs="Segoe UI"/>
              </w:rPr>
              <w:t> </w:t>
            </w:r>
          </w:p>
        </w:tc>
      </w:tr>
    </w:tbl>
    <w:p w14:paraId="15BAAF14" w14:textId="77777777" w:rsidR="002E1782" w:rsidRDefault="002E1782" w:rsidP="002E1782">
      <w:pPr>
        <w:pStyle w:val="Inhalt"/>
      </w:pPr>
    </w:p>
    <w:p w14:paraId="1D091A3B" w14:textId="77777777" w:rsidR="008A4F87" w:rsidRDefault="008A4F87">
      <w:pPr>
        <w:spacing w:after="200"/>
        <w:rPr>
          <w:rFonts w:eastAsiaTheme="majorEastAsia" w:cstheme="majorBidi"/>
          <w:b w:val="0"/>
          <w:sz w:val="36"/>
          <w:szCs w:val="26"/>
        </w:rPr>
      </w:pPr>
      <w:r>
        <w:br w:type="page"/>
      </w:r>
    </w:p>
    <w:p w14:paraId="1FE8CCE1" w14:textId="4A18307D" w:rsidR="009517A7" w:rsidRPr="0063397F" w:rsidRDefault="009517A7" w:rsidP="0063397F">
      <w:pPr>
        <w:pStyle w:val="berschrift2"/>
      </w:pPr>
      <w:r w:rsidRPr="0063397F">
        <w:lastRenderedPageBreak/>
        <w:t>Gebrauchstauglichkeitskriterien aufstellen</w:t>
      </w:r>
    </w:p>
    <w:p w14:paraId="07123CCD" w14:textId="61ABE413" w:rsidR="00F86FEF" w:rsidRPr="00492DD7" w:rsidRDefault="009517A7" w:rsidP="009517A7">
      <w:pPr>
        <w:pStyle w:val="Inhalt"/>
        <w:rPr>
          <w:rStyle w:val="normaltextrun"/>
          <w:rFonts w:ascii="Calibri" w:hAnsi="Calibri"/>
          <w:bdr w:val="none" w:sz="0" w:space="0" w:color="auto" w:frame="1"/>
        </w:rPr>
      </w:pPr>
      <w:r w:rsidRPr="0034513B">
        <w:t xml:space="preserve">Erklärungen sollen neben den </w:t>
      </w:r>
      <w:r w:rsidR="00EB3787">
        <w:t>betrachteten</w:t>
      </w:r>
      <w:r w:rsidRPr="0034513B">
        <w:t xml:space="preserve"> Zielen auch die Gebrauchstauglichkeit stärken. Daher müssen die Gebrauchstauglichkeitskriterien priorisiert und Ziele formuliert werden, um den Erfolg messbar zu machen. </w:t>
      </w:r>
      <w:r w:rsidRPr="0034513B">
        <w:rPr>
          <w:rStyle w:val="normaltextrun"/>
          <w:rFonts w:ascii="Calibri" w:hAnsi="Calibri"/>
          <w:bdr w:val="none" w:sz="0" w:space="0" w:color="auto" w:frame="1"/>
        </w:rPr>
        <w:t>Bitte wählen Sie für Ihr System</w:t>
      </w:r>
      <w:r w:rsidR="0083725C">
        <w:rPr>
          <w:rStyle w:val="normaltextrun"/>
          <w:rFonts w:ascii="Calibri" w:hAnsi="Calibri"/>
          <w:bdr w:val="none" w:sz="0" w:space="0" w:color="auto" w:frame="1"/>
        </w:rPr>
        <w:t>,</w:t>
      </w:r>
      <w:r w:rsidRPr="0034513B">
        <w:rPr>
          <w:rStyle w:val="normaltextrun"/>
          <w:rFonts w:ascii="Calibri" w:hAnsi="Calibri"/>
          <w:bdr w:val="none" w:sz="0" w:space="0" w:color="auto" w:frame="1"/>
        </w:rPr>
        <w:t xml:space="preserve"> </w:t>
      </w:r>
      <w:r w:rsidR="00397D58">
        <w:rPr>
          <w:rStyle w:val="normaltextrun"/>
          <w:rFonts w:ascii="Calibri" w:hAnsi="Calibri"/>
          <w:bdr w:val="none" w:sz="0" w:space="0" w:color="auto" w:frame="1"/>
        </w:rPr>
        <w:t xml:space="preserve">pro </w:t>
      </w:r>
      <w:r w:rsidR="00D97F0F">
        <w:rPr>
          <w:rStyle w:val="normaltextrun"/>
          <w:rFonts w:ascii="Calibri" w:hAnsi="Calibri"/>
          <w:bdr w:val="none" w:sz="0" w:space="0" w:color="auto" w:frame="1"/>
        </w:rPr>
        <w:t>Gruppe von Nutzenden</w:t>
      </w:r>
      <w:r w:rsidR="0083725C">
        <w:rPr>
          <w:rStyle w:val="normaltextrun"/>
          <w:rFonts w:ascii="Calibri" w:hAnsi="Calibri"/>
          <w:bdr w:val="none" w:sz="0" w:space="0" w:color="auto" w:frame="1"/>
        </w:rPr>
        <w:t>,</w:t>
      </w:r>
      <w:r w:rsidR="00397D58">
        <w:rPr>
          <w:rStyle w:val="normaltextrun"/>
          <w:rFonts w:ascii="Calibri" w:hAnsi="Calibri"/>
          <w:bdr w:val="none" w:sz="0" w:space="0" w:color="auto" w:frame="1"/>
        </w:rPr>
        <w:t xml:space="preserve"> </w:t>
      </w:r>
      <w:r w:rsidRPr="0034513B">
        <w:rPr>
          <w:rStyle w:val="normaltextrun"/>
          <w:rFonts w:ascii="Calibri" w:hAnsi="Calibri"/>
          <w:bdr w:val="none" w:sz="0" w:space="0" w:color="auto" w:frame="1"/>
        </w:rPr>
        <w:t>passende Kriterien aus und tragen Sie die</w:t>
      </w:r>
      <w:r w:rsidR="0083725C">
        <w:rPr>
          <w:rStyle w:val="normaltextrun"/>
          <w:rFonts w:ascii="Calibri" w:hAnsi="Calibri"/>
          <w:bdr w:val="none" w:sz="0" w:space="0" w:color="auto" w:frame="1"/>
        </w:rPr>
        <w:t xml:space="preserve">se </w:t>
      </w:r>
      <w:r w:rsidRPr="0034513B">
        <w:rPr>
          <w:rStyle w:val="normaltextrun"/>
          <w:rFonts w:ascii="Calibri" w:hAnsi="Calibri"/>
          <w:bdr w:val="none" w:sz="0" w:space="0" w:color="auto" w:frame="1"/>
        </w:rPr>
        <w:t>mit messbaren Zielen und ihrer Priorität in folgende Tabelle ein</w:t>
      </w:r>
      <w:r w:rsidR="00D1155E">
        <w:rPr>
          <w:rStyle w:val="normaltextrun"/>
          <w:rFonts w:ascii="Calibri" w:hAnsi="Calibri"/>
          <w:bdr w:val="none" w:sz="0" w:space="0" w:color="auto" w:frame="1"/>
        </w:rPr>
        <w:t xml:space="preserve">. </w:t>
      </w:r>
      <w:r w:rsidR="00EB3787">
        <w:rPr>
          <w:rStyle w:val="normaltextrun"/>
          <w:rFonts w:ascii="Calibri" w:hAnsi="Calibri"/>
          <w:bdr w:val="none" w:sz="0" w:space="0" w:color="auto" w:frame="1"/>
        </w:rPr>
        <w:t xml:space="preserve">Es </w:t>
      </w:r>
      <w:r w:rsidR="00D1155E">
        <w:rPr>
          <w:rStyle w:val="normaltextrun"/>
          <w:rFonts w:ascii="Calibri" w:hAnsi="Calibri"/>
          <w:bdr w:val="none" w:sz="0" w:space="0" w:color="auto" w:frame="1"/>
        </w:rPr>
        <w:t xml:space="preserve">können allgemeine </w:t>
      </w:r>
      <w:r w:rsidR="00EA7ECF">
        <w:rPr>
          <w:rStyle w:val="normaltextrun"/>
          <w:rFonts w:ascii="Calibri" w:hAnsi="Calibri"/>
          <w:bdr w:val="none" w:sz="0" w:space="0" w:color="auto" w:frame="1"/>
        </w:rPr>
        <w:t>Kriterien</w:t>
      </w:r>
      <w:r w:rsidR="00D1155E">
        <w:rPr>
          <w:rStyle w:val="normaltextrun"/>
          <w:rFonts w:ascii="Calibri" w:hAnsi="Calibri"/>
          <w:bdr w:val="none" w:sz="0" w:space="0" w:color="auto" w:frame="1"/>
        </w:rPr>
        <w:t>, wie die gelisteten Beispiele</w:t>
      </w:r>
      <w:r w:rsidR="00EB3787">
        <w:rPr>
          <w:rStyle w:val="normaltextrun"/>
          <w:rFonts w:ascii="Calibri" w:hAnsi="Calibri"/>
          <w:bdr w:val="none" w:sz="0" w:space="0" w:color="auto" w:frame="1"/>
        </w:rPr>
        <w:t>,</w:t>
      </w:r>
      <w:r w:rsidR="00D1155E">
        <w:rPr>
          <w:rStyle w:val="normaltextrun"/>
          <w:rFonts w:ascii="Calibri" w:hAnsi="Calibri"/>
          <w:bdr w:val="none" w:sz="0" w:space="0" w:color="auto" w:frame="1"/>
        </w:rPr>
        <w:t xml:space="preserve"> oder domänenspezifische</w:t>
      </w:r>
      <w:r w:rsidR="00EB3787">
        <w:rPr>
          <w:rStyle w:val="normaltextrun"/>
          <w:rFonts w:ascii="Calibri" w:hAnsi="Calibri"/>
          <w:bdr w:val="none" w:sz="0" w:space="0" w:color="auto" w:frame="1"/>
        </w:rPr>
        <w:t xml:space="preserve"> Kriterien verwendet werden</w:t>
      </w:r>
      <w:r w:rsidR="00D1155E">
        <w:rPr>
          <w:rStyle w:val="normaltextrun"/>
          <w:rFonts w:ascii="Calibri" w:hAnsi="Calibri"/>
          <w:bdr w:val="none" w:sz="0" w:space="0" w:color="auto" w:frame="1"/>
        </w:rPr>
        <w:t>.</w:t>
      </w:r>
    </w:p>
    <w:tbl>
      <w:tblPr>
        <w:tblStyle w:val="EinfacheTabelle1"/>
        <w:tblW w:w="10060" w:type="dxa"/>
        <w:tblLook w:val="04A0" w:firstRow="1" w:lastRow="0" w:firstColumn="1" w:lastColumn="0" w:noHBand="0" w:noVBand="1"/>
      </w:tblPr>
      <w:tblGrid>
        <w:gridCol w:w="1185"/>
        <w:gridCol w:w="2638"/>
        <w:gridCol w:w="6237"/>
      </w:tblGrid>
      <w:tr w:rsidR="00397D58" w:rsidRPr="0034513B" w14:paraId="77B7BECE" w14:textId="77777777" w:rsidTr="00057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3"/>
          </w:tcPr>
          <w:p w14:paraId="2C19E01F" w14:textId="7AA97521" w:rsidR="00397D58" w:rsidRPr="00397D58" w:rsidRDefault="00D97F0F" w:rsidP="00927379">
            <w:pPr>
              <w:rPr>
                <w:color w:val="auto"/>
                <w:sz w:val="24"/>
                <w:szCs w:val="20"/>
              </w:rPr>
            </w:pPr>
            <w:r>
              <w:rPr>
                <w:rStyle w:val="normaltextrun"/>
                <w:rFonts w:ascii="Calibri" w:hAnsi="Calibri"/>
                <w:b/>
                <w:bCs w:val="0"/>
                <w:color w:val="auto"/>
                <w:sz w:val="24"/>
                <w:szCs w:val="20"/>
                <w:bdr w:val="none" w:sz="0" w:space="0" w:color="auto" w:frame="1"/>
              </w:rPr>
              <w:t>Gruppe von Nutzenden</w:t>
            </w:r>
            <w:r w:rsidR="00397D58" w:rsidRPr="00397D58">
              <w:rPr>
                <w:rStyle w:val="normaltextrun"/>
                <w:rFonts w:ascii="Calibri" w:hAnsi="Calibri"/>
                <w:b/>
                <w:bCs w:val="0"/>
                <w:color w:val="auto"/>
                <w:sz w:val="24"/>
                <w:szCs w:val="20"/>
                <w:bdr w:val="none" w:sz="0" w:space="0" w:color="auto" w:frame="1"/>
              </w:rPr>
              <w:t xml:space="preserve">: </w:t>
            </w:r>
          </w:p>
        </w:tc>
      </w:tr>
      <w:tr w:rsidR="00F86FEF" w:rsidRPr="0034513B" w14:paraId="6356FA23" w14:textId="77777777" w:rsidTr="002E1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28F4482B" w14:textId="77777777" w:rsidR="00F86FEF" w:rsidRPr="00EB3787" w:rsidRDefault="00F86FEF" w:rsidP="00927379">
            <w:pPr>
              <w:rPr>
                <w:b/>
                <w:bCs w:val="0"/>
                <w:color w:val="auto"/>
                <w:sz w:val="24"/>
                <w:szCs w:val="20"/>
              </w:rPr>
            </w:pPr>
            <w:r w:rsidRPr="00EB3787">
              <w:rPr>
                <w:b/>
                <w:bCs w:val="0"/>
                <w:color w:val="auto"/>
                <w:sz w:val="24"/>
                <w:szCs w:val="20"/>
              </w:rPr>
              <w:t>Priorität</w:t>
            </w:r>
          </w:p>
        </w:tc>
        <w:tc>
          <w:tcPr>
            <w:tcW w:w="2638" w:type="dxa"/>
          </w:tcPr>
          <w:p w14:paraId="3E816347" w14:textId="77777777" w:rsidR="00F86FEF" w:rsidRPr="00EB3787" w:rsidRDefault="00F86FEF" w:rsidP="00927379">
            <w:pPr>
              <w:cnfStyle w:val="000000100000" w:firstRow="0" w:lastRow="0" w:firstColumn="0" w:lastColumn="0" w:oddVBand="0" w:evenVBand="0" w:oddHBand="1" w:evenHBand="0" w:firstRowFirstColumn="0" w:firstRowLastColumn="0" w:lastRowFirstColumn="0" w:lastRowLastColumn="0"/>
              <w:rPr>
                <w:b w:val="0"/>
                <w:bCs/>
                <w:color w:val="auto"/>
                <w:sz w:val="24"/>
                <w:szCs w:val="20"/>
              </w:rPr>
            </w:pPr>
            <w:r w:rsidRPr="00EB3787">
              <w:rPr>
                <w:color w:val="auto"/>
                <w:sz w:val="24"/>
                <w:szCs w:val="20"/>
              </w:rPr>
              <w:t>Kriterium</w:t>
            </w:r>
          </w:p>
        </w:tc>
        <w:tc>
          <w:tcPr>
            <w:tcW w:w="6237" w:type="dxa"/>
          </w:tcPr>
          <w:p w14:paraId="04CA637A" w14:textId="77777777" w:rsidR="00F86FEF" w:rsidRPr="00EB3787" w:rsidRDefault="00F86FEF" w:rsidP="00927379">
            <w:pPr>
              <w:cnfStyle w:val="000000100000" w:firstRow="0" w:lastRow="0" w:firstColumn="0" w:lastColumn="0" w:oddVBand="0" w:evenVBand="0" w:oddHBand="1" w:evenHBand="0" w:firstRowFirstColumn="0" w:firstRowLastColumn="0" w:lastRowFirstColumn="0" w:lastRowLastColumn="0"/>
              <w:rPr>
                <w:b w:val="0"/>
                <w:bCs/>
                <w:color w:val="auto"/>
                <w:sz w:val="24"/>
                <w:szCs w:val="20"/>
              </w:rPr>
            </w:pPr>
            <w:r w:rsidRPr="00EB3787">
              <w:rPr>
                <w:color w:val="auto"/>
                <w:sz w:val="24"/>
                <w:szCs w:val="20"/>
              </w:rPr>
              <w:t>Ziel</w:t>
            </w:r>
          </w:p>
        </w:tc>
      </w:tr>
      <w:tr w:rsidR="00F86FEF" w:rsidRPr="0034513B" w14:paraId="1F130D69" w14:textId="77777777" w:rsidTr="002E1782">
        <w:tc>
          <w:tcPr>
            <w:cnfStyle w:val="001000000000" w:firstRow="0" w:lastRow="0" w:firstColumn="1" w:lastColumn="0" w:oddVBand="0" w:evenVBand="0" w:oddHBand="0" w:evenHBand="0" w:firstRowFirstColumn="0" w:firstRowLastColumn="0" w:lastRowFirstColumn="0" w:lastRowLastColumn="0"/>
            <w:tcW w:w="1185" w:type="dxa"/>
          </w:tcPr>
          <w:p w14:paraId="1AC7011C" w14:textId="408896E0" w:rsidR="00F86FEF" w:rsidRPr="00140D54" w:rsidRDefault="00F86FEF" w:rsidP="00140D54">
            <w:pPr>
              <w:pStyle w:val="Inhalt"/>
              <w:rPr>
                <w:b w:val="0"/>
                <w:bCs w:val="0"/>
              </w:rPr>
            </w:pPr>
          </w:p>
        </w:tc>
        <w:tc>
          <w:tcPr>
            <w:tcW w:w="2638" w:type="dxa"/>
          </w:tcPr>
          <w:p w14:paraId="2E81F72C" w14:textId="77777777" w:rsidR="00F86FEF" w:rsidRDefault="00F86FEF" w:rsidP="00927379">
            <w:pPr>
              <w:pStyle w:val="Inhalt"/>
              <w:cnfStyle w:val="000000000000" w:firstRow="0" w:lastRow="0" w:firstColumn="0" w:lastColumn="0" w:oddVBand="0" w:evenVBand="0" w:oddHBand="0" w:evenHBand="0" w:firstRowFirstColumn="0" w:firstRowLastColumn="0" w:lastRowFirstColumn="0" w:lastRowLastColumn="0"/>
            </w:pPr>
          </w:p>
          <w:p w14:paraId="5F825454" w14:textId="30BF1B2A" w:rsidR="00492DD7" w:rsidRPr="0034513B" w:rsidRDefault="00492DD7" w:rsidP="00927379">
            <w:pPr>
              <w:pStyle w:val="Inhalt"/>
              <w:cnfStyle w:val="000000000000" w:firstRow="0" w:lastRow="0" w:firstColumn="0" w:lastColumn="0" w:oddVBand="0" w:evenVBand="0" w:oddHBand="0" w:evenHBand="0" w:firstRowFirstColumn="0" w:firstRowLastColumn="0" w:lastRowFirstColumn="0" w:lastRowLastColumn="0"/>
            </w:pPr>
          </w:p>
        </w:tc>
        <w:tc>
          <w:tcPr>
            <w:tcW w:w="6237" w:type="dxa"/>
          </w:tcPr>
          <w:p w14:paraId="25EA0D75" w14:textId="16B462D6" w:rsidR="00F86FEF" w:rsidRPr="0034513B" w:rsidRDefault="00F86FEF" w:rsidP="00BF7ED7">
            <w:pPr>
              <w:pStyle w:val="Inhalt"/>
              <w:cnfStyle w:val="000000000000" w:firstRow="0" w:lastRow="0" w:firstColumn="0" w:lastColumn="0" w:oddVBand="0" w:evenVBand="0" w:oddHBand="0" w:evenHBand="0" w:firstRowFirstColumn="0" w:firstRowLastColumn="0" w:lastRowFirstColumn="0" w:lastRowLastColumn="0"/>
            </w:pPr>
          </w:p>
        </w:tc>
      </w:tr>
      <w:tr w:rsidR="00F86FEF" w:rsidRPr="0034513B" w14:paraId="35118EE9" w14:textId="77777777" w:rsidTr="002E1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38F628B2" w14:textId="450FACD5" w:rsidR="00F86FEF" w:rsidRPr="00140D54" w:rsidRDefault="00F86FEF" w:rsidP="00140D54">
            <w:pPr>
              <w:pStyle w:val="Inhalt"/>
              <w:rPr>
                <w:b w:val="0"/>
                <w:bCs w:val="0"/>
              </w:rPr>
            </w:pPr>
          </w:p>
        </w:tc>
        <w:tc>
          <w:tcPr>
            <w:tcW w:w="2638" w:type="dxa"/>
          </w:tcPr>
          <w:p w14:paraId="10019F06" w14:textId="77777777" w:rsidR="00F86FEF" w:rsidRDefault="00F86FEF" w:rsidP="00927379">
            <w:pPr>
              <w:pStyle w:val="Inhalt"/>
              <w:cnfStyle w:val="000000100000" w:firstRow="0" w:lastRow="0" w:firstColumn="0" w:lastColumn="0" w:oddVBand="0" w:evenVBand="0" w:oddHBand="1" w:evenHBand="0" w:firstRowFirstColumn="0" w:firstRowLastColumn="0" w:lastRowFirstColumn="0" w:lastRowLastColumn="0"/>
            </w:pPr>
          </w:p>
          <w:p w14:paraId="56840D4E" w14:textId="4AF40F73" w:rsidR="00492DD7" w:rsidRPr="0034513B" w:rsidRDefault="00492DD7" w:rsidP="00927379">
            <w:pPr>
              <w:pStyle w:val="Inhalt"/>
              <w:cnfStyle w:val="000000100000" w:firstRow="0" w:lastRow="0" w:firstColumn="0" w:lastColumn="0" w:oddVBand="0" w:evenVBand="0" w:oddHBand="1" w:evenHBand="0" w:firstRowFirstColumn="0" w:firstRowLastColumn="0" w:lastRowFirstColumn="0" w:lastRowLastColumn="0"/>
            </w:pPr>
          </w:p>
        </w:tc>
        <w:tc>
          <w:tcPr>
            <w:tcW w:w="6237" w:type="dxa"/>
          </w:tcPr>
          <w:p w14:paraId="22FF3E9B" w14:textId="5310DAFA" w:rsidR="00F86FEF" w:rsidRPr="0034513B" w:rsidRDefault="00F86FEF" w:rsidP="00211105">
            <w:pPr>
              <w:pStyle w:val="Inhalt"/>
              <w:cnfStyle w:val="000000100000" w:firstRow="0" w:lastRow="0" w:firstColumn="0" w:lastColumn="0" w:oddVBand="0" w:evenVBand="0" w:oddHBand="1" w:evenHBand="0" w:firstRowFirstColumn="0" w:firstRowLastColumn="0" w:lastRowFirstColumn="0" w:lastRowLastColumn="0"/>
            </w:pPr>
          </w:p>
        </w:tc>
      </w:tr>
      <w:tr w:rsidR="00F86FEF" w:rsidRPr="0034513B" w14:paraId="0E3D203F" w14:textId="77777777" w:rsidTr="002E1782">
        <w:tc>
          <w:tcPr>
            <w:cnfStyle w:val="001000000000" w:firstRow="0" w:lastRow="0" w:firstColumn="1" w:lastColumn="0" w:oddVBand="0" w:evenVBand="0" w:oddHBand="0" w:evenHBand="0" w:firstRowFirstColumn="0" w:firstRowLastColumn="0" w:lastRowFirstColumn="0" w:lastRowLastColumn="0"/>
            <w:tcW w:w="1185" w:type="dxa"/>
          </w:tcPr>
          <w:p w14:paraId="7DA448DF" w14:textId="6DC498B2" w:rsidR="00F86FEF" w:rsidRPr="00140D54" w:rsidRDefault="00F86FEF" w:rsidP="00140D54">
            <w:pPr>
              <w:pStyle w:val="Inhalt"/>
              <w:rPr>
                <w:b w:val="0"/>
                <w:bCs w:val="0"/>
              </w:rPr>
            </w:pPr>
          </w:p>
        </w:tc>
        <w:tc>
          <w:tcPr>
            <w:tcW w:w="2638" w:type="dxa"/>
          </w:tcPr>
          <w:p w14:paraId="5905243C" w14:textId="77777777" w:rsidR="00F86FEF" w:rsidRDefault="00F86FEF" w:rsidP="00927379">
            <w:pPr>
              <w:pStyle w:val="Inhalt"/>
              <w:cnfStyle w:val="000000000000" w:firstRow="0" w:lastRow="0" w:firstColumn="0" w:lastColumn="0" w:oddVBand="0" w:evenVBand="0" w:oddHBand="0" w:evenHBand="0" w:firstRowFirstColumn="0" w:firstRowLastColumn="0" w:lastRowFirstColumn="0" w:lastRowLastColumn="0"/>
            </w:pPr>
          </w:p>
          <w:p w14:paraId="228C971D" w14:textId="293E6067" w:rsidR="00492DD7" w:rsidRPr="0034513B" w:rsidRDefault="00492DD7" w:rsidP="00927379">
            <w:pPr>
              <w:pStyle w:val="Inhalt"/>
              <w:cnfStyle w:val="000000000000" w:firstRow="0" w:lastRow="0" w:firstColumn="0" w:lastColumn="0" w:oddVBand="0" w:evenVBand="0" w:oddHBand="0" w:evenHBand="0" w:firstRowFirstColumn="0" w:firstRowLastColumn="0" w:lastRowFirstColumn="0" w:lastRowLastColumn="0"/>
            </w:pPr>
          </w:p>
        </w:tc>
        <w:tc>
          <w:tcPr>
            <w:tcW w:w="6237" w:type="dxa"/>
          </w:tcPr>
          <w:p w14:paraId="068DF002" w14:textId="05663B27" w:rsidR="00F86FEF" w:rsidRPr="0034513B" w:rsidRDefault="00F86FEF" w:rsidP="00B811E7">
            <w:pPr>
              <w:pStyle w:val="Inhalt"/>
              <w:cnfStyle w:val="000000000000" w:firstRow="0" w:lastRow="0" w:firstColumn="0" w:lastColumn="0" w:oddVBand="0" w:evenVBand="0" w:oddHBand="0" w:evenHBand="0" w:firstRowFirstColumn="0" w:firstRowLastColumn="0" w:lastRowFirstColumn="0" w:lastRowLastColumn="0"/>
            </w:pPr>
          </w:p>
        </w:tc>
      </w:tr>
      <w:tr w:rsidR="00F86FEF" w:rsidRPr="0034513B" w14:paraId="5B5A638E" w14:textId="77777777" w:rsidTr="002E1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5A0AC81C" w14:textId="18A32A4D" w:rsidR="00F86FEF" w:rsidRPr="00140D54" w:rsidRDefault="00F86FEF" w:rsidP="00140D54">
            <w:pPr>
              <w:pStyle w:val="Inhalt"/>
              <w:rPr>
                <w:b w:val="0"/>
                <w:bCs w:val="0"/>
              </w:rPr>
            </w:pPr>
          </w:p>
        </w:tc>
        <w:tc>
          <w:tcPr>
            <w:tcW w:w="2638" w:type="dxa"/>
          </w:tcPr>
          <w:p w14:paraId="4027F505" w14:textId="77777777" w:rsidR="00F86FEF" w:rsidRDefault="00F86FEF" w:rsidP="00927379">
            <w:pPr>
              <w:pStyle w:val="Inhalt"/>
              <w:cnfStyle w:val="000000100000" w:firstRow="0" w:lastRow="0" w:firstColumn="0" w:lastColumn="0" w:oddVBand="0" w:evenVBand="0" w:oddHBand="1" w:evenHBand="0" w:firstRowFirstColumn="0" w:firstRowLastColumn="0" w:lastRowFirstColumn="0" w:lastRowLastColumn="0"/>
            </w:pPr>
          </w:p>
          <w:p w14:paraId="6AABAEFD" w14:textId="354C0350" w:rsidR="00492DD7" w:rsidRPr="0034513B" w:rsidRDefault="00492DD7" w:rsidP="00927379">
            <w:pPr>
              <w:pStyle w:val="Inhalt"/>
              <w:cnfStyle w:val="000000100000" w:firstRow="0" w:lastRow="0" w:firstColumn="0" w:lastColumn="0" w:oddVBand="0" w:evenVBand="0" w:oddHBand="1" w:evenHBand="0" w:firstRowFirstColumn="0" w:firstRowLastColumn="0" w:lastRowFirstColumn="0" w:lastRowLastColumn="0"/>
            </w:pPr>
          </w:p>
        </w:tc>
        <w:tc>
          <w:tcPr>
            <w:tcW w:w="6237" w:type="dxa"/>
          </w:tcPr>
          <w:p w14:paraId="5765116D" w14:textId="2A22E145" w:rsidR="00F86FEF" w:rsidRPr="0034513B" w:rsidRDefault="00F86FEF" w:rsidP="00B811E7">
            <w:pPr>
              <w:pStyle w:val="Inhalt"/>
              <w:cnfStyle w:val="000000100000" w:firstRow="0" w:lastRow="0" w:firstColumn="0" w:lastColumn="0" w:oddVBand="0" w:evenVBand="0" w:oddHBand="1" w:evenHBand="0" w:firstRowFirstColumn="0" w:firstRowLastColumn="0" w:lastRowFirstColumn="0" w:lastRowLastColumn="0"/>
            </w:pPr>
          </w:p>
        </w:tc>
      </w:tr>
      <w:tr w:rsidR="00F86FEF" w:rsidRPr="0034513B" w14:paraId="4BFAC231" w14:textId="77777777" w:rsidTr="002E1782">
        <w:tc>
          <w:tcPr>
            <w:cnfStyle w:val="001000000000" w:firstRow="0" w:lastRow="0" w:firstColumn="1" w:lastColumn="0" w:oddVBand="0" w:evenVBand="0" w:oddHBand="0" w:evenHBand="0" w:firstRowFirstColumn="0" w:firstRowLastColumn="0" w:lastRowFirstColumn="0" w:lastRowLastColumn="0"/>
            <w:tcW w:w="1185" w:type="dxa"/>
          </w:tcPr>
          <w:p w14:paraId="35AA1A13" w14:textId="60152A63" w:rsidR="00F86FEF" w:rsidRPr="00140D54" w:rsidRDefault="00F86FEF" w:rsidP="00140D54">
            <w:pPr>
              <w:pStyle w:val="Inhalt"/>
              <w:rPr>
                <w:b w:val="0"/>
                <w:bCs w:val="0"/>
              </w:rPr>
            </w:pPr>
          </w:p>
        </w:tc>
        <w:tc>
          <w:tcPr>
            <w:tcW w:w="2638" w:type="dxa"/>
          </w:tcPr>
          <w:p w14:paraId="1E4C2DDC" w14:textId="77777777" w:rsidR="00F86FEF" w:rsidRDefault="00F86FEF" w:rsidP="00927379">
            <w:pPr>
              <w:pStyle w:val="Inhalt"/>
              <w:cnfStyle w:val="000000000000" w:firstRow="0" w:lastRow="0" w:firstColumn="0" w:lastColumn="0" w:oddVBand="0" w:evenVBand="0" w:oddHBand="0" w:evenHBand="0" w:firstRowFirstColumn="0" w:firstRowLastColumn="0" w:lastRowFirstColumn="0" w:lastRowLastColumn="0"/>
            </w:pPr>
          </w:p>
          <w:p w14:paraId="59B71C6C" w14:textId="57EF9C4D" w:rsidR="00492DD7" w:rsidRPr="0034513B" w:rsidRDefault="00492DD7" w:rsidP="00927379">
            <w:pPr>
              <w:pStyle w:val="Inhalt"/>
              <w:cnfStyle w:val="000000000000" w:firstRow="0" w:lastRow="0" w:firstColumn="0" w:lastColumn="0" w:oddVBand="0" w:evenVBand="0" w:oddHBand="0" w:evenHBand="0" w:firstRowFirstColumn="0" w:firstRowLastColumn="0" w:lastRowFirstColumn="0" w:lastRowLastColumn="0"/>
            </w:pPr>
          </w:p>
        </w:tc>
        <w:tc>
          <w:tcPr>
            <w:tcW w:w="6237" w:type="dxa"/>
          </w:tcPr>
          <w:p w14:paraId="60CA4D0C" w14:textId="469A8418" w:rsidR="00F86FEF" w:rsidRPr="0034513B" w:rsidRDefault="00F86FEF" w:rsidP="003E3A41">
            <w:pPr>
              <w:pStyle w:val="Inhalt"/>
              <w:cnfStyle w:val="000000000000" w:firstRow="0" w:lastRow="0" w:firstColumn="0" w:lastColumn="0" w:oddVBand="0" w:evenVBand="0" w:oddHBand="0" w:evenHBand="0" w:firstRowFirstColumn="0" w:firstRowLastColumn="0" w:lastRowFirstColumn="0" w:lastRowLastColumn="0"/>
            </w:pPr>
          </w:p>
        </w:tc>
      </w:tr>
    </w:tbl>
    <w:p w14:paraId="0A5F39EB" w14:textId="75882CE3" w:rsidR="002E1782" w:rsidRPr="003E4213" w:rsidRDefault="00B155E4" w:rsidP="003E4213">
      <w:pPr>
        <w:pStyle w:val="Inhalt"/>
        <w:rPr>
          <w:rStyle w:val="normaltextrun"/>
          <w:rFonts w:ascii="Calibri" w:hAnsi="Calibri"/>
          <w:bdr w:val="none" w:sz="0" w:space="0" w:color="auto" w:frame="1"/>
        </w:rPr>
      </w:pPr>
      <w:r>
        <w:rPr>
          <w:rFonts w:ascii="Calibri" w:hAnsi="Calibri"/>
          <w:bdr w:val="none" w:sz="0" w:space="0" w:color="auto" w:frame="1"/>
        </w:rPr>
        <w:t xml:space="preserve">  </w:t>
      </w:r>
    </w:p>
    <w:p w14:paraId="442247DD" w14:textId="2DF0CFC3" w:rsidR="009517A7" w:rsidRPr="0034513B" w:rsidRDefault="009517A7" w:rsidP="009517A7">
      <w:pPr>
        <w:pStyle w:val="paragraph"/>
        <w:spacing w:before="0" w:beforeAutospacing="0" w:after="0" w:afterAutospacing="0"/>
        <w:textAlignment w:val="baseline"/>
        <w:rPr>
          <w:rFonts w:ascii="Segoe UI" w:hAnsi="Segoe UI" w:cs="Segoe UI"/>
          <w:b/>
          <w:bCs/>
          <w:sz w:val="18"/>
          <w:szCs w:val="18"/>
        </w:rPr>
      </w:pPr>
      <w:r w:rsidRPr="0034513B">
        <w:rPr>
          <w:rStyle w:val="normaltextrun"/>
          <w:rFonts w:ascii="Calibri" w:eastAsiaTheme="majorEastAsia" w:hAnsi="Calibri" w:cs="Segoe UI"/>
          <w:b/>
          <w:bCs/>
          <w:sz w:val="28"/>
          <w:szCs w:val="28"/>
          <w:lang w:val="de-DE"/>
        </w:rPr>
        <w:t>Beispiele</w:t>
      </w:r>
      <w:r w:rsidRPr="0034513B">
        <w:rPr>
          <w:rStyle w:val="eop"/>
          <w:rFonts w:ascii="Calibri" w:hAnsi="Calibri" w:cs="Segoe UI"/>
          <w:b/>
          <w:bCs/>
          <w:sz w:val="28"/>
          <w:szCs w:val="28"/>
        </w:rPr>
        <w:t> </w:t>
      </w:r>
    </w:p>
    <w:tbl>
      <w:tblPr>
        <w:tblW w:w="100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6"/>
        <w:gridCol w:w="3828"/>
        <w:gridCol w:w="5064"/>
      </w:tblGrid>
      <w:tr w:rsidR="00B22C5B" w:rsidRPr="0034513B" w14:paraId="0847D7A1" w14:textId="77777777" w:rsidTr="00D9414A">
        <w:trPr>
          <w:trHeight w:val="300"/>
        </w:trPr>
        <w:tc>
          <w:tcPr>
            <w:tcW w:w="10018" w:type="dxa"/>
            <w:gridSpan w:val="3"/>
            <w:tcBorders>
              <w:top w:val="single" w:sz="6" w:space="0" w:color="BFBFBF"/>
              <w:left w:val="single" w:sz="6" w:space="0" w:color="BFBFBF"/>
              <w:bottom w:val="single" w:sz="6" w:space="0" w:color="BFBFBF"/>
              <w:right w:val="single" w:sz="6" w:space="0" w:color="BFBFBF"/>
            </w:tcBorders>
            <w:shd w:val="clear" w:color="auto" w:fill="auto"/>
          </w:tcPr>
          <w:p w14:paraId="1B398248" w14:textId="26ACBF92" w:rsidR="00B22C5B" w:rsidRPr="000D24B8" w:rsidRDefault="00D97F0F" w:rsidP="000D24B8">
            <w:pPr>
              <w:spacing w:line="240" w:lineRule="auto"/>
              <w:rPr>
                <w:rStyle w:val="normaltextrun"/>
                <w:rFonts w:ascii="Calibri" w:hAnsi="Calibri"/>
                <w:color w:val="auto"/>
                <w:sz w:val="24"/>
                <w:szCs w:val="20"/>
                <w:bdr w:val="none" w:sz="0" w:space="0" w:color="auto" w:frame="1"/>
              </w:rPr>
            </w:pPr>
            <w:r>
              <w:rPr>
                <w:rStyle w:val="normaltextrun"/>
                <w:rFonts w:ascii="Calibri" w:hAnsi="Calibri"/>
                <w:color w:val="auto"/>
                <w:sz w:val="24"/>
                <w:szCs w:val="20"/>
                <w:bdr w:val="none" w:sz="0" w:space="0" w:color="auto" w:frame="1"/>
              </w:rPr>
              <w:t>Gruppe von Nutzenden</w:t>
            </w:r>
            <w:r w:rsidR="00B22C5B" w:rsidRPr="000D24B8">
              <w:rPr>
                <w:rStyle w:val="normaltextrun"/>
                <w:rFonts w:ascii="Calibri" w:hAnsi="Calibri"/>
                <w:color w:val="auto"/>
                <w:sz w:val="24"/>
                <w:szCs w:val="20"/>
                <w:bdr w:val="none" w:sz="0" w:space="0" w:color="auto" w:frame="1"/>
              </w:rPr>
              <w:t xml:space="preserve">: </w:t>
            </w:r>
            <w:r w:rsidR="00231EEF">
              <w:rPr>
                <w:rStyle w:val="normaltextrun"/>
                <w:rFonts w:ascii="Calibri" w:hAnsi="Calibri"/>
                <w:color w:val="auto"/>
                <w:sz w:val="24"/>
                <w:szCs w:val="20"/>
                <w:bdr w:val="none" w:sz="0" w:space="0" w:color="auto" w:frame="1"/>
              </w:rPr>
              <w:t>E</w:t>
            </w:r>
            <w:r w:rsidR="00231EEF" w:rsidRPr="00231EEF">
              <w:rPr>
                <w:rStyle w:val="normaltextrun"/>
                <w:rFonts w:ascii="Calibri" w:hAnsi="Calibri"/>
                <w:color w:val="auto"/>
                <w:sz w:val="24"/>
                <w:szCs w:val="20"/>
                <w:bdr w:val="none" w:sz="0" w:space="0" w:color="auto" w:frame="1"/>
              </w:rPr>
              <w:t>ntwickelnde</w:t>
            </w:r>
          </w:p>
        </w:tc>
      </w:tr>
      <w:tr w:rsidR="009517A7" w:rsidRPr="0034513B" w14:paraId="118F9AE5" w14:textId="77777777" w:rsidTr="001549CF">
        <w:trPr>
          <w:trHeight w:val="300"/>
        </w:trPr>
        <w:tc>
          <w:tcPr>
            <w:tcW w:w="1126" w:type="dxa"/>
            <w:tcBorders>
              <w:top w:val="single" w:sz="6" w:space="0" w:color="BFBFBF"/>
              <w:left w:val="single" w:sz="6" w:space="0" w:color="BFBFBF"/>
              <w:bottom w:val="single" w:sz="6" w:space="0" w:color="BFBFBF"/>
              <w:right w:val="single" w:sz="6" w:space="0" w:color="BFBFBF"/>
            </w:tcBorders>
            <w:shd w:val="clear" w:color="auto" w:fill="auto"/>
            <w:hideMark/>
          </w:tcPr>
          <w:p w14:paraId="722BC30C" w14:textId="77777777" w:rsidR="009517A7" w:rsidRPr="000D24B8" w:rsidRDefault="009517A7" w:rsidP="000D24B8">
            <w:pPr>
              <w:spacing w:line="240" w:lineRule="auto"/>
              <w:rPr>
                <w:rStyle w:val="normaltextrun"/>
                <w:rFonts w:ascii="Calibri" w:hAnsi="Calibri"/>
                <w:color w:val="auto"/>
                <w:szCs w:val="20"/>
                <w:bdr w:val="none" w:sz="0" w:space="0" w:color="auto" w:frame="1"/>
              </w:rPr>
            </w:pPr>
            <w:r w:rsidRPr="000D24B8">
              <w:rPr>
                <w:rStyle w:val="normaltextrun"/>
                <w:rFonts w:ascii="Calibri" w:hAnsi="Calibri"/>
                <w:color w:val="auto"/>
                <w:sz w:val="24"/>
                <w:szCs w:val="20"/>
                <w:bdr w:val="none" w:sz="0" w:space="0" w:color="auto" w:frame="1"/>
              </w:rPr>
              <w:t>Priorität</w:t>
            </w:r>
            <w:r w:rsidRPr="000D24B8">
              <w:rPr>
                <w:rStyle w:val="normaltextrun"/>
                <w:color w:val="auto"/>
                <w:szCs w:val="20"/>
                <w:bdr w:val="none" w:sz="0" w:space="0" w:color="auto" w:frame="1"/>
              </w:rPr>
              <w:t> </w:t>
            </w:r>
          </w:p>
        </w:tc>
        <w:tc>
          <w:tcPr>
            <w:tcW w:w="3828" w:type="dxa"/>
            <w:tcBorders>
              <w:top w:val="single" w:sz="6" w:space="0" w:color="BFBFBF"/>
              <w:left w:val="single" w:sz="6" w:space="0" w:color="BFBFBF"/>
              <w:bottom w:val="single" w:sz="6" w:space="0" w:color="BFBFBF"/>
              <w:right w:val="single" w:sz="6" w:space="0" w:color="BFBFBF"/>
            </w:tcBorders>
            <w:shd w:val="clear" w:color="auto" w:fill="auto"/>
            <w:hideMark/>
          </w:tcPr>
          <w:p w14:paraId="13E6946E" w14:textId="77777777" w:rsidR="009517A7" w:rsidRPr="00397D58" w:rsidRDefault="009517A7" w:rsidP="00D57706">
            <w:pPr>
              <w:pStyle w:val="paragraph"/>
              <w:spacing w:before="0" w:beforeAutospacing="0" w:after="0" w:afterAutospacing="0"/>
              <w:textAlignment w:val="baseline"/>
              <w:rPr>
                <w:b/>
                <w:bCs/>
              </w:rPr>
            </w:pPr>
            <w:r w:rsidRPr="00397D58">
              <w:rPr>
                <w:rStyle w:val="normaltextrun"/>
                <w:rFonts w:ascii="Calibri" w:eastAsiaTheme="majorEastAsia" w:hAnsi="Calibri"/>
                <w:b/>
                <w:bCs/>
                <w:lang w:val="de-DE"/>
              </w:rPr>
              <w:t>Kriterium</w:t>
            </w:r>
            <w:r w:rsidRPr="00397D58">
              <w:rPr>
                <w:rStyle w:val="eop"/>
                <w:rFonts w:ascii="Calibri" w:hAnsi="Calibri"/>
                <w:b/>
                <w:bCs/>
              </w:rPr>
              <w:t> </w:t>
            </w:r>
          </w:p>
        </w:tc>
        <w:tc>
          <w:tcPr>
            <w:tcW w:w="5064" w:type="dxa"/>
            <w:tcBorders>
              <w:top w:val="single" w:sz="6" w:space="0" w:color="BFBFBF"/>
              <w:left w:val="single" w:sz="6" w:space="0" w:color="BFBFBF"/>
              <w:bottom w:val="single" w:sz="6" w:space="0" w:color="BFBFBF"/>
              <w:right w:val="single" w:sz="6" w:space="0" w:color="BFBFBF"/>
            </w:tcBorders>
            <w:shd w:val="clear" w:color="auto" w:fill="auto"/>
            <w:hideMark/>
          </w:tcPr>
          <w:p w14:paraId="0FD8F730" w14:textId="77777777" w:rsidR="009517A7" w:rsidRPr="00397D58" w:rsidRDefault="009517A7" w:rsidP="00D57706">
            <w:pPr>
              <w:pStyle w:val="paragraph"/>
              <w:spacing w:before="0" w:beforeAutospacing="0" w:after="0" w:afterAutospacing="0"/>
              <w:textAlignment w:val="baseline"/>
              <w:rPr>
                <w:b/>
                <w:bCs/>
              </w:rPr>
            </w:pPr>
            <w:r w:rsidRPr="00397D58">
              <w:rPr>
                <w:rStyle w:val="normaltextrun"/>
                <w:rFonts w:ascii="Calibri" w:eastAsiaTheme="majorEastAsia" w:hAnsi="Calibri"/>
                <w:b/>
                <w:bCs/>
                <w:lang w:val="de-DE"/>
              </w:rPr>
              <w:t>Ziel</w:t>
            </w:r>
            <w:r w:rsidRPr="00397D58">
              <w:rPr>
                <w:rStyle w:val="eop"/>
                <w:rFonts w:ascii="Calibri" w:hAnsi="Calibri"/>
                <w:b/>
                <w:bCs/>
              </w:rPr>
              <w:t> </w:t>
            </w:r>
          </w:p>
        </w:tc>
      </w:tr>
      <w:tr w:rsidR="009517A7" w:rsidRPr="0034513B" w14:paraId="6614A503" w14:textId="77777777" w:rsidTr="001549CF">
        <w:trPr>
          <w:trHeight w:val="300"/>
        </w:trPr>
        <w:tc>
          <w:tcPr>
            <w:tcW w:w="1126" w:type="dxa"/>
            <w:tcBorders>
              <w:top w:val="single" w:sz="6" w:space="0" w:color="BFBFBF"/>
              <w:left w:val="single" w:sz="6" w:space="0" w:color="BFBFBF"/>
              <w:bottom w:val="single" w:sz="6" w:space="0" w:color="BFBFBF"/>
              <w:right w:val="single" w:sz="6" w:space="0" w:color="BFBFBF"/>
            </w:tcBorders>
            <w:shd w:val="clear" w:color="auto" w:fill="F2F2F2"/>
            <w:hideMark/>
          </w:tcPr>
          <w:p w14:paraId="4D360E58" w14:textId="218C0BF2" w:rsidR="009517A7" w:rsidRPr="0034513B" w:rsidRDefault="009517A7" w:rsidP="004F2779">
            <w:pPr>
              <w:pStyle w:val="Inhalt"/>
              <w:rPr>
                <w:b/>
                <w:bCs/>
              </w:rPr>
            </w:pPr>
            <w:r w:rsidRPr="0034513B">
              <w:rPr>
                <w:rStyle w:val="eop"/>
                <w:rFonts w:ascii="Calibri" w:hAnsi="Calibri"/>
                <w:b/>
                <w:bCs/>
                <w:sz w:val="28"/>
                <w:szCs w:val="28"/>
              </w:rPr>
              <w:t> </w:t>
            </w:r>
            <w:r w:rsidR="004F2779" w:rsidRPr="004F2779">
              <w:rPr>
                <w:rStyle w:val="normaltextrun"/>
                <w:rFonts w:eastAsiaTheme="majorEastAsia"/>
                <w:szCs w:val="24"/>
              </w:rPr>
              <w:t>hoch</w:t>
            </w:r>
          </w:p>
        </w:tc>
        <w:tc>
          <w:tcPr>
            <w:tcW w:w="3828" w:type="dxa"/>
            <w:tcBorders>
              <w:top w:val="single" w:sz="6" w:space="0" w:color="BFBFBF"/>
              <w:left w:val="single" w:sz="6" w:space="0" w:color="BFBFBF"/>
              <w:bottom w:val="single" w:sz="6" w:space="0" w:color="BFBFBF"/>
              <w:right w:val="single" w:sz="6" w:space="0" w:color="BFBFBF"/>
            </w:tcBorders>
            <w:shd w:val="clear" w:color="auto" w:fill="F2F2F2"/>
            <w:hideMark/>
          </w:tcPr>
          <w:p w14:paraId="2DD126ED" w14:textId="77777777" w:rsidR="009517A7" w:rsidRPr="0034513B" w:rsidRDefault="009517A7" w:rsidP="00D57706">
            <w:pPr>
              <w:pStyle w:val="paragraph"/>
              <w:spacing w:before="0" w:beforeAutospacing="0" w:after="0" w:afterAutospacing="0"/>
              <w:textAlignment w:val="baseline"/>
            </w:pPr>
            <w:r w:rsidRPr="0034513B">
              <w:rPr>
                <w:rStyle w:val="normaltextrun"/>
                <w:rFonts w:ascii="Calibri" w:eastAsiaTheme="majorEastAsia" w:hAnsi="Calibri"/>
                <w:lang w:val="de-DE"/>
              </w:rPr>
              <w:t>Erlernbarkeit</w:t>
            </w:r>
            <w:r w:rsidRPr="0034513B">
              <w:rPr>
                <w:rStyle w:val="eop"/>
                <w:rFonts w:ascii="Calibri" w:hAnsi="Calibri"/>
              </w:rPr>
              <w:t> </w:t>
            </w:r>
          </w:p>
        </w:tc>
        <w:tc>
          <w:tcPr>
            <w:tcW w:w="5064" w:type="dxa"/>
            <w:tcBorders>
              <w:top w:val="single" w:sz="6" w:space="0" w:color="BFBFBF"/>
              <w:left w:val="single" w:sz="6" w:space="0" w:color="BFBFBF"/>
              <w:bottom w:val="single" w:sz="6" w:space="0" w:color="BFBFBF"/>
              <w:right w:val="single" w:sz="6" w:space="0" w:color="BFBFBF"/>
            </w:tcBorders>
            <w:shd w:val="clear" w:color="auto" w:fill="F2F2F2"/>
            <w:hideMark/>
          </w:tcPr>
          <w:p w14:paraId="4BCF2D96" w14:textId="52C69E7F" w:rsidR="009517A7" w:rsidRPr="00B22C5B" w:rsidRDefault="009517A7" w:rsidP="00B22C5B">
            <w:pPr>
              <w:pStyle w:val="Inhalt"/>
              <w:rPr>
                <w:rStyle w:val="normaltextrun"/>
                <w:rFonts w:ascii="Calibri" w:eastAsiaTheme="majorEastAsia" w:hAnsi="Calibri"/>
              </w:rPr>
            </w:pPr>
            <w:r w:rsidRPr="00B22C5B">
              <w:rPr>
                <w:rStyle w:val="normaltextrun"/>
                <w:rFonts w:eastAsiaTheme="majorEastAsia"/>
                <w:szCs w:val="24"/>
              </w:rPr>
              <w:t> </w:t>
            </w:r>
            <w:r w:rsidR="006658F6" w:rsidRPr="00B22C5B">
              <w:rPr>
                <w:rStyle w:val="normaltextrun"/>
                <w:rFonts w:eastAsiaTheme="majorEastAsia"/>
                <w:szCs w:val="24"/>
              </w:rPr>
              <w:t>E</w:t>
            </w:r>
            <w:r w:rsidR="006658F6" w:rsidRPr="00B22C5B">
              <w:rPr>
                <w:rStyle w:val="normaltextrun"/>
                <w:rFonts w:ascii="Calibri" w:eastAsiaTheme="majorEastAsia" w:hAnsi="Calibri"/>
                <w:szCs w:val="24"/>
              </w:rPr>
              <w:t>rlernbarkeit innerhalb einer bestimmten Zeit</w:t>
            </w:r>
          </w:p>
        </w:tc>
      </w:tr>
      <w:tr w:rsidR="009517A7" w:rsidRPr="0034513B" w14:paraId="3655A236" w14:textId="77777777" w:rsidTr="001549CF">
        <w:trPr>
          <w:trHeight w:val="300"/>
        </w:trPr>
        <w:tc>
          <w:tcPr>
            <w:tcW w:w="1126" w:type="dxa"/>
            <w:tcBorders>
              <w:top w:val="single" w:sz="6" w:space="0" w:color="BFBFBF"/>
              <w:left w:val="single" w:sz="6" w:space="0" w:color="BFBFBF"/>
              <w:bottom w:val="single" w:sz="6" w:space="0" w:color="BFBFBF"/>
              <w:right w:val="single" w:sz="6" w:space="0" w:color="BFBFBF"/>
            </w:tcBorders>
            <w:shd w:val="clear" w:color="auto" w:fill="auto"/>
            <w:hideMark/>
          </w:tcPr>
          <w:p w14:paraId="410B55E8" w14:textId="0294BB77" w:rsidR="009517A7" w:rsidRPr="004F2779" w:rsidRDefault="009517A7" w:rsidP="004F2779">
            <w:pPr>
              <w:pStyle w:val="Inhalt"/>
            </w:pPr>
            <w:r w:rsidRPr="004F2779">
              <w:rPr>
                <w:rStyle w:val="eop"/>
              </w:rPr>
              <w:t> </w:t>
            </w:r>
            <w:r w:rsidR="004F2779">
              <w:rPr>
                <w:rStyle w:val="eop"/>
              </w:rPr>
              <w:t>n</w:t>
            </w:r>
            <w:r w:rsidR="004F2779" w:rsidRPr="004F2779">
              <w:rPr>
                <w:rStyle w:val="eop"/>
              </w:rPr>
              <w:t>iedrig</w:t>
            </w:r>
          </w:p>
        </w:tc>
        <w:tc>
          <w:tcPr>
            <w:tcW w:w="3828" w:type="dxa"/>
            <w:tcBorders>
              <w:top w:val="single" w:sz="6" w:space="0" w:color="BFBFBF"/>
              <w:left w:val="single" w:sz="6" w:space="0" w:color="BFBFBF"/>
              <w:bottom w:val="single" w:sz="6" w:space="0" w:color="BFBFBF"/>
              <w:right w:val="single" w:sz="6" w:space="0" w:color="BFBFBF"/>
            </w:tcBorders>
            <w:shd w:val="clear" w:color="auto" w:fill="auto"/>
            <w:hideMark/>
          </w:tcPr>
          <w:p w14:paraId="6AEB7BBF" w14:textId="77777777" w:rsidR="009517A7" w:rsidRPr="0034513B" w:rsidRDefault="009517A7" w:rsidP="00D57706">
            <w:pPr>
              <w:pStyle w:val="paragraph"/>
              <w:spacing w:before="0" w:beforeAutospacing="0" w:after="0" w:afterAutospacing="0"/>
              <w:textAlignment w:val="baseline"/>
              <w:rPr>
                <w:lang w:val="de-DE"/>
              </w:rPr>
            </w:pPr>
            <w:r w:rsidRPr="0034513B">
              <w:rPr>
                <w:rStyle w:val="normaltextrun"/>
                <w:rFonts w:ascii="Calibri" w:eastAsiaTheme="majorEastAsia" w:hAnsi="Calibri"/>
                <w:lang w:val="de-DE"/>
              </w:rPr>
              <w:t>Effizienz der Nutzung nach dem Erlernen</w:t>
            </w:r>
            <w:r w:rsidRPr="0034513B">
              <w:rPr>
                <w:rStyle w:val="eop"/>
                <w:rFonts w:ascii="Calibri" w:hAnsi="Calibri"/>
                <w:lang w:val="de-DE"/>
              </w:rPr>
              <w:t> </w:t>
            </w:r>
          </w:p>
        </w:tc>
        <w:tc>
          <w:tcPr>
            <w:tcW w:w="5064" w:type="dxa"/>
            <w:tcBorders>
              <w:top w:val="single" w:sz="6" w:space="0" w:color="BFBFBF"/>
              <w:left w:val="single" w:sz="6" w:space="0" w:color="BFBFBF"/>
              <w:bottom w:val="single" w:sz="6" w:space="0" w:color="BFBFBF"/>
              <w:right w:val="single" w:sz="6" w:space="0" w:color="BFBFBF"/>
            </w:tcBorders>
            <w:shd w:val="clear" w:color="auto" w:fill="auto"/>
            <w:hideMark/>
          </w:tcPr>
          <w:p w14:paraId="66F73FC0" w14:textId="0025F2EA" w:rsidR="009517A7" w:rsidRPr="00B22C5B" w:rsidRDefault="004F2779" w:rsidP="00B22C5B">
            <w:pPr>
              <w:pStyle w:val="Inhalt"/>
              <w:rPr>
                <w:rStyle w:val="normaltextrun"/>
                <w:rFonts w:ascii="Calibri" w:eastAsiaTheme="majorEastAsia" w:hAnsi="Calibri"/>
              </w:rPr>
            </w:pPr>
            <w:r>
              <w:rPr>
                <w:rStyle w:val="normaltextrun"/>
                <w:rFonts w:ascii="Calibri" w:eastAsiaTheme="majorEastAsia" w:hAnsi="Calibri"/>
              </w:rPr>
              <w:t xml:space="preserve"> </w:t>
            </w:r>
            <w:r w:rsidR="006658F6" w:rsidRPr="00B22C5B">
              <w:rPr>
                <w:rStyle w:val="normaltextrun"/>
                <w:rFonts w:ascii="Calibri" w:eastAsiaTheme="majorEastAsia" w:hAnsi="Calibri"/>
              </w:rPr>
              <w:t>Erreichung einer bestimmten Durchlaufzeit</w:t>
            </w:r>
          </w:p>
        </w:tc>
      </w:tr>
      <w:tr w:rsidR="009517A7" w:rsidRPr="0034513B" w14:paraId="1731B2B2" w14:textId="77777777" w:rsidTr="001549CF">
        <w:trPr>
          <w:trHeight w:val="300"/>
        </w:trPr>
        <w:tc>
          <w:tcPr>
            <w:tcW w:w="1126" w:type="dxa"/>
            <w:tcBorders>
              <w:top w:val="single" w:sz="6" w:space="0" w:color="BFBFBF"/>
              <w:left w:val="single" w:sz="6" w:space="0" w:color="BFBFBF"/>
              <w:bottom w:val="single" w:sz="6" w:space="0" w:color="BFBFBF"/>
              <w:right w:val="single" w:sz="6" w:space="0" w:color="BFBFBF"/>
            </w:tcBorders>
            <w:shd w:val="clear" w:color="auto" w:fill="F2F2F2"/>
            <w:hideMark/>
          </w:tcPr>
          <w:p w14:paraId="0E3CB5F5" w14:textId="58D1DA94" w:rsidR="009517A7" w:rsidRPr="004F2779" w:rsidRDefault="009517A7" w:rsidP="004F2779">
            <w:pPr>
              <w:pStyle w:val="Inhalt"/>
            </w:pPr>
            <w:r w:rsidRPr="004F2779">
              <w:rPr>
                <w:rStyle w:val="eop"/>
              </w:rPr>
              <w:t> </w:t>
            </w:r>
            <w:r w:rsidR="004F2779">
              <w:rPr>
                <w:rStyle w:val="eop"/>
              </w:rPr>
              <w:t>m</w:t>
            </w:r>
            <w:r w:rsidR="004F2779" w:rsidRPr="004F2779">
              <w:rPr>
                <w:rStyle w:val="eop"/>
              </w:rPr>
              <w:t>ittel</w:t>
            </w:r>
          </w:p>
        </w:tc>
        <w:tc>
          <w:tcPr>
            <w:tcW w:w="3828" w:type="dxa"/>
            <w:tcBorders>
              <w:top w:val="single" w:sz="6" w:space="0" w:color="BFBFBF"/>
              <w:left w:val="single" w:sz="6" w:space="0" w:color="BFBFBF"/>
              <w:bottom w:val="single" w:sz="6" w:space="0" w:color="BFBFBF"/>
              <w:right w:val="single" w:sz="6" w:space="0" w:color="BFBFBF"/>
            </w:tcBorders>
            <w:shd w:val="clear" w:color="auto" w:fill="F2F2F2"/>
            <w:hideMark/>
          </w:tcPr>
          <w:p w14:paraId="4A1D1E4B" w14:textId="6119000F" w:rsidR="009517A7" w:rsidRPr="0034513B" w:rsidRDefault="009517A7" w:rsidP="00D57706">
            <w:pPr>
              <w:pStyle w:val="paragraph"/>
              <w:spacing w:before="0" w:beforeAutospacing="0" w:after="0" w:afterAutospacing="0"/>
              <w:textAlignment w:val="baseline"/>
              <w:rPr>
                <w:lang w:val="de-DE"/>
              </w:rPr>
            </w:pPr>
            <w:r w:rsidRPr="0034513B">
              <w:rPr>
                <w:rStyle w:val="normaltextrun"/>
                <w:rFonts w:ascii="Calibri" w:eastAsiaTheme="majorEastAsia" w:hAnsi="Calibri"/>
                <w:lang w:val="de-DE"/>
              </w:rPr>
              <w:t>Fähigkeit der Nutzenden</w:t>
            </w:r>
            <w:r w:rsidR="001549CF">
              <w:rPr>
                <w:rStyle w:val="normaltextrun"/>
                <w:rFonts w:ascii="Calibri" w:eastAsiaTheme="majorEastAsia" w:hAnsi="Calibri"/>
                <w:lang w:val="de-DE"/>
              </w:rPr>
              <w:t>,</w:t>
            </w:r>
            <w:r w:rsidRPr="0034513B">
              <w:rPr>
                <w:rStyle w:val="normaltextrun"/>
                <w:rFonts w:ascii="Calibri" w:eastAsiaTheme="majorEastAsia" w:hAnsi="Calibri"/>
                <w:lang w:val="de-DE"/>
              </w:rPr>
              <w:t xml:space="preserve"> die Nutzung bei unregelmäßiger Verwendung nicht erneut lernen zu müssen</w:t>
            </w:r>
            <w:r w:rsidRPr="0034513B">
              <w:rPr>
                <w:rStyle w:val="eop"/>
                <w:rFonts w:ascii="Calibri" w:hAnsi="Calibri"/>
                <w:lang w:val="de-DE"/>
              </w:rPr>
              <w:t> </w:t>
            </w:r>
          </w:p>
        </w:tc>
        <w:tc>
          <w:tcPr>
            <w:tcW w:w="5064" w:type="dxa"/>
            <w:tcBorders>
              <w:top w:val="single" w:sz="6" w:space="0" w:color="BFBFBF"/>
              <w:left w:val="single" w:sz="6" w:space="0" w:color="BFBFBF"/>
              <w:bottom w:val="single" w:sz="6" w:space="0" w:color="BFBFBF"/>
              <w:right w:val="single" w:sz="6" w:space="0" w:color="BFBFBF"/>
            </w:tcBorders>
            <w:shd w:val="clear" w:color="auto" w:fill="F2F2F2"/>
            <w:hideMark/>
          </w:tcPr>
          <w:p w14:paraId="5A1FF61E" w14:textId="794A8D7B" w:rsidR="009517A7" w:rsidRPr="00B22C5B" w:rsidRDefault="009517A7" w:rsidP="00B22C5B">
            <w:pPr>
              <w:pStyle w:val="Inhalt"/>
              <w:rPr>
                <w:rStyle w:val="normaltextrun"/>
                <w:rFonts w:ascii="Calibri" w:eastAsiaTheme="majorEastAsia" w:hAnsi="Calibri"/>
              </w:rPr>
            </w:pPr>
            <w:r w:rsidRPr="00B22C5B">
              <w:rPr>
                <w:rStyle w:val="normaltextrun"/>
                <w:rFonts w:eastAsiaTheme="majorEastAsia"/>
                <w:szCs w:val="24"/>
              </w:rPr>
              <w:t> </w:t>
            </w:r>
            <w:r w:rsidR="00B22C5B" w:rsidRPr="00B22C5B">
              <w:rPr>
                <w:rStyle w:val="normaltextrun"/>
                <w:rFonts w:eastAsiaTheme="majorEastAsia"/>
                <w:szCs w:val="24"/>
              </w:rPr>
              <w:t>Einfindung in einer bestimmten Zeit</w:t>
            </w:r>
          </w:p>
        </w:tc>
      </w:tr>
      <w:tr w:rsidR="009517A7" w:rsidRPr="0034513B" w14:paraId="18A31C13" w14:textId="77777777" w:rsidTr="001549CF">
        <w:trPr>
          <w:trHeight w:val="300"/>
        </w:trPr>
        <w:tc>
          <w:tcPr>
            <w:tcW w:w="1126" w:type="dxa"/>
            <w:tcBorders>
              <w:top w:val="single" w:sz="6" w:space="0" w:color="BFBFBF"/>
              <w:left w:val="single" w:sz="6" w:space="0" w:color="BFBFBF"/>
              <w:bottom w:val="single" w:sz="6" w:space="0" w:color="BFBFBF"/>
              <w:right w:val="single" w:sz="6" w:space="0" w:color="BFBFBF"/>
            </w:tcBorders>
            <w:shd w:val="clear" w:color="auto" w:fill="auto"/>
            <w:hideMark/>
          </w:tcPr>
          <w:p w14:paraId="68A10950" w14:textId="7F01AE69" w:rsidR="009517A7" w:rsidRPr="004F2779" w:rsidRDefault="009517A7" w:rsidP="004F2779">
            <w:pPr>
              <w:pStyle w:val="Inhalt"/>
            </w:pPr>
            <w:r w:rsidRPr="004F2779">
              <w:rPr>
                <w:rStyle w:val="eop"/>
              </w:rPr>
              <w:t> </w:t>
            </w:r>
            <w:r w:rsidR="004F2779">
              <w:rPr>
                <w:rStyle w:val="eop"/>
              </w:rPr>
              <w:t>h</w:t>
            </w:r>
            <w:r w:rsidR="004F2779" w:rsidRPr="004F2779">
              <w:rPr>
                <w:rStyle w:val="eop"/>
              </w:rPr>
              <w:t>och</w:t>
            </w:r>
          </w:p>
        </w:tc>
        <w:tc>
          <w:tcPr>
            <w:tcW w:w="3828" w:type="dxa"/>
            <w:tcBorders>
              <w:top w:val="single" w:sz="6" w:space="0" w:color="BFBFBF"/>
              <w:left w:val="single" w:sz="6" w:space="0" w:color="BFBFBF"/>
              <w:bottom w:val="single" w:sz="6" w:space="0" w:color="BFBFBF"/>
              <w:right w:val="single" w:sz="6" w:space="0" w:color="BFBFBF"/>
            </w:tcBorders>
            <w:shd w:val="clear" w:color="auto" w:fill="auto"/>
            <w:hideMark/>
          </w:tcPr>
          <w:p w14:paraId="04EF3A2D" w14:textId="6DA3DFFC" w:rsidR="009517A7" w:rsidRPr="0034513B" w:rsidRDefault="009517A7" w:rsidP="00D57706">
            <w:pPr>
              <w:pStyle w:val="paragraph"/>
              <w:spacing w:before="0" w:beforeAutospacing="0" w:after="0" w:afterAutospacing="0"/>
              <w:textAlignment w:val="baseline"/>
              <w:rPr>
                <w:lang w:val="de-DE"/>
              </w:rPr>
            </w:pPr>
            <w:r w:rsidRPr="0034513B">
              <w:rPr>
                <w:rStyle w:val="normaltextrun"/>
                <w:rFonts w:ascii="Calibri" w:eastAsiaTheme="majorEastAsia" w:hAnsi="Calibri"/>
                <w:lang w:val="de-DE"/>
              </w:rPr>
              <w:t xml:space="preserve">Häufigkeit und Schwere der </w:t>
            </w:r>
            <w:r w:rsidR="00D97F0F">
              <w:rPr>
                <w:rStyle w:val="normaltextrun"/>
                <w:rFonts w:ascii="Calibri" w:eastAsiaTheme="majorEastAsia" w:hAnsi="Calibri"/>
                <w:lang w:val="de-DE"/>
              </w:rPr>
              <w:t>N</w:t>
            </w:r>
            <w:r w:rsidR="00D97F0F" w:rsidRPr="00D97F0F">
              <w:rPr>
                <w:rStyle w:val="normaltextrun"/>
                <w:rFonts w:ascii="Calibri" w:eastAsiaTheme="majorEastAsia" w:hAnsi="Calibri"/>
                <w:lang w:val="de-DE"/>
              </w:rPr>
              <w:t>utzungsfehler</w:t>
            </w:r>
            <w:r w:rsidRPr="0034513B">
              <w:rPr>
                <w:rStyle w:val="eop"/>
                <w:rFonts w:ascii="Calibri" w:hAnsi="Calibri"/>
                <w:lang w:val="de-DE"/>
              </w:rPr>
              <w:t> </w:t>
            </w:r>
          </w:p>
        </w:tc>
        <w:tc>
          <w:tcPr>
            <w:tcW w:w="5064" w:type="dxa"/>
            <w:tcBorders>
              <w:top w:val="single" w:sz="6" w:space="0" w:color="BFBFBF"/>
              <w:left w:val="single" w:sz="6" w:space="0" w:color="BFBFBF"/>
              <w:bottom w:val="single" w:sz="6" w:space="0" w:color="BFBFBF"/>
              <w:right w:val="single" w:sz="6" w:space="0" w:color="BFBFBF"/>
            </w:tcBorders>
            <w:shd w:val="clear" w:color="auto" w:fill="auto"/>
            <w:hideMark/>
          </w:tcPr>
          <w:p w14:paraId="68978A57" w14:textId="785A1C65" w:rsidR="009517A7" w:rsidRPr="00B22C5B" w:rsidRDefault="009517A7" w:rsidP="00B22C5B">
            <w:pPr>
              <w:pStyle w:val="Inhalt"/>
              <w:rPr>
                <w:rStyle w:val="normaltextrun"/>
                <w:rFonts w:ascii="Calibri" w:eastAsiaTheme="majorEastAsia" w:hAnsi="Calibri"/>
              </w:rPr>
            </w:pPr>
            <w:r w:rsidRPr="00B22C5B">
              <w:rPr>
                <w:rStyle w:val="normaltextrun"/>
                <w:rFonts w:eastAsiaTheme="majorEastAsia"/>
                <w:szCs w:val="24"/>
              </w:rPr>
              <w:t> </w:t>
            </w:r>
            <w:r w:rsidR="00B22C5B" w:rsidRPr="00B22C5B">
              <w:rPr>
                <w:rStyle w:val="normaltextrun"/>
                <w:rFonts w:eastAsiaTheme="majorEastAsia"/>
                <w:szCs w:val="24"/>
              </w:rPr>
              <w:t>Erreichung einer Fehlerquote</w:t>
            </w:r>
          </w:p>
        </w:tc>
      </w:tr>
      <w:tr w:rsidR="009517A7" w:rsidRPr="0034513B" w14:paraId="3D9AB035" w14:textId="77777777" w:rsidTr="001549CF">
        <w:trPr>
          <w:trHeight w:val="300"/>
        </w:trPr>
        <w:tc>
          <w:tcPr>
            <w:tcW w:w="1126" w:type="dxa"/>
            <w:tcBorders>
              <w:top w:val="single" w:sz="6" w:space="0" w:color="BFBFBF"/>
              <w:left w:val="single" w:sz="6" w:space="0" w:color="BFBFBF"/>
              <w:bottom w:val="single" w:sz="6" w:space="0" w:color="BFBFBF"/>
              <w:right w:val="single" w:sz="6" w:space="0" w:color="BFBFBF"/>
            </w:tcBorders>
            <w:shd w:val="clear" w:color="auto" w:fill="F2F2F2"/>
            <w:hideMark/>
          </w:tcPr>
          <w:p w14:paraId="4478D108" w14:textId="62345305" w:rsidR="009517A7" w:rsidRPr="004F2779" w:rsidRDefault="009517A7" w:rsidP="004F2779">
            <w:pPr>
              <w:pStyle w:val="Inhalt"/>
            </w:pPr>
            <w:r w:rsidRPr="004F2779">
              <w:rPr>
                <w:rStyle w:val="eop"/>
              </w:rPr>
              <w:t> </w:t>
            </w:r>
            <w:r w:rsidR="004F2779" w:rsidRPr="004F2779">
              <w:rPr>
                <w:rStyle w:val="eop"/>
              </w:rPr>
              <w:t>hoch</w:t>
            </w:r>
          </w:p>
        </w:tc>
        <w:tc>
          <w:tcPr>
            <w:tcW w:w="3828" w:type="dxa"/>
            <w:tcBorders>
              <w:top w:val="single" w:sz="6" w:space="0" w:color="BFBFBF"/>
              <w:left w:val="single" w:sz="6" w:space="0" w:color="BFBFBF"/>
              <w:bottom w:val="single" w:sz="6" w:space="0" w:color="BFBFBF"/>
              <w:right w:val="single" w:sz="6" w:space="0" w:color="BFBFBF"/>
            </w:tcBorders>
            <w:shd w:val="clear" w:color="auto" w:fill="F2F2F2"/>
            <w:hideMark/>
          </w:tcPr>
          <w:p w14:paraId="69F7E85C" w14:textId="27CAC262" w:rsidR="009517A7" w:rsidRPr="0034513B" w:rsidRDefault="009517A7" w:rsidP="00D57706">
            <w:pPr>
              <w:pStyle w:val="paragraph"/>
              <w:spacing w:before="0" w:beforeAutospacing="0" w:after="0" w:afterAutospacing="0"/>
              <w:textAlignment w:val="baseline"/>
            </w:pPr>
            <w:r w:rsidRPr="0034513B">
              <w:rPr>
                <w:rStyle w:val="normaltextrun"/>
                <w:rFonts w:ascii="Calibri" w:eastAsiaTheme="majorEastAsia" w:hAnsi="Calibri"/>
                <w:lang w:val="de-DE"/>
              </w:rPr>
              <w:t xml:space="preserve">Subjektive </w:t>
            </w:r>
            <w:r w:rsidR="00D97F0F">
              <w:rPr>
                <w:rStyle w:val="normaltextrun"/>
                <w:rFonts w:ascii="Calibri" w:eastAsiaTheme="majorEastAsia" w:hAnsi="Calibri"/>
                <w:lang w:val="de-DE"/>
              </w:rPr>
              <w:t>Zufriedenheit der Nutzenden</w:t>
            </w:r>
            <w:r w:rsidRPr="0034513B">
              <w:rPr>
                <w:rStyle w:val="eop"/>
                <w:rFonts w:ascii="Calibri" w:hAnsi="Calibri"/>
              </w:rPr>
              <w:t> </w:t>
            </w:r>
          </w:p>
        </w:tc>
        <w:tc>
          <w:tcPr>
            <w:tcW w:w="5064" w:type="dxa"/>
            <w:tcBorders>
              <w:top w:val="single" w:sz="6" w:space="0" w:color="BFBFBF"/>
              <w:left w:val="single" w:sz="6" w:space="0" w:color="BFBFBF"/>
              <w:bottom w:val="single" w:sz="6" w:space="0" w:color="BFBFBF"/>
              <w:right w:val="single" w:sz="6" w:space="0" w:color="BFBFBF"/>
            </w:tcBorders>
            <w:shd w:val="clear" w:color="auto" w:fill="F2F2F2"/>
            <w:hideMark/>
          </w:tcPr>
          <w:p w14:paraId="669A040F" w14:textId="577D8D69" w:rsidR="009517A7" w:rsidRPr="00B22C5B" w:rsidRDefault="009517A7" w:rsidP="00B22C5B">
            <w:pPr>
              <w:pStyle w:val="Inhalt"/>
              <w:rPr>
                <w:rStyle w:val="normaltextrun"/>
                <w:rFonts w:ascii="Calibri" w:eastAsiaTheme="majorEastAsia" w:hAnsi="Calibri"/>
              </w:rPr>
            </w:pPr>
            <w:r w:rsidRPr="00B22C5B">
              <w:rPr>
                <w:rStyle w:val="normaltextrun"/>
                <w:rFonts w:eastAsiaTheme="majorEastAsia"/>
                <w:szCs w:val="24"/>
              </w:rPr>
              <w:t> </w:t>
            </w:r>
            <w:r w:rsidR="00B22C5B" w:rsidRPr="00B22C5B">
              <w:rPr>
                <w:rStyle w:val="normaltextrun"/>
                <w:rFonts w:eastAsiaTheme="majorEastAsia"/>
                <w:szCs w:val="24"/>
              </w:rPr>
              <w:t>Erreichung einer Zufriedenheitsquote</w:t>
            </w:r>
          </w:p>
        </w:tc>
      </w:tr>
    </w:tbl>
    <w:p w14:paraId="408B2DCB" w14:textId="77777777" w:rsidR="004F2779" w:rsidRDefault="004F2779" w:rsidP="004F2779">
      <w:pPr>
        <w:pStyle w:val="Inhalt"/>
      </w:pPr>
    </w:p>
    <w:p w14:paraId="5A597223" w14:textId="77777777" w:rsidR="001549CF" w:rsidRDefault="001549CF">
      <w:pPr>
        <w:spacing w:after="200"/>
        <w:rPr>
          <w:rFonts w:asciiTheme="majorHAnsi" w:eastAsiaTheme="majorEastAsia" w:hAnsiTheme="majorHAnsi" w:cstheme="majorBidi"/>
          <w:color w:val="345B2F" w:themeColor="text2" w:themeShade="BF"/>
          <w:kern w:val="28"/>
          <w:sz w:val="52"/>
          <w:szCs w:val="32"/>
        </w:rPr>
      </w:pPr>
      <w:r>
        <w:br w:type="page"/>
      </w:r>
    </w:p>
    <w:p w14:paraId="195AA8A9" w14:textId="0ACC4AAC" w:rsidR="00066D7B" w:rsidRDefault="00066D7B" w:rsidP="00222F3F">
      <w:pPr>
        <w:pStyle w:val="berschrift1"/>
      </w:pPr>
      <w:r w:rsidRPr="00222F3F">
        <w:lastRenderedPageBreak/>
        <w:t>Kontextanalyse</w:t>
      </w:r>
    </w:p>
    <w:p w14:paraId="5BFE3515" w14:textId="5A0A2E23" w:rsidR="004F2779" w:rsidRDefault="004F2779" w:rsidP="004F2779">
      <w:pPr>
        <w:pStyle w:val="Inhalt"/>
      </w:pPr>
      <w:r>
        <w:t xml:space="preserve">In diesem Schritt gilt es einerseits </w:t>
      </w:r>
      <w:r w:rsidR="00E375BB">
        <w:t xml:space="preserve">Kontextfaktoren zu identifizieren und andererseits die Ergebnisse aus </w:t>
      </w:r>
      <w:r w:rsidR="00093F4E">
        <w:t>den</w:t>
      </w:r>
      <w:r w:rsidR="00E375BB">
        <w:t xml:space="preserve"> </w:t>
      </w:r>
      <w:r w:rsidR="00D97F0F">
        <w:t>Analyse</w:t>
      </w:r>
      <w:r w:rsidR="00093F4E">
        <w:t>n</w:t>
      </w:r>
      <w:r w:rsidR="00D97F0F">
        <w:t xml:space="preserve"> der Nutzenden und des Kontexts</w:t>
      </w:r>
      <w:r w:rsidR="00E375BB">
        <w:t xml:space="preserve"> zusammenzufassen.</w:t>
      </w:r>
    </w:p>
    <w:p w14:paraId="46150809" w14:textId="7AB6FCF6" w:rsidR="00E976CC" w:rsidRPr="004F2779" w:rsidRDefault="00E976CC" w:rsidP="00E976CC">
      <w:pPr>
        <w:pStyle w:val="berschrift2"/>
      </w:pPr>
      <w:bookmarkStart w:id="0" w:name="_Hlk130736142"/>
      <w:r w:rsidRPr="00E976CC">
        <w:t>Kontextfaktoren identifizieren</w:t>
      </w:r>
    </w:p>
    <w:p w14:paraId="22FCE9BA" w14:textId="18D0E842" w:rsidR="003D3D5E" w:rsidRPr="0034513B" w:rsidRDefault="005D6905" w:rsidP="00A807D7">
      <w:pPr>
        <w:pStyle w:val="Inhalt"/>
      </w:pPr>
      <w:r w:rsidRPr="0034513B">
        <w:t xml:space="preserve">Die Anwendung </w:t>
      </w:r>
      <w:r w:rsidR="00B076B9">
        <w:t>eines</w:t>
      </w:r>
      <w:r w:rsidRPr="0034513B">
        <w:t xml:space="preserve"> Systems </w:t>
      </w:r>
      <w:r w:rsidR="00640F6C" w:rsidRPr="0034513B">
        <w:t>geschieht immer in einem Kontext. Für die Entwicklung der Erklärungen ist es</w:t>
      </w:r>
      <w:r w:rsidR="00111B59">
        <w:t xml:space="preserve"> daher</w:t>
      </w:r>
      <w:r w:rsidR="00640F6C" w:rsidRPr="0034513B">
        <w:t xml:space="preserve"> wichtig den gesamten Kontext zu betrachten, um alle wichtigen Einflussfaktoren </w:t>
      </w:r>
      <w:r w:rsidR="005E2666" w:rsidRPr="0034513B">
        <w:t xml:space="preserve">ausfindig </w:t>
      </w:r>
      <w:r w:rsidR="00B076B9">
        <w:t xml:space="preserve">zu </w:t>
      </w:r>
      <w:r w:rsidR="005E2666" w:rsidRPr="0034513B">
        <w:t xml:space="preserve">machen. Ein Teil des Kontexts wurde bereits durch die </w:t>
      </w:r>
      <w:r w:rsidR="00D97F0F">
        <w:t>Analyse</w:t>
      </w:r>
      <w:r w:rsidR="00093F4E">
        <w:t>n</w:t>
      </w:r>
      <w:r w:rsidR="00D97F0F">
        <w:t xml:space="preserve"> des Systems und </w:t>
      </w:r>
      <w:r w:rsidR="00DC32EB">
        <w:t>der</w:t>
      </w:r>
      <w:r w:rsidR="00D97F0F">
        <w:t xml:space="preserve"> Nutzenden</w:t>
      </w:r>
      <w:r w:rsidR="005E2666" w:rsidRPr="0034513B">
        <w:t xml:space="preserve"> </w:t>
      </w:r>
      <w:r w:rsidR="00B076B9">
        <w:t>abgedeckt</w:t>
      </w:r>
      <w:r w:rsidR="005E2666" w:rsidRPr="0034513B">
        <w:t>. In diesem Abschnitt werden die fehlenden Kontextfaktoren aufgezeigt. Ziel ist es</w:t>
      </w:r>
      <w:r w:rsidR="00B076B9">
        <w:t>,</w:t>
      </w:r>
      <w:r w:rsidR="005E2666" w:rsidRPr="0034513B">
        <w:t xml:space="preserve"> relevante Faktoren zu identifizieren, damit die Erklärungen auf diese abgestimmt werden können.</w:t>
      </w:r>
      <w:r w:rsidR="00E22FF4" w:rsidRPr="0034513B">
        <w:t xml:space="preserve"> Bitte tragen Sie </w:t>
      </w:r>
      <w:r w:rsidR="009D3A6D" w:rsidRPr="0034513B">
        <w:t>die</w:t>
      </w:r>
      <w:r w:rsidR="00E22FF4" w:rsidRPr="0034513B">
        <w:t xml:space="preserve"> Kontextfak</w:t>
      </w:r>
      <w:r w:rsidR="009D3A6D" w:rsidRPr="0034513B">
        <w:t>toren, die berücksichtigt werden sollen</w:t>
      </w:r>
      <w:r w:rsidR="00FD70D9">
        <w:t>,</w:t>
      </w:r>
      <w:r w:rsidR="009D3A6D" w:rsidRPr="0034513B">
        <w:t xml:space="preserve"> in die folgende Tabelle ein. </w:t>
      </w:r>
      <w:r w:rsidR="00672BF4">
        <w:t xml:space="preserve">Dabei kann eine Unterscheidung zwischen den </w:t>
      </w:r>
      <w:r w:rsidR="00D97F0F">
        <w:t>Gruppen von Nutzenden</w:t>
      </w:r>
      <w:r w:rsidR="00672BF4">
        <w:t xml:space="preserve"> sinnvoll s</w:t>
      </w:r>
      <w:r w:rsidR="00672BF4" w:rsidRPr="00D02D5F">
        <w:t xml:space="preserve">ein. </w:t>
      </w:r>
      <w:r w:rsidR="00E266C5" w:rsidRPr="00D02D5F">
        <w:t>Auf der nächsten Seite</w:t>
      </w:r>
      <w:r w:rsidR="009D3A6D" w:rsidRPr="00D02D5F">
        <w:t xml:space="preserve"> finden Sie mögliche Kontextfaktoren.</w:t>
      </w:r>
      <w:r w:rsidR="001049B7" w:rsidRPr="00D02D5F">
        <w:t xml:space="preserve"> Die Kontextfaktoren sollten mit Hilfe der Nutzenden</w:t>
      </w:r>
      <w:r w:rsidR="00F34B40">
        <w:t xml:space="preserve"> beispielsweise</w:t>
      </w:r>
      <w:r w:rsidR="00A730E8">
        <w:t xml:space="preserve"> durch Gespräche</w:t>
      </w:r>
      <w:r w:rsidR="001049B7" w:rsidRPr="0034513B">
        <w:t xml:space="preserve"> identifiziert werden, d</w:t>
      </w:r>
      <w:r w:rsidR="00B915C5" w:rsidRPr="0034513B">
        <w:t>a sie den direkten Kontakt zur Umgebung haben.</w:t>
      </w:r>
    </w:p>
    <w:tbl>
      <w:tblPr>
        <w:tblStyle w:val="EinfacheTabelle1"/>
        <w:tblW w:w="0" w:type="auto"/>
        <w:tblLook w:val="04A0" w:firstRow="1" w:lastRow="0" w:firstColumn="1" w:lastColumn="0" w:noHBand="0" w:noVBand="1"/>
      </w:tblPr>
      <w:tblGrid>
        <w:gridCol w:w="2122"/>
        <w:gridCol w:w="7902"/>
      </w:tblGrid>
      <w:tr w:rsidR="00A730E8" w:rsidRPr="0034513B" w14:paraId="6B28B663" w14:textId="77777777" w:rsidTr="00C61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4" w:type="dxa"/>
            <w:gridSpan w:val="2"/>
          </w:tcPr>
          <w:p w14:paraId="36155348" w14:textId="1A2F1A2D" w:rsidR="00A730E8" w:rsidRPr="00A730E8" w:rsidRDefault="00D97F0F" w:rsidP="00A807D7">
            <w:pPr>
              <w:pStyle w:val="Inhalt"/>
            </w:pPr>
            <w:r>
              <w:rPr>
                <w:rStyle w:val="normaltextrun"/>
                <w:rFonts w:ascii="Calibri" w:hAnsi="Calibri"/>
                <w:szCs w:val="20"/>
                <w:bdr w:val="none" w:sz="0" w:space="0" w:color="auto" w:frame="1"/>
              </w:rPr>
              <w:t>Gruppe von Nutzenden</w:t>
            </w:r>
            <w:r w:rsidR="00A730E8" w:rsidRPr="00A730E8">
              <w:rPr>
                <w:rStyle w:val="normaltextrun"/>
                <w:rFonts w:ascii="Calibri" w:hAnsi="Calibri"/>
                <w:bdr w:val="none" w:sz="0" w:space="0" w:color="auto" w:frame="1"/>
              </w:rPr>
              <w:t xml:space="preserve">: </w:t>
            </w:r>
          </w:p>
        </w:tc>
      </w:tr>
      <w:tr w:rsidR="0034513B" w:rsidRPr="0034513B" w14:paraId="145ED508" w14:textId="77777777" w:rsidTr="00E22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7F4C20" w14:textId="6745AA1E" w:rsidR="00E22FF4" w:rsidRPr="0034513B" w:rsidRDefault="00E22FF4" w:rsidP="00A807D7">
            <w:pPr>
              <w:pStyle w:val="Inhalt"/>
            </w:pPr>
            <w:r w:rsidRPr="0034513B">
              <w:t>Kontextfaktor</w:t>
            </w:r>
          </w:p>
        </w:tc>
        <w:tc>
          <w:tcPr>
            <w:tcW w:w="7902" w:type="dxa"/>
          </w:tcPr>
          <w:p w14:paraId="53984A14" w14:textId="6FA08EE2" w:rsidR="00E22FF4" w:rsidRPr="00A730E8" w:rsidRDefault="00A730E8" w:rsidP="00A807D7">
            <w:pPr>
              <w:pStyle w:val="Inhalt"/>
              <w:cnfStyle w:val="000000100000" w:firstRow="0" w:lastRow="0" w:firstColumn="0" w:lastColumn="0" w:oddVBand="0" w:evenVBand="0" w:oddHBand="1" w:evenHBand="0" w:firstRowFirstColumn="0" w:firstRowLastColumn="0" w:lastRowFirstColumn="0" w:lastRowLastColumn="0"/>
              <w:rPr>
                <w:b/>
                <w:bCs/>
              </w:rPr>
            </w:pPr>
            <w:r>
              <w:rPr>
                <w:b/>
                <w:bCs/>
              </w:rPr>
              <w:t>Beschreibung</w:t>
            </w:r>
          </w:p>
        </w:tc>
      </w:tr>
      <w:tr w:rsidR="0034513B" w:rsidRPr="0034513B" w14:paraId="2E996149" w14:textId="77777777" w:rsidTr="00E22FF4">
        <w:tc>
          <w:tcPr>
            <w:cnfStyle w:val="001000000000" w:firstRow="0" w:lastRow="0" w:firstColumn="1" w:lastColumn="0" w:oddVBand="0" w:evenVBand="0" w:oddHBand="0" w:evenHBand="0" w:firstRowFirstColumn="0" w:firstRowLastColumn="0" w:lastRowFirstColumn="0" w:lastRowLastColumn="0"/>
            <w:tcW w:w="2122" w:type="dxa"/>
          </w:tcPr>
          <w:p w14:paraId="151F5FBD" w14:textId="60A89B56" w:rsidR="003A0BE6" w:rsidRPr="00727B30" w:rsidRDefault="003A0BE6" w:rsidP="003A0BE6">
            <w:pPr>
              <w:pStyle w:val="Inhalt"/>
              <w:rPr>
                <w:b w:val="0"/>
                <w:bCs w:val="0"/>
              </w:rPr>
            </w:pPr>
          </w:p>
        </w:tc>
        <w:tc>
          <w:tcPr>
            <w:tcW w:w="7902" w:type="dxa"/>
          </w:tcPr>
          <w:p w14:paraId="31C9E692" w14:textId="77777777" w:rsidR="003A0BE6" w:rsidRDefault="003A0BE6" w:rsidP="003A0BE6">
            <w:pPr>
              <w:pStyle w:val="Inhalt"/>
              <w:cnfStyle w:val="000000000000" w:firstRow="0" w:lastRow="0" w:firstColumn="0" w:lastColumn="0" w:oddVBand="0" w:evenVBand="0" w:oddHBand="0" w:evenHBand="0" w:firstRowFirstColumn="0" w:firstRowLastColumn="0" w:lastRowFirstColumn="0" w:lastRowLastColumn="0"/>
            </w:pPr>
          </w:p>
          <w:p w14:paraId="6FA8823D" w14:textId="4B12F83C" w:rsidR="00492DD7" w:rsidRPr="0034513B" w:rsidRDefault="00492DD7" w:rsidP="003A0BE6">
            <w:pPr>
              <w:pStyle w:val="Inhalt"/>
              <w:cnfStyle w:val="000000000000" w:firstRow="0" w:lastRow="0" w:firstColumn="0" w:lastColumn="0" w:oddVBand="0" w:evenVBand="0" w:oddHBand="0" w:evenHBand="0" w:firstRowFirstColumn="0" w:firstRowLastColumn="0" w:lastRowFirstColumn="0" w:lastRowLastColumn="0"/>
            </w:pPr>
          </w:p>
        </w:tc>
      </w:tr>
      <w:tr w:rsidR="0034513B" w:rsidRPr="0034513B" w14:paraId="10B8C71C" w14:textId="77777777" w:rsidTr="00E22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360290" w14:textId="496AD1C0" w:rsidR="003A0BE6" w:rsidRPr="00727B30" w:rsidRDefault="003A0BE6" w:rsidP="003A0BE6">
            <w:pPr>
              <w:pStyle w:val="Inhalt"/>
              <w:rPr>
                <w:b w:val="0"/>
                <w:bCs w:val="0"/>
              </w:rPr>
            </w:pPr>
          </w:p>
        </w:tc>
        <w:tc>
          <w:tcPr>
            <w:tcW w:w="7902" w:type="dxa"/>
          </w:tcPr>
          <w:p w14:paraId="5DA1FE15" w14:textId="77777777" w:rsidR="003A0BE6" w:rsidRDefault="003A0BE6" w:rsidP="003A0BE6">
            <w:pPr>
              <w:pStyle w:val="Inhalt"/>
              <w:cnfStyle w:val="000000100000" w:firstRow="0" w:lastRow="0" w:firstColumn="0" w:lastColumn="0" w:oddVBand="0" w:evenVBand="0" w:oddHBand="1" w:evenHBand="0" w:firstRowFirstColumn="0" w:firstRowLastColumn="0" w:lastRowFirstColumn="0" w:lastRowLastColumn="0"/>
            </w:pPr>
          </w:p>
          <w:p w14:paraId="2C0D2E5F" w14:textId="299F4189" w:rsidR="00492DD7" w:rsidRPr="0034513B" w:rsidRDefault="00492DD7" w:rsidP="003A0BE6">
            <w:pPr>
              <w:pStyle w:val="Inhalt"/>
              <w:cnfStyle w:val="000000100000" w:firstRow="0" w:lastRow="0" w:firstColumn="0" w:lastColumn="0" w:oddVBand="0" w:evenVBand="0" w:oddHBand="1" w:evenHBand="0" w:firstRowFirstColumn="0" w:firstRowLastColumn="0" w:lastRowFirstColumn="0" w:lastRowLastColumn="0"/>
            </w:pPr>
          </w:p>
        </w:tc>
      </w:tr>
      <w:tr w:rsidR="0034513B" w:rsidRPr="0034513B" w14:paraId="48BF9B2A" w14:textId="77777777" w:rsidTr="00E22FF4">
        <w:tc>
          <w:tcPr>
            <w:cnfStyle w:val="001000000000" w:firstRow="0" w:lastRow="0" w:firstColumn="1" w:lastColumn="0" w:oddVBand="0" w:evenVBand="0" w:oddHBand="0" w:evenHBand="0" w:firstRowFirstColumn="0" w:firstRowLastColumn="0" w:lastRowFirstColumn="0" w:lastRowLastColumn="0"/>
            <w:tcW w:w="2122" w:type="dxa"/>
          </w:tcPr>
          <w:p w14:paraId="1BBB336C" w14:textId="154CA272" w:rsidR="003A0BE6" w:rsidRPr="00727B30" w:rsidRDefault="003A0BE6" w:rsidP="003A0BE6">
            <w:pPr>
              <w:pStyle w:val="Inhalt"/>
              <w:rPr>
                <w:b w:val="0"/>
                <w:bCs w:val="0"/>
              </w:rPr>
            </w:pPr>
          </w:p>
        </w:tc>
        <w:tc>
          <w:tcPr>
            <w:tcW w:w="7902" w:type="dxa"/>
          </w:tcPr>
          <w:p w14:paraId="7175BC1F" w14:textId="77777777" w:rsidR="003A0BE6" w:rsidRDefault="003A0BE6" w:rsidP="003A0BE6">
            <w:pPr>
              <w:pStyle w:val="Inhalt"/>
              <w:cnfStyle w:val="000000000000" w:firstRow="0" w:lastRow="0" w:firstColumn="0" w:lastColumn="0" w:oddVBand="0" w:evenVBand="0" w:oddHBand="0" w:evenHBand="0" w:firstRowFirstColumn="0" w:firstRowLastColumn="0" w:lastRowFirstColumn="0" w:lastRowLastColumn="0"/>
            </w:pPr>
          </w:p>
          <w:p w14:paraId="77B07D30" w14:textId="2A9D5940" w:rsidR="00492DD7" w:rsidRPr="0034513B" w:rsidRDefault="00492DD7" w:rsidP="003A0BE6">
            <w:pPr>
              <w:pStyle w:val="Inhalt"/>
              <w:cnfStyle w:val="000000000000" w:firstRow="0" w:lastRow="0" w:firstColumn="0" w:lastColumn="0" w:oddVBand="0" w:evenVBand="0" w:oddHBand="0" w:evenHBand="0" w:firstRowFirstColumn="0" w:firstRowLastColumn="0" w:lastRowFirstColumn="0" w:lastRowLastColumn="0"/>
            </w:pPr>
          </w:p>
        </w:tc>
      </w:tr>
      <w:tr w:rsidR="0034513B" w:rsidRPr="0034513B" w14:paraId="0B8A6628" w14:textId="77777777" w:rsidTr="00E22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9B0767E" w14:textId="0E83B354" w:rsidR="003A0BE6" w:rsidRPr="00727B30" w:rsidRDefault="003A0BE6" w:rsidP="003A0BE6">
            <w:pPr>
              <w:pStyle w:val="Inhalt"/>
              <w:rPr>
                <w:b w:val="0"/>
                <w:bCs w:val="0"/>
              </w:rPr>
            </w:pPr>
          </w:p>
        </w:tc>
        <w:tc>
          <w:tcPr>
            <w:tcW w:w="7902" w:type="dxa"/>
          </w:tcPr>
          <w:p w14:paraId="52200C8C" w14:textId="77777777" w:rsidR="003A0BE6" w:rsidRDefault="003A0BE6" w:rsidP="003A0BE6">
            <w:pPr>
              <w:pStyle w:val="Inhalt"/>
              <w:cnfStyle w:val="000000100000" w:firstRow="0" w:lastRow="0" w:firstColumn="0" w:lastColumn="0" w:oddVBand="0" w:evenVBand="0" w:oddHBand="1" w:evenHBand="0" w:firstRowFirstColumn="0" w:firstRowLastColumn="0" w:lastRowFirstColumn="0" w:lastRowLastColumn="0"/>
            </w:pPr>
          </w:p>
          <w:p w14:paraId="01BEB09F" w14:textId="4CBEE33A" w:rsidR="00492DD7" w:rsidRPr="0034513B" w:rsidRDefault="00492DD7" w:rsidP="003A0BE6">
            <w:pPr>
              <w:pStyle w:val="Inhalt"/>
              <w:cnfStyle w:val="000000100000" w:firstRow="0" w:lastRow="0" w:firstColumn="0" w:lastColumn="0" w:oddVBand="0" w:evenVBand="0" w:oddHBand="1" w:evenHBand="0" w:firstRowFirstColumn="0" w:firstRowLastColumn="0" w:lastRowFirstColumn="0" w:lastRowLastColumn="0"/>
            </w:pPr>
          </w:p>
        </w:tc>
      </w:tr>
      <w:tr w:rsidR="0034513B" w:rsidRPr="0034513B" w14:paraId="73CAE5D8" w14:textId="77777777" w:rsidTr="00E22FF4">
        <w:tc>
          <w:tcPr>
            <w:cnfStyle w:val="001000000000" w:firstRow="0" w:lastRow="0" w:firstColumn="1" w:lastColumn="0" w:oddVBand="0" w:evenVBand="0" w:oddHBand="0" w:evenHBand="0" w:firstRowFirstColumn="0" w:firstRowLastColumn="0" w:lastRowFirstColumn="0" w:lastRowLastColumn="0"/>
            <w:tcW w:w="2122" w:type="dxa"/>
          </w:tcPr>
          <w:p w14:paraId="577DCE52" w14:textId="6073C134" w:rsidR="003A0BE6" w:rsidRPr="00727B30" w:rsidRDefault="003A0BE6" w:rsidP="003A0BE6">
            <w:pPr>
              <w:pStyle w:val="Inhalt"/>
              <w:rPr>
                <w:b w:val="0"/>
                <w:bCs w:val="0"/>
              </w:rPr>
            </w:pPr>
          </w:p>
        </w:tc>
        <w:tc>
          <w:tcPr>
            <w:tcW w:w="7902" w:type="dxa"/>
          </w:tcPr>
          <w:p w14:paraId="1744CE4B" w14:textId="77777777" w:rsidR="003A0BE6" w:rsidRDefault="003A0BE6" w:rsidP="003A0BE6">
            <w:pPr>
              <w:pStyle w:val="Inhalt"/>
              <w:cnfStyle w:val="000000000000" w:firstRow="0" w:lastRow="0" w:firstColumn="0" w:lastColumn="0" w:oddVBand="0" w:evenVBand="0" w:oddHBand="0" w:evenHBand="0" w:firstRowFirstColumn="0" w:firstRowLastColumn="0" w:lastRowFirstColumn="0" w:lastRowLastColumn="0"/>
            </w:pPr>
          </w:p>
          <w:p w14:paraId="1060FCB2" w14:textId="328E46F4" w:rsidR="00492DD7" w:rsidRPr="0034513B" w:rsidRDefault="00492DD7" w:rsidP="003A0BE6">
            <w:pPr>
              <w:pStyle w:val="Inhalt"/>
              <w:cnfStyle w:val="000000000000" w:firstRow="0" w:lastRow="0" w:firstColumn="0" w:lastColumn="0" w:oddVBand="0" w:evenVBand="0" w:oddHBand="0" w:evenHBand="0" w:firstRowFirstColumn="0" w:firstRowLastColumn="0" w:lastRowFirstColumn="0" w:lastRowLastColumn="0"/>
            </w:pPr>
          </w:p>
        </w:tc>
      </w:tr>
      <w:tr w:rsidR="0034513B" w:rsidRPr="0034513B" w14:paraId="5E476703" w14:textId="77777777" w:rsidTr="00E22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9E07D9D" w14:textId="7F95E2BD" w:rsidR="00E22FF4" w:rsidRPr="00727B30" w:rsidRDefault="00E22FF4" w:rsidP="00A807D7">
            <w:pPr>
              <w:pStyle w:val="Inhalt"/>
              <w:rPr>
                <w:rStyle w:val="normaltextrun"/>
                <w:rFonts w:ascii="Calibri" w:hAnsi="Calibri" w:cs="Segoe UI"/>
                <w:b w:val="0"/>
                <w:bCs w:val="0"/>
              </w:rPr>
            </w:pPr>
          </w:p>
        </w:tc>
        <w:tc>
          <w:tcPr>
            <w:tcW w:w="7902" w:type="dxa"/>
          </w:tcPr>
          <w:p w14:paraId="44121351" w14:textId="77777777" w:rsidR="00484036" w:rsidRDefault="00484036" w:rsidP="00A807D7">
            <w:pPr>
              <w:pStyle w:val="Inhalt"/>
              <w:cnfStyle w:val="000000100000" w:firstRow="0" w:lastRow="0" w:firstColumn="0" w:lastColumn="0" w:oddVBand="0" w:evenVBand="0" w:oddHBand="1" w:evenHBand="0" w:firstRowFirstColumn="0" w:firstRowLastColumn="0" w:lastRowFirstColumn="0" w:lastRowLastColumn="0"/>
            </w:pPr>
          </w:p>
          <w:p w14:paraId="443FCA79" w14:textId="45AAC9F2" w:rsidR="00492DD7" w:rsidRPr="0034513B" w:rsidRDefault="00492DD7" w:rsidP="00A807D7">
            <w:pPr>
              <w:pStyle w:val="Inhalt"/>
              <w:cnfStyle w:val="000000100000" w:firstRow="0" w:lastRow="0" w:firstColumn="0" w:lastColumn="0" w:oddVBand="0" w:evenVBand="0" w:oddHBand="1" w:evenHBand="0" w:firstRowFirstColumn="0" w:firstRowLastColumn="0" w:lastRowFirstColumn="0" w:lastRowLastColumn="0"/>
            </w:pPr>
          </w:p>
        </w:tc>
      </w:tr>
      <w:tr w:rsidR="00797776" w:rsidRPr="0034513B" w14:paraId="296418BD" w14:textId="77777777" w:rsidTr="00E22FF4">
        <w:tc>
          <w:tcPr>
            <w:cnfStyle w:val="001000000000" w:firstRow="0" w:lastRow="0" w:firstColumn="1" w:lastColumn="0" w:oddVBand="0" w:evenVBand="0" w:oddHBand="0" w:evenHBand="0" w:firstRowFirstColumn="0" w:firstRowLastColumn="0" w:lastRowFirstColumn="0" w:lastRowLastColumn="0"/>
            <w:tcW w:w="2122" w:type="dxa"/>
          </w:tcPr>
          <w:p w14:paraId="481BFBBE" w14:textId="6F7A7F50" w:rsidR="00797776" w:rsidRPr="00727B30" w:rsidRDefault="00797776" w:rsidP="00A807D7">
            <w:pPr>
              <w:pStyle w:val="Inhalt"/>
              <w:rPr>
                <w:rStyle w:val="normaltextrun"/>
                <w:rFonts w:ascii="Calibri" w:hAnsi="Calibri" w:cs="Segoe UI"/>
                <w:b w:val="0"/>
                <w:bCs w:val="0"/>
              </w:rPr>
            </w:pPr>
          </w:p>
        </w:tc>
        <w:tc>
          <w:tcPr>
            <w:tcW w:w="7902" w:type="dxa"/>
          </w:tcPr>
          <w:p w14:paraId="22101DEF" w14:textId="77777777" w:rsidR="00672BF4" w:rsidRDefault="00672BF4" w:rsidP="00A807D7">
            <w:pPr>
              <w:pStyle w:val="Inhalt"/>
              <w:cnfStyle w:val="000000000000" w:firstRow="0" w:lastRow="0" w:firstColumn="0" w:lastColumn="0" w:oddVBand="0" w:evenVBand="0" w:oddHBand="0" w:evenHBand="0" w:firstRowFirstColumn="0" w:firstRowLastColumn="0" w:lastRowFirstColumn="0" w:lastRowLastColumn="0"/>
            </w:pPr>
          </w:p>
          <w:p w14:paraId="74959438" w14:textId="047BF26E" w:rsidR="00492DD7" w:rsidRDefault="00492DD7" w:rsidP="00A807D7">
            <w:pPr>
              <w:pStyle w:val="Inhalt"/>
              <w:cnfStyle w:val="000000000000" w:firstRow="0" w:lastRow="0" w:firstColumn="0" w:lastColumn="0" w:oddVBand="0" w:evenVBand="0" w:oddHBand="0" w:evenHBand="0" w:firstRowFirstColumn="0" w:firstRowLastColumn="0" w:lastRowFirstColumn="0" w:lastRowLastColumn="0"/>
            </w:pPr>
          </w:p>
        </w:tc>
      </w:tr>
    </w:tbl>
    <w:p w14:paraId="31ED8767" w14:textId="4047009A" w:rsidR="003D3D5E" w:rsidRDefault="003D3D5E" w:rsidP="00E22FF4">
      <w:pPr>
        <w:pStyle w:val="Inhalt"/>
      </w:pPr>
    </w:p>
    <w:p w14:paraId="3D702A9E" w14:textId="78A45B67" w:rsidR="00A864C2" w:rsidRDefault="00A864C2" w:rsidP="00A864C2">
      <w:pPr>
        <w:pStyle w:val="Inhalt"/>
      </w:pPr>
      <w:r>
        <w:rPr>
          <w:sz w:val="28"/>
        </w:rPr>
        <w:br w:type="page"/>
      </w:r>
    </w:p>
    <w:p w14:paraId="5A37C23C" w14:textId="1F8E9ED6" w:rsidR="00B16C80" w:rsidRPr="00D02D5F" w:rsidRDefault="00A730E8" w:rsidP="00B16C80">
      <w:pPr>
        <w:pStyle w:val="Inhalt"/>
        <w:rPr>
          <w:b/>
          <w:bCs/>
          <w:sz w:val="28"/>
          <w:szCs w:val="24"/>
        </w:rPr>
      </w:pPr>
      <w:r w:rsidRPr="00D02D5F">
        <w:rPr>
          <w:b/>
          <w:bCs/>
          <w:sz w:val="28"/>
          <w:szCs w:val="24"/>
        </w:rPr>
        <w:lastRenderedPageBreak/>
        <w:t>Beispiele</w:t>
      </w:r>
    </w:p>
    <w:tbl>
      <w:tblPr>
        <w:tblStyle w:val="Tabellenraster1"/>
        <w:tblpPr w:leftFromText="181" w:rightFromText="181"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2"/>
        <w:gridCol w:w="5012"/>
      </w:tblGrid>
      <w:tr w:rsidR="00B16C80" w:rsidRPr="00D02D5F" w14:paraId="77A34333" w14:textId="77777777" w:rsidTr="0072319C">
        <w:trPr>
          <w:trHeight w:val="6103"/>
        </w:trPr>
        <w:tc>
          <w:tcPr>
            <w:tcW w:w="5012" w:type="dxa"/>
          </w:tcPr>
          <w:p w14:paraId="50CEC745" w14:textId="77777777" w:rsidR="00B16C80" w:rsidRPr="00D77304" w:rsidRDefault="00B16C80" w:rsidP="0072319C">
            <w:pPr>
              <w:pStyle w:val="Inhalt"/>
              <w:rPr>
                <w:rFonts w:ascii="Calibri" w:eastAsia="MS Mincho" w:hAnsi="Calibri" w:cs="Times New Roman"/>
              </w:rPr>
            </w:pPr>
            <w:r w:rsidRPr="00D77304">
              <w:rPr>
                <w:rFonts w:ascii="Calibri" w:eastAsia="MS Mincho" w:hAnsi="Calibri" w:cs="Times New Roman"/>
              </w:rPr>
              <w:t xml:space="preserve">Organisatorische </w:t>
            </w:r>
            <w:r w:rsidRPr="00D77304">
              <w:t>Umgebung</w:t>
            </w:r>
          </w:p>
          <w:p w14:paraId="27BF7B4F" w14:textId="77777777" w:rsidR="00B16C80" w:rsidRPr="00D77304" w:rsidRDefault="00B16C80" w:rsidP="0072319C">
            <w:pPr>
              <w:pStyle w:val="Inhalt"/>
              <w:numPr>
                <w:ilvl w:val="0"/>
                <w:numId w:val="1"/>
              </w:numPr>
              <w:rPr>
                <w:rFonts w:ascii="Calibri" w:eastAsia="MS Mincho" w:hAnsi="Calibri" w:cs="Times New Roman"/>
              </w:rPr>
            </w:pPr>
            <w:r w:rsidRPr="00D77304">
              <w:t>Struktur</w:t>
            </w:r>
          </w:p>
          <w:p w14:paraId="77EA45FC"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Gruppenarbeit</w:t>
            </w:r>
          </w:p>
          <w:p w14:paraId="718BCEE7"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Arbeitspraktiken</w:t>
            </w:r>
          </w:p>
          <w:p w14:paraId="1B8D6596"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Hilfestellung</w:t>
            </w:r>
          </w:p>
          <w:p w14:paraId="1A7EF41A"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Unterbrechungen</w:t>
            </w:r>
          </w:p>
          <w:p w14:paraId="13673D4C"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Managementstruktur</w:t>
            </w:r>
          </w:p>
          <w:p w14:paraId="7AA75AC2"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Kommunikationsstruktur</w:t>
            </w:r>
          </w:p>
          <w:p w14:paraId="0151AFA1"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Gehalt oder Bezahlung</w:t>
            </w:r>
          </w:p>
          <w:p w14:paraId="35CB5D60" w14:textId="77777777" w:rsidR="00B16C80" w:rsidRPr="00D77304" w:rsidRDefault="00B16C80" w:rsidP="0072319C">
            <w:pPr>
              <w:pStyle w:val="Inhalt"/>
              <w:numPr>
                <w:ilvl w:val="0"/>
                <w:numId w:val="1"/>
              </w:numPr>
              <w:rPr>
                <w:rFonts w:ascii="Calibri" w:eastAsia="MS Mincho" w:hAnsi="Calibri" w:cs="Times New Roman"/>
              </w:rPr>
            </w:pPr>
            <w:r w:rsidRPr="00D77304">
              <w:t>Einstellungen</w:t>
            </w:r>
            <w:r w:rsidRPr="00D77304">
              <w:rPr>
                <w:rFonts w:ascii="Calibri" w:eastAsia="MS Mincho" w:hAnsi="Calibri" w:cs="Times New Roman"/>
              </w:rPr>
              <w:t xml:space="preserve"> und Kultur</w:t>
            </w:r>
          </w:p>
          <w:p w14:paraId="55C9F3F5"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Politik zur Computernutzung</w:t>
            </w:r>
          </w:p>
          <w:p w14:paraId="3FA0D944"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Organisatorische Ziele</w:t>
            </w:r>
          </w:p>
          <w:p w14:paraId="18BBE8B0"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Arbeitsbeziehungen</w:t>
            </w:r>
          </w:p>
          <w:p w14:paraId="7BDA5963" w14:textId="77777777" w:rsidR="00B16C80" w:rsidRPr="00D77304" w:rsidRDefault="00B16C80" w:rsidP="0072319C">
            <w:pPr>
              <w:pStyle w:val="Inhalt"/>
              <w:numPr>
                <w:ilvl w:val="0"/>
                <w:numId w:val="1"/>
              </w:numPr>
              <w:rPr>
                <w:rFonts w:ascii="Calibri" w:eastAsia="MS Mincho" w:hAnsi="Calibri" w:cs="Times New Roman"/>
              </w:rPr>
            </w:pPr>
            <w:r w:rsidRPr="00D77304">
              <w:t>Arbeitsplatzgestaltung</w:t>
            </w:r>
          </w:p>
          <w:p w14:paraId="02A426AD"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Funktionen des Arbeitsplatzes</w:t>
            </w:r>
          </w:p>
          <w:p w14:paraId="6E6C6A20"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Arbeitszeiten</w:t>
            </w:r>
          </w:p>
          <w:p w14:paraId="50303F11"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Flexibilität bei der Arbeit</w:t>
            </w:r>
          </w:p>
          <w:p w14:paraId="65F0603E"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Leistungskontrolle</w:t>
            </w:r>
          </w:p>
          <w:p w14:paraId="51A90808"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Leistungsrückmeldung</w:t>
            </w:r>
          </w:p>
          <w:p w14:paraId="5CA60F1E" w14:textId="77777777" w:rsidR="00B16C80" w:rsidRPr="00D02D5F" w:rsidRDefault="00B16C80" w:rsidP="0072319C">
            <w:pPr>
              <w:pStyle w:val="Inhalt"/>
              <w:numPr>
                <w:ilvl w:val="1"/>
                <w:numId w:val="1"/>
              </w:numPr>
              <w:rPr>
                <w:rFonts w:ascii="Calibri" w:eastAsia="MS Mincho" w:hAnsi="Calibri" w:cs="Times New Roman"/>
                <w:szCs w:val="24"/>
              </w:rPr>
            </w:pPr>
            <w:r w:rsidRPr="00D77304">
              <w:rPr>
                <w:rFonts w:ascii="Calibri" w:eastAsia="MS Mincho" w:hAnsi="Calibri" w:cs="Times New Roman"/>
              </w:rPr>
              <w:t>Arbeitsrhythmus, Autonomie und Ermessensspielraum</w:t>
            </w:r>
          </w:p>
        </w:tc>
        <w:tc>
          <w:tcPr>
            <w:tcW w:w="5012" w:type="dxa"/>
          </w:tcPr>
          <w:p w14:paraId="699EE789" w14:textId="77777777" w:rsidR="00B16C80" w:rsidRPr="00D77304" w:rsidRDefault="00B16C80" w:rsidP="0072319C">
            <w:pPr>
              <w:pStyle w:val="Inhalt"/>
              <w:rPr>
                <w:rFonts w:ascii="Calibri" w:eastAsia="MS Mincho" w:hAnsi="Calibri" w:cs="Times New Roman"/>
              </w:rPr>
            </w:pPr>
            <w:r w:rsidRPr="00D77304">
              <w:rPr>
                <w:rFonts w:ascii="Calibri" w:eastAsia="MS Mincho" w:hAnsi="Calibri" w:cs="Times New Roman"/>
              </w:rPr>
              <w:t xml:space="preserve">Physische </w:t>
            </w:r>
            <w:r w:rsidRPr="00D77304">
              <w:t>Umgebung</w:t>
            </w:r>
          </w:p>
          <w:p w14:paraId="1025535B" w14:textId="77777777" w:rsidR="00B16C80" w:rsidRPr="00D77304" w:rsidRDefault="00B16C80" w:rsidP="0072319C">
            <w:pPr>
              <w:pStyle w:val="Inhalt"/>
              <w:numPr>
                <w:ilvl w:val="0"/>
                <w:numId w:val="1"/>
              </w:numPr>
              <w:rPr>
                <w:rFonts w:ascii="Calibri" w:eastAsia="MS Mincho" w:hAnsi="Calibri" w:cs="Times New Roman"/>
              </w:rPr>
            </w:pPr>
            <w:r w:rsidRPr="00D77304">
              <w:t>Arbeitsplatzbedingungen</w:t>
            </w:r>
          </w:p>
          <w:p w14:paraId="02FB82B5"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Atmosphärische Bedingungen</w:t>
            </w:r>
          </w:p>
          <w:p w14:paraId="05D21986"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Akustische Umgebung</w:t>
            </w:r>
          </w:p>
          <w:p w14:paraId="6829CCE5"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Thermische Umgebung</w:t>
            </w:r>
          </w:p>
          <w:p w14:paraId="26A66C43"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Visuelle Umgebung</w:t>
            </w:r>
          </w:p>
          <w:p w14:paraId="5994134A"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Umweltinstabilität</w:t>
            </w:r>
          </w:p>
          <w:p w14:paraId="20B4ECA1" w14:textId="77777777" w:rsidR="00B16C80" w:rsidRPr="00D77304" w:rsidRDefault="00B16C80" w:rsidP="0072319C">
            <w:pPr>
              <w:pStyle w:val="Inhalt"/>
              <w:numPr>
                <w:ilvl w:val="0"/>
                <w:numId w:val="1"/>
              </w:numPr>
              <w:rPr>
                <w:rFonts w:ascii="Calibri" w:eastAsia="MS Mincho" w:hAnsi="Calibri" w:cs="Times New Roman"/>
              </w:rPr>
            </w:pPr>
            <w:r w:rsidRPr="00D77304">
              <w:t>Arbeitsplatzgestaltung</w:t>
            </w:r>
          </w:p>
          <w:p w14:paraId="57E6A1CC"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Raum und Möbel</w:t>
            </w:r>
          </w:p>
          <w:p w14:paraId="45D9E99F"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Benutzerhaltung</w:t>
            </w:r>
          </w:p>
          <w:p w14:paraId="53E462C9"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Standort</w:t>
            </w:r>
          </w:p>
          <w:p w14:paraId="7BAE93AE" w14:textId="77777777" w:rsidR="00B16C80" w:rsidRPr="00D77304" w:rsidRDefault="00B16C80" w:rsidP="0072319C">
            <w:pPr>
              <w:pStyle w:val="Inhalt"/>
              <w:numPr>
                <w:ilvl w:val="0"/>
                <w:numId w:val="1"/>
              </w:numPr>
              <w:rPr>
                <w:rFonts w:ascii="Calibri" w:eastAsia="MS Mincho" w:hAnsi="Calibri" w:cs="Times New Roman"/>
              </w:rPr>
            </w:pPr>
            <w:r w:rsidRPr="00D77304">
              <w:rPr>
                <w:rFonts w:ascii="Calibri" w:eastAsia="MS Mincho" w:hAnsi="Calibri" w:cs="Times New Roman"/>
              </w:rPr>
              <w:t xml:space="preserve">Sicherheit am </w:t>
            </w:r>
            <w:r w:rsidRPr="00D77304">
              <w:t>Arbeitsplatz</w:t>
            </w:r>
          </w:p>
          <w:p w14:paraId="7364722B"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Gesundheitsgefahren</w:t>
            </w:r>
          </w:p>
          <w:p w14:paraId="6F7CD47A" w14:textId="77777777" w:rsidR="00B16C80" w:rsidRPr="00D77304" w:rsidRDefault="00B16C80" w:rsidP="0072319C">
            <w:pPr>
              <w:pStyle w:val="Inhalt"/>
              <w:numPr>
                <w:ilvl w:val="1"/>
                <w:numId w:val="1"/>
              </w:numPr>
              <w:rPr>
                <w:rFonts w:ascii="Calibri" w:eastAsia="MS Mincho" w:hAnsi="Calibri" w:cs="Times New Roman"/>
              </w:rPr>
            </w:pPr>
            <w:r w:rsidRPr="00D77304">
              <w:rPr>
                <w:rFonts w:ascii="Calibri" w:eastAsia="MS Mincho" w:hAnsi="Calibri" w:cs="Times New Roman"/>
              </w:rPr>
              <w:t>Schutzkleidung und Arbeitsplatzgestaltung</w:t>
            </w:r>
          </w:p>
          <w:p w14:paraId="22F04C13" w14:textId="77777777" w:rsidR="00B16C80" w:rsidRPr="00D77304" w:rsidRDefault="00B16C80" w:rsidP="0072319C">
            <w:pPr>
              <w:rPr>
                <w:rFonts w:ascii="Calibri" w:eastAsia="MS Mincho" w:hAnsi="Calibri" w:cs="Times New Roman"/>
                <w:sz w:val="24"/>
              </w:rPr>
            </w:pPr>
          </w:p>
        </w:tc>
      </w:tr>
      <w:bookmarkEnd w:id="0"/>
    </w:tbl>
    <w:p w14:paraId="70A04D9F" w14:textId="77777777" w:rsidR="00B16C80" w:rsidRPr="00D02D5F" w:rsidRDefault="00B16C80" w:rsidP="00B16C80">
      <w:pPr>
        <w:pStyle w:val="Inhalt"/>
      </w:pPr>
    </w:p>
    <w:p w14:paraId="40DDCF9B" w14:textId="74D55174" w:rsidR="00F1281B" w:rsidRDefault="00F1281B" w:rsidP="00C67669">
      <w:pPr>
        <w:pStyle w:val="berschrift2"/>
      </w:pPr>
      <w:r w:rsidRPr="00D02D5F">
        <w:t>Zusammenfassung der</w:t>
      </w:r>
      <w:r w:rsidR="00D97F0F">
        <w:t xml:space="preserve"> Analysen der Nutzenden und des Kontexts</w:t>
      </w:r>
    </w:p>
    <w:p w14:paraId="6B970085" w14:textId="5DE99B9D" w:rsidR="00B93667" w:rsidRDefault="004461D3" w:rsidP="00B93667">
      <w:pPr>
        <w:pStyle w:val="Inhalt"/>
      </w:pPr>
      <w:r>
        <w:t xml:space="preserve">In diesem Schritt werden die Analyseergebnisse zusammengefasst, </w:t>
      </w:r>
      <w:r w:rsidR="001D19E8">
        <w:t>damit diese</w:t>
      </w:r>
      <w:r>
        <w:t xml:space="preserve"> bei de</w:t>
      </w:r>
      <w:r w:rsidR="00A51FA1">
        <w:t xml:space="preserve">r Auswahl von Erklärungstechniken und dem Design der Erklärungen </w:t>
      </w:r>
      <w:r w:rsidR="001D19E8">
        <w:t>nutzbar sind</w:t>
      </w:r>
      <w:r w:rsidR="00A51FA1">
        <w:t>.</w:t>
      </w:r>
    </w:p>
    <w:p w14:paraId="3E238FAC" w14:textId="216AE2D4" w:rsidR="00A51FA1" w:rsidRDefault="00A51FA1" w:rsidP="00A51FA1">
      <w:pPr>
        <w:pStyle w:val="Inhalt"/>
      </w:pPr>
      <w:r>
        <w:t>Die Ergebnisse sollen komprimiert, je</w:t>
      </w:r>
      <w:r w:rsidRPr="00A51FA1">
        <w:t xml:space="preserve"> </w:t>
      </w:r>
      <w:r>
        <w:t>nach Bedarf</w:t>
      </w:r>
      <w:r w:rsidR="00630A25">
        <w:t>,</w:t>
      </w:r>
      <w:r>
        <w:t xml:space="preserve"> pro </w:t>
      </w:r>
      <w:r w:rsidR="00D97F0F">
        <w:t>Gruppe von Nutzenden</w:t>
      </w:r>
      <w:r>
        <w:t xml:space="preserve"> oder gesamt, aufgeschrieben werden.</w:t>
      </w:r>
      <w:r w:rsidR="004E42FB">
        <w:t xml:space="preserve"> Die Zusammenfassung stell</w:t>
      </w:r>
      <w:r w:rsidR="00C3509E">
        <w:t>t</w:t>
      </w:r>
      <w:r w:rsidR="004E42FB">
        <w:t xml:space="preserve"> die Anforderungen, die sich auf die Wirkungsweise bei den Nutzenden beziehen, dar.</w:t>
      </w:r>
      <w:r>
        <w:t xml:space="preserve"> Die Vorlage dafür ist auf der nächsten Seite zu finden.</w:t>
      </w:r>
    </w:p>
    <w:p w14:paraId="2D820D98" w14:textId="4A0A0C32" w:rsidR="00A51FA1" w:rsidRDefault="00A51FA1" w:rsidP="00B93667">
      <w:pPr>
        <w:pStyle w:val="Inhalt"/>
      </w:pPr>
      <w:r>
        <w:t>Die Zusammenfassung umfasst die Beschreibung der Nutzenden</w:t>
      </w:r>
      <w:r w:rsidR="00340472">
        <w:t>, die Anwendungsszenarien, die Ziele der Erklärungen, die Gebrauchstauglichkeitskriterien sowie die Kontextfaktoren.</w:t>
      </w:r>
    </w:p>
    <w:p w14:paraId="5BA1063B" w14:textId="77777777" w:rsidR="00340472" w:rsidRDefault="00340472" w:rsidP="00B93667">
      <w:pPr>
        <w:pStyle w:val="Inhalt"/>
      </w:pPr>
    </w:p>
    <w:p w14:paraId="6CD05F4D" w14:textId="77777777" w:rsidR="00187557" w:rsidRDefault="00187557">
      <w:pPr>
        <w:spacing w:after="200"/>
        <w:rPr>
          <w:rFonts w:asciiTheme="majorHAnsi" w:eastAsiaTheme="majorEastAsia" w:hAnsiTheme="majorHAnsi" w:cstheme="majorBidi"/>
          <w:color w:val="345B2F" w:themeColor="text2" w:themeShade="BF"/>
          <w:kern w:val="28"/>
          <w:sz w:val="52"/>
          <w:szCs w:val="32"/>
        </w:rPr>
      </w:pPr>
      <w:r>
        <w:br w:type="page"/>
      </w:r>
    </w:p>
    <w:p w14:paraId="542A7732" w14:textId="71336782" w:rsidR="00222F3F" w:rsidRPr="00043E7A" w:rsidRDefault="00222F3F" w:rsidP="00222F3F">
      <w:pPr>
        <w:spacing w:after="200"/>
      </w:pPr>
      <w:r w:rsidRPr="0034513B">
        <w:rPr>
          <w:noProof/>
        </w:rPr>
        <w:lastRenderedPageBreak/>
        <mc:AlternateContent>
          <mc:Choice Requires="wps">
            <w:drawing>
              <wp:anchor distT="45720" distB="45720" distL="114300" distR="114300" simplePos="0" relativeHeight="251670548" behindDoc="0" locked="0" layoutInCell="1" allowOverlap="1" wp14:anchorId="7C2B9E8A" wp14:editId="2143BC5D">
                <wp:simplePos x="0" y="0"/>
                <wp:positionH relativeFrom="column">
                  <wp:posOffset>-344170</wp:posOffset>
                </wp:positionH>
                <wp:positionV relativeFrom="paragraph">
                  <wp:posOffset>19050</wp:posOffset>
                </wp:positionV>
                <wp:extent cx="7173595" cy="9169400"/>
                <wp:effectExtent l="0" t="0" r="27305" b="1270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3595" cy="9169400"/>
                        </a:xfrm>
                        <a:prstGeom prst="rect">
                          <a:avLst/>
                        </a:prstGeom>
                        <a:solidFill>
                          <a:srgbClr val="FFFFFF"/>
                        </a:solidFill>
                        <a:ln w="9525">
                          <a:solidFill>
                            <a:srgbClr val="000000"/>
                          </a:solidFill>
                          <a:miter lim="800000"/>
                          <a:headEnd/>
                          <a:tailEnd/>
                        </a:ln>
                      </wps:spPr>
                      <wps:txbx>
                        <w:txbxContent>
                          <w:p w14:paraId="24C84551" w14:textId="77777777" w:rsidR="00222F3F" w:rsidRPr="00984E5D" w:rsidRDefault="00222F3F" w:rsidP="00222F3F">
                            <w:pPr>
                              <w:pStyle w:val="Inhalt"/>
                              <w:rPr>
                                <w:b/>
                                <w:bCs/>
                                <w:sz w:val="28"/>
                                <w:szCs w:val="28"/>
                              </w:rPr>
                            </w:pPr>
                            <w:r w:rsidRPr="00984E5D">
                              <w:rPr>
                                <w:b/>
                                <w:bCs/>
                                <w:sz w:val="28"/>
                                <w:szCs w:val="28"/>
                              </w:rPr>
                              <w:t>Analyse: BLANKO</w:t>
                            </w:r>
                          </w:p>
                          <w:p w14:paraId="32180127" w14:textId="77777777" w:rsidR="00222F3F" w:rsidRPr="00984E5D" w:rsidRDefault="00222F3F" w:rsidP="00222F3F">
                            <w:pPr>
                              <w:pStyle w:val="Inhalt"/>
                              <w:rPr>
                                <w:b/>
                                <w:bCs/>
                                <w:szCs w:val="24"/>
                              </w:rPr>
                            </w:pPr>
                            <w:r w:rsidRPr="00984E5D">
                              <w:rPr>
                                <w:b/>
                                <w:bCs/>
                                <w:szCs w:val="24"/>
                              </w:rPr>
                              <w:t>Beschreibung der Nutzenden</w:t>
                            </w:r>
                          </w:p>
                          <w:tbl>
                            <w:tblPr>
                              <w:tblStyle w:val="EinfacheTabelle1"/>
                              <w:tblW w:w="0" w:type="auto"/>
                              <w:tblLook w:val="04A0" w:firstRow="1" w:lastRow="0" w:firstColumn="1" w:lastColumn="0" w:noHBand="0" w:noVBand="1"/>
                            </w:tblPr>
                            <w:tblGrid>
                              <w:gridCol w:w="2678"/>
                              <w:gridCol w:w="8307"/>
                            </w:tblGrid>
                            <w:tr w:rsidR="00222F3F" w:rsidRPr="00984E5D" w14:paraId="4CABCF72" w14:textId="77777777" w:rsidTr="000D1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DF10F01" w14:textId="58FAB304" w:rsidR="00222F3F" w:rsidRPr="00984E5D" w:rsidRDefault="00D97F0F" w:rsidP="003D3D5E">
                                  <w:pPr>
                                    <w:rPr>
                                      <w:b/>
                                      <w:bCs w:val="0"/>
                                      <w:color w:val="auto"/>
                                      <w:sz w:val="24"/>
                                      <w:szCs w:val="24"/>
                                    </w:rPr>
                                  </w:pPr>
                                  <w:r>
                                    <w:rPr>
                                      <w:rStyle w:val="normaltextrun"/>
                                      <w:rFonts w:ascii="Calibri" w:hAnsi="Calibri"/>
                                      <w:b/>
                                      <w:bCs w:val="0"/>
                                      <w:color w:val="auto"/>
                                      <w:sz w:val="24"/>
                                      <w:szCs w:val="24"/>
                                      <w:shd w:val="clear" w:color="auto" w:fill="FFFFFF"/>
                                    </w:rPr>
                                    <w:t>Gruppe von Nutzenden</w:t>
                                  </w:r>
                                  <w:r w:rsidR="00222F3F" w:rsidRPr="00984E5D">
                                    <w:rPr>
                                      <w:rStyle w:val="eop"/>
                                      <w:rFonts w:ascii="Calibri" w:hAnsi="Calibri"/>
                                      <w:b/>
                                      <w:bCs w:val="0"/>
                                      <w:color w:val="auto"/>
                                      <w:sz w:val="24"/>
                                      <w:szCs w:val="24"/>
                                      <w:shd w:val="clear" w:color="auto" w:fill="FFFFFF"/>
                                    </w:rPr>
                                    <w:t> </w:t>
                                  </w:r>
                                </w:p>
                              </w:tc>
                              <w:tc>
                                <w:tcPr>
                                  <w:tcW w:w="8363" w:type="dxa"/>
                                </w:tcPr>
                                <w:p w14:paraId="03D99167" w14:textId="77777777" w:rsidR="00222F3F" w:rsidRPr="00984E5D" w:rsidRDefault="00222F3F" w:rsidP="003D3D5E">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984E5D">
                                    <w:rPr>
                                      <w:b/>
                                      <w:bCs w:val="0"/>
                                      <w:color w:val="auto"/>
                                      <w:sz w:val="24"/>
                                      <w:szCs w:val="24"/>
                                    </w:rPr>
                                    <w:t>Beschreibung</w:t>
                                  </w:r>
                                </w:p>
                              </w:tc>
                            </w:tr>
                            <w:tr w:rsidR="00222F3F" w:rsidRPr="00984E5D" w14:paraId="11E851EF" w14:textId="77777777" w:rsidTr="000D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64216A3" w14:textId="77777777" w:rsidR="00222F3F" w:rsidRPr="00984E5D" w:rsidRDefault="00222F3F" w:rsidP="003D3D5E">
                                  <w:pPr>
                                    <w:pStyle w:val="paragraph"/>
                                    <w:spacing w:before="0" w:beforeAutospacing="0" w:after="0" w:afterAutospacing="0"/>
                                    <w:textAlignment w:val="baseline"/>
                                  </w:pPr>
                                  <w:r w:rsidRPr="00984E5D">
                                    <w:rPr>
                                      <w:rStyle w:val="eop"/>
                                      <w:rFonts w:ascii="Calibri" w:hAnsi="Calibri"/>
                                    </w:rPr>
                                    <w:t> </w:t>
                                  </w:r>
                                </w:p>
                              </w:tc>
                              <w:tc>
                                <w:tcPr>
                                  <w:tcW w:w="8363" w:type="dxa"/>
                                </w:tcPr>
                                <w:p w14:paraId="606B5D54" w14:textId="77777777" w:rsidR="00222F3F" w:rsidRPr="00984E5D" w:rsidRDefault="00222F3F" w:rsidP="00F47A04">
                                  <w:pPr>
                                    <w:pStyle w:val="paragraph"/>
                                    <w:spacing w:before="0" w:beforeAutospacing="0" w:after="0" w:afterAutospacing="0"/>
                                    <w:ind w:left="312"/>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p>
                              </w:tc>
                            </w:tr>
                          </w:tbl>
                          <w:p w14:paraId="189BFF50" w14:textId="77777777" w:rsidR="00222F3F" w:rsidRPr="00984E5D" w:rsidRDefault="00222F3F" w:rsidP="00222F3F">
                            <w:pPr>
                              <w:pStyle w:val="Inhalt"/>
                              <w:rPr>
                                <w:szCs w:val="24"/>
                              </w:rPr>
                            </w:pPr>
                          </w:p>
                          <w:p w14:paraId="339E7076" w14:textId="77777777" w:rsidR="00222F3F" w:rsidRPr="00984E5D" w:rsidRDefault="00222F3F" w:rsidP="00222F3F">
                            <w:pPr>
                              <w:pStyle w:val="Inhalt"/>
                              <w:rPr>
                                <w:b/>
                                <w:bCs/>
                                <w:szCs w:val="24"/>
                              </w:rPr>
                            </w:pPr>
                            <w:r w:rsidRPr="00984E5D">
                              <w:rPr>
                                <w:b/>
                                <w:bCs/>
                                <w:szCs w:val="24"/>
                              </w:rPr>
                              <w:t>Interaktionsarten der Nutzenden</w:t>
                            </w:r>
                          </w:p>
                          <w:tbl>
                            <w:tblPr>
                              <w:tblStyle w:val="EinfacheTabelle1"/>
                              <w:tblW w:w="11052" w:type="dxa"/>
                              <w:tblLook w:val="04A0" w:firstRow="1" w:lastRow="0" w:firstColumn="1" w:lastColumn="0" w:noHBand="0" w:noVBand="1"/>
                            </w:tblPr>
                            <w:tblGrid>
                              <w:gridCol w:w="2689"/>
                              <w:gridCol w:w="8363"/>
                            </w:tblGrid>
                            <w:tr w:rsidR="00222F3F" w:rsidRPr="00984E5D" w14:paraId="55579B90" w14:textId="77777777" w:rsidTr="000D1839">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689" w:type="dxa"/>
                                </w:tcPr>
                                <w:p w14:paraId="604D34E2" w14:textId="72574F62" w:rsidR="00222F3F" w:rsidRPr="00984E5D" w:rsidRDefault="00D97F0F" w:rsidP="003D3D5E">
                                  <w:pPr>
                                    <w:rPr>
                                      <w:b/>
                                      <w:bCs w:val="0"/>
                                      <w:color w:val="auto"/>
                                      <w:sz w:val="24"/>
                                      <w:szCs w:val="24"/>
                                    </w:rPr>
                                  </w:pPr>
                                  <w:r>
                                    <w:rPr>
                                      <w:b/>
                                      <w:bCs w:val="0"/>
                                      <w:color w:val="auto"/>
                                      <w:sz w:val="24"/>
                                      <w:szCs w:val="24"/>
                                    </w:rPr>
                                    <w:t>Gruppe von Nutzenden</w:t>
                                  </w:r>
                                </w:p>
                              </w:tc>
                              <w:tc>
                                <w:tcPr>
                                  <w:tcW w:w="8363" w:type="dxa"/>
                                </w:tcPr>
                                <w:p w14:paraId="0CF2B006" w14:textId="77777777" w:rsidR="00222F3F" w:rsidRPr="00984E5D" w:rsidRDefault="00222F3F" w:rsidP="003D3D5E">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984E5D">
                                    <w:rPr>
                                      <w:rStyle w:val="normaltextrun"/>
                                      <w:rFonts w:ascii="Calibri" w:hAnsi="Calibri"/>
                                      <w:b/>
                                      <w:bCs w:val="0"/>
                                      <w:color w:val="auto"/>
                                      <w:sz w:val="24"/>
                                      <w:szCs w:val="24"/>
                                      <w:bdr w:val="none" w:sz="0" w:space="0" w:color="auto" w:frame="1"/>
                                    </w:rPr>
                                    <w:t>Interaktionsart</w:t>
                                  </w:r>
                                </w:p>
                              </w:tc>
                            </w:tr>
                            <w:tr w:rsidR="00222F3F" w:rsidRPr="00984E5D" w14:paraId="4E250C58" w14:textId="77777777" w:rsidTr="000D1839">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689" w:type="dxa"/>
                                </w:tcPr>
                                <w:p w14:paraId="1CF7C4CC" w14:textId="77777777" w:rsidR="00222F3F" w:rsidRPr="00984E5D" w:rsidRDefault="00222F3F" w:rsidP="003D3D5E">
                                  <w:pPr>
                                    <w:rPr>
                                      <w:b/>
                                      <w:bCs w:val="0"/>
                                      <w:color w:val="auto"/>
                                      <w:sz w:val="24"/>
                                      <w:szCs w:val="24"/>
                                    </w:rPr>
                                  </w:pPr>
                                </w:p>
                              </w:tc>
                              <w:tc>
                                <w:tcPr>
                                  <w:tcW w:w="8363" w:type="dxa"/>
                                </w:tcPr>
                                <w:p w14:paraId="684585A5" w14:textId="77777777" w:rsidR="00222F3F" w:rsidRPr="00984E5D" w:rsidRDefault="00222F3F" w:rsidP="00F47A04">
                                  <w:pPr>
                                    <w:pStyle w:val="Listenabsatz"/>
                                    <w:ind w:left="312"/>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bl>
                          <w:p w14:paraId="7E575A0A" w14:textId="77777777" w:rsidR="00222F3F" w:rsidRPr="00984E5D" w:rsidRDefault="00222F3F" w:rsidP="00222F3F">
                            <w:pPr>
                              <w:pStyle w:val="Inhalt"/>
                              <w:rPr>
                                <w:szCs w:val="24"/>
                              </w:rPr>
                            </w:pPr>
                          </w:p>
                          <w:p w14:paraId="78263C2C" w14:textId="77777777" w:rsidR="00222F3F" w:rsidRPr="00984E5D" w:rsidRDefault="00222F3F" w:rsidP="00222F3F">
                            <w:pPr>
                              <w:pStyle w:val="Inhalt"/>
                              <w:rPr>
                                <w:b/>
                                <w:bCs/>
                                <w:szCs w:val="24"/>
                              </w:rPr>
                            </w:pPr>
                            <w:r w:rsidRPr="00984E5D">
                              <w:rPr>
                                <w:b/>
                                <w:bCs/>
                                <w:szCs w:val="24"/>
                              </w:rPr>
                              <w:t>Ziele der Erklärungen</w:t>
                            </w:r>
                          </w:p>
                          <w:tbl>
                            <w:tblPr>
                              <w:tblStyle w:val="EinfacheTabelle1"/>
                              <w:tblW w:w="0" w:type="auto"/>
                              <w:tblLook w:val="04A0" w:firstRow="1" w:lastRow="0" w:firstColumn="1" w:lastColumn="0" w:noHBand="0" w:noVBand="1"/>
                            </w:tblPr>
                            <w:tblGrid>
                              <w:gridCol w:w="703"/>
                              <w:gridCol w:w="10282"/>
                            </w:tblGrid>
                            <w:tr w:rsidR="00222F3F" w:rsidRPr="00984E5D" w14:paraId="56A9EA99" w14:textId="77777777" w:rsidTr="00120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DDF5EA4" w14:textId="77777777" w:rsidR="00222F3F" w:rsidRPr="00984E5D" w:rsidRDefault="00222F3F" w:rsidP="003D3D5E">
                                  <w:pPr>
                                    <w:rPr>
                                      <w:b/>
                                      <w:bCs w:val="0"/>
                                      <w:color w:val="auto"/>
                                      <w:sz w:val="24"/>
                                      <w:szCs w:val="24"/>
                                    </w:rPr>
                                  </w:pPr>
                                  <w:r w:rsidRPr="00984E5D">
                                    <w:rPr>
                                      <w:b/>
                                      <w:bCs w:val="0"/>
                                      <w:color w:val="auto"/>
                                      <w:sz w:val="24"/>
                                      <w:szCs w:val="24"/>
                                    </w:rPr>
                                    <w:t>Nr.</w:t>
                                  </w:r>
                                </w:p>
                              </w:tc>
                              <w:tc>
                                <w:tcPr>
                                  <w:tcW w:w="10348" w:type="dxa"/>
                                </w:tcPr>
                                <w:p w14:paraId="2D3EA0C2" w14:textId="672F80ED" w:rsidR="00222F3F" w:rsidRPr="00984E5D" w:rsidRDefault="00222F3F" w:rsidP="003D3D5E">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984E5D">
                                    <w:rPr>
                                      <w:b/>
                                      <w:bCs w:val="0"/>
                                      <w:color w:val="auto"/>
                                      <w:sz w:val="24"/>
                                      <w:szCs w:val="24"/>
                                    </w:rPr>
                                    <w:t>Ziele der Erklärungen für</w:t>
                                  </w:r>
                                  <w:r w:rsidR="00DC32EB">
                                    <w:rPr>
                                      <w:b/>
                                      <w:bCs w:val="0"/>
                                      <w:color w:val="auto"/>
                                      <w:sz w:val="24"/>
                                      <w:szCs w:val="24"/>
                                    </w:rPr>
                                    <w:t xml:space="preserve"> ________________</w:t>
                                  </w:r>
                                </w:p>
                              </w:tc>
                            </w:tr>
                            <w:tr w:rsidR="00222F3F" w:rsidRPr="00984E5D" w14:paraId="07BCC5F1"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F99CB4B" w14:textId="77777777" w:rsidR="00222F3F" w:rsidRPr="00984E5D" w:rsidRDefault="00222F3F" w:rsidP="003D3D5E">
                                  <w:pPr>
                                    <w:pStyle w:val="Inhalt"/>
                                    <w:rPr>
                                      <w:szCs w:val="24"/>
                                    </w:rPr>
                                  </w:pPr>
                                </w:p>
                              </w:tc>
                              <w:tc>
                                <w:tcPr>
                                  <w:tcW w:w="10348" w:type="dxa"/>
                                </w:tcPr>
                                <w:p w14:paraId="5A18E2AC" w14:textId="77777777" w:rsidR="00222F3F" w:rsidRPr="00984E5D" w:rsidRDefault="00222F3F" w:rsidP="003D3D5E">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222F3F" w:rsidRPr="00984E5D" w14:paraId="640B46A6" w14:textId="77777777" w:rsidTr="001201B1">
                              <w:tc>
                                <w:tcPr>
                                  <w:cnfStyle w:val="001000000000" w:firstRow="0" w:lastRow="0" w:firstColumn="1" w:lastColumn="0" w:oddVBand="0" w:evenVBand="0" w:oddHBand="0" w:evenHBand="0" w:firstRowFirstColumn="0" w:firstRowLastColumn="0" w:lastRowFirstColumn="0" w:lastRowLastColumn="0"/>
                                  <w:tcW w:w="704" w:type="dxa"/>
                                </w:tcPr>
                                <w:p w14:paraId="70025FC7" w14:textId="77777777" w:rsidR="00222F3F" w:rsidRPr="00984E5D" w:rsidRDefault="00222F3F" w:rsidP="003D3D5E">
                                  <w:pPr>
                                    <w:rPr>
                                      <w:color w:val="auto"/>
                                      <w:sz w:val="24"/>
                                      <w:szCs w:val="24"/>
                                    </w:rPr>
                                  </w:pPr>
                                </w:p>
                              </w:tc>
                              <w:tc>
                                <w:tcPr>
                                  <w:tcW w:w="10348" w:type="dxa"/>
                                </w:tcPr>
                                <w:p w14:paraId="26213C19" w14:textId="77777777" w:rsidR="00222F3F" w:rsidRPr="00984E5D" w:rsidRDefault="00222F3F" w:rsidP="003D3D5E">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222F3F" w:rsidRPr="00984E5D" w14:paraId="3B54024B"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FA237A8" w14:textId="77777777" w:rsidR="00222F3F" w:rsidRPr="00984E5D" w:rsidRDefault="00222F3F" w:rsidP="003D3D5E">
                                  <w:pPr>
                                    <w:rPr>
                                      <w:color w:val="auto"/>
                                      <w:sz w:val="24"/>
                                      <w:szCs w:val="24"/>
                                    </w:rPr>
                                  </w:pPr>
                                </w:p>
                              </w:tc>
                              <w:tc>
                                <w:tcPr>
                                  <w:tcW w:w="10348" w:type="dxa"/>
                                </w:tcPr>
                                <w:p w14:paraId="2D3DEA58" w14:textId="77777777" w:rsidR="00222F3F" w:rsidRPr="00984E5D" w:rsidRDefault="00222F3F" w:rsidP="003D3D5E">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222F3F" w:rsidRPr="00984E5D" w14:paraId="74CC64E4" w14:textId="77777777" w:rsidTr="001201B1">
                              <w:tc>
                                <w:tcPr>
                                  <w:cnfStyle w:val="001000000000" w:firstRow="0" w:lastRow="0" w:firstColumn="1" w:lastColumn="0" w:oddVBand="0" w:evenVBand="0" w:oddHBand="0" w:evenHBand="0" w:firstRowFirstColumn="0" w:firstRowLastColumn="0" w:lastRowFirstColumn="0" w:lastRowLastColumn="0"/>
                                  <w:tcW w:w="704" w:type="dxa"/>
                                </w:tcPr>
                                <w:p w14:paraId="20E8C64C" w14:textId="77777777" w:rsidR="00222F3F" w:rsidRPr="00984E5D" w:rsidRDefault="00222F3F" w:rsidP="003D3D5E">
                                  <w:pPr>
                                    <w:rPr>
                                      <w:color w:val="auto"/>
                                      <w:sz w:val="24"/>
                                      <w:szCs w:val="24"/>
                                    </w:rPr>
                                  </w:pPr>
                                </w:p>
                              </w:tc>
                              <w:tc>
                                <w:tcPr>
                                  <w:tcW w:w="10348" w:type="dxa"/>
                                </w:tcPr>
                                <w:p w14:paraId="1D0C1D4A" w14:textId="77777777" w:rsidR="00222F3F" w:rsidRPr="00984E5D" w:rsidRDefault="00222F3F" w:rsidP="003D3D5E">
                                  <w:pPr>
                                    <w:pStyle w:val="Inhalt"/>
                                    <w:cnfStyle w:val="000000000000" w:firstRow="0" w:lastRow="0" w:firstColumn="0" w:lastColumn="0" w:oddVBand="0" w:evenVBand="0" w:oddHBand="0" w:evenHBand="0" w:firstRowFirstColumn="0" w:firstRowLastColumn="0" w:lastRowFirstColumn="0" w:lastRowLastColumn="0"/>
                                    <w:rPr>
                                      <w:szCs w:val="24"/>
                                    </w:rPr>
                                  </w:pPr>
                                </w:p>
                              </w:tc>
                            </w:tr>
                          </w:tbl>
                          <w:p w14:paraId="604763D4" w14:textId="77777777" w:rsidR="00222F3F" w:rsidRDefault="00222F3F" w:rsidP="00222F3F">
                            <w:pPr>
                              <w:pStyle w:val="Inhalt"/>
                              <w:rPr>
                                <w:b/>
                                <w:bCs/>
                                <w:szCs w:val="24"/>
                              </w:rPr>
                            </w:pPr>
                          </w:p>
                          <w:p w14:paraId="2DCDB686" w14:textId="77777777" w:rsidR="00222F3F" w:rsidRPr="00984E5D" w:rsidRDefault="00222F3F" w:rsidP="00222F3F">
                            <w:pPr>
                              <w:pStyle w:val="Inhalt"/>
                              <w:rPr>
                                <w:b/>
                                <w:bCs/>
                                <w:szCs w:val="24"/>
                              </w:rPr>
                            </w:pPr>
                            <w:r w:rsidRPr="00984E5D">
                              <w:rPr>
                                <w:b/>
                                <w:bCs/>
                                <w:szCs w:val="24"/>
                              </w:rPr>
                              <w:t>Kontextfaktoren</w:t>
                            </w:r>
                          </w:p>
                          <w:tbl>
                            <w:tblPr>
                              <w:tblStyle w:val="EinfacheTabelle1"/>
                              <w:tblW w:w="0" w:type="auto"/>
                              <w:tblLook w:val="04A0" w:firstRow="1" w:lastRow="0" w:firstColumn="1" w:lastColumn="0" w:noHBand="0" w:noVBand="1"/>
                            </w:tblPr>
                            <w:tblGrid>
                              <w:gridCol w:w="2118"/>
                              <w:gridCol w:w="8867"/>
                            </w:tblGrid>
                            <w:tr w:rsidR="00222F3F" w:rsidRPr="00984E5D" w14:paraId="3DBDD949" w14:textId="77777777" w:rsidTr="00120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7E00BD8" w14:textId="77777777" w:rsidR="00222F3F" w:rsidRPr="00984E5D" w:rsidRDefault="00222F3F" w:rsidP="00F47A04">
                                  <w:pPr>
                                    <w:rPr>
                                      <w:b/>
                                      <w:bCs w:val="0"/>
                                      <w:color w:val="auto"/>
                                      <w:sz w:val="24"/>
                                      <w:szCs w:val="24"/>
                                    </w:rPr>
                                  </w:pPr>
                                  <w:r w:rsidRPr="00984E5D">
                                    <w:rPr>
                                      <w:b/>
                                      <w:bCs w:val="0"/>
                                      <w:color w:val="auto"/>
                                      <w:sz w:val="24"/>
                                      <w:szCs w:val="24"/>
                                    </w:rPr>
                                    <w:t>Kontextfaktor</w:t>
                                  </w:r>
                                </w:p>
                              </w:tc>
                              <w:tc>
                                <w:tcPr>
                                  <w:tcW w:w="8930" w:type="dxa"/>
                                </w:tcPr>
                                <w:p w14:paraId="79333D26" w14:textId="77777777" w:rsidR="00222F3F" w:rsidRPr="00984E5D" w:rsidRDefault="00222F3F" w:rsidP="00F47A04">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984E5D">
                                    <w:rPr>
                                      <w:b/>
                                      <w:bCs w:val="0"/>
                                      <w:color w:val="auto"/>
                                      <w:sz w:val="24"/>
                                      <w:szCs w:val="24"/>
                                    </w:rPr>
                                    <w:t>Hinweis</w:t>
                                  </w:r>
                                </w:p>
                              </w:tc>
                            </w:tr>
                            <w:tr w:rsidR="00222F3F" w:rsidRPr="00984E5D" w14:paraId="2CC6DDFA"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459060" w14:textId="77777777" w:rsidR="00222F3F" w:rsidRPr="00984E5D" w:rsidRDefault="00222F3F" w:rsidP="003D3D5E">
                                  <w:pPr>
                                    <w:pStyle w:val="Inhalt"/>
                                    <w:rPr>
                                      <w:szCs w:val="24"/>
                                    </w:rPr>
                                  </w:pPr>
                                </w:p>
                              </w:tc>
                              <w:tc>
                                <w:tcPr>
                                  <w:tcW w:w="8930" w:type="dxa"/>
                                </w:tcPr>
                                <w:p w14:paraId="02C077F7" w14:textId="77777777" w:rsidR="00222F3F" w:rsidRPr="00984E5D" w:rsidRDefault="00222F3F" w:rsidP="003D3D5E">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222F3F" w:rsidRPr="00984E5D" w14:paraId="49EE402F" w14:textId="77777777" w:rsidTr="001201B1">
                              <w:tc>
                                <w:tcPr>
                                  <w:cnfStyle w:val="001000000000" w:firstRow="0" w:lastRow="0" w:firstColumn="1" w:lastColumn="0" w:oddVBand="0" w:evenVBand="0" w:oddHBand="0" w:evenHBand="0" w:firstRowFirstColumn="0" w:firstRowLastColumn="0" w:lastRowFirstColumn="0" w:lastRowLastColumn="0"/>
                                  <w:tcW w:w="2122" w:type="dxa"/>
                                </w:tcPr>
                                <w:p w14:paraId="643E8FD8" w14:textId="77777777" w:rsidR="00222F3F" w:rsidRPr="00984E5D" w:rsidRDefault="00222F3F" w:rsidP="003D3D5E">
                                  <w:pPr>
                                    <w:pStyle w:val="Inhalt"/>
                                    <w:rPr>
                                      <w:szCs w:val="24"/>
                                    </w:rPr>
                                  </w:pPr>
                                </w:p>
                              </w:tc>
                              <w:tc>
                                <w:tcPr>
                                  <w:tcW w:w="8930" w:type="dxa"/>
                                </w:tcPr>
                                <w:p w14:paraId="4F214203" w14:textId="77777777" w:rsidR="00222F3F" w:rsidRPr="00984E5D" w:rsidRDefault="00222F3F" w:rsidP="003D3D5E">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222F3F" w:rsidRPr="00984E5D" w14:paraId="64945BFF"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2135C5" w14:textId="77777777" w:rsidR="00222F3F" w:rsidRPr="00984E5D" w:rsidRDefault="00222F3F" w:rsidP="003D3D5E">
                                  <w:pPr>
                                    <w:pStyle w:val="Inhalt"/>
                                    <w:rPr>
                                      <w:szCs w:val="24"/>
                                    </w:rPr>
                                  </w:pPr>
                                </w:p>
                              </w:tc>
                              <w:tc>
                                <w:tcPr>
                                  <w:tcW w:w="8930" w:type="dxa"/>
                                </w:tcPr>
                                <w:p w14:paraId="1918B996" w14:textId="77777777" w:rsidR="00222F3F" w:rsidRPr="00984E5D" w:rsidRDefault="00222F3F" w:rsidP="003D3D5E">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222F3F" w:rsidRPr="00984E5D" w14:paraId="3A13C796" w14:textId="77777777" w:rsidTr="001201B1">
                              <w:tc>
                                <w:tcPr>
                                  <w:cnfStyle w:val="001000000000" w:firstRow="0" w:lastRow="0" w:firstColumn="1" w:lastColumn="0" w:oddVBand="0" w:evenVBand="0" w:oddHBand="0" w:evenHBand="0" w:firstRowFirstColumn="0" w:firstRowLastColumn="0" w:lastRowFirstColumn="0" w:lastRowLastColumn="0"/>
                                  <w:tcW w:w="2122" w:type="dxa"/>
                                </w:tcPr>
                                <w:p w14:paraId="2A9A41CB" w14:textId="77777777" w:rsidR="00222F3F" w:rsidRPr="00984E5D" w:rsidRDefault="00222F3F" w:rsidP="003D3D5E">
                                  <w:pPr>
                                    <w:pStyle w:val="Inhalt"/>
                                    <w:rPr>
                                      <w:szCs w:val="24"/>
                                    </w:rPr>
                                  </w:pPr>
                                </w:p>
                              </w:tc>
                              <w:tc>
                                <w:tcPr>
                                  <w:tcW w:w="8930" w:type="dxa"/>
                                </w:tcPr>
                                <w:p w14:paraId="7ADAE1C2" w14:textId="77777777" w:rsidR="00222F3F" w:rsidRPr="00984E5D" w:rsidRDefault="00222F3F" w:rsidP="003D3D5E">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222F3F" w:rsidRPr="00984E5D" w14:paraId="514ECDFD"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3DCA5ED" w14:textId="77777777" w:rsidR="00222F3F" w:rsidRPr="00984E5D" w:rsidRDefault="00222F3F" w:rsidP="003D3D5E">
                                  <w:pPr>
                                    <w:pStyle w:val="Inhalt"/>
                                    <w:rPr>
                                      <w:szCs w:val="24"/>
                                    </w:rPr>
                                  </w:pPr>
                                </w:p>
                              </w:tc>
                              <w:tc>
                                <w:tcPr>
                                  <w:tcW w:w="8930" w:type="dxa"/>
                                </w:tcPr>
                                <w:p w14:paraId="62D6462B" w14:textId="77777777" w:rsidR="00222F3F" w:rsidRPr="00984E5D" w:rsidRDefault="00222F3F" w:rsidP="003D3D5E">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222F3F" w:rsidRPr="00984E5D" w14:paraId="598AE276" w14:textId="77777777" w:rsidTr="001201B1">
                              <w:tc>
                                <w:tcPr>
                                  <w:cnfStyle w:val="001000000000" w:firstRow="0" w:lastRow="0" w:firstColumn="1" w:lastColumn="0" w:oddVBand="0" w:evenVBand="0" w:oddHBand="0" w:evenHBand="0" w:firstRowFirstColumn="0" w:firstRowLastColumn="0" w:lastRowFirstColumn="0" w:lastRowLastColumn="0"/>
                                  <w:tcW w:w="2122" w:type="dxa"/>
                                </w:tcPr>
                                <w:p w14:paraId="5741521A" w14:textId="77777777" w:rsidR="00222F3F" w:rsidRPr="00984E5D" w:rsidRDefault="00222F3F" w:rsidP="003D3D5E">
                                  <w:pPr>
                                    <w:pStyle w:val="Inhalt"/>
                                    <w:rPr>
                                      <w:rStyle w:val="normaltextrun"/>
                                      <w:rFonts w:ascii="Calibri" w:hAnsi="Calibri" w:cs="Segoe UI"/>
                                      <w:szCs w:val="24"/>
                                    </w:rPr>
                                  </w:pPr>
                                </w:p>
                              </w:tc>
                              <w:tc>
                                <w:tcPr>
                                  <w:tcW w:w="8930" w:type="dxa"/>
                                </w:tcPr>
                                <w:p w14:paraId="7FF79E8F" w14:textId="77777777" w:rsidR="00222F3F" w:rsidRPr="00984E5D" w:rsidRDefault="00222F3F" w:rsidP="003D3D5E">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222F3F" w:rsidRPr="00984E5D" w14:paraId="0E4382E0"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1EB54A" w14:textId="77777777" w:rsidR="00222F3F" w:rsidRPr="00984E5D" w:rsidRDefault="00222F3F" w:rsidP="003D3D5E">
                                  <w:pPr>
                                    <w:pStyle w:val="Inhalt"/>
                                    <w:rPr>
                                      <w:rStyle w:val="normaltextrun"/>
                                      <w:rFonts w:ascii="Calibri" w:hAnsi="Calibri" w:cs="Segoe UI"/>
                                      <w:szCs w:val="24"/>
                                    </w:rPr>
                                  </w:pPr>
                                </w:p>
                              </w:tc>
                              <w:tc>
                                <w:tcPr>
                                  <w:tcW w:w="8930" w:type="dxa"/>
                                </w:tcPr>
                                <w:p w14:paraId="751DAB5A" w14:textId="77777777" w:rsidR="00222F3F" w:rsidRPr="00984E5D" w:rsidRDefault="00222F3F" w:rsidP="003D3D5E">
                                  <w:pPr>
                                    <w:pStyle w:val="Inhalt"/>
                                    <w:cnfStyle w:val="000000100000" w:firstRow="0" w:lastRow="0" w:firstColumn="0" w:lastColumn="0" w:oddVBand="0" w:evenVBand="0" w:oddHBand="1" w:evenHBand="0" w:firstRowFirstColumn="0" w:firstRowLastColumn="0" w:lastRowFirstColumn="0" w:lastRowLastColumn="0"/>
                                    <w:rPr>
                                      <w:szCs w:val="24"/>
                                    </w:rPr>
                                  </w:pPr>
                                </w:p>
                              </w:tc>
                            </w:tr>
                          </w:tbl>
                          <w:p w14:paraId="4F00837F" w14:textId="77777777" w:rsidR="00222F3F" w:rsidRPr="00984E5D" w:rsidRDefault="00222F3F" w:rsidP="00222F3F">
                            <w:pPr>
                              <w:pStyle w:val="Inhalt"/>
                              <w:rPr>
                                <w:szCs w:val="24"/>
                              </w:rPr>
                            </w:pPr>
                            <w:r w:rsidRPr="00984E5D">
                              <w:rPr>
                                <w:szCs w:val="24"/>
                              </w:rPr>
                              <w:tab/>
                            </w:r>
                            <w:r w:rsidRPr="00984E5D">
                              <w:rPr>
                                <w:szCs w:val="24"/>
                              </w:rPr>
                              <w:tab/>
                            </w:r>
                            <w:r w:rsidRPr="00984E5D">
                              <w:rPr>
                                <w:szCs w:val="24"/>
                              </w:rPr>
                              <w:tab/>
                            </w:r>
                            <w:r w:rsidRPr="00984E5D">
                              <w:rPr>
                                <w:szCs w:val="24"/>
                              </w:rPr>
                              <w:tab/>
                              <w:t xml:space="preserve"> </w:t>
                            </w:r>
                            <w:r w:rsidRPr="00984E5D">
                              <w:rPr>
                                <w:szCs w:val="24"/>
                              </w:rPr>
                              <w:tab/>
                            </w:r>
                          </w:p>
                          <w:p w14:paraId="61C17AD9" w14:textId="77777777" w:rsidR="00222F3F" w:rsidRPr="00984E5D" w:rsidRDefault="00222F3F" w:rsidP="00222F3F">
                            <w:pPr>
                              <w:pStyle w:val="Inhalt"/>
                              <w:rPr>
                                <w:szCs w:val="24"/>
                              </w:rPr>
                            </w:pPr>
                            <w:r w:rsidRPr="00984E5D">
                              <w:rPr>
                                <w:b/>
                                <w:bCs/>
                                <w:szCs w:val="24"/>
                              </w:rPr>
                              <w:t>Gebrauchstauglichkeitskriterien</w:t>
                            </w:r>
                          </w:p>
                          <w:tbl>
                            <w:tblPr>
                              <w:tblStyle w:val="EinfacheTabelle1"/>
                              <w:tblW w:w="0" w:type="auto"/>
                              <w:tblLook w:val="04A0" w:firstRow="1" w:lastRow="0" w:firstColumn="1" w:lastColumn="0" w:noHBand="0" w:noVBand="1"/>
                            </w:tblPr>
                            <w:tblGrid>
                              <w:gridCol w:w="1128"/>
                              <w:gridCol w:w="2681"/>
                              <w:gridCol w:w="7176"/>
                            </w:tblGrid>
                            <w:tr w:rsidR="00222F3F" w:rsidRPr="00984E5D" w14:paraId="78E9B105" w14:textId="77777777" w:rsidTr="00120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692BD42" w14:textId="77777777" w:rsidR="00222F3F" w:rsidRPr="00984E5D" w:rsidRDefault="00222F3F" w:rsidP="00984E5D">
                                  <w:pPr>
                                    <w:rPr>
                                      <w:b/>
                                      <w:bCs w:val="0"/>
                                      <w:color w:val="auto"/>
                                      <w:sz w:val="24"/>
                                      <w:szCs w:val="24"/>
                                    </w:rPr>
                                  </w:pPr>
                                  <w:r w:rsidRPr="00984E5D">
                                    <w:rPr>
                                      <w:b/>
                                      <w:bCs w:val="0"/>
                                      <w:color w:val="auto"/>
                                      <w:sz w:val="24"/>
                                      <w:szCs w:val="24"/>
                                    </w:rPr>
                                    <w:t>Priorität</w:t>
                                  </w:r>
                                </w:p>
                              </w:tc>
                              <w:tc>
                                <w:tcPr>
                                  <w:tcW w:w="2693" w:type="dxa"/>
                                </w:tcPr>
                                <w:p w14:paraId="5673726E" w14:textId="77777777" w:rsidR="00222F3F" w:rsidRPr="00984E5D" w:rsidRDefault="00222F3F" w:rsidP="00984E5D">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984E5D">
                                    <w:rPr>
                                      <w:b/>
                                      <w:bCs w:val="0"/>
                                      <w:color w:val="auto"/>
                                      <w:sz w:val="24"/>
                                      <w:szCs w:val="24"/>
                                    </w:rPr>
                                    <w:t>Kriterium</w:t>
                                  </w:r>
                                </w:p>
                              </w:tc>
                              <w:tc>
                                <w:tcPr>
                                  <w:tcW w:w="7230" w:type="dxa"/>
                                </w:tcPr>
                                <w:p w14:paraId="25F9BD8E" w14:textId="77777777" w:rsidR="00222F3F" w:rsidRPr="00984E5D" w:rsidRDefault="00222F3F" w:rsidP="00984E5D">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984E5D">
                                    <w:rPr>
                                      <w:b/>
                                      <w:bCs w:val="0"/>
                                      <w:color w:val="auto"/>
                                      <w:sz w:val="24"/>
                                      <w:szCs w:val="24"/>
                                    </w:rPr>
                                    <w:t>Ziel</w:t>
                                  </w:r>
                                </w:p>
                              </w:tc>
                            </w:tr>
                            <w:tr w:rsidR="00222F3F" w:rsidRPr="00984E5D" w14:paraId="4B0DA47D"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839151D" w14:textId="77777777" w:rsidR="00222F3F" w:rsidRPr="00984E5D" w:rsidRDefault="00222F3F" w:rsidP="00984E5D">
                                  <w:pPr>
                                    <w:rPr>
                                      <w:color w:val="auto"/>
                                      <w:sz w:val="24"/>
                                      <w:szCs w:val="24"/>
                                    </w:rPr>
                                  </w:pPr>
                                </w:p>
                              </w:tc>
                              <w:tc>
                                <w:tcPr>
                                  <w:tcW w:w="2693" w:type="dxa"/>
                                </w:tcPr>
                                <w:p w14:paraId="00EBBC9A" w14:textId="77777777" w:rsidR="00222F3F" w:rsidRPr="00984E5D" w:rsidRDefault="00222F3F" w:rsidP="00984E5D">
                                  <w:pPr>
                                    <w:pStyle w:val="Inhalt"/>
                                    <w:cnfStyle w:val="000000100000" w:firstRow="0" w:lastRow="0" w:firstColumn="0" w:lastColumn="0" w:oddVBand="0" w:evenVBand="0" w:oddHBand="1" w:evenHBand="0" w:firstRowFirstColumn="0" w:firstRowLastColumn="0" w:lastRowFirstColumn="0" w:lastRowLastColumn="0"/>
                                    <w:rPr>
                                      <w:szCs w:val="24"/>
                                    </w:rPr>
                                  </w:pPr>
                                </w:p>
                              </w:tc>
                              <w:tc>
                                <w:tcPr>
                                  <w:tcW w:w="7230" w:type="dxa"/>
                                </w:tcPr>
                                <w:p w14:paraId="6EAF02DC" w14:textId="77777777" w:rsidR="00222F3F" w:rsidRPr="00984E5D" w:rsidRDefault="00222F3F" w:rsidP="00984E5D">
                                  <w:pP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r w:rsidR="00222F3F" w:rsidRPr="00984E5D" w14:paraId="06090D19" w14:textId="77777777" w:rsidTr="001201B1">
                              <w:tc>
                                <w:tcPr>
                                  <w:cnfStyle w:val="001000000000" w:firstRow="0" w:lastRow="0" w:firstColumn="1" w:lastColumn="0" w:oddVBand="0" w:evenVBand="0" w:oddHBand="0" w:evenHBand="0" w:firstRowFirstColumn="0" w:firstRowLastColumn="0" w:lastRowFirstColumn="0" w:lastRowLastColumn="0"/>
                                  <w:tcW w:w="1129" w:type="dxa"/>
                                </w:tcPr>
                                <w:p w14:paraId="656C2A72" w14:textId="77777777" w:rsidR="00222F3F" w:rsidRPr="00984E5D" w:rsidRDefault="00222F3F" w:rsidP="00984E5D">
                                  <w:pPr>
                                    <w:rPr>
                                      <w:color w:val="auto"/>
                                      <w:sz w:val="24"/>
                                      <w:szCs w:val="24"/>
                                    </w:rPr>
                                  </w:pPr>
                                </w:p>
                              </w:tc>
                              <w:tc>
                                <w:tcPr>
                                  <w:tcW w:w="2693" w:type="dxa"/>
                                </w:tcPr>
                                <w:p w14:paraId="01A54BDB" w14:textId="77777777" w:rsidR="00222F3F" w:rsidRPr="00984E5D" w:rsidRDefault="00222F3F" w:rsidP="00984E5D">
                                  <w:pPr>
                                    <w:pStyle w:val="Inhalt"/>
                                    <w:cnfStyle w:val="000000000000" w:firstRow="0" w:lastRow="0" w:firstColumn="0" w:lastColumn="0" w:oddVBand="0" w:evenVBand="0" w:oddHBand="0" w:evenHBand="0" w:firstRowFirstColumn="0" w:firstRowLastColumn="0" w:lastRowFirstColumn="0" w:lastRowLastColumn="0"/>
                                    <w:rPr>
                                      <w:szCs w:val="24"/>
                                    </w:rPr>
                                  </w:pPr>
                                </w:p>
                              </w:tc>
                              <w:tc>
                                <w:tcPr>
                                  <w:tcW w:w="7230" w:type="dxa"/>
                                </w:tcPr>
                                <w:p w14:paraId="3D5BCE60" w14:textId="77777777" w:rsidR="00222F3F" w:rsidRPr="00984E5D" w:rsidRDefault="00222F3F" w:rsidP="00984E5D">
                                  <w:pPr>
                                    <w:cnfStyle w:val="000000000000" w:firstRow="0" w:lastRow="0" w:firstColumn="0" w:lastColumn="0" w:oddVBand="0" w:evenVBand="0" w:oddHBand="0" w:evenHBand="0" w:firstRowFirstColumn="0" w:firstRowLastColumn="0" w:lastRowFirstColumn="0" w:lastRowLastColumn="0"/>
                                    <w:rPr>
                                      <w:b w:val="0"/>
                                      <w:bCs/>
                                      <w:color w:val="auto"/>
                                      <w:sz w:val="24"/>
                                      <w:szCs w:val="24"/>
                                    </w:rPr>
                                  </w:pPr>
                                </w:p>
                              </w:tc>
                            </w:tr>
                            <w:tr w:rsidR="00222F3F" w:rsidRPr="00984E5D" w14:paraId="16210D74"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4483D51" w14:textId="77777777" w:rsidR="00222F3F" w:rsidRPr="00984E5D" w:rsidRDefault="00222F3F" w:rsidP="00984E5D">
                                  <w:pPr>
                                    <w:rPr>
                                      <w:color w:val="auto"/>
                                      <w:sz w:val="24"/>
                                      <w:szCs w:val="24"/>
                                    </w:rPr>
                                  </w:pPr>
                                </w:p>
                              </w:tc>
                              <w:tc>
                                <w:tcPr>
                                  <w:tcW w:w="2693" w:type="dxa"/>
                                </w:tcPr>
                                <w:p w14:paraId="02651FFA" w14:textId="77777777" w:rsidR="00222F3F" w:rsidRPr="00984E5D" w:rsidRDefault="00222F3F" w:rsidP="00984E5D">
                                  <w:pPr>
                                    <w:pStyle w:val="Inhalt"/>
                                    <w:cnfStyle w:val="000000100000" w:firstRow="0" w:lastRow="0" w:firstColumn="0" w:lastColumn="0" w:oddVBand="0" w:evenVBand="0" w:oddHBand="1" w:evenHBand="0" w:firstRowFirstColumn="0" w:firstRowLastColumn="0" w:lastRowFirstColumn="0" w:lastRowLastColumn="0"/>
                                    <w:rPr>
                                      <w:szCs w:val="24"/>
                                    </w:rPr>
                                  </w:pPr>
                                </w:p>
                              </w:tc>
                              <w:tc>
                                <w:tcPr>
                                  <w:tcW w:w="7230" w:type="dxa"/>
                                </w:tcPr>
                                <w:p w14:paraId="7C885B3C" w14:textId="77777777" w:rsidR="00222F3F" w:rsidRPr="00984E5D" w:rsidRDefault="00222F3F" w:rsidP="00984E5D">
                                  <w:pP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r w:rsidR="00222F3F" w:rsidRPr="00984E5D" w14:paraId="39D42629" w14:textId="77777777" w:rsidTr="001201B1">
                              <w:tc>
                                <w:tcPr>
                                  <w:cnfStyle w:val="001000000000" w:firstRow="0" w:lastRow="0" w:firstColumn="1" w:lastColumn="0" w:oddVBand="0" w:evenVBand="0" w:oddHBand="0" w:evenHBand="0" w:firstRowFirstColumn="0" w:firstRowLastColumn="0" w:lastRowFirstColumn="0" w:lastRowLastColumn="0"/>
                                  <w:tcW w:w="1129" w:type="dxa"/>
                                </w:tcPr>
                                <w:p w14:paraId="0D0DE0E7" w14:textId="77777777" w:rsidR="00222F3F" w:rsidRPr="00984E5D" w:rsidRDefault="00222F3F" w:rsidP="00984E5D">
                                  <w:pPr>
                                    <w:rPr>
                                      <w:color w:val="auto"/>
                                      <w:sz w:val="24"/>
                                      <w:szCs w:val="24"/>
                                    </w:rPr>
                                  </w:pPr>
                                </w:p>
                              </w:tc>
                              <w:tc>
                                <w:tcPr>
                                  <w:tcW w:w="2693" w:type="dxa"/>
                                </w:tcPr>
                                <w:p w14:paraId="6879B583" w14:textId="77777777" w:rsidR="00222F3F" w:rsidRPr="00984E5D" w:rsidRDefault="00222F3F" w:rsidP="00984E5D">
                                  <w:pPr>
                                    <w:pStyle w:val="Inhalt"/>
                                    <w:cnfStyle w:val="000000000000" w:firstRow="0" w:lastRow="0" w:firstColumn="0" w:lastColumn="0" w:oddVBand="0" w:evenVBand="0" w:oddHBand="0" w:evenHBand="0" w:firstRowFirstColumn="0" w:firstRowLastColumn="0" w:lastRowFirstColumn="0" w:lastRowLastColumn="0"/>
                                    <w:rPr>
                                      <w:szCs w:val="24"/>
                                    </w:rPr>
                                  </w:pPr>
                                </w:p>
                              </w:tc>
                              <w:tc>
                                <w:tcPr>
                                  <w:tcW w:w="7230" w:type="dxa"/>
                                </w:tcPr>
                                <w:p w14:paraId="20355A41" w14:textId="77777777" w:rsidR="00222F3F" w:rsidRPr="00984E5D" w:rsidRDefault="00222F3F" w:rsidP="00984E5D">
                                  <w:pPr>
                                    <w:cnfStyle w:val="000000000000" w:firstRow="0" w:lastRow="0" w:firstColumn="0" w:lastColumn="0" w:oddVBand="0" w:evenVBand="0" w:oddHBand="0" w:evenHBand="0" w:firstRowFirstColumn="0" w:firstRowLastColumn="0" w:lastRowFirstColumn="0" w:lastRowLastColumn="0"/>
                                    <w:rPr>
                                      <w:b w:val="0"/>
                                      <w:bCs/>
                                      <w:color w:val="auto"/>
                                      <w:sz w:val="24"/>
                                      <w:szCs w:val="24"/>
                                    </w:rPr>
                                  </w:pPr>
                                </w:p>
                              </w:tc>
                            </w:tr>
                            <w:tr w:rsidR="00222F3F" w:rsidRPr="00984E5D" w14:paraId="56C5B39A"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C8D5BA" w14:textId="77777777" w:rsidR="00222F3F" w:rsidRPr="00984E5D" w:rsidRDefault="00222F3F" w:rsidP="00984E5D">
                                  <w:pPr>
                                    <w:rPr>
                                      <w:color w:val="auto"/>
                                      <w:sz w:val="24"/>
                                      <w:szCs w:val="24"/>
                                    </w:rPr>
                                  </w:pPr>
                                </w:p>
                              </w:tc>
                              <w:tc>
                                <w:tcPr>
                                  <w:tcW w:w="2693" w:type="dxa"/>
                                </w:tcPr>
                                <w:p w14:paraId="25BC0A74" w14:textId="77777777" w:rsidR="00222F3F" w:rsidRPr="00984E5D" w:rsidRDefault="00222F3F" w:rsidP="00984E5D">
                                  <w:pPr>
                                    <w:pStyle w:val="Inhalt"/>
                                    <w:cnfStyle w:val="000000100000" w:firstRow="0" w:lastRow="0" w:firstColumn="0" w:lastColumn="0" w:oddVBand="0" w:evenVBand="0" w:oddHBand="1" w:evenHBand="0" w:firstRowFirstColumn="0" w:firstRowLastColumn="0" w:lastRowFirstColumn="0" w:lastRowLastColumn="0"/>
                                    <w:rPr>
                                      <w:szCs w:val="24"/>
                                    </w:rPr>
                                  </w:pPr>
                                </w:p>
                              </w:tc>
                              <w:tc>
                                <w:tcPr>
                                  <w:tcW w:w="7230" w:type="dxa"/>
                                </w:tcPr>
                                <w:p w14:paraId="39E9BB5D" w14:textId="77777777" w:rsidR="00222F3F" w:rsidRPr="00984E5D" w:rsidRDefault="00222F3F" w:rsidP="00984E5D">
                                  <w:pP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bl>
                          <w:p w14:paraId="79880C75" w14:textId="77777777" w:rsidR="00222F3F" w:rsidRPr="00984E5D" w:rsidRDefault="00222F3F" w:rsidP="00222F3F">
                            <w:pPr>
                              <w:pStyle w:val="Inhalt"/>
                              <w:rPr>
                                <w:szCs w:val="24"/>
                              </w:rPr>
                            </w:pPr>
                          </w:p>
                          <w:p w14:paraId="7352EBD2" w14:textId="77777777" w:rsidR="00222F3F" w:rsidRPr="00984E5D" w:rsidRDefault="00222F3F" w:rsidP="00222F3F">
                            <w:pPr>
                              <w:pStyle w:val="Inhalt"/>
                              <w:rPr>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B9E8A" id="Textfeld 13" o:spid="_x0000_s1030" type="#_x0000_t202" style="position:absolute;margin-left:-27.1pt;margin-top:1.5pt;width:564.85pt;height:722pt;z-index:2516705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">
                <v:textbox>
                  <w:txbxContent>
                    <w:p w14:paraId="24C84551" w14:textId="77777777" w:rsidR="00222F3F" w:rsidRPr="00984E5D" w:rsidRDefault="00222F3F" w:rsidP="00222F3F">
                      <w:pPr>
                        <w:pStyle w:val="Inhalt"/>
                        <w:rPr>
                          <w:b/>
                          <w:bCs/>
                          <w:sz w:val="28"/>
                          <w:szCs w:val="28"/>
                        </w:rPr>
                      </w:pPr>
                      <w:r w:rsidRPr="00984E5D">
                        <w:rPr>
                          <w:b/>
                          <w:bCs/>
                          <w:sz w:val="28"/>
                          <w:szCs w:val="28"/>
                        </w:rPr>
                        <w:t>Analyse: BLANKO</w:t>
                      </w:r>
                    </w:p>
                    <w:p w14:paraId="32180127" w14:textId="77777777" w:rsidR="00222F3F" w:rsidRPr="00984E5D" w:rsidRDefault="00222F3F" w:rsidP="00222F3F">
                      <w:pPr>
                        <w:pStyle w:val="Inhalt"/>
                        <w:rPr>
                          <w:b/>
                          <w:bCs/>
                          <w:szCs w:val="24"/>
                        </w:rPr>
                      </w:pPr>
                      <w:r w:rsidRPr="00984E5D">
                        <w:rPr>
                          <w:b/>
                          <w:bCs/>
                          <w:szCs w:val="24"/>
                        </w:rPr>
                        <w:t>Beschreibung der Nutzenden</w:t>
                      </w:r>
                    </w:p>
                    <w:tbl>
                      <w:tblPr>
                        <w:tblStyle w:val="EinfacheTabelle1"/>
                        <w:tblW w:w="0" w:type="auto"/>
                        <w:tblLook w:val="04A0" w:firstRow="1" w:lastRow="0" w:firstColumn="1" w:lastColumn="0" w:noHBand="0" w:noVBand="1"/>
                      </w:tblPr>
                      <w:tblGrid>
                        <w:gridCol w:w="2678"/>
                        <w:gridCol w:w="8307"/>
                      </w:tblGrid>
                      <w:tr w:rsidR="00222F3F" w:rsidRPr="00984E5D" w14:paraId="4CABCF72" w14:textId="77777777" w:rsidTr="000D1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DF10F01" w14:textId="58FAB304" w:rsidR="00222F3F" w:rsidRPr="00984E5D" w:rsidRDefault="00D97F0F" w:rsidP="003D3D5E">
                            <w:pPr>
                              <w:rPr>
                                <w:b/>
                                <w:bCs w:val="0"/>
                                <w:color w:val="auto"/>
                                <w:sz w:val="24"/>
                                <w:szCs w:val="24"/>
                              </w:rPr>
                            </w:pPr>
                            <w:r>
                              <w:rPr>
                                <w:rStyle w:val="normaltextrun"/>
                                <w:rFonts w:ascii="Calibri" w:hAnsi="Calibri"/>
                                <w:b/>
                                <w:bCs w:val="0"/>
                                <w:color w:val="auto"/>
                                <w:sz w:val="24"/>
                                <w:szCs w:val="24"/>
                                <w:shd w:val="clear" w:color="auto" w:fill="FFFFFF"/>
                              </w:rPr>
                              <w:t>Gruppe von Nutzenden</w:t>
                            </w:r>
                            <w:r w:rsidR="00222F3F" w:rsidRPr="00984E5D">
                              <w:rPr>
                                <w:rStyle w:val="eop"/>
                                <w:rFonts w:ascii="Calibri" w:hAnsi="Calibri"/>
                                <w:b/>
                                <w:bCs w:val="0"/>
                                <w:color w:val="auto"/>
                                <w:sz w:val="24"/>
                                <w:szCs w:val="24"/>
                                <w:shd w:val="clear" w:color="auto" w:fill="FFFFFF"/>
                              </w:rPr>
                              <w:t> </w:t>
                            </w:r>
                          </w:p>
                        </w:tc>
                        <w:tc>
                          <w:tcPr>
                            <w:tcW w:w="8363" w:type="dxa"/>
                          </w:tcPr>
                          <w:p w14:paraId="03D99167" w14:textId="77777777" w:rsidR="00222F3F" w:rsidRPr="00984E5D" w:rsidRDefault="00222F3F" w:rsidP="003D3D5E">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984E5D">
                              <w:rPr>
                                <w:b/>
                                <w:bCs w:val="0"/>
                                <w:color w:val="auto"/>
                                <w:sz w:val="24"/>
                                <w:szCs w:val="24"/>
                              </w:rPr>
                              <w:t>Beschreibung</w:t>
                            </w:r>
                          </w:p>
                        </w:tc>
                      </w:tr>
                      <w:tr w:rsidR="00222F3F" w:rsidRPr="00984E5D" w14:paraId="11E851EF" w14:textId="77777777" w:rsidTr="000D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64216A3" w14:textId="77777777" w:rsidR="00222F3F" w:rsidRPr="00984E5D" w:rsidRDefault="00222F3F" w:rsidP="003D3D5E">
                            <w:pPr>
                              <w:pStyle w:val="paragraph"/>
                              <w:spacing w:before="0" w:beforeAutospacing="0" w:after="0" w:afterAutospacing="0"/>
                              <w:textAlignment w:val="baseline"/>
                            </w:pPr>
                            <w:r w:rsidRPr="00984E5D">
                              <w:rPr>
                                <w:rStyle w:val="eop"/>
                                <w:rFonts w:ascii="Calibri" w:hAnsi="Calibri"/>
                              </w:rPr>
                              <w:t> </w:t>
                            </w:r>
                          </w:p>
                        </w:tc>
                        <w:tc>
                          <w:tcPr>
                            <w:tcW w:w="8363" w:type="dxa"/>
                          </w:tcPr>
                          <w:p w14:paraId="606B5D54" w14:textId="77777777" w:rsidR="00222F3F" w:rsidRPr="00984E5D" w:rsidRDefault="00222F3F" w:rsidP="00F47A04">
                            <w:pPr>
                              <w:pStyle w:val="paragraph"/>
                              <w:spacing w:before="0" w:beforeAutospacing="0" w:after="0" w:afterAutospacing="0"/>
                              <w:ind w:left="312"/>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p>
                        </w:tc>
                      </w:tr>
                    </w:tbl>
                    <w:p w14:paraId="189BFF50" w14:textId="77777777" w:rsidR="00222F3F" w:rsidRPr="00984E5D" w:rsidRDefault="00222F3F" w:rsidP="00222F3F">
                      <w:pPr>
                        <w:pStyle w:val="Inhalt"/>
                        <w:rPr>
                          <w:szCs w:val="24"/>
                        </w:rPr>
                      </w:pPr>
                    </w:p>
                    <w:p w14:paraId="339E7076" w14:textId="77777777" w:rsidR="00222F3F" w:rsidRPr="00984E5D" w:rsidRDefault="00222F3F" w:rsidP="00222F3F">
                      <w:pPr>
                        <w:pStyle w:val="Inhalt"/>
                        <w:rPr>
                          <w:b/>
                          <w:bCs/>
                          <w:szCs w:val="24"/>
                        </w:rPr>
                      </w:pPr>
                      <w:r w:rsidRPr="00984E5D">
                        <w:rPr>
                          <w:b/>
                          <w:bCs/>
                          <w:szCs w:val="24"/>
                        </w:rPr>
                        <w:t>Interaktionsarten der Nutzenden</w:t>
                      </w:r>
                    </w:p>
                    <w:tbl>
                      <w:tblPr>
                        <w:tblStyle w:val="EinfacheTabelle1"/>
                        <w:tblW w:w="11052" w:type="dxa"/>
                        <w:tblLook w:val="04A0" w:firstRow="1" w:lastRow="0" w:firstColumn="1" w:lastColumn="0" w:noHBand="0" w:noVBand="1"/>
                      </w:tblPr>
                      <w:tblGrid>
                        <w:gridCol w:w="2689"/>
                        <w:gridCol w:w="8363"/>
                      </w:tblGrid>
                      <w:tr w:rsidR="00222F3F" w:rsidRPr="00984E5D" w14:paraId="55579B90" w14:textId="77777777" w:rsidTr="000D1839">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689" w:type="dxa"/>
                          </w:tcPr>
                          <w:p w14:paraId="604D34E2" w14:textId="72574F62" w:rsidR="00222F3F" w:rsidRPr="00984E5D" w:rsidRDefault="00D97F0F" w:rsidP="003D3D5E">
                            <w:pPr>
                              <w:rPr>
                                <w:b/>
                                <w:bCs w:val="0"/>
                                <w:color w:val="auto"/>
                                <w:sz w:val="24"/>
                                <w:szCs w:val="24"/>
                              </w:rPr>
                            </w:pPr>
                            <w:r>
                              <w:rPr>
                                <w:b/>
                                <w:bCs w:val="0"/>
                                <w:color w:val="auto"/>
                                <w:sz w:val="24"/>
                                <w:szCs w:val="24"/>
                              </w:rPr>
                              <w:t>Gruppe von Nutzenden</w:t>
                            </w:r>
                          </w:p>
                        </w:tc>
                        <w:tc>
                          <w:tcPr>
                            <w:tcW w:w="8363" w:type="dxa"/>
                          </w:tcPr>
                          <w:p w14:paraId="0CF2B006" w14:textId="77777777" w:rsidR="00222F3F" w:rsidRPr="00984E5D" w:rsidRDefault="00222F3F" w:rsidP="003D3D5E">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984E5D">
                              <w:rPr>
                                <w:rStyle w:val="normaltextrun"/>
                                <w:rFonts w:ascii="Calibri" w:hAnsi="Calibri"/>
                                <w:b/>
                                <w:bCs w:val="0"/>
                                <w:color w:val="auto"/>
                                <w:sz w:val="24"/>
                                <w:szCs w:val="24"/>
                                <w:bdr w:val="none" w:sz="0" w:space="0" w:color="auto" w:frame="1"/>
                              </w:rPr>
                              <w:t>Interaktionsart</w:t>
                            </w:r>
                          </w:p>
                        </w:tc>
                      </w:tr>
                      <w:tr w:rsidR="00222F3F" w:rsidRPr="00984E5D" w14:paraId="4E250C58" w14:textId="77777777" w:rsidTr="000D1839">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689" w:type="dxa"/>
                          </w:tcPr>
                          <w:p w14:paraId="1CF7C4CC" w14:textId="77777777" w:rsidR="00222F3F" w:rsidRPr="00984E5D" w:rsidRDefault="00222F3F" w:rsidP="003D3D5E">
                            <w:pPr>
                              <w:rPr>
                                <w:b/>
                                <w:bCs w:val="0"/>
                                <w:color w:val="auto"/>
                                <w:sz w:val="24"/>
                                <w:szCs w:val="24"/>
                              </w:rPr>
                            </w:pPr>
                          </w:p>
                        </w:tc>
                        <w:tc>
                          <w:tcPr>
                            <w:tcW w:w="8363" w:type="dxa"/>
                          </w:tcPr>
                          <w:p w14:paraId="684585A5" w14:textId="77777777" w:rsidR="00222F3F" w:rsidRPr="00984E5D" w:rsidRDefault="00222F3F" w:rsidP="00F47A04">
                            <w:pPr>
                              <w:pStyle w:val="Listenabsatz"/>
                              <w:ind w:left="312"/>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bl>
                    <w:p w14:paraId="7E575A0A" w14:textId="77777777" w:rsidR="00222F3F" w:rsidRPr="00984E5D" w:rsidRDefault="00222F3F" w:rsidP="00222F3F">
                      <w:pPr>
                        <w:pStyle w:val="Inhalt"/>
                        <w:rPr>
                          <w:szCs w:val="24"/>
                        </w:rPr>
                      </w:pPr>
                    </w:p>
                    <w:p w14:paraId="78263C2C" w14:textId="77777777" w:rsidR="00222F3F" w:rsidRPr="00984E5D" w:rsidRDefault="00222F3F" w:rsidP="00222F3F">
                      <w:pPr>
                        <w:pStyle w:val="Inhalt"/>
                        <w:rPr>
                          <w:b/>
                          <w:bCs/>
                          <w:szCs w:val="24"/>
                        </w:rPr>
                      </w:pPr>
                      <w:r w:rsidRPr="00984E5D">
                        <w:rPr>
                          <w:b/>
                          <w:bCs/>
                          <w:szCs w:val="24"/>
                        </w:rPr>
                        <w:t>Ziele der Erklärungen</w:t>
                      </w:r>
                    </w:p>
                    <w:tbl>
                      <w:tblPr>
                        <w:tblStyle w:val="EinfacheTabelle1"/>
                        <w:tblW w:w="0" w:type="auto"/>
                        <w:tblLook w:val="04A0" w:firstRow="1" w:lastRow="0" w:firstColumn="1" w:lastColumn="0" w:noHBand="0" w:noVBand="1"/>
                      </w:tblPr>
                      <w:tblGrid>
                        <w:gridCol w:w="703"/>
                        <w:gridCol w:w="10282"/>
                      </w:tblGrid>
                      <w:tr w:rsidR="00222F3F" w:rsidRPr="00984E5D" w14:paraId="56A9EA99" w14:textId="77777777" w:rsidTr="00120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DDF5EA4" w14:textId="77777777" w:rsidR="00222F3F" w:rsidRPr="00984E5D" w:rsidRDefault="00222F3F" w:rsidP="003D3D5E">
                            <w:pPr>
                              <w:rPr>
                                <w:b/>
                                <w:bCs w:val="0"/>
                                <w:color w:val="auto"/>
                                <w:sz w:val="24"/>
                                <w:szCs w:val="24"/>
                              </w:rPr>
                            </w:pPr>
                            <w:r w:rsidRPr="00984E5D">
                              <w:rPr>
                                <w:b/>
                                <w:bCs w:val="0"/>
                                <w:color w:val="auto"/>
                                <w:sz w:val="24"/>
                                <w:szCs w:val="24"/>
                              </w:rPr>
                              <w:t>Nr.</w:t>
                            </w:r>
                          </w:p>
                        </w:tc>
                        <w:tc>
                          <w:tcPr>
                            <w:tcW w:w="10348" w:type="dxa"/>
                          </w:tcPr>
                          <w:p w14:paraId="2D3EA0C2" w14:textId="672F80ED" w:rsidR="00222F3F" w:rsidRPr="00984E5D" w:rsidRDefault="00222F3F" w:rsidP="003D3D5E">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984E5D">
                              <w:rPr>
                                <w:b/>
                                <w:bCs w:val="0"/>
                                <w:color w:val="auto"/>
                                <w:sz w:val="24"/>
                                <w:szCs w:val="24"/>
                              </w:rPr>
                              <w:t>Ziele der Erklärungen für</w:t>
                            </w:r>
                            <w:r w:rsidR="00DC32EB">
                              <w:rPr>
                                <w:b/>
                                <w:bCs w:val="0"/>
                                <w:color w:val="auto"/>
                                <w:sz w:val="24"/>
                                <w:szCs w:val="24"/>
                              </w:rPr>
                              <w:t xml:space="preserve"> ________________</w:t>
                            </w:r>
                          </w:p>
                        </w:tc>
                      </w:tr>
                      <w:tr w:rsidR="00222F3F" w:rsidRPr="00984E5D" w14:paraId="07BCC5F1"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F99CB4B" w14:textId="77777777" w:rsidR="00222F3F" w:rsidRPr="00984E5D" w:rsidRDefault="00222F3F" w:rsidP="003D3D5E">
                            <w:pPr>
                              <w:pStyle w:val="Inhalt"/>
                              <w:rPr>
                                <w:szCs w:val="24"/>
                              </w:rPr>
                            </w:pPr>
                          </w:p>
                        </w:tc>
                        <w:tc>
                          <w:tcPr>
                            <w:tcW w:w="10348" w:type="dxa"/>
                          </w:tcPr>
                          <w:p w14:paraId="5A18E2AC" w14:textId="77777777" w:rsidR="00222F3F" w:rsidRPr="00984E5D" w:rsidRDefault="00222F3F" w:rsidP="003D3D5E">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222F3F" w:rsidRPr="00984E5D" w14:paraId="640B46A6" w14:textId="77777777" w:rsidTr="001201B1">
                        <w:tc>
                          <w:tcPr>
                            <w:cnfStyle w:val="001000000000" w:firstRow="0" w:lastRow="0" w:firstColumn="1" w:lastColumn="0" w:oddVBand="0" w:evenVBand="0" w:oddHBand="0" w:evenHBand="0" w:firstRowFirstColumn="0" w:firstRowLastColumn="0" w:lastRowFirstColumn="0" w:lastRowLastColumn="0"/>
                            <w:tcW w:w="704" w:type="dxa"/>
                          </w:tcPr>
                          <w:p w14:paraId="70025FC7" w14:textId="77777777" w:rsidR="00222F3F" w:rsidRPr="00984E5D" w:rsidRDefault="00222F3F" w:rsidP="003D3D5E">
                            <w:pPr>
                              <w:rPr>
                                <w:color w:val="auto"/>
                                <w:sz w:val="24"/>
                                <w:szCs w:val="24"/>
                              </w:rPr>
                            </w:pPr>
                          </w:p>
                        </w:tc>
                        <w:tc>
                          <w:tcPr>
                            <w:tcW w:w="10348" w:type="dxa"/>
                          </w:tcPr>
                          <w:p w14:paraId="26213C19" w14:textId="77777777" w:rsidR="00222F3F" w:rsidRPr="00984E5D" w:rsidRDefault="00222F3F" w:rsidP="003D3D5E">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222F3F" w:rsidRPr="00984E5D" w14:paraId="3B54024B"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FA237A8" w14:textId="77777777" w:rsidR="00222F3F" w:rsidRPr="00984E5D" w:rsidRDefault="00222F3F" w:rsidP="003D3D5E">
                            <w:pPr>
                              <w:rPr>
                                <w:color w:val="auto"/>
                                <w:sz w:val="24"/>
                                <w:szCs w:val="24"/>
                              </w:rPr>
                            </w:pPr>
                          </w:p>
                        </w:tc>
                        <w:tc>
                          <w:tcPr>
                            <w:tcW w:w="10348" w:type="dxa"/>
                          </w:tcPr>
                          <w:p w14:paraId="2D3DEA58" w14:textId="77777777" w:rsidR="00222F3F" w:rsidRPr="00984E5D" w:rsidRDefault="00222F3F" w:rsidP="003D3D5E">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222F3F" w:rsidRPr="00984E5D" w14:paraId="74CC64E4" w14:textId="77777777" w:rsidTr="001201B1">
                        <w:tc>
                          <w:tcPr>
                            <w:cnfStyle w:val="001000000000" w:firstRow="0" w:lastRow="0" w:firstColumn="1" w:lastColumn="0" w:oddVBand="0" w:evenVBand="0" w:oddHBand="0" w:evenHBand="0" w:firstRowFirstColumn="0" w:firstRowLastColumn="0" w:lastRowFirstColumn="0" w:lastRowLastColumn="0"/>
                            <w:tcW w:w="704" w:type="dxa"/>
                          </w:tcPr>
                          <w:p w14:paraId="20E8C64C" w14:textId="77777777" w:rsidR="00222F3F" w:rsidRPr="00984E5D" w:rsidRDefault="00222F3F" w:rsidP="003D3D5E">
                            <w:pPr>
                              <w:rPr>
                                <w:color w:val="auto"/>
                                <w:sz w:val="24"/>
                                <w:szCs w:val="24"/>
                              </w:rPr>
                            </w:pPr>
                          </w:p>
                        </w:tc>
                        <w:tc>
                          <w:tcPr>
                            <w:tcW w:w="10348" w:type="dxa"/>
                          </w:tcPr>
                          <w:p w14:paraId="1D0C1D4A" w14:textId="77777777" w:rsidR="00222F3F" w:rsidRPr="00984E5D" w:rsidRDefault="00222F3F" w:rsidP="003D3D5E">
                            <w:pPr>
                              <w:pStyle w:val="Inhalt"/>
                              <w:cnfStyle w:val="000000000000" w:firstRow="0" w:lastRow="0" w:firstColumn="0" w:lastColumn="0" w:oddVBand="0" w:evenVBand="0" w:oddHBand="0" w:evenHBand="0" w:firstRowFirstColumn="0" w:firstRowLastColumn="0" w:lastRowFirstColumn="0" w:lastRowLastColumn="0"/>
                              <w:rPr>
                                <w:szCs w:val="24"/>
                              </w:rPr>
                            </w:pPr>
                          </w:p>
                        </w:tc>
                      </w:tr>
                    </w:tbl>
                    <w:p w14:paraId="604763D4" w14:textId="77777777" w:rsidR="00222F3F" w:rsidRDefault="00222F3F" w:rsidP="00222F3F">
                      <w:pPr>
                        <w:pStyle w:val="Inhalt"/>
                        <w:rPr>
                          <w:b/>
                          <w:bCs/>
                          <w:szCs w:val="24"/>
                        </w:rPr>
                      </w:pPr>
                    </w:p>
                    <w:p w14:paraId="2DCDB686" w14:textId="77777777" w:rsidR="00222F3F" w:rsidRPr="00984E5D" w:rsidRDefault="00222F3F" w:rsidP="00222F3F">
                      <w:pPr>
                        <w:pStyle w:val="Inhalt"/>
                        <w:rPr>
                          <w:b/>
                          <w:bCs/>
                          <w:szCs w:val="24"/>
                        </w:rPr>
                      </w:pPr>
                      <w:r w:rsidRPr="00984E5D">
                        <w:rPr>
                          <w:b/>
                          <w:bCs/>
                          <w:szCs w:val="24"/>
                        </w:rPr>
                        <w:t>Kontextfaktoren</w:t>
                      </w:r>
                    </w:p>
                    <w:tbl>
                      <w:tblPr>
                        <w:tblStyle w:val="EinfacheTabelle1"/>
                        <w:tblW w:w="0" w:type="auto"/>
                        <w:tblLook w:val="04A0" w:firstRow="1" w:lastRow="0" w:firstColumn="1" w:lastColumn="0" w:noHBand="0" w:noVBand="1"/>
                      </w:tblPr>
                      <w:tblGrid>
                        <w:gridCol w:w="2118"/>
                        <w:gridCol w:w="8867"/>
                      </w:tblGrid>
                      <w:tr w:rsidR="00222F3F" w:rsidRPr="00984E5D" w14:paraId="3DBDD949" w14:textId="77777777" w:rsidTr="00120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7E00BD8" w14:textId="77777777" w:rsidR="00222F3F" w:rsidRPr="00984E5D" w:rsidRDefault="00222F3F" w:rsidP="00F47A04">
                            <w:pPr>
                              <w:rPr>
                                <w:b/>
                                <w:bCs w:val="0"/>
                                <w:color w:val="auto"/>
                                <w:sz w:val="24"/>
                                <w:szCs w:val="24"/>
                              </w:rPr>
                            </w:pPr>
                            <w:r w:rsidRPr="00984E5D">
                              <w:rPr>
                                <w:b/>
                                <w:bCs w:val="0"/>
                                <w:color w:val="auto"/>
                                <w:sz w:val="24"/>
                                <w:szCs w:val="24"/>
                              </w:rPr>
                              <w:t>Kontextfaktor</w:t>
                            </w:r>
                          </w:p>
                        </w:tc>
                        <w:tc>
                          <w:tcPr>
                            <w:tcW w:w="8930" w:type="dxa"/>
                          </w:tcPr>
                          <w:p w14:paraId="79333D26" w14:textId="77777777" w:rsidR="00222F3F" w:rsidRPr="00984E5D" w:rsidRDefault="00222F3F" w:rsidP="00F47A04">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984E5D">
                              <w:rPr>
                                <w:b/>
                                <w:bCs w:val="0"/>
                                <w:color w:val="auto"/>
                                <w:sz w:val="24"/>
                                <w:szCs w:val="24"/>
                              </w:rPr>
                              <w:t>Hinweis</w:t>
                            </w:r>
                          </w:p>
                        </w:tc>
                      </w:tr>
                      <w:tr w:rsidR="00222F3F" w:rsidRPr="00984E5D" w14:paraId="2CC6DDFA"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7459060" w14:textId="77777777" w:rsidR="00222F3F" w:rsidRPr="00984E5D" w:rsidRDefault="00222F3F" w:rsidP="003D3D5E">
                            <w:pPr>
                              <w:pStyle w:val="Inhalt"/>
                              <w:rPr>
                                <w:szCs w:val="24"/>
                              </w:rPr>
                            </w:pPr>
                          </w:p>
                        </w:tc>
                        <w:tc>
                          <w:tcPr>
                            <w:tcW w:w="8930" w:type="dxa"/>
                          </w:tcPr>
                          <w:p w14:paraId="02C077F7" w14:textId="77777777" w:rsidR="00222F3F" w:rsidRPr="00984E5D" w:rsidRDefault="00222F3F" w:rsidP="003D3D5E">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222F3F" w:rsidRPr="00984E5D" w14:paraId="49EE402F" w14:textId="77777777" w:rsidTr="001201B1">
                        <w:tc>
                          <w:tcPr>
                            <w:cnfStyle w:val="001000000000" w:firstRow="0" w:lastRow="0" w:firstColumn="1" w:lastColumn="0" w:oddVBand="0" w:evenVBand="0" w:oddHBand="0" w:evenHBand="0" w:firstRowFirstColumn="0" w:firstRowLastColumn="0" w:lastRowFirstColumn="0" w:lastRowLastColumn="0"/>
                            <w:tcW w:w="2122" w:type="dxa"/>
                          </w:tcPr>
                          <w:p w14:paraId="643E8FD8" w14:textId="77777777" w:rsidR="00222F3F" w:rsidRPr="00984E5D" w:rsidRDefault="00222F3F" w:rsidP="003D3D5E">
                            <w:pPr>
                              <w:pStyle w:val="Inhalt"/>
                              <w:rPr>
                                <w:szCs w:val="24"/>
                              </w:rPr>
                            </w:pPr>
                          </w:p>
                        </w:tc>
                        <w:tc>
                          <w:tcPr>
                            <w:tcW w:w="8930" w:type="dxa"/>
                          </w:tcPr>
                          <w:p w14:paraId="4F214203" w14:textId="77777777" w:rsidR="00222F3F" w:rsidRPr="00984E5D" w:rsidRDefault="00222F3F" w:rsidP="003D3D5E">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222F3F" w:rsidRPr="00984E5D" w14:paraId="64945BFF"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2135C5" w14:textId="77777777" w:rsidR="00222F3F" w:rsidRPr="00984E5D" w:rsidRDefault="00222F3F" w:rsidP="003D3D5E">
                            <w:pPr>
                              <w:pStyle w:val="Inhalt"/>
                              <w:rPr>
                                <w:szCs w:val="24"/>
                              </w:rPr>
                            </w:pPr>
                          </w:p>
                        </w:tc>
                        <w:tc>
                          <w:tcPr>
                            <w:tcW w:w="8930" w:type="dxa"/>
                          </w:tcPr>
                          <w:p w14:paraId="1918B996" w14:textId="77777777" w:rsidR="00222F3F" w:rsidRPr="00984E5D" w:rsidRDefault="00222F3F" w:rsidP="003D3D5E">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222F3F" w:rsidRPr="00984E5D" w14:paraId="3A13C796" w14:textId="77777777" w:rsidTr="001201B1">
                        <w:tc>
                          <w:tcPr>
                            <w:cnfStyle w:val="001000000000" w:firstRow="0" w:lastRow="0" w:firstColumn="1" w:lastColumn="0" w:oddVBand="0" w:evenVBand="0" w:oddHBand="0" w:evenHBand="0" w:firstRowFirstColumn="0" w:firstRowLastColumn="0" w:lastRowFirstColumn="0" w:lastRowLastColumn="0"/>
                            <w:tcW w:w="2122" w:type="dxa"/>
                          </w:tcPr>
                          <w:p w14:paraId="2A9A41CB" w14:textId="77777777" w:rsidR="00222F3F" w:rsidRPr="00984E5D" w:rsidRDefault="00222F3F" w:rsidP="003D3D5E">
                            <w:pPr>
                              <w:pStyle w:val="Inhalt"/>
                              <w:rPr>
                                <w:szCs w:val="24"/>
                              </w:rPr>
                            </w:pPr>
                          </w:p>
                        </w:tc>
                        <w:tc>
                          <w:tcPr>
                            <w:tcW w:w="8930" w:type="dxa"/>
                          </w:tcPr>
                          <w:p w14:paraId="7ADAE1C2" w14:textId="77777777" w:rsidR="00222F3F" w:rsidRPr="00984E5D" w:rsidRDefault="00222F3F" w:rsidP="003D3D5E">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222F3F" w:rsidRPr="00984E5D" w14:paraId="514ECDFD"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3DCA5ED" w14:textId="77777777" w:rsidR="00222F3F" w:rsidRPr="00984E5D" w:rsidRDefault="00222F3F" w:rsidP="003D3D5E">
                            <w:pPr>
                              <w:pStyle w:val="Inhalt"/>
                              <w:rPr>
                                <w:szCs w:val="24"/>
                              </w:rPr>
                            </w:pPr>
                          </w:p>
                        </w:tc>
                        <w:tc>
                          <w:tcPr>
                            <w:tcW w:w="8930" w:type="dxa"/>
                          </w:tcPr>
                          <w:p w14:paraId="62D6462B" w14:textId="77777777" w:rsidR="00222F3F" w:rsidRPr="00984E5D" w:rsidRDefault="00222F3F" w:rsidP="003D3D5E">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222F3F" w:rsidRPr="00984E5D" w14:paraId="598AE276" w14:textId="77777777" w:rsidTr="001201B1">
                        <w:tc>
                          <w:tcPr>
                            <w:cnfStyle w:val="001000000000" w:firstRow="0" w:lastRow="0" w:firstColumn="1" w:lastColumn="0" w:oddVBand="0" w:evenVBand="0" w:oddHBand="0" w:evenHBand="0" w:firstRowFirstColumn="0" w:firstRowLastColumn="0" w:lastRowFirstColumn="0" w:lastRowLastColumn="0"/>
                            <w:tcW w:w="2122" w:type="dxa"/>
                          </w:tcPr>
                          <w:p w14:paraId="5741521A" w14:textId="77777777" w:rsidR="00222F3F" w:rsidRPr="00984E5D" w:rsidRDefault="00222F3F" w:rsidP="003D3D5E">
                            <w:pPr>
                              <w:pStyle w:val="Inhalt"/>
                              <w:rPr>
                                <w:rStyle w:val="normaltextrun"/>
                                <w:rFonts w:ascii="Calibri" w:hAnsi="Calibri" w:cs="Segoe UI"/>
                                <w:szCs w:val="24"/>
                              </w:rPr>
                            </w:pPr>
                          </w:p>
                        </w:tc>
                        <w:tc>
                          <w:tcPr>
                            <w:tcW w:w="8930" w:type="dxa"/>
                          </w:tcPr>
                          <w:p w14:paraId="7FF79E8F" w14:textId="77777777" w:rsidR="00222F3F" w:rsidRPr="00984E5D" w:rsidRDefault="00222F3F" w:rsidP="003D3D5E">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222F3F" w:rsidRPr="00984E5D" w14:paraId="0E4382E0"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1EB54A" w14:textId="77777777" w:rsidR="00222F3F" w:rsidRPr="00984E5D" w:rsidRDefault="00222F3F" w:rsidP="003D3D5E">
                            <w:pPr>
                              <w:pStyle w:val="Inhalt"/>
                              <w:rPr>
                                <w:rStyle w:val="normaltextrun"/>
                                <w:rFonts w:ascii="Calibri" w:hAnsi="Calibri" w:cs="Segoe UI"/>
                                <w:szCs w:val="24"/>
                              </w:rPr>
                            </w:pPr>
                          </w:p>
                        </w:tc>
                        <w:tc>
                          <w:tcPr>
                            <w:tcW w:w="8930" w:type="dxa"/>
                          </w:tcPr>
                          <w:p w14:paraId="751DAB5A" w14:textId="77777777" w:rsidR="00222F3F" w:rsidRPr="00984E5D" w:rsidRDefault="00222F3F" w:rsidP="003D3D5E">
                            <w:pPr>
                              <w:pStyle w:val="Inhalt"/>
                              <w:cnfStyle w:val="000000100000" w:firstRow="0" w:lastRow="0" w:firstColumn="0" w:lastColumn="0" w:oddVBand="0" w:evenVBand="0" w:oddHBand="1" w:evenHBand="0" w:firstRowFirstColumn="0" w:firstRowLastColumn="0" w:lastRowFirstColumn="0" w:lastRowLastColumn="0"/>
                              <w:rPr>
                                <w:szCs w:val="24"/>
                              </w:rPr>
                            </w:pPr>
                          </w:p>
                        </w:tc>
                      </w:tr>
                    </w:tbl>
                    <w:p w14:paraId="4F00837F" w14:textId="77777777" w:rsidR="00222F3F" w:rsidRPr="00984E5D" w:rsidRDefault="00222F3F" w:rsidP="00222F3F">
                      <w:pPr>
                        <w:pStyle w:val="Inhalt"/>
                        <w:rPr>
                          <w:szCs w:val="24"/>
                        </w:rPr>
                      </w:pPr>
                      <w:r w:rsidRPr="00984E5D">
                        <w:rPr>
                          <w:szCs w:val="24"/>
                        </w:rPr>
                        <w:tab/>
                      </w:r>
                      <w:r w:rsidRPr="00984E5D">
                        <w:rPr>
                          <w:szCs w:val="24"/>
                        </w:rPr>
                        <w:tab/>
                      </w:r>
                      <w:r w:rsidRPr="00984E5D">
                        <w:rPr>
                          <w:szCs w:val="24"/>
                        </w:rPr>
                        <w:tab/>
                      </w:r>
                      <w:r w:rsidRPr="00984E5D">
                        <w:rPr>
                          <w:szCs w:val="24"/>
                        </w:rPr>
                        <w:tab/>
                        <w:t xml:space="preserve"> </w:t>
                      </w:r>
                      <w:r w:rsidRPr="00984E5D">
                        <w:rPr>
                          <w:szCs w:val="24"/>
                        </w:rPr>
                        <w:tab/>
                      </w:r>
                    </w:p>
                    <w:p w14:paraId="61C17AD9" w14:textId="77777777" w:rsidR="00222F3F" w:rsidRPr="00984E5D" w:rsidRDefault="00222F3F" w:rsidP="00222F3F">
                      <w:pPr>
                        <w:pStyle w:val="Inhalt"/>
                        <w:rPr>
                          <w:szCs w:val="24"/>
                        </w:rPr>
                      </w:pPr>
                      <w:r w:rsidRPr="00984E5D">
                        <w:rPr>
                          <w:b/>
                          <w:bCs/>
                          <w:szCs w:val="24"/>
                        </w:rPr>
                        <w:t>Gebrauchstauglichkeitskriterien</w:t>
                      </w:r>
                    </w:p>
                    <w:tbl>
                      <w:tblPr>
                        <w:tblStyle w:val="EinfacheTabelle1"/>
                        <w:tblW w:w="0" w:type="auto"/>
                        <w:tblLook w:val="04A0" w:firstRow="1" w:lastRow="0" w:firstColumn="1" w:lastColumn="0" w:noHBand="0" w:noVBand="1"/>
                      </w:tblPr>
                      <w:tblGrid>
                        <w:gridCol w:w="1128"/>
                        <w:gridCol w:w="2681"/>
                        <w:gridCol w:w="7176"/>
                      </w:tblGrid>
                      <w:tr w:rsidR="00222F3F" w:rsidRPr="00984E5D" w14:paraId="78E9B105" w14:textId="77777777" w:rsidTr="00120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692BD42" w14:textId="77777777" w:rsidR="00222F3F" w:rsidRPr="00984E5D" w:rsidRDefault="00222F3F" w:rsidP="00984E5D">
                            <w:pPr>
                              <w:rPr>
                                <w:b/>
                                <w:bCs w:val="0"/>
                                <w:color w:val="auto"/>
                                <w:sz w:val="24"/>
                                <w:szCs w:val="24"/>
                              </w:rPr>
                            </w:pPr>
                            <w:r w:rsidRPr="00984E5D">
                              <w:rPr>
                                <w:b/>
                                <w:bCs w:val="0"/>
                                <w:color w:val="auto"/>
                                <w:sz w:val="24"/>
                                <w:szCs w:val="24"/>
                              </w:rPr>
                              <w:t>Priorität</w:t>
                            </w:r>
                          </w:p>
                        </w:tc>
                        <w:tc>
                          <w:tcPr>
                            <w:tcW w:w="2693" w:type="dxa"/>
                          </w:tcPr>
                          <w:p w14:paraId="5673726E" w14:textId="77777777" w:rsidR="00222F3F" w:rsidRPr="00984E5D" w:rsidRDefault="00222F3F" w:rsidP="00984E5D">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984E5D">
                              <w:rPr>
                                <w:b/>
                                <w:bCs w:val="0"/>
                                <w:color w:val="auto"/>
                                <w:sz w:val="24"/>
                                <w:szCs w:val="24"/>
                              </w:rPr>
                              <w:t>Kriterium</w:t>
                            </w:r>
                          </w:p>
                        </w:tc>
                        <w:tc>
                          <w:tcPr>
                            <w:tcW w:w="7230" w:type="dxa"/>
                          </w:tcPr>
                          <w:p w14:paraId="25F9BD8E" w14:textId="77777777" w:rsidR="00222F3F" w:rsidRPr="00984E5D" w:rsidRDefault="00222F3F" w:rsidP="00984E5D">
                            <w:pPr>
                              <w:cnfStyle w:val="100000000000" w:firstRow="1" w:lastRow="0" w:firstColumn="0" w:lastColumn="0" w:oddVBand="0" w:evenVBand="0" w:oddHBand="0" w:evenHBand="0" w:firstRowFirstColumn="0" w:firstRowLastColumn="0" w:lastRowFirstColumn="0" w:lastRowLastColumn="0"/>
                              <w:rPr>
                                <w:b/>
                                <w:bCs w:val="0"/>
                                <w:color w:val="auto"/>
                                <w:sz w:val="24"/>
                                <w:szCs w:val="24"/>
                              </w:rPr>
                            </w:pPr>
                            <w:r w:rsidRPr="00984E5D">
                              <w:rPr>
                                <w:b/>
                                <w:bCs w:val="0"/>
                                <w:color w:val="auto"/>
                                <w:sz w:val="24"/>
                                <w:szCs w:val="24"/>
                              </w:rPr>
                              <w:t>Ziel</w:t>
                            </w:r>
                          </w:p>
                        </w:tc>
                      </w:tr>
                      <w:tr w:rsidR="00222F3F" w:rsidRPr="00984E5D" w14:paraId="4B0DA47D"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839151D" w14:textId="77777777" w:rsidR="00222F3F" w:rsidRPr="00984E5D" w:rsidRDefault="00222F3F" w:rsidP="00984E5D">
                            <w:pPr>
                              <w:rPr>
                                <w:color w:val="auto"/>
                                <w:sz w:val="24"/>
                                <w:szCs w:val="24"/>
                              </w:rPr>
                            </w:pPr>
                          </w:p>
                        </w:tc>
                        <w:tc>
                          <w:tcPr>
                            <w:tcW w:w="2693" w:type="dxa"/>
                          </w:tcPr>
                          <w:p w14:paraId="00EBBC9A" w14:textId="77777777" w:rsidR="00222F3F" w:rsidRPr="00984E5D" w:rsidRDefault="00222F3F" w:rsidP="00984E5D">
                            <w:pPr>
                              <w:pStyle w:val="Inhalt"/>
                              <w:cnfStyle w:val="000000100000" w:firstRow="0" w:lastRow="0" w:firstColumn="0" w:lastColumn="0" w:oddVBand="0" w:evenVBand="0" w:oddHBand="1" w:evenHBand="0" w:firstRowFirstColumn="0" w:firstRowLastColumn="0" w:lastRowFirstColumn="0" w:lastRowLastColumn="0"/>
                              <w:rPr>
                                <w:szCs w:val="24"/>
                              </w:rPr>
                            </w:pPr>
                          </w:p>
                        </w:tc>
                        <w:tc>
                          <w:tcPr>
                            <w:tcW w:w="7230" w:type="dxa"/>
                          </w:tcPr>
                          <w:p w14:paraId="6EAF02DC" w14:textId="77777777" w:rsidR="00222F3F" w:rsidRPr="00984E5D" w:rsidRDefault="00222F3F" w:rsidP="00984E5D">
                            <w:pP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r w:rsidR="00222F3F" w:rsidRPr="00984E5D" w14:paraId="06090D19" w14:textId="77777777" w:rsidTr="001201B1">
                        <w:tc>
                          <w:tcPr>
                            <w:cnfStyle w:val="001000000000" w:firstRow="0" w:lastRow="0" w:firstColumn="1" w:lastColumn="0" w:oddVBand="0" w:evenVBand="0" w:oddHBand="0" w:evenHBand="0" w:firstRowFirstColumn="0" w:firstRowLastColumn="0" w:lastRowFirstColumn="0" w:lastRowLastColumn="0"/>
                            <w:tcW w:w="1129" w:type="dxa"/>
                          </w:tcPr>
                          <w:p w14:paraId="656C2A72" w14:textId="77777777" w:rsidR="00222F3F" w:rsidRPr="00984E5D" w:rsidRDefault="00222F3F" w:rsidP="00984E5D">
                            <w:pPr>
                              <w:rPr>
                                <w:color w:val="auto"/>
                                <w:sz w:val="24"/>
                                <w:szCs w:val="24"/>
                              </w:rPr>
                            </w:pPr>
                          </w:p>
                        </w:tc>
                        <w:tc>
                          <w:tcPr>
                            <w:tcW w:w="2693" w:type="dxa"/>
                          </w:tcPr>
                          <w:p w14:paraId="01A54BDB" w14:textId="77777777" w:rsidR="00222F3F" w:rsidRPr="00984E5D" w:rsidRDefault="00222F3F" w:rsidP="00984E5D">
                            <w:pPr>
                              <w:pStyle w:val="Inhalt"/>
                              <w:cnfStyle w:val="000000000000" w:firstRow="0" w:lastRow="0" w:firstColumn="0" w:lastColumn="0" w:oddVBand="0" w:evenVBand="0" w:oddHBand="0" w:evenHBand="0" w:firstRowFirstColumn="0" w:firstRowLastColumn="0" w:lastRowFirstColumn="0" w:lastRowLastColumn="0"/>
                              <w:rPr>
                                <w:szCs w:val="24"/>
                              </w:rPr>
                            </w:pPr>
                          </w:p>
                        </w:tc>
                        <w:tc>
                          <w:tcPr>
                            <w:tcW w:w="7230" w:type="dxa"/>
                          </w:tcPr>
                          <w:p w14:paraId="3D5BCE60" w14:textId="77777777" w:rsidR="00222F3F" w:rsidRPr="00984E5D" w:rsidRDefault="00222F3F" w:rsidP="00984E5D">
                            <w:pPr>
                              <w:cnfStyle w:val="000000000000" w:firstRow="0" w:lastRow="0" w:firstColumn="0" w:lastColumn="0" w:oddVBand="0" w:evenVBand="0" w:oddHBand="0" w:evenHBand="0" w:firstRowFirstColumn="0" w:firstRowLastColumn="0" w:lastRowFirstColumn="0" w:lastRowLastColumn="0"/>
                              <w:rPr>
                                <w:b w:val="0"/>
                                <w:bCs/>
                                <w:color w:val="auto"/>
                                <w:sz w:val="24"/>
                                <w:szCs w:val="24"/>
                              </w:rPr>
                            </w:pPr>
                          </w:p>
                        </w:tc>
                      </w:tr>
                      <w:tr w:rsidR="00222F3F" w:rsidRPr="00984E5D" w14:paraId="16210D74"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4483D51" w14:textId="77777777" w:rsidR="00222F3F" w:rsidRPr="00984E5D" w:rsidRDefault="00222F3F" w:rsidP="00984E5D">
                            <w:pPr>
                              <w:rPr>
                                <w:color w:val="auto"/>
                                <w:sz w:val="24"/>
                                <w:szCs w:val="24"/>
                              </w:rPr>
                            </w:pPr>
                          </w:p>
                        </w:tc>
                        <w:tc>
                          <w:tcPr>
                            <w:tcW w:w="2693" w:type="dxa"/>
                          </w:tcPr>
                          <w:p w14:paraId="02651FFA" w14:textId="77777777" w:rsidR="00222F3F" w:rsidRPr="00984E5D" w:rsidRDefault="00222F3F" w:rsidP="00984E5D">
                            <w:pPr>
                              <w:pStyle w:val="Inhalt"/>
                              <w:cnfStyle w:val="000000100000" w:firstRow="0" w:lastRow="0" w:firstColumn="0" w:lastColumn="0" w:oddVBand="0" w:evenVBand="0" w:oddHBand="1" w:evenHBand="0" w:firstRowFirstColumn="0" w:firstRowLastColumn="0" w:lastRowFirstColumn="0" w:lastRowLastColumn="0"/>
                              <w:rPr>
                                <w:szCs w:val="24"/>
                              </w:rPr>
                            </w:pPr>
                          </w:p>
                        </w:tc>
                        <w:tc>
                          <w:tcPr>
                            <w:tcW w:w="7230" w:type="dxa"/>
                          </w:tcPr>
                          <w:p w14:paraId="7C885B3C" w14:textId="77777777" w:rsidR="00222F3F" w:rsidRPr="00984E5D" w:rsidRDefault="00222F3F" w:rsidP="00984E5D">
                            <w:pP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r w:rsidR="00222F3F" w:rsidRPr="00984E5D" w14:paraId="39D42629" w14:textId="77777777" w:rsidTr="001201B1">
                        <w:tc>
                          <w:tcPr>
                            <w:cnfStyle w:val="001000000000" w:firstRow="0" w:lastRow="0" w:firstColumn="1" w:lastColumn="0" w:oddVBand="0" w:evenVBand="0" w:oddHBand="0" w:evenHBand="0" w:firstRowFirstColumn="0" w:firstRowLastColumn="0" w:lastRowFirstColumn="0" w:lastRowLastColumn="0"/>
                            <w:tcW w:w="1129" w:type="dxa"/>
                          </w:tcPr>
                          <w:p w14:paraId="0D0DE0E7" w14:textId="77777777" w:rsidR="00222F3F" w:rsidRPr="00984E5D" w:rsidRDefault="00222F3F" w:rsidP="00984E5D">
                            <w:pPr>
                              <w:rPr>
                                <w:color w:val="auto"/>
                                <w:sz w:val="24"/>
                                <w:szCs w:val="24"/>
                              </w:rPr>
                            </w:pPr>
                          </w:p>
                        </w:tc>
                        <w:tc>
                          <w:tcPr>
                            <w:tcW w:w="2693" w:type="dxa"/>
                          </w:tcPr>
                          <w:p w14:paraId="6879B583" w14:textId="77777777" w:rsidR="00222F3F" w:rsidRPr="00984E5D" w:rsidRDefault="00222F3F" w:rsidP="00984E5D">
                            <w:pPr>
                              <w:pStyle w:val="Inhalt"/>
                              <w:cnfStyle w:val="000000000000" w:firstRow="0" w:lastRow="0" w:firstColumn="0" w:lastColumn="0" w:oddVBand="0" w:evenVBand="0" w:oddHBand="0" w:evenHBand="0" w:firstRowFirstColumn="0" w:firstRowLastColumn="0" w:lastRowFirstColumn="0" w:lastRowLastColumn="0"/>
                              <w:rPr>
                                <w:szCs w:val="24"/>
                              </w:rPr>
                            </w:pPr>
                          </w:p>
                        </w:tc>
                        <w:tc>
                          <w:tcPr>
                            <w:tcW w:w="7230" w:type="dxa"/>
                          </w:tcPr>
                          <w:p w14:paraId="20355A41" w14:textId="77777777" w:rsidR="00222F3F" w:rsidRPr="00984E5D" w:rsidRDefault="00222F3F" w:rsidP="00984E5D">
                            <w:pPr>
                              <w:cnfStyle w:val="000000000000" w:firstRow="0" w:lastRow="0" w:firstColumn="0" w:lastColumn="0" w:oddVBand="0" w:evenVBand="0" w:oddHBand="0" w:evenHBand="0" w:firstRowFirstColumn="0" w:firstRowLastColumn="0" w:lastRowFirstColumn="0" w:lastRowLastColumn="0"/>
                              <w:rPr>
                                <w:b w:val="0"/>
                                <w:bCs/>
                                <w:color w:val="auto"/>
                                <w:sz w:val="24"/>
                                <w:szCs w:val="24"/>
                              </w:rPr>
                            </w:pPr>
                          </w:p>
                        </w:tc>
                      </w:tr>
                      <w:tr w:rsidR="00222F3F" w:rsidRPr="00984E5D" w14:paraId="56C5B39A" w14:textId="77777777" w:rsidTr="00120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C8D5BA" w14:textId="77777777" w:rsidR="00222F3F" w:rsidRPr="00984E5D" w:rsidRDefault="00222F3F" w:rsidP="00984E5D">
                            <w:pPr>
                              <w:rPr>
                                <w:color w:val="auto"/>
                                <w:sz w:val="24"/>
                                <w:szCs w:val="24"/>
                              </w:rPr>
                            </w:pPr>
                          </w:p>
                        </w:tc>
                        <w:tc>
                          <w:tcPr>
                            <w:tcW w:w="2693" w:type="dxa"/>
                          </w:tcPr>
                          <w:p w14:paraId="25BC0A74" w14:textId="77777777" w:rsidR="00222F3F" w:rsidRPr="00984E5D" w:rsidRDefault="00222F3F" w:rsidP="00984E5D">
                            <w:pPr>
                              <w:pStyle w:val="Inhalt"/>
                              <w:cnfStyle w:val="000000100000" w:firstRow="0" w:lastRow="0" w:firstColumn="0" w:lastColumn="0" w:oddVBand="0" w:evenVBand="0" w:oddHBand="1" w:evenHBand="0" w:firstRowFirstColumn="0" w:firstRowLastColumn="0" w:lastRowFirstColumn="0" w:lastRowLastColumn="0"/>
                              <w:rPr>
                                <w:szCs w:val="24"/>
                              </w:rPr>
                            </w:pPr>
                          </w:p>
                        </w:tc>
                        <w:tc>
                          <w:tcPr>
                            <w:tcW w:w="7230" w:type="dxa"/>
                          </w:tcPr>
                          <w:p w14:paraId="39E9BB5D" w14:textId="77777777" w:rsidR="00222F3F" w:rsidRPr="00984E5D" w:rsidRDefault="00222F3F" w:rsidP="00984E5D">
                            <w:pPr>
                              <w:cnfStyle w:val="000000100000" w:firstRow="0" w:lastRow="0" w:firstColumn="0" w:lastColumn="0" w:oddVBand="0" w:evenVBand="0" w:oddHBand="1" w:evenHBand="0" w:firstRowFirstColumn="0" w:firstRowLastColumn="0" w:lastRowFirstColumn="0" w:lastRowLastColumn="0"/>
                              <w:rPr>
                                <w:b w:val="0"/>
                                <w:bCs/>
                                <w:color w:val="auto"/>
                                <w:sz w:val="24"/>
                                <w:szCs w:val="24"/>
                              </w:rPr>
                            </w:pPr>
                          </w:p>
                        </w:tc>
                      </w:tr>
                    </w:tbl>
                    <w:p w14:paraId="79880C75" w14:textId="77777777" w:rsidR="00222F3F" w:rsidRPr="00984E5D" w:rsidRDefault="00222F3F" w:rsidP="00222F3F">
                      <w:pPr>
                        <w:pStyle w:val="Inhalt"/>
                        <w:rPr>
                          <w:szCs w:val="24"/>
                        </w:rPr>
                      </w:pPr>
                    </w:p>
                    <w:p w14:paraId="7352EBD2" w14:textId="77777777" w:rsidR="00222F3F" w:rsidRPr="00984E5D" w:rsidRDefault="00222F3F" w:rsidP="00222F3F">
                      <w:pPr>
                        <w:pStyle w:val="Inhalt"/>
                        <w:rPr>
                          <w:szCs w:val="24"/>
                        </w:rPr>
                      </w:pPr>
                    </w:p>
                  </w:txbxContent>
                </v:textbox>
                <w10:wrap type="square"/>
              </v:shape>
            </w:pict>
          </mc:Fallback>
        </mc:AlternateContent>
      </w:r>
      <w:r>
        <w:br w:type="page"/>
      </w:r>
    </w:p>
    <w:p w14:paraId="53160044" w14:textId="1D92748B" w:rsidR="002D4A70" w:rsidRPr="0034513B" w:rsidRDefault="00807CB4" w:rsidP="00807CB4">
      <w:pPr>
        <w:pStyle w:val="berschrift1"/>
      </w:pPr>
      <w:r>
        <w:lastRenderedPageBreak/>
        <w:t>Fragener</w:t>
      </w:r>
      <w:r w:rsidR="00A81899">
        <w:t>hebung</w:t>
      </w:r>
    </w:p>
    <w:p w14:paraId="0AE86F98" w14:textId="37A41F5B" w:rsidR="00DA2F88" w:rsidRPr="0034513B" w:rsidRDefault="00DA2F88" w:rsidP="002D2F5B">
      <w:pPr>
        <w:pStyle w:val="Inhalt"/>
      </w:pPr>
      <w:r w:rsidRPr="0034513B">
        <w:t>In diesem Schritt wird ermittelt</w:t>
      </w:r>
      <w:r w:rsidR="00B12615">
        <w:t>,</w:t>
      </w:r>
      <w:r w:rsidRPr="0034513B">
        <w:t xml:space="preserve"> welche Anforderungen und Erwartungen die Nutzenden an die Erklärungen haben.</w:t>
      </w:r>
    </w:p>
    <w:p w14:paraId="143DB6A2" w14:textId="2E905308" w:rsidR="00564C7E" w:rsidRPr="0034513B" w:rsidRDefault="00A37A90" w:rsidP="002D2F5B">
      <w:pPr>
        <w:pStyle w:val="Inhalt"/>
      </w:pPr>
      <w:r w:rsidRPr="0034513B">
        <w:t>Wenn der Zugang zu den Nutzenden besteht,</w:t>
      </w:r>
      <w:r w:rsidR="00DA2F88" w:rsidRPr="0034513B">
        <w:t xml:space="preserve"> wird ein</w:t>
      </w:r>
      <w:r w:rsidR="00711AD3">
        <w:t>e</w:t>
      </w:r>
      <w:r w:rsidR="00DA2F88" w:rsidRPr="0034513B">
        <w:t xml:space="preserve"> gemeinsame</w:t>
      </w:r>
      <w:r w:rsidR="00675027">
        <w:t xml:space="preserve"> Fragene</w:t>
      </w:r>
      <w:r w:rsidR="00A81899">
        <w:t>rhebung</w:t>
      </w:r>
      <w:r w:rsidR="00675027">
        <w:t xml:space="preserve"> </w:t>
      </w:r>
      <w:r w:rsidR="00DA2F88" w:rsidRPr="0034513B">
        <w:t>empfohlen</w:t>
      </w:r>
      <w:r w:rsidR="0062017E">
        <w:t>.</w:t>
      </w:r>
      <w:r w:rsidR="00E43C22" w:rsidRPr="0034513B">
        <w:t xml:space="preserve"> </w:t>
      </w:r>
      <w:r w:rsidR="0062017E">
        <w:t>A</w:t>
      </w:r>
      <w:r w:rsidR="00DA2F88" w:rsidRPr="0034513B">
        <w:t xml:space="preserve">nsonsten </w:t>
      </w:r>
      <w:r w:rsidR="00FF0882" w:rsidRPr="0034513B">
        <w:t>kann</w:t>
      </w:r>
      <w:r w:rsidR="00DA2F88" w:rsidRPr="0034513B">
        <w:t xml:space="preserve"> </w:t>
      </w:r>
      <w:r w:rsidR="00675027">
        <w:t>die Ermittlung ohne die Nutzenden erfolgen</w:t>
      </w:r>
      <w:r w:rsidR="00DA2F88" w:rsidRPr="0034513B">
        <w:t>.</w:t>
      </w:r>
    </w:p>
    <w:p w14:paraId="7438C793" w14:textId="3FB6AB9E" w:rsidR="00752DBF" w:rsidRPr="000B4558" w:rsidRDefault="0042739E" w:rsidP="00807CB4">
      <w:pPr>
        <w:pStyle w:val="berschrift2"/>
      </w:pPr>
      <w:r w:rsidRPr="000B4558">
        <w:t>Fragener</w:t>
      </w:r>
      <w:r w:rsidR="00A81899" w:rsidRPr="000B4558">
        <w:t>hebung</w:t>
      </w:r>
      <w:r w:rsidRPr="000B4558">
        <w:t xml:space="preserve"> in Zusammenarbeit mit den Nutzenden</w:t>
      </w:r>
    </w:p>
    <w:p w14:paraId="2DA47A75" w14:textId="786F04CE" w:rsidR="00A52797" w:rsidRDefault="00A52797" w:rsidP="00752DBF">
      <w:pPr>
        <w:pStyle w:val="Inhalt"/>
      </w:pPr>
      <w:r w:rsidRPr="000B4558">
        <w:t xml:space="preserve">Wenn </w:t>
      </w:r>
      <w:r w:rsidR="008521C5" w:rsidRPr="000B4558">
        <w:t xml:space="preserve">der Zugang zu den Nutzenden besteht, können die Fragen mit diesen zusammen </w:t>
      </w:r>
      <w:r w:rsidR="0046602A" w:rsidRPr="000B4558">
        <w:t>erhoben</w:t>
      </w:r>
      <w:r w:rsidR="008521C5" w:rsidRPr="000B4558">
        <w:t xml:space="preserve"> werden. </w:t>
      </w:r>
      <w:r w:rsidR="00087AF6" w:rsidRPr="000B4558">
        <w:t xml:space="preserve">Zur Durchführung der </w:t>
      </w:r>
      <w:r w:rsidR="0046602A" w:rsidRPr="000B4558">
        <w:t>Erhebung</w:t>
      </w:r>
      <w:r w:rsidR="00087AF6" w:rsidRPr="000B4558">
        <w:t xml:space="preserve"> eignen sich viele Formate. Es sind Einzelgespräche mit Nutzenden, gemeinsame Workshops</w:t>
      </w:r>
      <w:r w:rsidR="0046602A" w:rsidRPr="000B4558">
        <w:t xml:space="preserve">, </w:t>
      </w:r>
      <w:r w:rsidR="00087AF6" w:rsidRPr="000B4558">
        <w:t>Gespräche getrennt nach</w:t>
      </w:r>
      <w:r w:rsidR="0056435C">
        <w:t xml:space="preserve"> den</w:t>
      </w:r>
      <w:r w:rsidR="00087AF6" w:rsidRPr="000B4558">
        <w:t xml:space="preserve"> </w:t>
      </w:r>
      <w:r w:rsidR="00D97F0F">
        <w:t>Gruppen von Nutzenden</w:t>
      </w:r>
      <w:r w:rsidR="0046602A" w:rsidRPr="000B4558">
        <w:t xml:space="preserve"> oder der Einsatz eines Chatbots</w:t>
      </w:r>
      <w:r w:rsidR="0056435C" w:rsidRPr="0056435C">
        <w:t xml:space="preserve"> </w:t>
      </w:r>
      <w:r w:rsidR="0056435C" w:rsidRPr="000B4558">
        <w:t>möglich</w:t>
      </w:r>
      <w:r w:rsidR="00087AF6" w:rsidRPr="000B4558">
        <w:t>. Der Aufbau diese</w:t>
      </w:r>
      <w:r w:rsidR="0046602A" w:rsidRPr="000B4558">
        <w:t xml:space="preserve">s Informationsaustauschs </w:t>
      </w:r>
      <w:r w:rsidR="00087AF6" w:rsidRPr="000B4558">
        <w:t>ist</w:t>
      </w:r>
      <w:r w:rsidR="008F2A73" w:rsidRPr="000B4558">
        <w:t xml:space="preserve"> jedoch</w:t>
      </w:r>
      <w:r w:rsidR="00087AF6" w:rsidRPr="000B4558">
        <w:t xml:space="preserve"> gleich:</w:t>
      </w:r>
    </w:p>
    <w:p w14:paraId="5BEB4FDC" w14:textId="77777777" w:rsidR="0053163E" w:rsidRDefault="00601FAD" w:rsidP="00752DBF">
      <w:pPr>
        <w:pStyle w:val="Inhalt"/>
      </w:pPr>
      <w:r w:rsidRPr="0034513B">
        <w:t>Zu Beginn werden die Aufgaben des Systems vorgestellt, um ein gemeinsames Verständnis zu schaffen.</w:t>
      </w:r>
      <w:r w:rsidR="00C00DC1">
        <w:t xml:space="preserve"> </w:t>
      </w:r>
      <w:r w:rsidR="00752DBF" w:rsidRPr="0034513B">
        <w:t>Die darauffolgende Befragung gliedert sich in zwei Teile:</w:t>
      </w:r>
    </w:p>
    <w:p w14:paraId="7156AF16" w14:textId="595CE5DE" w:rsidR="00FF3E36" w:rsidRDefault="00752DBF" w:rsidP="00752DBF">
      <w:pPr>
        <w:pStyle w:val="Inhalt"/>
      </w:pPr>
      <w:r w:rsidRPr="0034513B">
        <w:t>Im ersten Teil werden die Nutzende</w:t>
      </w:r>
      <w:r w:rsidR="0062017E">
        <w:t>n</w:t>
      </w:r>
      <w:r w:rsidRPr="0034513B">
        <w:t xml:space="preserve"> aufgefordert Fragen an das System zu stellen. Um die Teilnehmenden </w:t>
      </w:r>
      <w:r w:rsidR="0053163E">
        <w:t>anzuleiten,</w:t>
      </w:r>
      <w:r w:rsidRPr="0034513B">
        <w:t xml:space="preserve"> werden sie gefragt, welche Fragen das System beantworten müsste</w:t>
      </w:r>
      <w:r w:rsidR="0053163E">
        <w:t>,</w:t>
      </w:r>
      <w:r w:rsidRPr="0034513B">
        <w:t xml:space="preserve"> um die definierten Ziele zu erreichen.</w:t>
      </w:r>
      <w:r w:rsidR="00485F47" w:rsidRPr="0034513B">
        <w:t xml:space="preserve"> Bei einem komplexe</w:t>
      </w:r>
      <w:r w:rsidR="00A15C4D">
        <w:t>re</w:t>
      </w:r>
      <w:r w:rsidR="00485F47" w:rsidRPr="0034513B">
        <w:t xml:space="preserve">n System, </w:t>
      </w:r>
      <w:r w:rsidR="00A15C4D">
        <w:t>sollte</w:t>
      </w:r>
      <w:r w:rsidR="00485F47" w:rsidRPr="0034513B">
        <w:t xml:space="preserve"> die Befragung </w:t>
      </w:r>
      <w:r w:rsidR="00FF3E36" w:rsidRPr="0034513B">
        <w:t>für</w:t>
      </w:r>
      <w:r w:rsidR="00485F47" w:rsidRPr="0034513B">
        <w:t xml:space="preserve"> die einzelnen Anwendungs</w:t>
      </w:r>
      <w:r w:rsidR="009414E7">
        <w:t>szenarien</w:t>
      </w:r>
      <w:r w:rsidR="00FF3E36" w:rsidRPr="0034513B">
        <w:t xml:space="preserve"> stattfinden.</w:t>
      </w:r>
    </w:p>
    <w:p w14:paraId="08C6B821" w14:textId="7E31BEB3" w:rsidR="00EB4DF1" w:rsidRDefault="00B144E1" w:rsidP="00752DBF">
      <w:pPr>
        <w:pStyle w:val="Inhalt"/>
      </w:pPr>
      <w:r w:rsidRPr="0034513B">
        <w:t>Im zweiten Teil werden die Nutzenden aufgefordert Absichten zu formulieren, die hinter den Fragen stehen. Außerdem sollen sie ihre Erwartungen an die Antworten auf ihre Fragen beschreiben. Es sollte auch auf das Format der Erklärung eingegangen werden.</w:t>
      </w:r>
    </w:p>
    <w:p w14:paraId="6CFFF9B2" w14:textId="5F9C962F" w:rsidR="0053163E" w:rsidRDefault="0053163E" w:rsidP="00752DBF">
      <w:pPr>
        <w:pStyle w:val="Inhalt"/>
      </w:pPr>
      <w:r w:rsidRPr="0034513B">
        <w:t>Die folgende</w:t>
      </w:r>
      <w:r>
        <w:t>n</w:t>
      </w:r>
      <w:r w:rsidRPr="0034513B">
        <w:t xml:space="preserve"> Tabelle</w:t>
      </w:r>
      <w:r>
        <w:t>n</w:t>
      </w:r>
      <w:r w:rsidRPr="0034513B">
        <w:t xml:space="preserve"> solle</w:t>
      </w:r>
      <w:r>
        <w:t>n je nach Granularität der Befragung</w:t>
      </w:r>
      <w:r w:rsidRPr="0034513B">
        <w:t xml:space="preserve"> für jede</w:t>
      </w:r>
      <w:r>
        <w:t>s</w:t>
      </w:r>
      <w:r w:rsidRPr="0034513B">
        <w:t xml:space="preserve"> </w:t>
      </w:r>
      <w:r>
        <w:t xml:space="preserve">Anwendungsszenario, </w:t>
      </w:r>
      <w:r w:rsidRPr="0034513B">
        <w:t>für jeden Nutzenden</w:t>
      </w:r>
      <w:r>
        <w:t xml:space="preserve"> und/ oder </w:t>
      </w:r>
      <w:r w:rsidR="00D97F0F">
        <w:t>Gruppe von Nutzenden</w:t>
      </w:r>
      <w:r w:rsidRPr="0034513B">
        <w:t xml:space="preserve"> ausgefüllt werden und muss dementsprechend kopiert werden</w:t>
      </w:r>
      <w:r>
        <w:t>.</w:t>
      </w:r>
    </w:p>
    <w:p w14:paraId="596EBBED" w14:textId="2C54BCA2" w:rsidR="004F138A" w:rsidRDefault="004C2410" w:rsidP="004F138A">
      <w:pPr>
        <w:pStyle w:val="Inhalt"/>
      </w:pPr>
      <w:r w:rsidRPr="0034513B">
        <w:rPr>
          <w:b/>
          <w:bCs/>
        </w:rPr>
        <w:t>Hinweis</w:t>
      </w:r>
      <w:r w:rsidRPr="0034513B">
        <w:t xml:space="preserve">: Ein unterschiedliches Verständnis in der Tiefe des Systems, z.B. der zugrundeliegenden Modelle von künstlicher Intelligenz, kann die Ergebnisse stark beeinflussen. Es kann </w:t>
      </w:r>
      <w:r w:rsidR="0053163E">
        <w:t xml:space="preserve">daher </w:t>
      </w:r>
      <w:r w:rsidRPr="0034513B">
        <w:t>sinnvoll sein innerhalb einer Schulung weitere Einblicke in die Funktionsweisen zu geben.</w:t>
      </w:r>
    </w:p>
    <w:tbl>
      <w:tblPr>
        <w:tblStyle w:val="EinfacheTabelle1"/>
        <w:tblW w:w="5000" w:type="pct"/>
        <w:tblLook w:val="04A0" w:firstRow="1" w:lastRow="0" w:firstColumn="1" w:lastColumn="0" w:noHBand="0" w:noVBand="1"/>
      </w:tblPr>
      <w:tblGrid>
        <w:gridCol w:w="714"/>
        <w:gridCol w:w="9310"/>
      </w:tblGrid>
      <w:tr w:rsidR="004F138A" w:rsidRPr="0034513B" w14:paraId="16C3C96B" w14:textId="77777777" w:rsidTr="00C1321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Pr>
          <w:p w14:paraId="7C5CFF87" w14:textId="011EA111" w:rsidR="004F138A" w:rsidRPr="00752924" w:rsidRDefault="00D97F0F" w:rsidP="00D57706">
            <w:pPr>
              <w:pStyle w:val="Inhalt"/>
              <w:rPr>
                <w:b w:val="0"/>
                <w:bCs w:val="0"/>
              </w:rPr>
            </w:pPr>
            <w:r>
              <w:rPr>
                <w:b w:val="0"/>
                <w:bCs w:val="0"/>
              </w:rPr>
              <w:t>Gruppe von Nutzenden</w:t>
            </w:r>
            <w:r w:rsidR="004F138A" w:rsidRPr="00752924">
              <w:rPr>
                <w:b w:val="0"/>
                <w:bCs w:val="0"/>
              </w:rPr>
              <w:t xml:space="preserve">: </w:t>
            </w:r>
          </w:p>
        </w:tc>
      </w:tr>
      <w:tr w:rsidR="004F138A" w:rsidRPr="0034513B" w14:paraId="1C3F719C" w14:textId="77777777" w:rsidTr="00C1321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Pr>
          <w:p w14:paraId="7012CC95" w14:textId="73A19227" w:rsidR="004F138A" w:rsidRPr="00752924" w:rsidRDefault="00F8023F" w:rsidP="00D57706">
            <w:pPr>
              <w:pStyle w:val="Inhalt"/>
              <w:rPr>
                <w:b w:val="0"/>
                <w:bCs w:val="0"/>
              </w:rPr>
            </w:pPr>
            <w:r>
              <w:rPr>
                <w:b w:val="0"/>
                <w:bCs w:val="0"/>
              </w:rPr>
              <w:t>Anwendungsszenario</w:t>
            </w:r>
            <w:r w:rsidR="004F138A" w:rsidRPr="00752924">
              <w:rPr>
                <w:b w:val="0"/>
                <w:bCs w:val="0"/>
              </w:rPr>
              <w:t xml:space="preserve">: </w:t>
            </w:r>
          </w:p>
        </w:tc>
      </w:tr>
      <w:tr w:rsidR="004F138A" w:rsidRPr="0034513B" w14:paraId="3D4D28B5" w14:textId="77777777" w:rsidTr="00C1321C">
        <w:trPr>
          <w:trHeight w:val="340"/>
        </w:trPr>
        <w:tc>
          <w:tcPr>
            <w:cnfStyle w:val="001000000000" w:firstRow="0" w:lastRow="0" w:firstColumn="1" w:lastColumn="0" w:oddVBand="0" w:evenVBand="0" w:oddHBand="0" w:evenHBand="0" w:firstRowFirstColumn="0" w:firstRowLastColumn="0" w:lastRowFirstColumn="0" w:lastRowLastColumn="0"/>
            <w:tcW w:w="356" w:type="pct"/>
          </w:tcPr>
          <w:p w14:paraId="48F61C5A" w14:textId="77777777" w:rsidR="004F138A" w:rsidRPr="0034513B" w:rsidRDefault="004F138A" w:rsidP="00D57706">
            <w:pPr>
              <w:pStyle w:val="Inhalt"/>
            </w:pPr>
            <w:r w:rsidRPr="0034513B">
              <w:t>Nr.</w:t>
            </w:r>
          </w:p>
        </w:tc>
        <w:tc>
          <w:tcPr>
            <w:tcW w:w="4644" w:type="pct"/>
          </w:tcPr>
          <w:p w14:paraId="24AA88C1" w14:textId="77777777" w:rsidR="004F138A" w:rsidRPr="00752924" w:rsidRDefault="004F138A" w:rsidP="00D57706">
            <w:pPr>
              <w:pStyle w:val="Inhalt"/>
              <w:cnfStyle w:val="000000000000" w:firstRow="0" w:lastRow="0" w:firstColumn="0" w:lastColumn="0" w:oddVBand="0" w:evenVBand="0" w:oddHBand="0" w:evenHBand="0" w:firstRowFirstColumn="0" w:firstRowLastColumn="0" w:lastRowFirstColumn="0" w:lastRowLastColumn="0"/>
              <w:rPr>
                <w:b/>
                <w:bCs/>
              </w:rPr>
            </w:pPr>
            <w:r w:rsidRPr="00752924">
              <w:rPr>
                <w:b/>
                <w:bCs/>
              </w:rPr>
              <w:t>Frage</w:t>
            </w:r>
          </w:p>
        </w:tc>
      </w:tr>
      <w:tr w:rsidR="00BC5C01" w:rsidRPr="0034513B" w14:paraId="3DD3D32C" w14:textId="77777777" w:rsidTr="00C1321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56" w:type="pct"/>
          </w:tcPr>
          <w:p w14:paraId="541F845D" w14:textId="77777777" w:rsidR="00BC5C01" w:rsidRPr="000C6BEC" w:rsidRDefault="00BC5C01" w:rsidP="00BC5C01">
            <w:pPr>
              <w:pStyle w:val="Inhalt"/>
              <w:rPr>
                <w:b w:val="0"/>
                <w:bCs w:val="0"/>
              </w:rPr>
            </w:pPr>
            <w:r w:rsidRPr="000C6BEC">
              <w:rPr>
                <w:b w:val="0"/>
                <w:bCs w:val="0"/>
              </w:rPr>
              <w:t>1</w:t>
            </w:r>
          </w:p>
        </w:tc>
        <w:tc>
          <w:tcPr>
            <w:tcW w:w="4644" w:type="pct"/>
          </w:tcPr>
          <w:p w14:paraId="5825D11B" w14:textId="1870DFE7" w:rsidR="00BC5C01" w:rsidRPr="0034513B" w:rsidRDefault="00BC5C01" w:rsidP="00BC5C01">
            <w:pPr>
              <w:pStyle w:val="Inhalt"/>
              <w:cnfStyle w:val="000000100000" w:firstRow="0" w:lastRow="0" w:firstColumn="0" w:lastColumn="0" w:oddVBand="0" w:evenVBand="0" w:oddHBand="1" w:evenHBand="0" w:firstRowFirstColumn="0" w:firstRowLastColumn="0" w:lastRowFirstColumn="0" w:lastRowLastColumn="0"/>
            </w:pPr>
          </w:p>
        </w:tc>
      </w:tr>
      <w:tr w:rsidR="00BC5C01" w:rsidRPr="0034513B" w14:paraId="05CA3A45" w14:textId="77777777" w:rsidTr="00C1321C">
        <w:trPr>
          <w:trHeight w:val="340"/>
        </w:trPr>
        <w:tc>
          <w:tcPr>
            <w:cnfStyle w:val="001000000000" w:firstRow="0" w:lastRow="0" w:firstColumn="1" w:lastColumn="0" w:oddVBand="0" w:evenVBand="0" w:oddHBand="0" w:evenHBand="0" w:firstRowFirstColumn="0" w:firstRowLastColumn="0" w:lastRowFirstColumn="0" w:lastRowLastColumn="0"/>
            <w:tcW w:w="356" w:type="pct"/>
          </w:tcPr>
          <w:p w14:paraId="02591B13" w14:textId="77777777" w:rsidR="00BC5C01" w:rsidRPr="000C6BEC" w:rsidRDefault="00BC5C01" w:rsidP="00BC5C01">
            <w:pPr>
              <w:pStyle w:val="Inhalt"/>
              <w:rPr>
                <w:b w:val="0"/>
                <w:bCs w:val="0"/>
              </w:rPr>
            </w:pPr>
            <w:r w:rsidRPr="000C6BEC">
              <w:rPr>
                <w:b w:val="0"/>
                <w:bCs w:val="0"/>
              </w:rPr>
              <w:t>2</w:t>
            </w:r>
          </w:p>
        </w:tc>
        <w:tc>
          <w:tcPr>
            <w:tcW w:w="4644" w:type="pct"/>
          </w:tcPr>
          <w:p w14:paraId="2F706472" w14:textId="3D4A4C9A" w:rsidR="00BC5C01" w:rsidRPr="0034513B" w:rsidRDefault="00BC5C01" w:rsidP="00BC5C01">
            <w:pPr>
              <w:pStyle w:val="Inhalt"/>
              <w:cnfStyle w:val="000000000000" w:firstRow="0" w:lastRow="0" w:firstColumn="0" w:lastColumn="0" w:oddVBand="0" w:evenVBand="0" w:oddHBand="0" w:evenHBand="0" w:firstRowFirstColumn="0" w:firstRowLastColumn="0" w:lastRowFirstColumn="0" w:lastRowLastColumn="0"/>
            </w:pPr>
          </w:p>
        </w:tc>
      </w:tr>
      <w:tr w:rsidR="00BC5C01" w:rsidRPr="0034513B" w14:paraId="24E9B7F9" w14:textId="77777777" w:rsidTr="00C1321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56" w:type="pct"/>
          </w:tcPr>
          <w:p w14:paraId="3A2A0CCF" w14:textId="77777777" w:rsidR="00BC5C01" w:rsidRPr="000C6BEC" w:rsidRDefault="00BC5C01" w:rsidP="00BC5C01">
            <w:pPr>
              <w:pStyle w:val="Inhalt"/>
              <w:rPr>
                <w:b w:val="0"/>
                <w:bCs w:val="0"/>
              </w:rPr>
            </w:pPr>
            <w:r w:rsidRPr="000C6BEC">
              <w:rPr>
                <w:b w:val="0"/>
                <w:bCs w:val="0"/>
              </w:rPr>
              <w:t>3</w:t>
            </w:r>
          </w:p>
        </w:tc>
        <w:tc>
          <w:tcPr>
            <w:tcW w:w="4644" w:type="pct"/>
          </w:tcPr>
          <w:p w14:paraId="7A3A2D53" w14:textId="666985D0" w:rsidR="00BC5C01" w:rsidRPr="0034513B" w:rsidRDefault="00BC5C01" w:rsidP="00BC5C01">
            <w:pPr>
              <w:pStyle w:val="Inhalt"/>
              <w:cnfStyle w:val="000000100000" w:firstRow="0" w:lastRow="0" w:firstColumn="0" w:lastColumn="0" w:oddVBand="0" w:evenVBand="0" w:oddHBand="1" w:evenHBand="0" w:firstRowFirstColumn="0" w:firstRowLastColumn="0" w:lastRowFirstColumn="0" w:lastRowLastColumn="0"/>
            </w:pPr>
          </w:p>
        </w:tc>
      </w:tr>
      <w:tr w:rsidR="003E4213" w:rsidRPr="0034513B" w14:paraId="57908478" w14:textId="77777777" w:rsidTr="00C1321C">
        <w:trPr>
          <w:trHeight w:val="340"/>
        </w:trPr>
        <w:tc>
          <w:tcPr>
            <w:cnfStyle w:val="001000000000" w:firstRow="0" w:lastRow="0" w:firstColumn="1" w:lastColumn="0" w:oddVBand="0" w:evenVBand="0" w:oddHBand="0" w:evenHBand="0" w:firstRowFirstColumn="0" w:firstRowLastColumn="0" w:lastRowFirstColumn="0" w:lastRowLastColumn="0"/>
            <w:tcW w:w="356" w:type="pct"/>
          </w:tcPr>
          <w:p w14:paraId="0823CC16" w14:textId="571D3341" w:rsidR="003E4213" w:rsidRPr="000C6BEC" w:rsidRDefault="003E4213" w:rsidP="00BC5C01">
            <w:pPr>
              <w:pStyle w:val="Inhalt"/>
              <w:rPr>
                <w:b w:val="0"/>
                <w:bCs w:val="0"/>
              </w:rPr>
            </w:pPr>
            <w:r w:rsidRPr="000C6BEC">
              <w:rPr>
                <w:b w:val="0"/>
                <w:bCs w:val="0"/>
              </w:rPr>
              <w:t>4</w:t>
            </w:r>
          </w:p>
        </w:tc>
        <w:tc>
          <w:tcPr>
            <w:tcW w:w="4644" w:type="pct"/>
          </w:tcPr>
          <w:p w14:paraId="60592941" w14:textId="77777777" w:rsidR="003E4213" w:rsidRPr="0034513B" w:rsidRDefault="003E4213" w:rsidP="00BC5C01">
            <w:pPr>
              <w:pStyle w:val="Inhalt"/>
              <w:cnfStyle w:val="000000000000" w:firstRow="0" w:lastRow="0" w:firstColumn="0" w:lastColumn="0" w:oddVBand="0" w:evenVBand="0" w:oddHBand="0" w:evenHBand="0" w:firstRowFirstColumn="0" w:firstRowLastColumn="0" w:lastRowFirstColumn="0" w:lastRowLastColumn="0"/>
            </w:pPr>
          </w:p>
        </w:tc>
      </w:tr>
    </w:tbl>
    <w:p w14:paraId="359E71AA" w14:textId="77777777" w:rsidR="004F138A" w:rsidRDefault="004F138A" w:rsidP="004F138A">
      <w:pPr>
        <w:pStyle w:val="Inhalt"/>
      </w:pPr>
    </w:p>
    <w:tbl>
      <w:tblPr>
        <w:tblStyle w:val="EinfacheTabelle1"/>
        <w:tblW w:w="5000" w:type="pct"/>
        <w:tblLook w:val="04A0" w:firstRow="1" w:lastRow="0" w:firstColumn="1" w:lastColumn="0" w:noHBand="0" w:noVBand="1"/>
      </w:tblPr>
      <w:tblGrid>
        <w:gridCol w:w="714"/>
        <w:gridCol w:w="9310"/>
      </w:tblGrid>
      <w:tr w:rsidR="00C1321C" w:rsidRPr="0034513B" w14:paraId="70123883" w14:textId="77777777" w:rsidTr="00D043E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Pr>
          <w:p w14:paraId="14112056" w14:textId="4CE267A5" w:rsidR="00C1321C" w:rsidRPr="00752924" w:rsidRDefault="00D97F0F" w:rsidP="00D043E8">
            <w:pPr>
              <w:pStyle w:val="Inhalt"/>
              <w:rPr>
                <w:b w:val="0"/>
                <w:bCs w:val="0"/>
              </w:rPr>
            </w:pPr>
            <w:r>
              <w:rPr>
                <w:b w:val="0"/>
                <w:bCs w:val="0"/>
              </w:rPr>
              <w:t>Gruppe von Nutzenden</w:t>
            </w:r>
            <w:r w:rsidR="00C1321C" w:rsidRPr="00752924">
              <w:rPr>
                <w:b w:val="0"/>
                <w:bCs w:val="0"/>
              </w:rPr>
              <w:t xml:space="preserve">: </w:t>
            </w:r>
          </w:p>
        </w:tc>
      </w:tr>
      <w:tr w:rsidR="00C1321C" w:rsidRPr="0034513B" w14:paraId="086948DF" w14:textId="77777777" w:rsidTr="00D043E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2"/>
          </w:tcPr>
          <w:p w14:paraId="060EFF6A" w14:textId="77777777" w:rsidR="00C1321C" w:rsidRPr="00752924" w:rsidRDefault="00C1321C" w:rsidP="00D043E8">
            <w:pPr>
              <w:pStyle w:val="Inhalt"/>
              <w:rPr>
                <w:b w:val="0"/>
                <w:bCs w:val="0"/>
              </w:rPr>
            </w:pPr>
            <w:r>
              <w:rPr>
                <w:b w:val="0"/>
                <w:bCs w:val="0"/>
              </w:rPr>
              <w:t>Anwendungsszenario</w:t>
            </w:r>
            <w:r w:rsidRPr="00752924">
              <w:rPr>
                <w:b w:val="0"/>
                <w:bCs w:val="0"/>
              </w:rPr>
              <w:t xml:space="preserve">: </w:t>
            </w:r>
          </w:p>
        </w:tc>
      </w:tr>
      <w:tr w:rsidR="00C1321C" w:rsidRPr="0034513B" w14:paraId="37A6A382" w14:textId="77777777" w:rsidTr="00D043E8">
        <w:trPr>
          <w:trHeight w:val="340"/>
        </w:trPr>
        <w:tc>
          <w:tcPr>
            <w:cnfStyle w:val="001000000000" w:firstRow="0" w:lastRow="0" w:firstColumn="1" w:lastColumn="0" w:oddVBand="0" w:evenVBand="0" w:oddHBand="0" w:evenHBand="0" w:firstRowFirstColumn="0" w:firstRowLastColumn="0" w:lastRowFirstColumn="0" w:lastRowLastColumn="0"/>
            <w:tcW w:w="356" w:type="pct"/>
          </w:tcPr>
          <w:p w14:paraId="4A1D51CD" w14:textId="77777777" w:rsidR="00C1321C" w:rsidRPr="0034513B" w:rsidRDefault="00C1321C" w:rsidP="00D043E8">
            <w:pPr>
              <w:pStyle w:val="Inhalt"/>
            </w:pPr>
            <w:r w:rsidRPr="0034513B">
              <w:t>Nr.</w:t>
            </w:r>
          </w:p>
        </w:tc>
        <w:tc>
          <w:tcPr>
            <w:tcW w:w="4644" w:type="pct"/>
          </w:tcPr>
          <w:p w14:paraId="61D8078D" w14:textId="1D68EA1D" w:rsidR="00C1321C" w:rsidRPr="00752924" w:rsidRDefault="00C1321C" w:rsidP="00D043E8">
            <w:pPr>
              <w:pStyle w:val="Inhalt"/>
              <w:cnfStyle w:val="000000000000" w:firstRow="0" w:lastRow="0" w:firstColumn="0" w:lastColumn="0" w:oddVBand="0" w:evenVBand="0" w:oddHBand="0" w:evenHBand="0" w:firstRowFirstColumn="0" w:firstRowLastColumn="0" w:lastRowFirstColumn="0" w:lastRowLastColumn="0"/>
              <w:rPr>
                <w:b/>
                <w:bCs/>
              </w:rPr>
            </w:pPr>
            <w:r w:rsidRPr="000A2030">
              <w:rPr>
                <w:b/>
                <w:bCs/>
              </w:rPr>
              <w:t>Erwartungen und Absichten</w:t>
            </w:r>
          </w:p>
        </w:tc>
      </w:tr>
      <w:tr w:rsidR="00C1321C" w:rsidRPr="0034513B" w14:paraId="54817999" w14:textId="77777777" w:rsidTr="00D043E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56" w:type="pct"/>
          </w:tcPr>
          <w:p w14:paraId="0EDB92AA" w14:textId="77777777" w:rsidR="00C1321C" w:rsidRPr="000C6BEC" w:rsidRDefault="00C1321C" w:rsidP="00D043E8">
            <w:pPr>
              <w:pStyle w:val="Inhalt"/>
              <w:rPr>
                <w:b w:val="0"/>
                <w:bCs w:val="0"/>
              </w:rPr>
            </w:pPr>
            <w:r w:rsidRPr="000C6BEC">
              <w:rPr>
                <w:b w:val="0"/>
                <w:bCs w:val="0"/>
              </w:rPr>
              <w:t>1</w:t>
            </w:r>
          </w:p>
        </w:tc>
        <w:tc>
          <w:tcPr>
            <w:tcW w:w="4644" w:type="pct"/>
          </w:tcPr>
          <w:p w14:paraId="18962E78" w14:textId="77777777" w:rsidR="00C1321C" w:rsidRPr="0034513B" w:rsidRDefault="00C1321C" w:rsidP="00D043E8">
            <w:pPr>
              <w:pStyle w:val="Inhalt"/>
              <w:cnfStyle w:val="000000100000" w:firstRow="0" w:lastRow="0" w:firstColumn="0" w:lastColumn="0" w:oddVBand="0" w:evenVBand="0" w:oddHBand="1" w:evenHBand="0" w:firstRowFirstColumn="0" w:firstRowLastColumn="0" w:lastRowFirstColumn="0" w:lastRowLastColumn="0"/>
            </w:pPr>
          </w:p>
        </w:tc>
      </w:tr>
      <w:tr w:rsidR="00C1321C" w:rsidRPr="0034513B" w14:paraId="412E1C83" w14:textId="77777777" w:rsidTr="00D043E8">
        <w:trPr>
          <w:trHeight w:val="340"/>
        </w:trPr>
        <w:tc>
          <w:tcPr>
            <w:cnfStyle w:val="001000000000" w:firstRow="0" w:lastRow="0" w:firstColumn="1" w:lastColumn="0" w:oddVBand="0" w:evenVBand="0" w:oddHBand="0" w:evenHBand="0" w:firstRowFirstColumn="0" w:firstRowLastColumn="0" w:lastRowFirstColumn="0" w:lastRowLastColumn="0"/>
            <w:tcW w:w="356" w:type="pct"/>
          </w:tcPr>
          <w:p w14:paraId="0622D1C8" w14:textId="77777777" w:rsidR="00C1321C" w:rsidRPr="000C6BEC" w:rsidRDefault="00C1321C" w:rsidP="00D043E8">
            <w:pPr>
              <w:pStyle w:val="Inhalt"/>
              <w:rPr>
                <w:b w:val="0"/>
                <w:bCs w:val="0"/>
              </w:rPr>
            </w:pPr>
            <w:r w:rsidRPr="000C6BEC">
              <w:rPr>
                <w:b w:val="0"/>
                <w:bCs w:val="0"/>
              </w:rPr>
              <w:t>2</w:t>
            </w:r>
          </w:p>
        </w:tc>
        <w:tc>
          <w:tcPr>
            <w:tcW w:w="4644" w:type="pct"/>
          </w:tcPr>
          <w:p w14:paraId="00D6880D" w14:textId="77777777" w:rsidR="00C1321C" w:rsidRPr="0034513B" w:rsidRDefault="00C1321C" w:rsidP="00D043E8">
            <w:pPr>
              <w:pStyle w:val="Inhalt"/>
              <w:cnfStyle w:val="000000000000" w:firstRow="0" w:lastRow="0" w:firstColumn="0" w:lastColumn="0" w:oddVBand="0" w:evenVBand="0" w:oddHBand="0" w:evenHBand="0" w:firstRowFirstColumn="0" w:firstRowLastColumn="0" w:lastRowFirstColumn="0" w:lastRowLastColumn="0"/>
            </w:pPr>
          </w:p>
        </w:tc>
      </w:tr>
      <w:tr w:rsidR="00C1321C" w:rsidRPr="0034513B" w14:paraId="26DBFD8A" w14:textId="77777777" w:rsidTr="00D043E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56" w:type="pct"/>
          </w:tcPr>
          <w:p w14:paraId="21089380" w14:textId="77777777" w:rsidR="00C1321C" w:rsidRPr="000C6BEC" w:rsidRDefault="00C1321C" w:rsidP="00D043E8">
            <w:pPr>
              <w:pStyle w:val="Inhalt"/>
              <w:rPr>
                <w:b w:val="0"/>
                <w:bCs w:val="0"/>
              </w:rPr>
            </w:pPr>
            <w:r w:rsidRPr="000C6BEC">
              <w:rPr>
                <w:b w:val="0"/>
                <w:bCs w:val="0"/>
              </w:rPr>
              <w:t>3</w:t>
            </w:r>
          </w:p>
        </w:tc>
        <w:tc>
          <w:tcPr>
            <w:tcW w:w="4644" w:type="pct"/>
          </w:tcPr>
          <w:p w14:paraId="610F667F" w14:textId="77777777" w:rsidR="00C1321C" w:rsidRPr="0034513B" w:rsidRDefault="00C1321C" w:rsidP="00D043E8">
            <w:pPr>
              <w:pStyle w:val="Inhalt"/>
              <w:cnfStyle w:val="000000100000" w:firstRow="0" w:lastRow="0" w:firstColumn="0" w:lastColumn="0" w:oddVBand="0" w:evenVBand="0" w:oddHBand="1" w:evenHBand="0" w:firstRowFirstColumn="0" w:firstRowLastColumn="0" w:lastRowFirstColumn="0" w:lastRowLastColumn="0"/>
            </w:pPr>
          </w:p>
        </w:tc>
      </w:tr>
      <w:tr w:rsidR="00C1321C" w:rsidRPr="0034513B" w14:paraId="43F6F02F" w14:textId="77777777" w:rsidTr="00D043E8">
        <w:trPr>
          <w:trHeight w:val="340"/>
        </w:trPr>
        <w:tc>
          <w:tcPr>
            <w:cnfStyle w:val="001000000000" w:firstRow="0" w:lastRow="0" w:firstColumn="1" w:lastColumn="0" w:oddVBand="0" w:evenVBand="0" w:oddHBand="0" w:evenHBand="0" w:firstRowFirstColumn="0" w:firstRowLastColumn="0" w:lastRowFirstColumn="0" w:lastRowLastColumn="0"/>
            <w:tcW w:w="356" w:type="pct"/>
          </w:tcPr>
          <w:p w14:paraId="609A6415" w14:textId="77777777" w:rsidR="00C1321C" w:rsidRPr="000C6BEC" w:rsidRDefault="00C1321C" w:rsidP="00D043E8">
            <w:pPr>
              <w:pStyle w:val="Inhalt"/>
              <w:rPr>
                <w:b w:val="0"/>
                <w:bCs w:val="0"/>
              </w:rPr>
            </w:pPr>
            <w:r w:rsidRPr="000C6BEC">
              <w:rPr>
                <w:b w:val="0"/>
                <w:bCs w:val="0"/>
              </w:rPr>
              <w:t>4</w:t>
            </w:r>
          </w:p>
        </w:tc>
        <w:tc>
          <w:tcPr>
            <w:tcW w:w="4644" w:type="pct"/>
          </w:tcPr>
          <w:p w14:paraId="1DFE6860" w14:textId="77777777" w:rsidR="00C1321C" w:rsidRPr="0034513B" w:rsidRDefault="00C1321C" w:rsidP="00D043E8">
            <w:pPr>
              <w:pStyle w:val="Inhalt"/>
              <w:cnfStyle w:val="000000000000" w:firstRow="0" w:lastRow="0" w:firstColumn="0" w:lastColumn="0" w:oddVBand="0" w:evenVBand="0" w:oddHBand="0" w:evenHBand="0" w:firstRowFirstColumn="0" w:firstRowLastColumn="0" w:lastRowFirstColumn="0" w:lastRowLastColumn="0"/>
            </w:pPr>
          </w:p>
        </w:tc>
      </w:tr>
    </w:tbl>
    <w:p w14:paraId="6EF197C7" w14:textId="1EDACAF0" w:rsidR="00752DBF" w:rsidRPr="0034513B" w:rsidRDefault="0042739E" w:rsidP="00807CB4">
      <w:pPr>
        <w:pStyle w:val="berschrift2"/>
      </w:pPr>
      <w:r>
        <w:lastRenderedPageBreak/>
        <w:t>Fragener</w:t>
      </w:r>
      <w:r w:rsidR="00A81899">
        <w:t>hebung</w:t>
      </w:r>
      <w:r>
        <w:t xml:space="preserve"> ohne die Nutzenden</w:t>
      </w:r>
    </w:p>
    <w:p w14:paraId="12FAA653" w14:textId="069E4B32" w:rsidR="00601FAD" w:rsidRPr="0034513B" w:rsidRDefault="00752DBF" w:rsidP="00752DBF">
      <w:pPr>
        <w:pStyle w:val="Inhalt"/>
      </w:pPr>
      <w:r w:rsidRPr="0034513B">
        <w:t>In Projekten</w:t>
      </w:r>
      <w:r w:rsidR="000F063B">
        <w:t xml:space="preserve"> mit</w:t>
      </w:r>
      <w:r w:rsidRPr="0034513B">
        <w:t xml:space="preserve"> begrenzte</w:t>
      </w:r>
      <w:r w:rsidR="000F063B">
        <w:t>m</w:t>
      </w:r>
      <w:r w:rsidRPr="0034513B">
        <w:t xml:space="preserve"> Zugang zu den Nutzenden, </w:t>
      </w:r>
      <w:r w:rsidR="00225510" w:rsidRPr="0034513B">
        <w:t>kann</w:t>
      </w:r>
      <w:r w:rsidRPr="0034513B">
        <w:t xml:space="preserve"> ein Einsatz eines </w:t>
      </w:r>
      <w:r w:rsidR="009F0F63">
        <w:t>fragendatenbankbasierten</w:t>
      </w:r>
      <w:r w:rsidRPr="0034513B">
        <w:t xml:space="preserve"> Fragebogen</w:t>
      </w:r>
      <w:r w:rsidR="009F0F63">
        <w:t>s</w:t>
      </w:r>
      <w:r w:rsidRPr="0034513B">
        <w:t xml:space="preserve"> sinnvoll sein. Der Fragenkatalog sollte dabei an das verwendete </w:t>
      </w:r>
      <w:r w:rsidR="004B59B9">
        <w:t>KI-</w:t>
      </w:r>
      <w:r w:rsidRPr="0034513B">
        <w:t xml:space="preserve">Modell angepasst </w:t>
      </w:r>
      <w:r w:rsidR="00744DC1">
        <w:t>werden</w:t>
      </w:r>
      <w:r w:rsidRPr="0034513B">
        <w:t>.</w:t>
      </w:r>
      <w:r w:rsidR="00601FAD" w:rsidRPr="0034513B">
        <w:t xml:space="preserve"> Der Fragenkatalog kann durch </w:t>
      </w:r>
      <w:r w:rsidR="00376EBA">
        <w:t>Sie</w:t>
      </w:r>
      <w:r w:rsidR="00601FAD" w:rsidRPr="0034513B">
        <w:t xml:space="preserve"> ausgefüllt werden.</w:t>
      </w:r>
      <w:r w:rsidR="002D2F5B" w:rsidRPr="0034513B">
        <w:t xml:space="preserve"> In der rechten Spalte kann </w:t>
      </w:r>
      <w:r w:rsidR="007862D7">
        <w:t>angegeben</w:t>
      </w:r>
      <w:r w:rsidR="002D2F5B" w:rsidRPr="0034513B">
        <w:t xml:space="preserve"> werden</w:t>
      </w:r>
      <w:r w:rsidR="00A90FD8">
        <w:t>,</w:t>
      </w:r>
      <w:r w:rsidR="002D2F5B" w:rsidRPr="0034513B">
        <w:t xml:space="preserve"> ob die jeweilige Frage relevant ist</w:t>
      </w:r>
      <w:r w:rsidR="00452F4C">
        <w:t xml:space="preserve"> und wie die Erklärung aussehen sollte</w:t>
      </w:r>
      <w:r w:rsidR="002D2F5B" w:rsidRPr="0034513B">
        <w:t xml:space="preserve">. Ein Beispielfragebogen, der für das jeweilige Projekt angepasst werden </w:t>
      </w:r>
      <w:r w:rsidR="00AF12E0">
        <w:t>kann</w:t>
      </w:r>
      <w:r w:rsidR="002D2F5B" w:rsidRPr="0034513B">
        <w:t>, ist abgebildet.</w:t>
      </w:r>
      <w:r w:rsidR="007862D7">
        <w:t xml:space="preserve"> Dabei kann eine Unterscheidung zwischen verschiedenen </w:t>
      </w:r>
      <w:r w:rsidR="00D97F0F">
        <w:t>Gruppen von Nutzenden</w:t>
      </w:r>
      <w:r w:rsidR="007862D7">
        <w:t xml:space="preserve"> und/oder Anwendungs</w:t>
      </w:r>
      <w:r w:rsidR="00DC0BF8">
        <w:t>szenarie</w:t>
      </w:r>
      <w:r w:rsidR="007862D7">
        <w:t>n sinnvoll</w:t>
      </w:r>
      <w:r w:rsidR="00DC0BF8">
        <w:t xml:space="preserve"> </w:t>
      </w:r>
      <w:r w:rsidR="007862D7">
        <w:t xml:space="preserve">sein und muss dementsprechend </w:t>
      </w:r>
      <w:r w:rsidR="00376EBA">
        <w:t>angepasst</w:t>
      </w:r>
      <w:r w:rsidR="007862D7">
        <w:t xml:space="preserve"> werden.</w:t>
      </w:r>
    </w:p>
    <w:tbl>
      <w:tblPr>
        <w:tblStyle w:val="EinfacheTabelle1"/>
        <w:tblW w:w="10024" w:type="dxa"/>
        <w:tblLayout w:type="fixed"/>
        <w:tblLook w:val="04A0" w:firstRow="1" w:lastRow="0" w:firstColumn="1" w:lastColumn="0" w:noHBand="0" w:noVBand="1"/>
      </w:tblPr>
      <w:tblGrid>
        <w:gridCol w:w="1555"/>
        <w:gridCol w:w="5103"/>
        <w:gridCol w:w="3366"/>
      </w:tblGrid>
      <w:tr w:rsidR="0034513B" w:rsidRPr="0034513B" w14:paraId="4D0C447F" w14:textId="658C41DE" w:rsidTr="000A3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2884C6" w14:textId="38E417AA" w:rsidR="002D2F5B" w:rsidRPr="0034513B" w:rsidRDefault="002D2F5B" w:rsidP="00601FAD">
            <w:pPr>
              <w:pStyle w:val="Inhalt"/>
              <w:rPr>
                <w:szCs w:val="24"/>
              </w:rPr>
            </w:pPr>
            <w:r w:rsidRPr="0034513B">
              <w:rPr>
                <w:szCs w:val="24"/>
              </w:rPr>
              <w:t>Fragen-kategorie</w:t>
            </w:r>
          </w:p>
        </w:tc>
        <w:tc>
          <w:tcPr>
            <w:tcW w:w="5103" w:type="dxa"/>
          </w:tcPr>
          <w:p w14:paraId="5A1AB12F" w14:textId="77777777" w:rsidR="002D2F5B" w:rsidRPr="0034513B" w:rsidRDefault="002D2F5B" w:rsidP="00601FAD">
            <w:pPr>
              <w:pStyle w:val="Inhalt"/>
              <w:cnfStyle w:val="100000000000" w:firstRow="1" w:lastRow="0" w:firstColumn="0" w:lastColumn="0" w:oddVBand="0" w:evenVBand="0" w:oddHBand="0" w:evenHBand="0" w:firstRowFirstColumn="0" w:firstRowLastColumn="0" w:lastRowFirstColumn="0" w:lastRowLastColumn="0"/>
              <w:rPr>
                <w:szCs w:val="24"/>
              </w:rPr>
            </w:pPr>
            <w:r w:rsidRPr="0034513B">
              <w:rPr>
                <w:szCs w:val="24"/>
              </w:rPr>
              <w:t>Frage</w:t>
            </w:r>
          </w:p>
        </w:tc>
        <w:tc>
          <w:tcPr>
            <w:tcW w:w="3366" w:type="dxa"/>
          </w:tcPr>
          <w:p w14:paraId="50C7D7A9" w14:textId="1A44335C" w:rsidR="002D2F5B" w:rsidRPr="0034513B" w:rsidRDefault="000A3467" w:rsidP="00601FAD">
            <w:pPr>
              <w:pStyle w:val="Inhalt"/>
              <w:cnfStyle w:val="100000000000" w:firstRow="1" w:lastRow="0" w:firstColumn="0" w:lastColumn="0" w:oddVBand="0" w:evenVBand="0" w:oddHBand="0" w:evenHBand="0" w:firstRowFirstColumn="0" w:firstRowLastColumn="0" w:lastRowFirstColumn="0" w:lastRowLastColumn="0"/>
              <w:rPr>
                <w:szCs w:val="24"/>
              </w:rPr>
            </w:pPr>
            <w:r w:rsidRPr="0034513B">
              <w:rPr>
                <w:szCs w:val="24"/>
              </w:rPr>
              <w:t xml:space="preserve">Wenn relevant, wie sollte die Erklärung </w:t>
            </w:r>
            <w:r w:rsidR="00AF12E0">
              <w:rPr>
                <w:szCs w:val="24"/>
              </w:rPr>
              <w:t>umgesetzt sein</w:t>
            </w:r>
            <w:r w:rsidRPr="0034513B">
              <w:rPr>
                <w:szCs w:val="24"/>
              </w:rPr>
              <w:t>?</w:t>
            </w:r>
          </w:p>
        </w:tc>
      </w:tr>
      <w:tr w:rsidR="0034513B" w:rsidRPr="0034513B" w14:paraId="206AD370" w14:textId="1DA94B75"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AAC8F9B" w14:textId="00444DE2" w:rsidR="002D2F5B" w:rsidRPr="0034513B" w:rsidRDefault="002D2F5B" w:rsidP="00601FAD">
            <w:pPr>
              <w:pStyle w:val="Inhalt"/>
              <w:rPr>
                <w:b w:val="0"/>
                <w:bCs w:val="0"/>
                <w:szCs w:val="24"/>
                <w:lang w:val="en-GB"/>
              </w:rPr>
            </w:pPr>
            <w:proofErr w:type="spellStart"/>
            <w:r w:rsidRPr="0034513B">
              <w:rPr>
                <w:b w:val="0"/>
                <w:bCs w:val="0"/>
                <w:szCs w:val="24"/>
                <w:lang w:val="en-GB"/>
              </w:rPr>
              <w:t>Daten</w:t>
            </w:r>
            <w:proofErr w:type="spellEnd"/>
          </w:p>
        </w:tc>
        <w:tc>
          <w:tcPr>
            <w:tcW w:w="5103" w:type="dxa"/>
          </w:tcPr>
          <w:p w14:paraId="7D6ED83F"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b/>
                <w:bCs/>
                <w:szCs w:val="24"/>
              </w:rPr>
            </w:pPr>
            <w:r w:rsidRPr="0034513B">
              <w:rPr>
                <w:b/>
                <w:bCs/>
                <w:szCs w:val="24"/>
              </w:rPr>
              <w:t>Mit welcher Art von Daten wurde das System trainiert?</w:t>
            </w:r>
          </w:p>
        </w:tc>
        <w:tc>
          <w:tcPr>
            <w:tcW w:w="3366" w:type="dxa"/>
          </w:tcPr>
          <w:p w14:paraId="02C091E9"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b/>
                <w:bCs/>
                <w:szCs w:val="24"/>
              </w:rPr>
            </w:pPr>
          </w:p>
        </w:tc>
      </w:tr>
      <w:tr w:rsidR="0034513B" w:rsidRPr="0034513B" w14:paraId="79F4CA12" w14:textId="30AA5948" w:rsidTr="000A3467">
        <w:tc>
          <w:tcPr>
            <w:cnfStyle w:val="001000000000" w:firstRow="0" w:lastRow="0" w:firstColumn="1" w:lastColumn="0" w:oddVBand="0" w:evenVBand="0" w:oddHBand="0" w:evenHBand="0" w:firstRowFirstColumn="0" w:firstRowLastColumn="0" w:lastRowFirstColumn="0" w:lastRowLastColumn="0"/>
            <w:tcW w:w="1555" w:type="dxa"/>
            <w:vMerge/>
          </w:tcPr>
          <w:p w14:paraId="3D3E2E8E" w14:textId="77777777" w:rsidR="002D2F5B" w:rsidRPr="0034513B" w:rsidRDefault="002D2F5B" w:rsidP="00601FAD">
            <w:pPr>
              <w:pStyle w:val="Inhalt"/>
              <w:rPr>
                <w:b w:val="0"/>
                <w:bCs w:val="0"/>
                <w:szCs w:val="24"/>
              </w:rPr>
            </w:pPr>
          </w:p>
        </w:tc>
        <w:tc>
          <w:tcPr>
            <w:tcW w:w="5103" w:type="dxa"/>
          </w:tcPr>
          <w:p w14:paraId="7CCA5A3D"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Was ist die Quelle der Trainingsdaten?</w:t>
            </w:r>
          </w:p>
        </w:tc>
        <w:tc>
          <w:tcPr>
            <w:tcW w:w="3366" w:type="dxa"/>
          </w:tcPr>
          <w:p w14:paraId="122FFD7F"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0B18BFC3" w14:textId="561CAF8D"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EF914BE" w14:textId="77777777" w:rsidR="002D2F5B" w:rsidRPr="0034513B" w:rsidRDefault="002D2F5B" w:rsidP="00601FAD">
            <w:pPr>
              <w:pStyle w:val="Inhalt"/>
              <w:rPr>
                <w:b w:val="0"/>
                <w:bCs w:val="0"/>
                <w:szCs w:val="24"/>
              </w:rPr>
            </w:pPr>
          </w:p>
        </w:tc>
        <w:tc>
          <w:tcPr>
            <w:tcW w:w="5103" w:type="dxa"/>
          </w:tcPr>
          <w:p w14:paraId="181F7D5B"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Wie wurden die Label/ Grundwahrheiten erzeugt?</w:t>
            </w:r>
          </w:p>
        </w:tc>
        <w:tc>
          <w:tcPr>
            <w:tcW w:w="3366" w:type="dxa"/>
          </w:tcPr>
          <w:p w14:paraId="258799D4"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213EAB8F" w14:textId="5E25192E" w:rsidTr="000A3467">
        <w:tc>
          <w:tcPr>
            <w:cnfStyle w:val="001000000000" w:firstRow="0" w:lastRow="0" w:firstColumn="1" w:lastColumn="0" w:oddVBand="0" w:evenVBand="0" w:oddHBand="0" w:evenHBand="0" w:firstRowFirstColumn="0" w:firstRowLastColumn="0" w:lastRowFirstColumn="0" w:lastRowLastColumn="0"/>
            <w:tcW w:w="1555" w:type="dxa"/>
            <w:vMerge/>
          </w:tcPr>
          <w:p w14:paraId="4F815C0E" w14:textId="77777777" w:rsidR="002D2F5B" w:rsidRPr="0034513B" w:rsidRDefault="002D2F5B" w:rsidP="00601FAD">
            <w:pPr>
              <w:pStyle w:val="Inhalt"/>
              <w:rPr>
                <w:b w:val="0"/>
                <w:bCs w:val="0"/>
                <w:szCs w:val="24"/>
              </w:rPr>
            </w:pPr>
          </w:p>
        </w:tc>
        <w:tc>
          <w:tcPr>
            <w:tcW w:w="5103" w:type="dxa"/>
          </w:tcPr>
          <w:p w14:paraId="461B52A7"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Wie groß ist der Stichprobenumfang der Trainingsdaten?</w:t>
            </w:r>
          </w:p>
        </w:tc>
        <w:tc>
          <w:tcPr>
            <w:tcW w:w="3366" w:type="dxa"/>
          </w:tcPr>
          <w:p w14:paraId="5043D845"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73D439CE" w14:textId="55CCB1BF"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C484D16" w14:textId="77777777" w:rsidR="002D2F5B" w:rsidRPr="0034513B" w:rsidRDefault="002D2F5B" w:rsidP="00601FAD">
            <w:pPr>
              <w:pStyle w:val="Inhalt"/>
              <w:rPr>
                <w:b w:val="0"/>
                <w:bCs w:val="0"/>
                <w:szCs w:val="24"/>
              </w:rPr>
            </w:pPr>
          </w:p>
        </w:tc>
        <w:tc>
          <w:tcPr>
            <w:tcW w:w="5103" w:type="dxa"/>
          </w:tcPr>
          <w:p w14:paraId="192677F2"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Welche(n) Datensatz(e) verwendet das System NICHT?</w:t>
            </w:r>
          </w:p>
        </w:tc>
        <w:tc>
          <w:tcPr>
            <w:tcW w:w="3366" w:type="dxa"/>
          </w:tcPr>
          <w:p w14:paraId="28CBCEB2"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14A03B87" w14:textId="2DC54221" w:rsidTr="000A3467">
        <w:tc>
          <w:tcPr>
            <w:cnfStyle w:val="001000000000" w:firstRow="0" w:lastRow="0" w:firstColumn="1" w:lastColumn="0" w:oddVBand="0" w:evenVBand="0" w:oddHBand="0" w:evenHBand="0" w:firstRowFirstColumn="0" w:firstRowLastColumn="0" w:lastRowFirstColumn="0" w:lastRowLastColumn="0"/>
            <w:tcW w:w="1555" w:type="dxa"/>
            <w:vMerge/>
          </w:tcPr>
          <w:p w14:paraId="2FBA8B33" w14:textId="77777777" w:rsidR="002D2F5B" w:rsidRPr="0034513B" w:rsidRDefault="002D2F5B" w:rsidP="00601FAD">
            <w:pPr>
              <w:pStyle w:val="Inhalt"/>
              <w:rPr>
                <w:b w:val="0"/>
                <w:bCs w:val="0"/>
                <w:szCs w:val="24"/>
              </w:rPr>
            </w:pPr>
          </w:p>
        </w:tc>
        <w:tc>
          <w:tcPr>
            <w:tcW w:w="5103" w:type="dxa"/>
          </w:tcPr>
          <w:p w14:paraId="6DD161C2"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Was sind die möglichen Einschränkungen/Verzerrungen der Daten?</w:t>
            </w:r>
          </w:p>
        </w:tc>
        <w:tc>
          <w:tcPr>
            <w:tcW w:w="3366" w:type="dxa"/>
          </w:tcPr>
          <w:p w14:paraId="0386C010"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005AE200" w14:textId="6382D1A5"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2185AD2" w14:textId="77777777" w:rsidR="002D2F5B" w:rsidRPr="0034513B" w:rsidRDefault="002D2F5B" w:rsidP="00601FAD">
            <w:pPr>
              <w:pStyle w:val="Inhalt"/>
              <w:rPr>
                <w:b w:val="0"/>
                <w:bCs w:val="0"/>
                <w:szCs w:val="24"/>
              </w:rPr>
            </w:pPr>
          </w:p>
        </w:tc>
        <w:tc>
          <w:tcPr>
            <w:tcW w:w="5103" w:type="dxa"/>
          </w:tcPr>
          <w:p w14:paraId="239AAFE6"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Wie groß ist der Umfang, der Anteil oder die Verteilung der Trainingsdaten mit bestimmten Merkmalen/Merkmalswerten?</w:t>
            </w:r>
          </w:p>
        </w:tc>
        <w:tc>
          <w:tcPr>
            <w:tcW w:w="3366" w:type="dxa"/>
          </w:tcPr>
          <w:p w14:paraId="2CB18ABF"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7AE8A095" w14:textId="32249921" w:rsidTr="000A3467">
        <w:tc>
          <w:tcPr>
            <w:cnfStyle w:val="001000000000" w:firstRow="0" w:lastRow="0" w:firstColumn="1" w:lastColumn="0" w:oddVBand="0" w:evenVBand="0" w:oddHBand="0" w:evenHBand="0" w:firstRowFirstColumn="0" w:firstRowLastColumn="0" w:lastRowFirstColumn="0" w:lastRowLastColumn="0"/>
            <w:tcW w:w="1555" w:type="dxa"/>
            <w:vMerge w:val="restart"/>
          </w:tcPr>
          <w:p w14:paraId="399CCC81" w14:textId="513C26C9" w:rsidR="002D2F5B" w:rsidRPr="0034513B" w:rsidRDefault="002D2F5B" w:rsidP="00601FAD">
            <w:pPr>
              <w:pStyle w:val="Inhalt"/>
              <w:rPr>
                <w:b w:val="0"/>
                <w:bCs w:val="0"/>
                <w:szCs w:val="24"/>
                <w:lang w:val="en-GB"/>
              </w:rPr>
            </w:pPr>
            <w:proofErr w:type="spellStart"/>
            <w:r w:rsidRPr="0034513B">
              <w:rPr>
                <w:b w:val="0"/>
                <w:bCs w:val="0"/>
                <w:szCs w:val="24"/>
                <w:lang w:val="en-GB"/>
              </w:rPr>
              <w:t>Ausgabe</w:t>
            </w:r>
            <w:proofErr w:type="spellEnd"/>
          </w:p>
        </w:tc>
        <w:tc>
          <w:tcPr>
            <w:tcW w:w="5103" w:type="dxa"/>
          </w:tcPr>
          <w:p w14:paraId="619A6384"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r w:rsidRPr="0034513B">
              <w:rPr>
                <w:b/>
                <w:bCs/>
                <w:szCs w:val="24"/>
              </w:rPr>
              <w:t>Welche Art von Ausgabe liefert das System?</w:t>
            </w:r>
          </w:p>
        </w:tc>
        <w:tc>
          <w:tcPr>
            <w:tcW w:w="3366" w:type="dxa"/>
          </w:tcPr>
          <w:p w14:paraId="4113555D"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p>
        </w:tc>
      </w:tr>
      <w:tr w:rsidR="0034513B" w:rsidRPr="0034513B" w14:paraId="4C044B9D" w14:textId="1DBEAA7A"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96567F8" w14:textId="77777777" w:rsidR="002D2F5B" w:rsidRPr="0034513B" w:rsidRDefault="002D2F5B" w:rsidP="00601FAD">
            <w:pPr>
              <w:pStyle w:val="Inhalt"/>
              <w:rPr>
                <w:b w:val="0"/>
                <w:bCs w:val="0"/>
                <w:szCs w:val="24"/>
              </w:rPr>
            </w:pPr>
          </w:p>
        </w:tc>
        <w:tc>
          <w:tcPr>
            <w:tcW w:w="5103" w:type="dxa"/>
          </w:tcPr>
          <w:p w14:paraId="22770B96"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Was bedeutet die Ausgabe des Systems?</w:t>
            </w:r>
          </w:p>
        </w:tc>
        <w:tc>
          <w:tcPr>
            <w:tcW w:w="3366" w:type="dxa"/>
          </w:tcPr>
          <w:p w14:paraId="369ECE0E"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02309B56" w14:textId="0553D0B9" w:rsidTr="000A3467">
        <w:tc>
          <w:tcPr>
            <w:cnfStyle w:val="001000000000" w:firstRow="0" w:lastRow="0" w:firstColumn="1" w:lastColumn="0" w:oddVBand="0" w:evenVBand="0" w:oddHBand="0" w:evenHBand="0" w:firstRowFirstColumn="0" w:firstRowLastColumn="0" w:lastRowFirstColumn="0" w:lastRowLastColumn="0"/>
            <w:tcW w:w="1555" w:type="dxa"/>
            <w:vMerge/>
          </w:tcPr>
          <w:p w14:paraId="5BD5A2DF" w14:textId="77777777" w:rsidR="002D2F5B" w:rsidRPr="0034513B" w:rsidRDefault="002D2F5B" w:rsidP="00601FAD">
            <w:pPr>
              <w:pStyle w:val="Inhalt"/>
              <w:rPr>
                <w:rFonts w:ascii="Calibri" w:hAnsi="Calibri" w:cs="Calibri"/>
                <w:b w:val="0"/>
                <w:bCs w:val="0"/>
                <w:szCs w:val="24"/>
              </w:rPr>
            </w:pPr>
          </w:p>
        </w:tc>
        <w:tc>
          <w:tcPr>
            <w:tcW w:w="5103" w:type="dxa"/>
          </w:tcPr>
          <w:p w14:paraId="4FCCE316"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rFonts w:ascii="Calibri" w:hAnsi="Calibri" w:cs="Calibri"/>
                <w:szCs w:val="24"/>
                <w:lang w:val="en-GB"/>
              </w:rPr>
            </w:pPr>
            <w:r w:rsidRPr="0034513B">
              <w:rPr>
                <w:szCs w:val="24"/>
              </w:rPr>
              <w:t xml:space="preserve">Welchen Umfang hat die Fähigkeit des Systems? </w:t>
            </w:r>
            <w:proofErr w:type="spellStart"/>
            <w:r w:rsidRPr="0034513B">
              <w:rPr>
                <w:szCs w:val="24"/>
                <w:lang w:val="en-GB"/>
              </w:rPr>
              <w:t>Kann</w:t>
            </w:r>
            <w:proofErr w:type="spellEnd"/>
            <w:r w:rsidRPr="0034513B">
              <w:rPr>
                <w:szCs w:val="24"/>
                <w:lang w:val="en-GB"/>
              </w:rPr>
              <w:t xml:space="preserve"> es ...?</w:t>
            </w:r>
          </w:p>
        </w:tc>
        <w:tc>
          <w:tcPr>
            <w:tcW w:w="3366" w:type="dxa"/>
          </w:tcPr>
          <w:p w14:paraId="7B7AF051"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5BC362E3" w14:textId="36624C96"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DC3EBA4" w14:textId="77777777" w:rsidR="002D2F5B" w:rsidRPr="0034513B" w:rsidRDefault="002D2F5B" w:rsidP="00601FAD">
            <w:pPr>
              <w:pStyle w:val="Inhalt"/>
              <w:rPr>
                <w:b w:val="0"/>
                <w:bCs w:val="0"/>
                <w:szCs w:val="24"/>
              </w:rPr>
            </w:pPr>
          </w:p>
        </w:tc>
        <w:tc>
          <w:tcPr>
            <w:tcW w:w="5103" w:type="dxa"/>
          </w:tcPr>
          <w:p w14:paraId="751FB082" w14:textId="00818F19"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 xml:space="preserve">Wie wird der Output </w:t>
            </w:r>
            <w:r w:rsidR="00A9095A">
              <w:rPr>
                <w:szCs w:val="24"/>
              </w:rPr>
              <w:t>von</w:t>
            </w:r>
            <w:r w:rsidRPr="0034513B">
              <w:rPr>
                <w:szCs w:val="24"/>
              </w:rPr>
              <w:t xml:space="preserve"> andere</w:t>
            </w:r>
            <w:r w:rsidR="00A9095A">
              <w:rPr>
                <w:szCs w:val="24"/>
              </w:rPr>
              <w:t>n</w:t>
            </w:r>
            <w:r w:rsidRPr="0034513B">
              <w:rPr>
                <w:szCs w:val="24"/>
              </w:rPr>
              <w:t xml:space="preserve"> Systemkomponenten verwendet?</w:t>
            </w:r>
          </w:p>
        </w:tc>
        <w:tc>
          <w:tcPr>
            <w:tcW w:w="3366" w:type="dxa"/>
          </w:tcPr>
          <w:p w14:paraId="7420E564"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10063E07" w14:textId="2D0D116F" w:rsidTr="000A3467">
        <w:tc>
          <w:tcPr>
            <w:cnfStyle w:val="001000000000" w:firstRow="0" w:lastRow="0" w:firstColumn="1" w:lastColumn="0" w:oddVBand="0" w:evenVBand="0" w:oddHBand="0" w:evenHBand="0" w:firstRowFirstColumn="0" w:firstRowLastColumn="0" w:lastRowFirstColumn="0" w:lastRowLastColumn="0"/>
            <w:tcW w:w="1555" w:type="dxa"/>
            <w:vMerge/>
          </w:tcPr>
          <w:p w14:paraId="71B57B73" w14:textId="77777777" w:rsidR="002D2F5B" w:rsidRPr="0034513B" w:rsidRDefault="002D2F5B" w:rsidP="00601FAD">
            <w:pPr>
              <w:pStyle w:val="Inhalt"/>
              <w:rPr>
                <w:b w:val="0"/>
                <w:bCs w:val="0"/>
                <w:szCs w:val="24"/>
              </w:rPr>
            </w:pPr>
          </w:p>
        </w:tc>
        <w:tc>
          <w:tcPr>
            <w:tcW w:w="5103" w:type="dxa"/>
          </w:tcPr>
          <w:p w14:paraId="2F84ADA4"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Wie sollte ich den Output des Systems am besten nutzen?</w:t>
            </w:r>
          </w:p>
        </w:tc>
        <w:tc>
          <w:tcPr>
            <w:tcW w:w="3366" w:type="dxa"/>
          </w:tcPr>
          <w:p w14:paraId="69629C93"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29DE748B" w14:textId="071D97A9"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A865707" w14:textId="77777777" w:rsidR="002D2F5B" w:rsidRPr="0034513B" w:rsidRDefault="002D2F5B" w:rsidP="00601FAD">
            <w:pPr>
              <w:pStyle w:val="Inhalt"/>
              <w:rPr>
                <w:b w:val="0"/>
                <w:bCs w:val="0"/>
                <w:szCs w:val="24"/>
              </w:rPr>
            </w:pPr>
          </w:p>
        </w:tc>
        <w:tc>
          <w:tcPr>
            <w:tcW w:w="5103" w:type="dxa"/>
          </w:tcPr>
          <w:p w14:paraId="604A9FB9"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Wie sollte der Output in meinem Arbeitsablauf eingesetzt werden?</w:t>
            </w:r>
          </w:p>
        </w:tc>
        <w:tc>
          <w:tcPr>
            <w:tcW w:w="3366" w:type="dxa"/>
          </w:tcPr>
          <w:p w14:paraId="154FE339"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0A1ECD0A" w14:textId="34CCB75B" w:rsidTr="000A3467">
        <w:tc>
          <w:tcPr>
            <w:cnfStyle w:val="001000000000" w:firstRow="0" w:lastRow="0" w:firstColumn="1" w:lastColumn="0" w:oddVBand="0" w:evenVBand="0" w:oddHBand="0" w:evenHBand="0" w:firstRowFirstColumn="0" w:firstRowLastColumn="0" w:lastRowFirstColumn="0" w:lastRowLastColumn="0"/>
            <w:tcW w:w="1555" w:type="dxa"/>
            <w:vMerge w:val="restart"/>
          </w:tcPr>
          <w:p w14:paraId="5629C765" w14:textId="4E321A2E" w:rsidR="002D2F5B" w:rsidRPr="0034513B" w:rsidRDefault="002D2F5B" w:rsidP="00601FAD">
            <w:pPr>
              <w:pStyle w:val="Inhalt"/>
              <w:rPr>
                <w:rFonts w:ascii="Calibri" w:eastAsia="Times New Roman" w:hAnsi="Calibri" w:cs="Calibri"/>
                <w:b w:val="0"/>
                <w:bCs w:val="0"/>
                <w:szCs w:val="24"/>
                <w:lang w:val="en-GB" w:eastAsia="en-GB"/>
              </w:rPr>
            </w:pPr>
            <w:proofErr w:type="spellStart"/>
            <w:r w:rsidRPr="0034513B">
              <w:rPr>
                <w:rFonts w:ascii="Calibri" w:eastAsia="Times New Roman" w:hAnsi="Calibri" w:cs="Calibri"/>
                <w:b w:val="0"/>
                <w:bCs w:val="0"/>
                <w:szCs w:val="24"/>
                <w:lang w:val="en-GB" w:eastAsia="en-GB"/>
              </w:rPr>
              <w:t>Performanz</w:t>
            </w:r>
            <w:proofErr w:type="spellEnd"/>
          </w:p>
        </w:tc>
        <w:tc>
          <w:tcPr>
            <w:tcW w:w="5103" w:type="dxa"/>
          </w:tcPr>
          <w:p w14:paraId="34ADC9AD"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Cs w:val="24"/>
                <w:lang w:eastAsia="en-GB"/>
              </w:rPr>
            </w:pPr>
            <w:r w:rsidRPr="0034513B">
              <w:rPr>
                <w:b/>
                <w:bCs/>
                <w:szCs w:val="24"/>
              </w:rPr>
              <w:t>Wie genau/präzise/zuverlässig sind die Vorhersagen?</w:t>
            </w:r>
          </w:p>
        </w:tc>
        <w:tc>
          <w:tcPr>
            <w:tcW w:w="3366" w:type="dxa"/>
          </w:tcPr>
          <w:p w14:paraId="2CA2F9FF"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p>
        </w:tc>
      </w:tr>
      <w:tr w:rsidR="0034513B" w:rsidRPr="0034513B" w14:paraId="12447B56" w14:textId="035D809C"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AACAE48" w14:textId="77777777" w:rsidR="002D2F5B" w:rsidRPr="0034513B" w:rsidRDefault="002D2F5B" w:rsidP="00601FAD">
            <w:pPr>
              <w:pStyle w:val="Inhalt"/>
              <w:rPr>
                <w:b w:val="0"/>
                <w:bCs w:val="0"/>
                <w:szCs w:val="24"/>
              </w:rPr>
            </w:pPr>
          </w:p>
        </w:tc>
        <w:tc>
          <w:tcPr>
            <w:tcW w:w="5103" w:type="dxa"/>
          </w:tcPr>
          <w:p w14:paraId="0CBB8E08"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Wie oft macht das System Fehler?</w:t>
            </w:r>
          </w:p>
        </w:tc>
        <w:tc>
          <w:tcPr>
            <w:tcW w:w="3366" w:type="dxa"/>
          </w:tcPr>
          <w:p w14:paraId="351B9366"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09252AC9" w14:textId="7DF288C4" w:rsidTr="000A3467">
        <w:tc>
          <w:tcPr>
            <w:cnfStyle w:val="001000000000" w:firstRow="0" w:lastRow="0" w:firstColumn="1" w:lastColumn="0" w:oddVBand="0" w:evenVBand="0" w:oddHBand="0" w:evenHBand="0" w:firstRowFirstColumn="0" w:firstRowLastColumn="0" w:lastRowFirstColumn="0" w:lastRowLastColumn="0"/>
            <w:tcW w:w="1555" w:type="dxa"/>
            <w:vMerge/>
          </w:tcPr>
          <w:p w14:paraId="683C4F15" w14:textId="77777777" w:rsidR="002D2F5B" w:rsidRPr="0034513B" w:rsidRDefault="002D2F5B" w:rsidP="00601FAD">
            <w:pPr>
              <w:pStyle w:val="Inhalt"/>
              <w:rPr>
                <w:b w:val="0"/>
                <w:bCs w:val="0"/>
                <w:szCs w:val="24"/>
              </w:rPr>
            </w:pPr>
          </w:p>
        </w:tc>
        <w:tc>
          <w:tcPr>
            <w:tcW w:w="5103" w:type="dxa"/>
          </w:tcPr>
          <w:p w14:paraId="28BD81B1"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In welchen Situationen ist es wahrscheinlich, dass das System richtig/falsch liegt?</w:t>
            </w:r>
          </w:p>
        </w:tc>
        <w:tc>
          <w:tcPr>
            <w:tcW w:w="3366" w:type="dxa"/>
          </w:tcPr>
          <w:p w14:paraId="5C75C9CD"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1655F742" w14:textId="2DCBAE64"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1E71F6F" w14:textId="77777777" w:rsidR="002D2F5B" w:rsidRPr="0034513B" w:rsidRDefault="002D2F5B" w:rsidP="00601FAD">
            <w:pPr>
              <w:pStyle w:val="Inhalt"/>
              <w:rPr>
                <w:b w:val="0"/>
                <w:bCs w:val="0"/>
                <w:szCs w:val="24"/>
              </w:rPr>
            </w:pPr>
          </w:p>
        </w:tc>
        <w:tc>
          <w:tcPr>
            <w:tcW w:w="5103" w:type="dxa"/>
          </w:tcPr>
          <w:p w14:paraId="51E697AF"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Wo liegen die Grenzen des Systems?</w:t>
            </w:r>
          </w:p>
        </w:tc>
        <w:tc>
          <w:tcPr>
            <w:tcW w:w="3366" w:type="dxa"/>
          </w:tcPr>
          <w:p w14:paraId="79EE01E6"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6974C5FC" w14:textId="3ACBD103" w:rsidTr="000A3467">
        <w:tc>
          <w:tcPr>
            <w:cnfStyle w:val="001000000000" w:firstRow="0" w:lastRow="0" w:firstColumn="1" w:lastColumn="0" w:oddVBand="0" w:evenVBand="0" w:oddHBand="0" w:evenHBand="0" w:firstRowFirstColumn="0" w:firstRowLastColumn="0" w:lastRowFirstColumn="0" w:lastRowLastColumn="0"/>
            <w:tcW w:w="1555" w:type="dxa"/>
            <w:vMerge/>
          </w:tcPr>
          <w:p w14:paraId="7AFB5AEA" w14:textId="77777777" w:rsidR="002D2F5B" w:rsidRPr="0034513B" w:rsidRDefault="002D2F5B" w:rsidP="00601FAD">
            <w:pPr>
              <w:pStyle w:val="Inhalt"/>
              <w:rPr>
                <w:b w:val="0"/>
                <w:bCs w:val="0"/>
                <w:szCs w:val="24"/>
              </w:rPr>
            </w:pPr>
          </w:p>
        </w:tc>
        <w:tc>
          <w:tcPr>
            <w:tcW w:w="5103" w:type="dxa"/>
          </w:tcPr>
          <w:p w14:paraId="6FCEBEA5" w14:textId="3B248FB4"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 xml:space="preserve">Welche Art von Fehlern wird das System </w:t>
            </w:r>
            <w:r w:rsidR="00516689">
              <w:rPr>
                <w:szCs w:val="24"/>
              </w:rPr>
              <w:t>potentiell</w:t>
            </w:r>
            <w:r w:rsidRPr="0034513B">
              <w:rPr>
                <w:szCs w:val="24"/>
              </w:rPr>
              <w:t xml:space="preserve"> machen?</w:t>
            </w:r>
          </w:p>
        </w:tc>
        <w:tc>
          <w:tcPr>
            <w:tcW w:w="3366" w:type="dxa"/>
          </w:tcPr>
          <w:p w14:paraId="381E2EB1"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4F7C5455" w14:textId="78F20487"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FDC531A" w14:textId="77777777" w:rsidR="002D2F5B" w:rsidRPr="0034513B" w:rsidRDefault="002D2F5B" w:rsidP="00601FAD">
            <w:pPr>
              <w:pStyle w:val="Inhalt"/>
              <w:rPr>
                <w:b w:val="0"/>
                <w:bCs w:val="0"/>
                <w:szCs w:val="24"/>
              </w:rPr>
            </w:pPr>
          </w:p>
        </w:tc>
        <w:tc>
          <w:tcPr>
            <w:tcW w:w="5103" w:type="dxa"/>
          </w:tcPr>
          <w:p w14:paraId="4961FEE4" w14:textId="5099A350"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 xml:space="preserve">Ist die Leistung des Systems </w:t>
            </w:r>
            <w:r w:rsidR="000E1141">
              <w:rPr>
                <w:szCs w:val="24"/>
              </w:rPr>
              <w:t>ausreichend</w:t>
            </w:r>
            <w:r w:rsidRPr="0034513B">
              <w:rPr>
                <w:szCs w:val="24"/>
              </w:rPr>
              <w:t xml:space="preserve"> für...?</w:t>
            </w:r>
          </w:p>
        </w:tc>
        <w:tc>
          <w:tcPr>
            <w:tcW w:w="3366" w:type="dxa"/>
          </w:tcPr>
          <w:p w14:paraId="77A4B323"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3D913407" w14:textId="04794EEA" w:rsidTr="000A3467">
        <w:tc>
          <w:tcPr>
            <w:cnfStyle w:val="001000000000" w:firstRow="0" w:lastRow="0" w:firstColumn="1" w:lastColumn="0" w:oddVBand="0" w:evenVBand="0" w:oddHBand="0" w:evenHBand="0" w:firstRowFirstColumn="0" w:firstRowLastColumn="0" w:lastRowFirstColumn="0" w:lastRowLastColumn="0"/>
            <w:tcW w:w="1555" w:type="dxa"/>
            <w:vMerge w:val="restart"/>
          </w:tcPr>
          <w:p w14:paraId="6FBC231B" w14:textId="689D4577" w:rsidR="002D2F5B" w:rsidRPr="0034513B" w:rsidRDefault="002D2F5B" w:rsidP="00601FAD">
            <w:pPr>
              <w:pStyle w:val="Inhalt"/>
              <w:rPr>
                <w:b w:val="0"/>
                <w:bCs w:val="0"/>
                <w:szCs w:val="24"/>
                <w:lang w:val="en-GB"/>
              </w:rPr>
            </w:pPr>
            <w:r w:rsidRPr="0034513B">
              <w:rPr>
                <w:b w:val="0"/>
                <w:bCs w:val="0"/>
                <w:szCs w:val="24"/>
                <w:lang w:val="en-GB"/>
              </w:rPr>
              <w:t>Wie (</w:t>
            </w:r>
            <w:proofErr w:type="spellStart"/>
            <w:r w:rsidRPr="0034513B">
              <w:rPr>
                <w:b w:val="0"/>
                <w:bCs w:val="0"/>
                <w:szCs w:val="24"/>
                <w:lang w:val="en-GB"/>
              </w:rPr>
              <w:t>globale</w:t>
            </w:r>
            <w:proofErr w:type="spellEnd"/>
            <w:r w:rsidRPr="0034513B">
              <w:rPr>
                <w:b w:val="0"/>
                <w:bCs w:val="0"/>
                <w:szCs w:val="24"/>
                <w:lang w:val="en-GB"/>
              </w:rPr>
              <w:t xml:space="preserve"> </w:t>
            </w:r>
            <w:proofErr w:type="spellStart"/>
            <w:r w:rsidRPr="0034513B">
              <w:rPr>
                <w:b w:val="0"/>
                <w:bCs w:val="0"/>
                <w:szCs w:val="24"/>
                <w:lang w:val="en-GB"/>
              </w:rPr>
              <w:t>modellweite</w:t>
            </w:r>
            <w:proofErr w:type="spellEnd"/>
            <w:r w:rsidRPr="0034513B">
              <w:rPr>
                <w:b w:val="0"/>
                <w:bCs w:val="0"/>
                <w:szCs w:val="24"/>
                <w:lang w:val="en-GB"/>
              </w:rPr>
              <w:t xml:space="preserve"> </w:t>
            </w:r>
            <w:proofErr w:type="spellStart"/>
            <w:r w:rsidRPr="0034513B">
              <w:rPr>
                <w:b w:val="0"/>
                <w:bCs w:val="0"/>
                <w:szCs w:val="24"/>
                <w:lang w:val="en-GB"/>
              </w:rPr>
              <w:t>Erklärung</w:t>
            </w:r>
            <w:proofErr w:type="spellEnd"/>
            <w:r w:rsidRPr="0034513B">
              <w:rPr>
                <w:b w:val="0"/>
                <w:bCs w:val="0"/>
                <w:szCs w:val="24"/>
                <w:lang w:val="en-GB"/>
              </w:rPr>
              <w:t>)</w:t>
            </w:r>
          </w:p>
        </w:tc>
        <w:tc>
          <w:tcPr>
            <w:tcW w:w="5103" w:type="dxa"/>
          </w:tcPr>
          <w:p w14:paraId="10CA57A6"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r w:rsidRPr="0034513B">
              <w:rPr>
                <w:b/>
                <w:bCs/>
                <w:szCs w:val="24"/>
              </w:rPr>
              <w:t xml:space="preserve">Wie macht das System Vorhersagen?  </w:t>
            </w:r>
          </w:p>
        </w:tc>
        <w:tc>
          <w:tcPr>
            <w:tcW w:w="3366" w:type="dxa"/>
          </w:tcPr>
          <w:p w14:paraId="3CD50A99"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p>
        </w:tc>
      </w:tr>
      <w:tr w:rsidR="0034513B" w:rsidRPr="0034513B" w14:paraId="5B056F9C" w14:textId="54047423"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685B747" w14:textId="77777777" w:rsidR="002D2F5B" w:rsidRPr="0034513B" w:rsidRDefault="002D2F5B" w:rsidP="00601FAD">
            <w:pPr>
              <w:pStyle w:val="Inhalt"/>
              <w:rPr>
                <w:b w:val="0"/>
                <w:bCs w:val="0"/>
                <w:szCs w:val="24"/>
              </w:rPr>
            </w:pPr>
          </w:p>
        </w:tc>
        <w:tc>
          <w:tcPr>
            <w:tcW w:w="5103" w:type="dxa"/>
          </w:tcPr>
          <w:p w14:paraId="1AA8DBD0"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Welche Merkmale berücksichtigt das System?</w:t>
            </w:r>
          </w:p>
        </w:tc>
        <w:tc>
          <w:tcPr>
            <w:tcW w:w="3366" w:type="dxa"/>
          </w:tcPr>
          <w:p w14:paraId="49E8336A"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3FEE7D14" w14:textId="6C093508" w:rsidTr="000A3467">
        <w:tc>
          <w:tcPr>
            <w:cnfStyle w:val="001000000000" w:firstRow="0" w:lastRow="0" w:firstColumn="1" w:lastColumn="0" w:oddVBand="0" w:evenVBand="0" w:oddHBand="0" w:evenHBand="0" w:firstRowFirstColumn="0" w:firstRowLastColumn="0" w:lastRowFirstColumn="0" w:lastRowLastColumn="0"/>
            <w:tcW w:w="1555" w:type="dxa"/>
            <w:vMerge/>
          </w:tcPr>
          <w:p w14:paraId="7A97A496" w14:textId="77777777" w:rsidR="002D2F5B" w:rsidRPr="0034513B" w:rsidRDefault="002D2F5B" w:rsidP="00601FAD">
            <w:pPr>
              <w:pStyle w:val="Inhalt"/>
              <w:rPr>
                <w:b w:val="0"/>
                <w:bCs w:val="0"/>
                <w:szCs w:val="24"/>
              </w:rPr>
            </w:pPr>
          </w:p>
        </w:tc>
        <w:tc>
          <w:tcPr>
            <w:tcW w:w="5103" w:type="dxa"/>
          </w:tcPr>
          <w:p w14:paraId="6080955A"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Wird [Merkmal X] für die Vorhersagen verwendet oder nicht verwendet?</w:t>
            </w:r>
          </w:p>
        </w:tc>
        <w:tc>
          <w:tcPr>
            <w:tcW w:w="3366" w:type="dxa"/>
          </w:tcPr>
          <w:p w14:paraId="384477B5"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229691EA" w14:textId="35B121B6"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B414ADF" w14:textId="77777777" w:rsidR="002D2F5B" w:rsidRPr="0034513B" w:rsidRDefault="002D2F5B" w:rsidP="00601FAD">
            <w:pPr>
              <w:pStyle w:val="Inhalt"/>
              <w:rPr>
                <w:b w:val="0"/>
                <w:bCs w:val="0"/>
                <w:szCs w:val="24"/>
              </w:rPr>
            </w:pPr>
          </w:p>
        </w:tc>
        <w:tc>
          <w:tcPr>
            <w:tcW w:w="5103" w:type="dxa"/>
          </w:tcPr>
          <w:p w14:paraId="3C3A45DA"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Wie sieht die allgemeine Logik des Systems aus?</w:t>
            </w:r>
          </w:p>
        </w:tc>
        <w:tc>
          <w:tcPr>
            <w:tcW w:w="3366" w:type="dxa"/>
          </w:tcPr>
          <w:p w14:paraId="67671D7B"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2E19177C" w14:textId="79E2D3C4" w:rsidTr="000A3467">
        <w:tc>
          <w:tcPr>
            <w:cnfStyle w:val="001000000000" w:firstRow="0" w:lastRow="0" w:firstColumn="1" w:lastColumn="0" w:oddVBand="0" w:evenVBand="0" w:oddHBand="0" w:evenHBand="0" w:firstRowFirstColumn="0" w:firstRowLastColumn="0" w:lastRowFirstColumn="0" w:lastRowLastColumn="0"/>
            <w:tcW w:w="1555" w:type="dxa"/>
            <w:vMerge/>
          </w:tcPr>
          <w:p w14:paraId="0568900F" w14:textId="77777777" w:rsidR="002D2F5B" w:rsidRPr="0034513B" w:rsidRDefault="002D2F5B" w:rsidP="00601FAD">
            <w:pPr>
              <w:pStyle w:val="Inhalt"/>
              <w:rPr>
                <w:b w:val="0"/>
                <w:bCs w:val="0"/>
                <w:szCs w:val="24"/>
              </w:rPr>
            </w:pPr>
          </w:p>
        </w:tc>
        <w:tc>
          <w:tcPr>
            <w:tcW w:w="5103" w:type="dxa"/>
          </w:tcPr>
          <w:p w14:paraId="24B425C1"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Wie gewichtet es verschiedene Merkmale?</w:t>
            </w:r>
          </w:p>
        </w:tc>
        <w:tc>
          <w:tcPr>
            <w:tcW w:w="3366" w:type="dxa"/>
          </w:tcPr>
          <w:p w14:paraId="0DE30F7A"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15214031" w14:textId="5AD565CE"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3A6B6A2" w14:textId="77777777" w:rsidR="002D2F5B" w:rsidRPr="0034513B" w:rsidRDefault="002D2F5B" w:rsidP="00601FAD">
            <w:pPr>
              <w:pStyle w:val="Inhalt"/>
              <w:rPr>
                <w:b w:val="0"/>
                <w:bCs w:val="0"/>
                <w:szCs w:val="24"/>
              </w:rPr>
            </w:pPr>
          </w:p>
        </w:tc>
        <w:tc>
          <w:tcPr>
            <w:tcW w:w="5103" w:type="dxa"/>
          </w:tcPr>
          <w:p w14:paraId="40A500EC"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lang w:val="en-GB"/>
              </w:rPr>
            </w:pPr>
            <w:proofErr w:type="spellStart"/>
            <w:r w:rsidRPr="0034513B">
              <w:rPr>
                <w:szCs w:val="24"/>
                <w:lang w:val="en-GB"/>
              </w:rPr>
              <w:t>Welchen</w:t>
            </w:r>
            <w:proofErr w:type="spellEnd"/>
            <w:r w:rsidRPr="0034513B">
              <w:rPr>
                <w:szCs w:val="24"/>
                <w:lang w:val="en-GB"/>
              </w:rPr>
              <w:t xml:space="preserve"> </w:t>
            </w:r>
            <w:proofErr w:type="spellStart"/>
            <w:r w:rsidRPr="0034513B">
              <w:rPr>
                <w:szCs w:val="24"/>
                <w:lang w:val="en-GB"/>
              </w:rPr>
              <w:t>Regeln</w:t>
            </w:r>
            <w:proofErr w:type="spellEnd"/>
            <w:r w:rsidRPr="0034513B">
              <w:rPr>
                <w:szCs w:val="24"/>
                <w:lang w:val="en-GB"/>
              </w:rPr>
              <w:t xml:space="preserve"> </w:t>
            </w:r>
            <w:proofErr w:type="spellStart"/>
            <w:r w:rsidRPr="0034513B">
              <w:rPr>
                <w:szCs w:val="24"/>
                <w:lang w:val="en-GB"/>
              </w:rPr>
              <w:t>folgt</w:t>
            </w:r>
            <w:proofErr w:type="spellEnd"/>
            <w:r w:rsidRPr="0034513B">
              <w:rPr>
                <w:szCs w:val="24"/>
                <w:lang w:val="en-GB"/>
              </w:rPr>
              <w:t xml:space="preserve"> es?</w:t>
            </w:r>
          </w:p>
        </w:tc>
        <w:tc>
          <w:tcPr>
            <w:tcW w:w="3366" w:type="dxa"/>
          </w:tcPr>
          <w:p w14:paraId="47AF694D"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lang w:val="en-GB"/>
              </w:rPr>
            </w:pPr>
          </w:p>
        </w:tc>
      </w:tr>
      <w:tr w:rsidR="0034513B" w:rsidRPr="0034513B" w14:paraId="70C66A55" w14:textId="2F67842B" w:rsidTr="000A3467">
        <w:tc>
          <w:tcPr>
            <w:cnfStyle w:val="001000000000" w:firstRow="0" w:lastRow="0" w:firstColumn="1" w:lastColumn="0" w:oddVBand="0" w:evenVBand="0" w:oddHBand="0" w:evenHBand="0" w:firstRowFirstColumn="0" w:firstRowLastColumn="0" w:lastRowFirstColumn="0" w:lastRowLastColumn="0"/>
            <w:tcW w:w="1555" w:type="dxa"/>
            <w:vMerge/>
          </w:tcPr>
          <w:p w14:paraId="37A86534" w14:textId="77777777" w:rsidR="002D2F5B" w:rsidRPr="0034513B" w:rsidRDefault="002D2F5B" w:rsidP="00601FAD">
            <w:pPr>
              <w:pStyle w:val="Inhalt"/>
              <w:rPr>
                <w:b w:val="0"/>
                <w:bCs w:val="0"/>
                <w:szCs w:val="24"/>
                <w:lang w:val="en-GB"/>
              </w:rPr>
            </w:pPr>
          </w:p>
        </w:tc>
        <w:tc>
          <w:tcPr>
            <w:tcW w:w="5103" w:type="dxa"/>
          </w:tcPr>
          <w:p w14:paraId="3BEF9225"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Wie wirkt sich [Merkmal X] auf seine Vorhersagen aus?</w:t>
            </w:r>
          </w:p>
        </w:tc>
        <w:tc>
          <w:tcPr>
            <w:tcW w:w="3366" w:type="dxa"/>
          </w:tcPr>
          <w:p w14:paraId="31462D41"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3F5C9AD6" w14:textId="6C42E2F6"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6EA375E" w14:textId="77777777" w:rsidR="002D2F5B" w:rsidRPr="0034513B" w:rsidRDefault="002D2F5B" w:rsidP="00601FAD">
            <w:pPr>
              <w:pStyle w:val="Inhalt"/>
              <w:rPr>
                <w:b w:val="0"/>
                <w:bCs w:val="0"/>
                <w:szCs w:val="24"/>
              </w:rPr>
            </w:pPr>
          </w:p>
        </w:tc>
        <w:tc>
          <w:tcPr>
            <w:tcW w:w="5103" w:type="dxa"/>
          </w:tcPr>
          <w:p w14:paraId="20A39A21" w14:textId="7FB96D26"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 xml:space="preserve">Welches </w:t>
            </w:r>
            <w:proofErr w:type="gramStart"/>
            <w:r w:rsidRPr="0034513B">
              <w:rPr>
                <w:szCs w:val="24"/>
              </w:rPr>
              <w:t>sind</w:t>
            </w:r>
            <w:proofErr w:type="gramEnd"/>
            <w:r w:rsidRPr="0034513B">
              <w:rPr>
                <w:szCs w:val="24"/>
              </w:rPr>
              <w:t xml:space="preserve"> die wichtigsten Regeln/Merkmale, die </w:t>
            </w:r>
            <w:r w:rsidR="000E1141">
              <w:rPr>
                <w:szCs w:val="24"/>
              </w:rPr>
              <w:t>die</w:t>
            </w:r>
            <w:r w:rsidRPr="0034513B">
              <w:rPr>
                <w:szCs w:val="24"/>
              </w:rPr>
              <w:t xml:space="preserve"> Vorhersagen bestimmen?</w:t>
            </w:r>
          </w:p>
        </w:tc>
        <w:tc>
          <w:tcPr>
            <w:tcW w:w="3366" w:type="dxa"/>
          </w:tcPr>
          <w:p w14:paraId="5D09FB17"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692B54F6" w14:textId="62F287C8" w:rsidTr="000A3467">
        <w:tc>
          <w:tcPr>
            <w:cnfStyle w:val="001000000000" w:firstRow="0" w:lastRow="0" w:firstColumn="1" w:lastColumn="0" w:oddVBand="0" w:evenVBand="0" w:oddHBand="0" w:evenHBand="0" w:firstRowFirstColumn="0" w:firstRowLastColumn="0" w:lastRowFirstColumn="0" w:lastRowLastColumn="0"/>
            <w:tcW w:w="1555" w:type="dxa"/>
            <w:vMerge/>
          </w:tcPr>
          <w:p w14:paraId="5EACDC15" w14:textId="77777777" w:rsidR="002D2F5B" w:rsidRPr="0034513B" w:rsidRDefault="002D2F5B" w:rsidP="00601FAD">
            <w:pPr>
              <w:pStyle w:val="Inhalt"/>
              <w:rPr>
                <w:b w:val="0"/>
                <w:bCs w:val="0"/>
                <w:szCs w:val="24"/>
              </w:rPr>
            </w:pPr>
          </w:p>
        </w:tc>
        <w:tc>
          <w:tcPr>
            <w:tcW w:w="5103" w:type="dxa"/>
          </w:tcPr>
          <w:p w14:paraId="1882B375"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Welche Art von Algorithmus wird verwendet?</w:t>
            </w:r>
          </w:p>
        </w:tc>
        <w:tc>
          <w:tcPr>
            <w:tcW w:w="3366" w:type="dxa"/>
          </w:tcPr>
          <w:p w14:paraId="0D4FE91D"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211204EC" w14:textId="4DAEAEC3"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E6749D1" w14:textId="77777777" w:rsidR="002D2F5B" w:rsidRPr="0034513B" w:rsidRDefault="002D2F5B" w:rsidP="00601FAD">
            <w:pPr>
              <w:pStyle w:val="Inhalt"/>
              <w:rPr>
                <w:b w:val="0"/>
                <w:bCs w:val="0"/>
                <w:szCs w:val="24"/>
              </w:rPr>
            </w:pPr>
          </w:p>
        </w:tc>
        <w:tc>
          <w:tcPr>
            <w:tcW w:w="5103" w:type="dxa"/>
          </w:tcPr>
          <w:p w14:paraId="0042E32E"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Wie wurden die Parameter festgelegt?</w:t>
            </w:r>
          </w:p>
        </w:tc>
        <w:tc>
          <w:tcPr>
            <w:tcW w:w="3366" w:type="dxa"/>
          </w:tcPr>
          <w:p w14:paraId="417355A4"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3127CCDE" w14:textId="00A95683" w:rsidTr="000A3467">
        <w:tc>
          <w:tcPr>
            <w:cnfStyle w:val="001000000000" w:firstRow="0" w:lastRow="0" w:firstColumn="1" w:lastColumn="0" w:oddVBand="0" w:evenVBand="0" w:oddHBand="0" w:evenHBand="0" w:firstRowFirstColumn="0" w:firstRowLastColumn="0" w:lastRowFirstColumn="0" w:lastRowLastColumn="0"/>
            <w:tcW w:w="1555" w:type="dxa"/>
            <w:vMerge w:val="restart"/>
          </w:tcPr>
          <w:p w14:paraId="5164359E" w14:textId="6F9580C5" w:rsidR="002D2F5B" w:rsidRPr="0034513B" w:rsidRDefault="002D2F5B" w:rsidP="00601FAD">
            <w:pPr>
              <w:pStyle w:val="Inhalt"/>
              <w:rPr>
                <w:b w:val="0"/>
                <w:bCs w:val="0"/>
                <w:szCs w:val="24"/>
                <w:lang w:val="en-GB"/>
              </w:rPr>
            </w:pPr>
            <w:proofErr w:type="spellStart"/>
            <w:r w:rsidRPr="0034513B">
              <w:rPr>
                <w:b w:val="0"/>
                <w:bCs w:val="0"/>
                <w:szCs w:val="24"/>
                <w:lang w:val="en-GB"/>
              </w:rPr>
              <w:t>Warum</w:t>
            </w:r>
            <w:proofErr w:type="spellEnd"/>
          </w:p>
        </w:tc>
        <w:tc>
          <w:tcPr>
            <w:tcW w:w="5103" w:type="dxa"/>
          </w:tcPr>
          <w:p w14:paraId="63258337"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r w:rsidRPr="0034513B">
              <w:rPr>
                <w:b/>
                <w:bCs/>
                <w:szCs w:val="24"/>
              </w:rPr>
              <w:t>Warum/Wie wurde diese Instanz mit dieser Vorhersage versehen?</w:t>
            </w:r>
          </w:p>
        </w:tc>
        <w:tc>
          <w:tcPr>
            <w:tcW w:w="3366" w:type="dxa"/>
          </w:tcPr>
          <w:p w14:paraId="7B68A293"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p>
        </w:tc>
      </w:tr>
      <w:tr w:rsidR="0034513B" w:rsidRPr="0034513B" w14:paraId="1068B2C6" w14:textId="7831CA13"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EEB2C1A" w14:textId="77777777" w:rsidR="002D2F5B" w:rsidRPr="0034513B" w:rsidRDefault="002D2F5B" w:rsidP="00601FAD">
            <w:pPr>
              <w:pStyle w:val="Inhalt"/>
              <w:rPr>
                <w:b w:val="0"/>
                <w:bCs w:val="0"/>
                <w:szCs w:val="24"/>
              </w:rPr>
            </w:pPr>
          </w:p>
        </w:tc>
        <w:tc>
          <w:tcPr>
            <w:tcW w:w="5103" w:type="dxa"/>
          </w:tcPr>
          <w:p w14:paraId="0E41E130" w14:textId="3DEB4134"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 xml:space="preserve">Welche Eigenschaft(en) dieser Instanz bestimmen die Vorhersage des Systems für </w:t>
            </w:r>
            <w:r w:rsidR="000E1141">
              <w:rPr>
                <w:szCs w:val="24"/>
              </w:rPr>
              <w:t>diese</w:t>
            </w:r>
            <w:r w:rsidRPr="0034513B">
              <w:rPr>
                <w:szCs w:val="24"/>
              </w:rPr>
              <w:t>?</w:t>
            </w:r>
          </w:p>
        </w:tc>
        <w:tc>
          <w:tcPr>
            <w:tcW w:w="3366" w:type="dxa"/>
          </w:tcPr>
          <w:p w14:paraId="29223D34"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7E0E8095" w14:textId="2192C8F0" w:rsidTr="000A3467">
        <w:tc>
          <w:tcPr>
            <w:cnfStyle w:val="001000000000" w:firstRow="0" w:lastRow="0" w:firstColumn="1" w:lastColumn="0" w:oddVBand="0" w:evenVBand="0" w:oddHBand="0" w:evenHBand="0" w:firstRowFirstColumn="0" w:firstRowLastColumn="0" w:lastRowFirstColumn="0" w:lastRowLastColumn="0"/>
            <w:tcW w:w="1555" w:type="dxa"/>
            <w:vMerge/>
          </w:tcPr>
          <w:p w14:paraId="1B9F2295" w14:textId="77777777" w:rsidR="002D2F5B" w:rsidRPr="0034513B" w:rsidRDefault="002D2F5B" w:rsidP="00601FAD">
            <w:pPr>
              <w:pStyle w:val="Inhalt"/>
              <w:rPr>
                <w:b w:val="0"/>
                <w:bCs w:val="0"/>
                <w:szCs w:val="24"/>
              </w:rPr>
            </w:pPr>
          </w:p>
        </w:tc>
        <w:tc>
          <w:tcPr>
            <w:tcW w:w="5103" w:type="dxa"/>
          </w:tcPr>
          <w:p w14:paraId="1482EEC4"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Warum erhalten [Instanz A und B] die gleiche Vorhersage?</w:t>
            </w:r>
          </w:p>
        </w:tc>
        <w:tc>
          <w:tcPr>
            <w:tcW w:w="3366" w:type="dxa"/>
          </w:tcPr>
          <w:p w14:paraId="173358E3"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15103330" w14:textId="27E5AAB3"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45D69FF" w14:textId="2774B7E9" w:rsidR="002D2F5B" w:rsidRPr="0034513B" w:rsidRDefault="002D2F5B" w:rsidP="00601FAD">
            <w:pPr>
              <w:pStyle w:val="Inhalt"/>
              <w:rPr>
                <w:b w:val="0"/>
                <w:bCs w:val="0"/>
                <w:szCs w:val="24"/>
                <w:lang w:val="en-GB"/>
              </w:rPr>
            </w:pPr>
            <w:proofErr w:type="spellStart"/>
            <w:r w:rsidRPr="0034513B">
              <w:rPr>
                <w:b w:val="0"/>
                <w:bCs w:val="0"/>
                <w:szCs w:val="24"/>
                <w:lang w:val="en-GB"/>
              </w:rPr>
              <w:t>Warum</w:t>
            </w:r>
            <w:proofErr w:type="spellEnd"/>
            <w:r w:rsidRPr="0034513B">
              <w:rPr>
                <w:b w:val="0"/>
                <w:bCs w:val="0"/>
                <w:szCs w:val="24"/>
                <w:lang w:val="en-GB"/>
              </w:rPr>
              <w:t xml:space="preserve"> </w:t>
            </w:r>
            <w:proofErr w:type="spellStart"/>
            <w:r w:rsidRPr="0034513B">
              <w:rPr>
                <w:b w:val="0"/>
                <w:bCs w:val="0"/>
                <w:szCs w:val="24"/>
                <w:lang w:val="en-GB"/>
              </w:rPr>
              <w:t>nicht</w:t>
            </w:r>
            <w:proofErr w:type="spellEnd"/>
          </w:p>
        </w:tc>
        <w:tc>
          <w:tcPr>
            <w:tcW w:w="5103" w:type="dxa"/>
          </w:tcPr>
          <w:p w14:paraId="796439F4"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b/>
                <w:bCs/>
                <w:szCs w:val="24"/>
              </w:rPr>
            </w:pPr>
            <w:r w:rsidRPr="0034513B">
              <w:rPr>
                <w:b/>
                <w:bCs/>
                <w:szCs w:val="24"/>
              </w:rPr>
              <w:t>Warum wird dieser Fall NICHT als [ein anderes Ergebnis Q] vorhergesagt?</w:t>
            </w:r>
          </w:p>
        </w:tc>
        <w:tc>
          <w:tcPr>
            <w:tcW w:w="3366" w:type="dxa"/>
          </w:tcPr>
          <w:p w14:paraId="30D24B47"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b/>
                <w:bCs/>
                <w:szCs w:val="24"/>
              </w:rPr>
            </w:pPr>
          </w:p>
        </w:tc>
      </w:tr>
      <w:tr w:rsidR="0034513B" w:rsidRPr="0034513B" w14:paraId="74B6BF01" w14:textId="0E9EA9C1" w:rsidTr="000A3467">
        <w:tc>
          <w:tcPr>
            <w:cnfStyle w:val="001000000000" w:firstRow="0" w:lastRow="0" w:firstColumn="1" w:lastColumn="0" w:oddVBand="0" w:evenVBand="0" w:oddHBand="0" w:evenHBand="0" w:firstRowFirstColumn="0" w:firstRowLastColumn="0" w:lastRowFirstColumn="0" w:lastRowLastColumn="0"/>
            <w:tcW w:w="1555" w:type="dxa"/>
            <w:vMerge/>
          </w:tcPr>
          <w:p w14:paraId="24456396" w14:textId="77777777" w:rsidR="002D2F5B" w:rsidRPr="0034513B" w:rsidRDefault="002D2F5B" w:rsidP="00601FAD">
            <w:pPr>
              <w:pStyle w:val="Inhalt"/>
              <w:rPr>
                <w:b w:val="0"/>
                <w:bCs w:val="0"/>
                <w:szCs w:val="24"/>
              </w:rPr>
            </w:pPr>
          </w:p>
        </w:tc>
        <w:tc>
          <w:tcPr>
            <w:tcW w:w="5103" w:type="dxa"/>
          </w:tcPr>
          <w:p w14:paraId="3326DB45"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Warum wird für diesen Fall [P anstelle eines anderen Ergebnisses Q] vorhergesagt?</w:t>
            </w:r>
          </w:p>
        </w:tc>
        <w:tc>
          <w:tcPr>
            <w:tcW w:w="3366" w:type="dxa"/>
          </w:tcPr>
          <w:p w14:paraId="77E3051C"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18FD3C0F" w14:textId="5B48059F"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1CA7A82" w14:textId="77777777" w:rsidR="002D2F5B" w:rsidRPr="0034513B" w:rsidRDefault="002D2F5B" w:rsidP="00601FAD">
            <w:pPr>
              <w:pStyle w:val="Inhalt"/>
              <w:rPr>
                <w:b w:val="0"/>
                <w:bCs w:val="0"/>
                <w:szCs w:val="24"/>
              </w:rPr>
            </w:pPr>
          </w:p>
        </w:tc>
        <w:tc>
          <w:tcPr>
            <w:tcW w:w="5103" w:type="dxa"/>
          </w:tcPr>
          <w:p w14:paraId="2EC00E9C"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Warum werden für [Instanz A und B] unterschiedliche Vorhersagen gemacht?</w:t>
            </w:r>
          </w:p>
        </w:tc>
        <w:tc>
          <w:tcPr>
            <w:tcW w:w="3366" w:type="dxa"/>
          </w:tcPr>
          <w:p w14:paraId="750C87BD"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075B6A51" w14:textId="7CC05BD6" w:rsidTr="000A3467">
        <w:tc>
          <w:tcPr>
            <w:cnfStyle w:val="001000000000" w:firstRow="0" w:lastRow="0" w:firstColumn="1" w:lastColumn="0" w:oddVBand="0" w:evenVBand="0" w:oddHBand="0" w:evenHBand="0" w:firstRowFirstColumn="0" w:firstRowLastColumn="0" w:lastRowFirstColumn="0" w:lastRowLastColumn="0"/>
            <w:tcW w:w="1555" w:type="dxa"/>
            <w:vMerge w:val="restart"/>
          </w:tcPr>
          <w:p w14:paraId="66A0373C" w14:textId="3541BDAC" w:rsidR="002D2F5B" w:rsidRPr="0034513B" w:rsidRDefault="002D2F5B" w:rsidP="00601FAD">
            <w:pPr>
              <w:pStyle w:val="Inhalt"/>
              <w:rPr>
                <w:b w:val="0"/>
                <w:bCs w:val="0"/>
                <w:szCs w:val="24"/>
              </w:rPr>
            </w:pPr>
            <w:r w:rsidRPr="0034513B">
              <w:rPr>
                <w:b w:val="0"/>
                <w:bCs w:val="0"/>
                <w:szCs w:val="24"/>
              </w:rPr>
              <w:t>Wie wird das (eine andere Vorhersage)</w:t>
            </w:r>
          </w:p>
        </w:tc>
        <w:tc>
          <w:tcPr>
            <w:tcW w:w="5103" w:type="dxa"/>
          </w:tcPr>
          <w:p w14:paraId="0BD1B6B8"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r w:rsidRPr="0034513B">
              <w:rPr>
                <w:b/>
                <w:bCs/>
                <w:szCs w:val="24"/>
              </w:rPr>
              <w:t>Wie sollte sich diese Instanz ändern, um eine andere Vorhersage Q zu erhalten?</w:t>
            </w:r>
          </w:p>
        </w:tc>
        <w:tc>
          <w:tcPr>
            <w:tcW w:w="3366" w:type="dxa"/>
          </w:tcPr>
          <w:p w14:paraId="7A901C72"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p>
        </w:tc>
      </w:tr>
      <w:tr w:rsidR="0034513B" w:rsidRPr="0034513B" w14:paraId="6C54F582" w14:textId="05A03D6D"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90A651D" w14:textId="77777777" w:rsidR="002D2F5B" w:rsidRPr="0034513B" w:rsidRDefault="002D2F5B" w:rsidP="00601FAD">
            <w:pPr>
              <w:pStyle w:val="Inhalt"/>
              <w:rPr>
                <w:b w:val="0"/>
                <w:bCs w:val="0"/>
                <w:szCs w:val="24"/>
              </w:rPr>
            </w:pPr>
          </w:p>
        </w:tc>
        <w:tc>
          <w:tcPr>
            <w:tcW w:w="5103" w:type="dxa"/>
          </w:tcPr>
          <w:p w14:paraId="5CD18129"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Was ist die Mindeständerung, die für diese Instanz erforderlich ist, um eine andere Vorhersage Q zu erhalten?</w:t>
            </w:r>
          </w:p>
        </w:tc>
        <w:tc>
          <w:tcPr>
            <w:tcW w:w="3366" w:type="dxa"/>
          </w:tcPr>
          <w:p w14:paraId="6F612363"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5F13FA45" w14:textId="7C976DEB" w:rsidTr="000A3467">
        <w:tc>
          <w:tcPr>
            <w:cnfStyle w:val="001000000000" w:firstRow="0" w:lastRow="0" w:firstColumn="1" w:lastColumn="0" w:oddVBand="0" w:evenVBand="0" w:oddHBand="0" w:evenHBand="0" w:firstRowFirstColumn="0" w:firstRowLastColumn="0" w:lastRowFirstColumn="0" w:lastRowLastColumn="0"/>
            <w:tcW w:w="1555" w:type="dxa"/>
            <w:vMerge/>
          </w:tcPr>
          <w:p w14:paraId="125B607C" w14:textId="77777777" w:rsidR="002D2F5B" w:rsidRPr="0034513B" w:rsidRDefault="002D2F5B" w:rsidP="00601FAD">
            <w:pPr>
              <w:pStyle w:val="Inhalt"/>
              <w:rPr>
                <w:b w:val="0"/>
                <w:bCs w:val="0"/>
                <w:szCs w:val="24"/>
              </w:rPr>
            </w:pPr>
          </w:p>
        </w:tc>
        <w:tc>
          <w:tcPr>
            <w:tcW w:w="5103" w:type="dxa"/>
          </w:tcPr>
          <w:p w14:paraId="703291E5"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Wie sollte sich ein bestimmtes Merkmal für diesen Fall ändern, um eine andere Vorhersage Q zu erhalten?</w:t>
            </w:r>
          </w:p>
        </w:tc>
        <w:tc>
          <w:tcPr>
            <w:tcW w:w="3366" w:type="dxa"/>
          </w:tcPr>
          <w:p w14:paraId="5860D25F"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115E44A8" w14:textId="1573660C"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C75217B" w14:textId="77777777" w:rsidR="002D2F5B" w:rsidRPr="0034513B" w:rsidRDefault="002D2F5B" w:rsidP="00601FAD">
            <w:pPr>
              <w:pStyle w:val="Inhalt"/>
              <w:rPr>
                <w:b w:val="0"/>
                <w:bCs w:val="0"/>
                <w:szCs w:val="24"/>
              </w:rPr>
            </w:pPr>
          </w:p>
        </w:tc>
        <w:tc>
          <w:tcPr>
            <w:tcW w:w="5103" w:type="dxa"/>
          </w:tcPr>
          <w:p w14:paraId="55935CDC"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Für welche Art von Instanz wird [ein anderes Ergebnis Q] vorhergesagt?</w:t>
            </w:r>
          </w:p>
        </w:tc>
        <w:tc>
          <w:tcPr>
            <w:tcW w:w="3366" w:type="dxa"/>
          </w:tcPr>
          <w:p w14:paraId="071EA48B"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256B43FE" w14:textId="3D9B153B" w:rsidTr="000A3467">
        <w:tc>
          <w:tcPr>
            <w:cnfStyle w:val="001000000000" w:firstRow="0" w:lastRow="0" w:firstColumn="1" w:lastColumn="0" w:oddVBand="0" w:evenVBand="0" w:oddHBand="0" w:evenHBand="0" w:firstRowFirstColumn="0" w:firstRowLastColumn="0" w:lastRowFirstColumn="0" w:lastRowLastColumn="0"/>
            <w:tcW w:w="1555" w:type="dxa"/>
            <w:vMerge w:val="restart"/>
          </w:tcPr>
          <w:p w14:paraId="25F98EA6" w14:textId="5CF519D1" w:rsidR="002D2F5B" w:rsidRPr="0034513B" w:rsidRDefault="002D2F5B" w:rsidP="00601FAD">
            <w:pPr>
              <w:pStyle w:val="Inhalt"/>
              <w:rPr>
                <w:b w:val="0"/>
                <w:bCs w:val="0"/>
                <w:szCs w:val="24"/>
              </w:rPr>
            </w:pPr>
            <w:r w:rsidRPr="0034513B">
              <w:rPr>
                <w:b w:val="0"/>
                <w:bCs w:val="0"/>
                <w:szCs w:val="24"/>
              </w:rPr>
              <w:t>Wie bleibt das (die aktuelle Vorhersage)</w:t>
            </w:r>
          </w:p>
        </w:tc>
        <w:tc>
          <w:tcPr>
            <w:tcW w:w="5103" w:type="dxa"/>
          </w:tcPr>
          <w:p w14:paraId="6C05611B"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r w:rsidRPr="0034513B">
              <w:rPr>
                <w:b/>
                <w:bCs/>
                <w:szCs w:val="24"/>
              </w:rPr>
              <w:t xml:space="preserve">Wie groß ist der zulässige Änderungsbereich für diese Instanz, damit die Vorhersage </w:t>
            </w:r>
            <w:proofErr w:type="gramStart"/>
            <w:r w:rsidRPr="0034513B">
              <w:rPr>
                <w:b/>
                <w:bCs/>
                <w:szCs w:val="24"/>
              </w:rPr>
              <w:t>gleich bleibt</w:t>
            </w:r>
            <w:proofErr w:type="gramEnd"/>
            <w:r w:rsidRPr="0034513B">
              <w:rPr>
                <w:b/>
                <w:bCs/>
                <w:szCs w:val="24"/>
              </w:rPr>
              <w:t>?</w:t>
            </w:r>
          </w:p>
        </w:tc>
        <w:tc>
          <w:tcPr>
            <w:tcW w:w="3366" w:type="dxa"/>
          </w:tcPr>
          <w:p w14:paraId="018A3CC6"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p>
        </w:tc>
      </w:tr>
      <w:tr w:rsidR="0034513B" w:rsidRPr="0034513B" w14:paraId="3B933E0D" w14:textId="2F4A1E38"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F1C326E" w14:textId="77777777" w:rsidR="002D2F5B" w:rsidRPr="0034513B" w:rsidRDefault="002D2F5B" w:rsidP="00601FAD">
            <w:pPr>
              <w:pStyle w:val="Inhalt"/>
              <w:rPr>
                <w:b w:val="0"/>
                <w:bCs w:val="0"/>
                <w:szCs w:val="24"/>
              </w:rPr>
            </w:pPr>
          </w:p>
        </w:tc>
        <w:tc>
          <w:tcPr>
            <w:tcW w:w="5103" w:type="dxa"/>
          </w:tcPr>
          <w:p w14:paraId="0512C16E"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 xml:space="preserve">Welcher Wertebereich ist für ein bestimmtes Merkmal zulässig, damit die Vorhersage </w:t>
            </w:r>
            <w:proofErr w:type="gramStart"/>
            <w:r w:rsidRPr="0034513B">
              <w:rPr>
                <w:szCs w:val="24"/>
              </w:rPr>
              <w:t>gleich bleibt</w:t>
            </w:r>
            <w:proofErr w:type="gramEnd"/>
            <w:r w:rsidRPr="0034513B">
              <w:rPr>
                <w:szCs w:val="24"/>
              </w:rPr>
              <w:t>?</w:t>
            </w:r>
          </w:p>
        </w:tc>
        <w:tc>
          <w:tcPr>
            <w:tcW w:w="3366" w:type="dxa"/>
          </w:tcPr>
          <w:p w14:paraId="49761D37"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4849CAA8" w14:textId="534BA846" w:rsidTr="000A3467">
        <w:tc>
          <w:tcPr>
            <w:cnfStyle w:val="001000000000" w:firstRow="0" w:lastRow="0" w:firstColumn="1" w:lastColumn="0" w:oddVBand="0" w:evenVBand="0" w:oddHBand="0" w:evenHBand="0" w:firstRowFirstColumn="0" w:firstRowLastColumn="0" w:lastRowFirstColumn="0" w:lastRowLastColumn="0"/>
            <w:tcW w:w="1555" w:type="dxa"/>
            <w:vMerge/>
          </w:tcPr>
          <w:p w14:paraId="1AC04F31" w14:textId="77777777" w:rsidR="002D2F5B" w:rsidRPr="0034513B" w:rsidRDefault="002D2F5B" w:rsidP="00601FAD">
            <w:pPr>
              <w:pStyle w:val="Inhalt"/>
              <w:rPr>
                <w:b w:val="0"/>
                <w:bCs w:val="0"/>
                <w:szCs w:val="24"/>
              </w:rPr>
            </w:pPr>
          </w:p>
        </w:tc>
        <w:tc>
          <w:tcPr>
            <w:tcW w:w="5103" w:type="dxa"/>
          </w:tcPr>
          <w:p w14:paraId="54B53F4A"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Welche(s) Merkmal(e)/Merkmalswert(e) ist/sind erforderlich, um diese Vorhersage zu gewährleisten?</w:t>
            </w:r>
          </w:p>
        </w:tc>
        <w:tc>
          <w:tcPr>
            <w:tcW w:w="3366" w:type="dxa"/>
          </w:tcPr>
          <w:p w14:paraId="18836D22"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29993399" w14:textId="04FE73D1"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1F06187" w14:textId="77777777" w:rsidR="002D2F5B" w:rsidRPr="0034513B" w:rsidRDefault="002D2F5B" w:rsidP="00601FAD">
            <w:pPr>
              <w:pStyle w:val="Inhalt"/>
              <w:rPr>
                <w:b w:val="0"/>
                <w:bCs w:val="0"/>
                <w:szCs w:val="24"/>
              </w:rPr>
            </w:pPr>
          </w:p>
        </w:tc>
        <w:tc>
          <w:tcPr>
            <w:tcW w:w="5103" w:type="dxa"/>
          </w:tcPr>
          <w:p w14:paraId="6263CC15"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Welche Art von Instanz erhält die gleiche Vorhersage?</w:t>
            </w:r>
          </w:p>
        </w:tc>
        <w:tc>
          <w:tcPr>
            <w:tcW w:w="3366" w:type="dxa"/>
          </w:tcPr>
          <w:p w14:paraId="30ADD0D3"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7C553F86" w14:textId="1730F576" w:rsidTr="000A3467">
        <w:tc>
          <w:tcPr>
            <w:cnfStyle w:val="001000000000" w:firstRow="0" w:lastRow="0" w:firstColumn="1" w:lastColumn="0" w:oddVBand="0" w:evenVBand="0" w:oddHBand="0" w:evenHBand="0" w:firstRowFirstColumn="0" w:firstRowLastColumn="0" w:lastRowFirstColumn="0" w:lastRowLastColumn="0"/>
            <w:tcW w:w="1555" w:type="dxa"/>
            <w:vMerge w:val="restart"/>
          </w:tcPr>
          <w:p w14:paraId="5AD638FA" w14:textId="5E109294" w:rsidR="002D2F5B" w:rsidRPr="0034513B" w:rsidRDefault="00ED265C" w:rsidP="00601FAD">
            <w:pPr>
              <w:pStyle w:val="Inhalt"/>
              <w:rPr>
                <w:b w:val="0"/>
                <w:bCs w:val="0"/>
                <w:szCs w:val="24"/>
                <w:lang w:val="en-GB"/>
              </w:rPr>
            </w:pPr>
            <w:r w:rsidRPr="0034513B">
              <w:rPr>
                <w:b w:val="0"/>
                <w:bCs w:val="0"/>
                <w:szCs w:val="24"/>
                <w:lang w:val="en-GB"/>
              </w:rPr>
              <w:t xml:space="preserve">Was, </w:t>
            </w:r>
            <w:proofErr w:type="spellStart"/>
            <w:r w:rsidRPr="0034513B">
              <w:rPr>
                <w:b w:val="0"/>
                <w:bCs w:val="0"/>
                <w:szCs w:val="24"/>
                <w:lang w:val="en-GB"/>
              </w:rPr>
              <w:t>wenn</w:t>
            </w:r>
            <w:proofErr w:type="spellEnd"/>
          </w:p>
        </w:tc>
        <w:tc>
          <w:tcPr>
            <w:tcW w:w="5103" w:type="dxa"/>
          </w:tcPr>
          <w:p w14:paraId="6D76A999" w14:textId="6C848126"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r w:rsidRPr="0034513B">
              <w:rPr>
                <w:b/>
                <w:bCs/>
                <w:szCs w:val="24"/>
              </w:rPr>
              <w:t xml:space="preserve">Was würde das System vorhersagen, wenn diese Instanz sich ändert </w:t>
            </w:r>
            <w:proofErr w:type="gramStart"/>
            <w:r w:rsidRPr="0034513B">
              <w:rPr>
                <w:b/>
                <w:bCs/>
                <w:szCs w:val="24"/>
              </w:rPr>
              <w:t>in...</w:t>
            </w:r>
            <w:proofErr w:type="gramEnd"/>
            <w:r w:rsidRPr="0034513B">
              <w:rPr>
                <w:b/>
                <w:bCs/>
                <w:szCs w:val="24"/>
              </w:rPr>
              <w:t>?</w:t>
            </w:r>
          </w:p>
        </w:tc>
        <w:tc>
          <w:tcPr>
            <w:tcW w:w="3366" w:type="dxa"/>
          </w:tcPr>
          <w:p w14:paraId="4C457C4B"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b/>
                <w:bCs/>
                <w:szCs w:val="24"/>
              </w:rPr>
            </w:pPr>
          </w:p>
        </w:tc>
      </w:tr>
      <w:tr w:rsidR="0034513B" w:rsidRPr="0034513B" w14:paraId="3EF152D5" w14:textId="20BE2D94"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D72FC13" w14:textId="77777777" w:rsidR="002D2F5B" w:rsidRPr="0034513B" w:rsidRDefault="002D2F5B" w:rsidP="00601FAD">
            <w:pPr>
              <w:pStyle w:val="Inhalt"/>
              <w:rPr>
                <w:b w:val="0"/>
                <w:bCs w:val="0"/>
                <w:szCs w:val="24"/>
              </w:rPr>
            </w:pPr>
          </w:p>
        </w:tc>
        <w:tc>
          <w:tcPr>
            <w:tcW w:w="5103" w:type="dxa"/>
          </w:tcPr>
          <w:p w14:paraId="59557834"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Was würde das System vorhersagen, wenn ein bestimmtes Merkmal sich zu... ändert?</w:t>
            </w:r>
          </w:p>
        </w:tc>
        <w:tc>
          <w:tcPr>
            <w:tcW w:w="3366" w:type="dxa"/>
          </w:tcPr>
          <w:p w14:paraId="3AE7428F"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7B3B9B86" w14:textId="54F13FD7" w:rsidTr="000A3467">
        <w:tc>
          <w:tcPr>
            <w:cnfStyle w:val="001000000000" w:firstRow="0" w:lastRow="0" w:firstColumn="1" w:lastColumn="0" w:oddVBand="0" w:evenVBand="0" w:oddHBand="0" w:evenHBand="0" w:firstRowFirstColumn="0" w:firstRowLastColumn="0" w:lastRowFirstColumn="0" w:lastRowLastColumn="0"/>
            <w:tcW w:w="1555" w:type="dxa"/>
            <w:vMerge/>
          </w:tcPr>
          <w:p w14:paraId="4B039D74" w14:textId="77777777" w:rsidR="002D2F5B" w:rsidRPr="0034513B" w:rsidRDefault="002D2F5B" w:rsidP="00601FAD">
            <w:pPr>
              <w:pStyle w:val="Inhalt"/>
              <w:rPr>
                <w:b w:val="0"/>
                <w:bCs w:val="0"/>
                <w:szCs w:val="24"/>
              </w:rPr>
            </w:pPr>
          </w:p>
        </w:tc>
        <w:tc>
          <w:tcPr>
            <w:tcW w:w="5103" w:type="dxa"/>
          </w:tcPr>
          <w:p w14:paraId="32EE4E38"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r w:rsidRPr="0034513B">
              <w:rPr>
                <w:szCs w:val="24"/>
              </w:rPr>
              <w:t>Was würde das System für [eine andere Instanz] vorhersagen?</w:t>
            </w:r>
          </w:p>
        </w:tc>
        <w:tc>
          <w:tcPr>
            <w:tcW w:w="3366" w:type="dxa"/>
          </w:tcPr>
          <w:p w14:paraId="462AF76B"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0C4BC1B8" w14:textId="79629551"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B673FF9" w14:textId="4A94F2B3" w:rsidR="002D2F5B" w:rsidRPr="0034513B" w:rsidRDefault="00ED265C" w:rsidP="00601FAD">
            <w:pPr>
              <w:pStyle w:val="Inhalt"/>
              <w:rPr>
                <w:b w:val="0"/>
                <w:bCs w:val="0"/>
                <w:szCs w:val="24"/>
                <w:lang w:val="en-GB"/>
              </w:rPr>
            </w:pPr>
            <w:proofErr w:type="spellStart"/>
            <w:r w:rsidRPr="0034513B">
              <w:rPr>
                <w:b w:val="0"/>
                <w:bCs w:val="0"/>
                <w:szCs w:val="24"/>
                <w:lang w:val="en-GB"/>
              </w:rPr>
              <w:t>Andere</w:t>
            </w:r>
            <w:proofErr w:type="spellEnd"/>
          </w:p>
        </w:tc>
        <w:tc>
          <w:tcPr>
            <w:tcW w:w="5103" w:type="dxa"/>
          </w:tcPr>
          <w:p w14:paraId="6C9ADE36"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r w:rsidRPr="0034513B">
              <w:rPr>
                <w:szCs w:val="24"/>
              </w:rPr>
              <w:t>Wie/Warum wird sich das System im Laufe der Zeit ändern/anpassen/verbessern/abdriften? (Veränderung)</w:t>
            </w:r>
          </w:p>
        </w:tc>
        <w:tc>
          <w:tcPr>
            <w:tcW w:w="3366" w:type="dxa"/>
          </w:tcPr>
          <w:p w14:paraId="56072F46"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710356EC" w14:textId="6CAD6B2A" w:rsidTr="000A3467">
        <w:tc>
          <w:tcPr>
            <w:cnfStyle w:val="001000000000" w:firstRow="0" w:lastRow="0" w:firstColumn="1" w:lastColumn="0" w:oddVBand="0" w:evenVBand="0" w:oddHBand="0" w:evenHBand="0" w:firstRowFirstColumn="0" w:firstRowLastColumn="0" w:lastRowFirstColumn="0" w:lastRowLastColumn="0"/>
            <w:tcW w:w="1555" w:type="dxa"/>
            <w:vMerge/>
          </w:tcPr>
          <w:p w14:paraId="51536C4F" w14:textId="77777777" w:rsidR="002D2F5B" w:rsidRPr="0034513B" w:rsidRDefault="002D2F5B" w:rsidP="00601FAD">
            <w:pPr>
              <w:pStyle w:val="Inhalt"/>
              <w:rPr>
                <w:szCs w:val="24"/>
              </w:rPr>
            </w:pPr>
          </w:p>
        </w:tc>
        <w:tc>
          <w:tcPr>
            <w:tcW w:w="5103" w:type="dxa"/>
          </w:tcPr>
          <w:p w14:paraId="52C1D488"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lang w:val="en-GB"/>
              </w:rPr>
            </w:pPr>
            <w:r w:rsidRPr="0034513B">
              <w:rPr>
                <w:szCs w:val="24"/>
              </w:rPr>
              <w:t xml:space="preserve">Kann ich, und wenn ja, wie kann ich das System verbessern? </w:t>
            </w:r>
            <w:r w:rsidRPr="0034513B">
              <w:rPr>
                <w:szCs w:val="24"/>
                <w:lang w:val="en-GB"/>
              </w:rPr>
              <w:t>(</w:t>
            </w:r>
            <w:proofErr w:type="spellStart"/>
            <w:r w:rsidRPr="0034513B">
              <w:rPr>
                <w:szCs w:val="24"/>
                <w:lang w:val="en-GB"/>
              </w:rPr>
              <w:t>Verbesserung</w:t>
            </w:r>
            <w:proofErr w:type="spellEnd"/>
            <w:r w:rsidRPr="0034513B">
              <w:rPr>
                <w:szCs w:val="24"/>
                <w:lang w:val="en-GB"/>
              </w:rPr>
              <w:t>)</w:t>
            </w:r>
          </w:p>
        </w:tc>
        <w:tc>
          <w:tcPr>
            <w:tcW w:w="3366" w:type="dxa"/>
          </w:tcPr>
          <w:p w14:paraId="53F5292F"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407508A2" w14:textId="7F39E4E2"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82A7CB2" w14:textId="77777777" w:rsidR="002D2F5B" w:rsidRPr="0034513B" w:rsidRDefault="002D2F5B" w:rsidP="00601FAD">
            <w:pPr>
              <w:pStyle w:val="Inhalt"/>
              <w:rPr>
                <w:szCs w:val="24"/>
                <w:lang w:val="en-GB"/>
              </w:rPr>
            </w:pPr>
          </w:p>
        </w:tc>
        <w:tc>
          <w:tcPr>
            <w:tcW w:w="5103" w:type="dxa"/>
          </w:tcPr>
          <w:p w14:paraId="2CE3F685"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lang w:val="en-GB"/>
              </w:rPr>
            </w:pPr>
            <w:r w:rsidRPr="0034513B">
              <w:rPr>
                <w:szCs w:val="24"/>
              </w:rPr>
              <w:t xml:space="preserve">Warum verwendet das System einen bestimmten Algorithmus/ein bestimmtes Merkmal/eine bestimmte Regel/einen bestimmten Datensatz oder nicht? </w:t>
            </w:r>
            <w:r w:rsidRPr="0034513B">
              <w:rPr>
                <w:szCs w:val="24"/>
                <w:lang w:val="en-GB"/>
              </w:rPr>
              <w:t>(</w:t>
            </w:r>
            <w:proofErr w:type="spellStart"/>
            <w:r w:rsidRPr="0034513B">
              <w:rPr>
                <w:szCs w:val="24"/>
                <w:lang w:val="en-GB"/>
              </w:rPr>
              <w:t>Nachbereitung</w:t>
            </w:r>
            <w:proofErr w:type="spellEnd"/>
            <w:r w:rsidRPr="0034513B">
              <w:rPr>
                <w:szCs w:val="24"/>
                <w:lang w:val="en-GB"/>
              </w:rPr>
              <w:t>)</w:t>
            </w:r>
          </w:p>
        </w:tc>
        <w:tc>
          <w:tcPr>
            <w:tcW w:w="3366" w:type="dxa"/>
          </w:tcPr>
          <w:p w14:paraId="6B0EB91F"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r w:rsidR="0034513B" w:rsidRPr="0034513B" w14:paraId="3BA86EA4" w14:textId="2EE0C064" w:rsidTr="000A3467">
        <w:tc>
          <w:tcPr>
            <w:cnfStyle w:val="001000000000" w:firstRow="0" w:lastRow="0" w:firstColumn="1" w:lastColumn="0" w:oddVBand="0" w:evenVBand="0" w:oddHBand="0" w:evenHBand="0" w:firstRowFirstColumn="0" w:firstRowLastColumn="0" w:lastRowFirstColumn="0" w:lastRowLastColumn="0"/>
            <w:tcW w:w="1555" w:type="dxa"/>
            <w:vMerge/>
          </w:tcPr>
          <w:p w14:paraId="64D91128" w14:textId="77777777" w:rsidR="002D2F5B" w:rsidRPr="0034513B" w:rsidRDefault="002D2F5B" w:rsidP="00601FAD">
            <w:pPr>
              <w:pStyle w:val="Inhalt"/>
              <w:rPr>
                <w:szCs w:val="24"/>
                <w:lang w:val="en-GB"/>
              </w:rPr>
            </w:pPr>
          </w:p>
        </w:tc>
        <w:tc>
          <w:tcPr>
            <w:tcW w:w="5103" w:type="dxa"/>
          </w:tcPr>
          <w:p w14:paraId="47C7161F"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lang w:val="en-GB"/>
              </w:rPr>
            </w:pPr>
            <w:r w:rsidRPr="0034513B">
              <w:rPr>
                <w:szCs w:val="24"/>
              </w:rPr>
              <w:t xml:space="preserve">Was bedeutet [eine Terminologie des maschinellen Lernens]? </w:t>
            </w:r>
            <w:r w:rsidRPr="0034513B">
              <w:rPr>
                <w:szCs w:val="24"/>
                <w:lang w:val="en-GB"/>
              </w:rPr>
              <w:t>(</w:t>
            </w:r>
            <w:proofErr w:type="spellStart"/>
            <w:r w:rsidRPr="0034513B">
              <w:rPr>
                <w:szCs w:val="24"/>
                <w:lang w:val="en-GB"/>
              </w:rPr>
              <w:t>terminologisch</w:t>
            </w:r>
            <w:proofErr w:type="spellEnd"/>
            <w:r w:rsidRPr="0034513B">
              <w:rPr>
                <w:szCs w:val="24"/>
                <w:lang w:val="en-GB"/>
              </w:rPr>
              <w:t>)</w:t>
            </w:r>
          </w:p>
        </w:tc>
        <w:tc>
          <w:tcPr>
            <w:tcW w:w="3366" w:type="dxa"/>
          </w:tcPr>
          <w:p w14:paraId="7F4185FB" w14:textId="77777777" w:rsidR="002D2F5B" w:rsidRPr="0034513B" w:rsidRDefault="002D2F5B" w:rsidP="00601FAD">
            <w:pPr>
              <w:pStyle w:val="Inhalt"/>
              <w:cnfStyle w:val="000000000000" w:firstRow="0" w:lastRow="0" w:firstColumn="0" w:lastColumn="0" w:oddVBand="0" w:evenVBand="0" w:oddHBand="0" w:evenHBand="0" w:firstRowFirstColumn="0" w:firstRowLastColumn="0" w:lastRowFirstColumn="0" w:lastRowLastColumn="0"/>
              <w:rPr>
                <w:szCs w:val="24"/>
              </w:rPr>
            </w:pPr>
          </w:p>
        </w:tc>
      </w:tr>
      <w:tr w:rsidR="0034513B" w:rsidRPr="0034513B" w14:paraId="60CA6D48" w14:textId="0FBDDD3B" w:rsidTr="000A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7A95914" w14:textId="77777777" w:rsidR="002D2F5B" w:rsidRPr="0034513B" w:rsidRDefault="002D2F5B" w:rsidP="00601FAD">
            <w:pPr>
              <w:pStyle w:val="Inhalt"/>
              <w:rPr>
                <w:szCs w:val="24"/>
                <w:lang w:val="en-GB"/>
              </w:rPr>
            </w:pPr>
          </w:p>
        </w:tc>
        <w:tc>
          <w:tcPr>
            <w:tcW w:w="5103" w:type="dxa"/>
          </w:tcPr>
          <w:p w14:paraId="403588B5"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lang w:val="en-GB"/>
              </w:rPr>
            </w:pPr>
            <w:r w:rsidRPr="0034513B">
              <w:rPr>
                <w:szCs w:val="24"/>
              </w:rPr>
              <w:t xml:space="preserve">Was sind die Ergebnisse anderer Personen, die das System verwenden? </w:t>
            </w:r>
            <w:r w:rsidRPr="0034513B">
              <w:rPr>
                <w:szCs w:val="24"/>
                <w:lang w:val="en-GB"/>
              </w:rPr>
              <w:t>(</w:t>
            </w:r>
            <w:proofErr w:type="spellStart"/>
            <w:r w:rsidRPr="0034513B">
              <w:rPr>
                <w:szCs w:val="24"/>
                <w:lang w:val="en-GB"/>
              </w:rPr>
              <w:t>sozial</w:t>
            </w:r>
            <w:proofErr w:type="spellEnd"/>
            <w:r w:rsidRPr="0034513B">
              <w:rPr>
                <w:szCs w:val="24"/>
                <w:lang w:val="en-GB"/>
              </w:rPr>
              <w:t>)</w:t>
            </w:r>
          </w:p>
        </w:tc>
        <w:tc>
          <w:tcPr>
            <w:tcW w:w="3366" w:type="dxa"/>
          </w:tcPr>
          <w:p w14:paraId="01DCDB68" w14:textId="77777777" w:rsidR="002D2F5B" w:rsidRPr="0034513B" w:rsidRDefault="002D2F5B" w:rsidP="00601FAD">
            <w:pPr>
              <w:pStyle w:val="Inhalt"/>
              <w:cnfStyle w:val="000000100000" w:firstRow="0" w:lastRow="0" w:firstColumn="0" w:lastColumn="0" w:oddVBand="0" w:evenVBand="0" w:oddHBand="1" w:evenHBand="0" w:firstRowFirstColumn="0" w:firstRowLastColumn="0" w:lastRowFirstColumn="0" w:lastRowLastColumn="0"/>
              <w:rPr>
                <w:szCs w:val="24"/>
              </w:rPr>
            </w:pPr>
          </w:p>
        </w:tc>
      </w:tr>
    </w:tbl>
    <w:p w14:paraId="7E6E2277" w14:textId="77777777" w:rsidR="002425FD" w:rsidRDefault="002425FD" w:rsidP="002425FD">
      <w:pPr>
        <w:pStyle w:val="Inhalt"/>
      </w:pPr>
    </w:p>
    <w:p w14:paraId="78B59BC3" w14:textId="77777777" w:rsidR="002425FD" w:rsidRDefault="002425FD">
      <w:pPr>
        <w:spacing w:after="200"/>
        <w:rPr>
          <w:rFonts w:asciiTheme="majorHAnsi" w:eastAsiaTheme="majorEastAsia" w:hAnsiTheme="majorHAnsi" w:cstheme="majorBidi"/>
          <w:color w:val="345B2F" w:themeColor="text2" w:themeShade="BF"/>
          <w:kern w:val="28"/>
          <w:sz w:val="52"/>
          <w:szCs w:val="32"/>
        </w:rPr>
      </w:pPr>
      <w:r>
        <w:br w:type="page"/>
      </w:r>
    </w:p>
    <w:p w14:paraId="66398559" w14:textId="622D2371" w:rsidR="00CB7558" w:rsidRPr="0034513B" w:rsidRDefault="00CB7558" w:rsidP="00807CB4">
      <w:pPr>
        <w:pStyle w:val="berschrift1"/>
      </w:pPr>
      <w:bookmarkStart w:id="1" w:name="_Hlk130831554"/>
      <w:r w:rsidRPr="0034513B">
        <w:lastRenderedPageBreak/>
        <w:t>Fragenanalyse</w:t>
      </w:r>
    </w:p>
    <w:p w14:paraId="1597A09C" w14:textId="044D139B" w:rsidR="0055399A" w:rsidRDefault="00C655DE" w:rsidP="00CB7558">
      <w:pPr>
        <w:pStyle w:val="Inhalt"/>
      </w:pPr>
      <w:r>
        <w:t>In diesem Schritt werden d</w:t>
      </w:r>
      <w:r w:rsidR="0055399A">
        <w:t>ie Fragen anhand</w:t>
      </w:r>
      <w:r w:rsidR="00AC720C">
        <w:t xml:space="preserve"> von</w:t>
      </w:r>
      <w:r w:rsidR="0055399A">
        <w:t xml:space="preserve"> </w:t>
      </w:r>
      <w:r w:rsidR="000D1839">
        <w:t>Fragekategorien</w:t>
      </w:r>
      <w:r w:rsidR="0055399A">
        <w:t>, relevanten Themen und dem Grad der Selbsterklärung analysiert.</w:t>
      </w:r>
    </w:p>
    <w:p w14:paraId="4159BFA8" w14:textId="1C764483" w:rsidR="005347E8" w:rsidRDefault="008735B3" w:rsidP="00CB7558">
      <w:pPr>
        <w:pStyle w:val="Inhalt"/>
      </w:pPr>
      <w:r>
        <w:t>Tragen Sie die</w:t>
      </w:r>
      <w:r w:rsidR="006B3001">
        <w:t xml:space="preserve"> Ergebnisse der Analyse </w:t>
      </w:r>
      <w:r>
        <w:t>bitte</w:t>
      </w:r>
      <w:r w:rsidR="006B3001">
        <w:t xml:space="preserve"> </w:t>
      </w:r>
      <w:r>
        <w:t>übersichtlich auf den Anforderungsblättern ein</w:t>
      </w:r>
      <w:r w:rsidR="00F1359F">
        <w:t>, die Sie am Ende der Fragenanalyse finden</w:t>
      </w:r>
      <w:r w:rsidR="00B53862">
        <w:t>.</w:t>
      </w:r>
      <w:r w:rsidR="00DB6CD1" w:rsidRPr="0034513B">
        <w:t xml:space="preserve"> </w:t>
      </w:r>
      <w:r w:rsidR="006B7914">
        <w:t>Die Granularit</w:t>
      </w:r>
      <w:r w:rsidR="00921E9C">
        <w:t xml:space="preserve">ät </w:t>
      </w:r>
      <w:r w:rsidR="00615DDB">
        <w:t xml:space="preserve">von </w:t>
      </w:r>
      <w:r w:rsidR="00921E9C">
        <w:t>der Fragener</w:t>
      </w:r>
      <w:r w:rsidR="00A81899">
        <w:t>hebung</w:t>
      </w:r>
      <w:r w:rsidR="00921E9C">
        <w:t xml:space="preserve"> sollte bei der Fragenanalyse beibehalten werden und die Anforderungsblätter dementsprechend kopiert werden.</w:t>
      </w:r>
    </w:p>
    <w:p w14:paraId="0F41B6B0" w14:textId="00E6037F" w:rsidR="00CB7558" w:rsidRPr="007F5993" w:rsidRDefault="000D1839" w:rsidP="007F5993">
      <w:pPr>
        <w:pStyle w:val="berschrift2"/>
      </w:pPr>
      <w:r>
        <w:t>Fragekategorien</w:t>
      </w:r>
      <w:r w:rsidR="008B2FFF">
        <w:t xml:space="preserve"> identifizieren</w:t>
      </w:r>
    </w:p>
    <w:p w14:paraId="37C95374" w14:textId="2CF3CA50" w:rsidR="006B3001" w:rsidRDefault="00CB7558" w:rsidP="00CB7558">
      <w:pPr>
        <w:pStyle w:val="Inhalt"/>
      </w:pPr>
      <w:r w:rsidRPr="0034513B">
        <w:t xml:space="preserve">Für diesen Teil </w:t>
      </w:r>
      <w:r w:rsidR="00ED265C" w:rsidRPr="0034513B">
        <w:t>werden ähnliche Fragen gruppiert und in Kategorien eingeordnet. Anschließend werden die Kategorien (z.B. nach Anzahl der enthaltenden Fragen) priorisiert</w:t>
      </w:r>
      <w:r w:rsidR="003A0F11" w:rsidRPr="0034513B">
        <w:t>.</w:t>
      </w:r>
      <w:r w:rsidR="004C2410">
        <w:t xml:space="preserve"> Für die Zuordnung kann der Fragenkatalog des vorherigen Abschnittes verwendet werden.</w:t>
      </w:r>
    </w:p>
    <w:p w14:paraId="6948BF21" w14:textId="0A47CA3F" w:rsidR="006B3001" w:rsidRDefault="006B3001" w:rsidP="00CB7558">
      <w:pPr>
        <w:pStyle w:val="Inhalt"/>
      </w:pPr>
      <w:bookmarkStart w:id="2" w:name="_Hlk130831914"/>
      <w:r w:rsidRPr="0034513B">
        <w:t xml:space="preserve">Die </w:t>
      </w:r>
      <w:r>
        <w:t>folgende</w:t>
      </w:r>
      <w:r w:rsidRPr="0034513B">
        <w:t xml:space="preserve"> Tabelle zeigt eine mögliche Zuordnung </w:t>
      </w:r>
      <w:r>
        <w:t xml:space="preserve">der </w:t>
      </w:r>
      <w:r w:rsidR="000D1839">
        <w:t>Fragekategorien</w:t>
      </w:r>
      <w:r>
        <w:t xml:space="preserve"> zu einem inhaltlichen Ansatz</w:t>
      </w:r>
      <w:r w:rsidR="00B8397A">
        <w:t xml:space="preserve"> für die Gestaltung der</w:t>
      </w:r>
      <w:r>
        <w:t xml:space="preserve"> Erklärungen.</w:t>
      </w:r>
    </w:p>
    <w:tbl>
      <w:tblPr>
        <w:tblStyle w:val="EinfacheTabelle1"/>
        <w:tblW w:w="9735" w:type="dxa"/>
        <w:tblLook w:val="04A0" w:firstRow="1" w:lastRow="0" w:firstColumn="1" w:lastColumn="0" w:noHBand="0" w:noVBand="1"/>
      </w:tblPr>
      <w:tblGrid>
        <w:gridCol w:w="1839"/>
        <w:gridCol w:w="7896"/>
      </w:tblGrid>
      <w:tr w:rsidR="0055399A" w:rsidRPr="0034513B" w14:paraId="328FA0B1" w14:textId="77777777" w:rsidTr="000D24F3">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839" w:type="dxa"/>
          </w:tcPr>
          <w:p w14:paraId="6ECEE285" w14:textId="56FC163B" w:rsidR="0055399A" w:rsidRPr="0034513B" w:rsidRDefault="0055399A" w:rsidP="00D57706">
            <w:pPr>
              <w:pStyle w:val="Inhalt"/>
            </w:pPr>
            <w:r w:rsidRPr="0034513B">
              <w:rPr>
                <w:szCs w:val="24"/>
              </w:rPr>
              <w:t>Fragekategorie</w:t>
            </w:r>
          </w:p>
        </w:tc>
        <w:tc>
          <w:tcPr>
            <w:tcW w:w="7896" w:type="dxa"/>
          </w:tcPr>
          <w:p w14:paraId="11D4FA36" w14:textId="3678E6A4" w:rsidR="0055399A" w:rsidRPr="0034513B" w:rsidRDefault="000B3257" w:rsidP="00D57706">
            <w:pPr>
              <w:pStyle w:val="Inhalt"/>
              <w:cnfStyle w:val="100000000000" w:firstRow="1" w:lastRow="0" w:firstColumn="0" w:lastColumn="0" w:oddVBand="0" w:evenVBand="0" w:oddHBand="0" w:evenHBand="0" w:firstRowFirstColumn="0" w:firstRowLastColumn="0" w:lastRowFirstColumn="0" w:lastRowLastColumn="0"/>
            </w:pPr>
            <w:r>
              <w:t>Allgemeine Erklärungsansätze</w:t>
            </w:r>
          </w:p>
        </w:tc>
      </w:tr>
      <w:tr w:rsidR="0055399A" w:rsidRPr="0034513B" w14:paraId="3ECD16CD" w14:textId="77777777" w:rsidTr="000D24F3">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1839" w:type="dxa"/>
          </w:tcPr>
          <w:p w14:paraId="4B146D2F" w14:textId="77777777" w:rsidR="0055399A" w:rsidRPr="0034513B" w:rsidRDefault="0055399A" w:rsidP="00D57706">
            <w:pPr>
              <w:pStyle w:val="Inhalt"/>
            </w:pPr>
            <w:proofErr w:type="spellStart"/>
            <w:r w:rsidRPr="0034513B">
              <w:rPr>
                <w:b w:val="0"/>
                <w:bCs w:val="0"/>
                <w:szCs w:val="24"/>
                <w:lang w:val="en-GB"/>
              </w:rPr>
              <w:t>Daten</w:t>
            </w:r>
            <w:proofErr w:type="spellEnd"/>
          </w:p>
        </w:tc>
        <w:tc>
          <w:tcPr>
            <w:tcW w:w="7896" w:type="dxa"/>
          </w:tcPr>
          <w:p w14:paraId="69AD7778" w14:textId="4848B393"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Dokumentieren Sie umfassende Informationen über die Trainingsdaten, einschließlich der Quelle, Herkunft, Typ, Größe, Abdeckung der Population, potenzielle Verzerrungen usw.</w:t>
            </w:r>
          </w:p>
        </w:tc>
      </w:tr>
      <w:tr w:rsidR="0055399A" w:rsidRPr="0034513B" w14:paraId="4822E4AF" w14:textId="77777777" w:rsidTr="000D24F3">
        <w:trPr>
          <w:trHeight w:val="795"/>
        </w:trPr>
        <w:tc>
          <w:tcPr>
            <w:cnfStyle w:val="001000000000" w:firstRow="0" w:lastRow="0" w:firstColumn="1" w:lastColumn="0" w:oddVBand="0" w:evenVBand="0" w:oddHBand="0" w:evenHBand="0" w:firstRowFirstColumn="0" w:firstRowLastColumn="0" w:lastRowFirstColumn="0" w:lastRowLastColumn="0"/>
            <w:tcW w:w="1839" w:type="dxa"/>
          </w:tcPr>
          <w:p w14:paraId="5CF09900" w14:textId="77777777" w:rsidR="0055399A" w:rsidRPr="0034513B" w:rsidRDefault="0055399A" w:rsidP="00D57706">
            <w:pPr>
              <w:pStyle w:val="Inhalt"/>
            </w:pPr>
            <w:proofErr w:type="spellStart"/>
            <w:r w:rsidRPr="0034513B">
              <w:rPr>
                <w:b w:val="0"/>
                <w:bCs w:val="0"/>
                <w:szCs w:val="24"/>
                <w:lang w:val="en-GB"/>
              </w:rPr>
              <w:t>Ausgabe</w:t>
            </w:r>
            <w:proofErr w:type="spellEnd"/>
          </w:p>
        </w:tc>
        <w:tc>
          <w:tcPr>
            <w:tcW w:w="7896" w:type="dxa"/>
          </w:tcPr>
          <w:p w14:paraId="152A8FBC" w14:textId="1D9D0D1F"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Beschreiben Sie den Umfang der Ausgabe oder der Systemfunktionen.</w:t>
            </w:r>
          </w:p>
          <w:p w14:paraId="1CD8E701" w14:textId="24A78DAA"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 xml:space="preserve">Schlagen Sie vor, wie die Ausgabe für nachgelagerte Aufgaben oder den Arbeitsablauf </w:t>
            </w:r>
            <w:r w:rsidR="005A7B05">
              <w:rPr>
                <w:rStyle w:val="normaltextrun"/>
                <w:rFonts w:ascii="Calibri" w:eastAsiaTheme="majorEastAsia" w:hAnsi="Calibri"/>
                <w:bCs/>
                <w:lang w:val="de-DE"/>
              </w:rPr>
              <w:t>der</w:t>
            </w:r>
            <w:r w:rsidRPr="00D00AA2">
              <w:rPr>
                <w:rStyle w:val="normaltextrun"/>
                <w:rFonts w:ascii="Calibri" w:eastAsiaTheme="majorEastAsia" w:hAnsi="Calibri"/>
                <w:bCs/>
                <w:lang w:val="de-DE"/>
              </w:rPr>
              <w:t xml:space="preserve"> </w:t>
            </w:r>
            <w:r w:rsidR="001911B0">
              <w:rPr>
                <w:rStyle w:val="normaltextrun"/>
                <w:rFonts w:ascii="Calibri" w:eastAsiaTheme="majorEastAsia" w:hAnsi="Calibri"/>
                <w:bCs/>
                <w:lang w:val="de-DE"/>
              </w:rPr>
              <w:t>N</w:t>
            </w:r>
            <w:r w:rsidR="001911B0" w:rsidRPr="001911B0">
              <w:rPr>
                <w:rStyle w:val="normaltextrun"/>
                <w:rFonts w:ascii="Calibri" w:eastAsiaTheme="majorEastAsia" w:hAnsi="Calibri"/>
                <w:bCs/>
                <w:lang w:val="de-DE"/>
              </w:rPr>
              <w:t>u</w:t>
            </w:r>
            <w:r w:rsidR="001911B0">
              <w:rPr>
                <w:rStyle w:val="normaltextrun"/>
                <w:rFonts w:ascii="Calibri" w:eastAsiaTheme="majorEastAsia" w:hAnsi="Calibri"/>
                <w:bCs/>
                <w:lang w:val="de-DE"/>
              </w:rPr>
              <w:t>t</w:t>
            </w:r>
            <w:r w:rsidR="001911B0" w:rsidRPr="001911B0">
              <w:rPr>
                <w:rStyle w:val="normaltextrun"/>
                <w:rFonts w:ascii="Calibri" w:eastAsiaTheme="majorEastAsia" w:hAnsi="Calibri"/>
                <w:bCs/>
                <w:lang w:val="de-DE"/>
              </w:rPr>
              <w:t>z</w:t>
            </w:r>
            <w:r w:rsidR="001911B0">
              <w:rPr>
                <w:rStyle w:val="normaltextrun"/>
                <w:rFonts w:ascii="Calibri" w:eastAsiaTheme="majorEastAsia" w:hAnsi="Calibri"/>
                <w:bCs/>
                <w:lang w:val="de-DE"/>
              </w:rPr>
              <w:t>enden</w:t>
            </w:r>
            <w:r w:rsidR="00D97F0F">
              <w:rPr>
                <w:rStyle w:val="normaltextrun"/>
                <w:rFonts w:ascii="Calibri" w:eastAsiaTheme="majorEastAsia" w:hAnsi="Calibri"/>
                <w:bCs/>
                <w:lang w:val="de-DE"/>
              </w:rPr>
              <w:t xml:space="preserve"> </w:t>
            </w:r>
            <w:r w:rsidRPr="00D00AA2">
              <w:rPr>
                <w:rStyle w:val="normaltextrun"/>
                <w:rFonts w:ascii="Calibri" w:eastAsiaTheme="majorEastAsia" w:hAnsi="Calibri"/>
                <w:bCs/>
                <w:lang w:val="de-DE"/>
              </w:rPr>
              <w:t>verwendet werden sollte.</w:t>
            </w:r>
          </w:p>
        </w:tc>
      </w:tr>
      <w:tr w:rsidR="0055399A" w:rsidRPr="005E23E2" w14:paraId="1D8DFB12" w14:textId="77777777" w:rsidTr="000D24F3">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1839" w:type="dxa"/>
          </w:tcPr>
          <w:p w14:paraId="7DABE6CF" w14:textId="77777777" w:rsidR="0055399A" w:rsidRPr="0034513B" w:rsidRDefault="0055399A" w:rsidP="00D57706">
            <w:pPr>
              <w:pStyle w:val="Inhalt"/>
            </w:pPr>
            <w:proofErr w:type="spellStart"/>
            <w:r w:rsidRPr="0034513B">
              <w:rPr>
                <w:rFonts w:ascii="Calibri" w:eastAsia="Times New Roman" w:hAnsi="Calibri" w:cs="Calibri"/>
                <w:b w:val="0"/>
                <w:bCs w:val="0"/>
                <w:szCs w:val="24"/>
                <w:lang w:val="en-GB" w:eastAsia="en-GB"/>
              </w:rPr>
              <w:t>Performanz</w:t>
            </w:r>
            <w:proofErr w:type="spellEnd"/>
          </w:p>
        </w:tc>
        <w:tc>
          <w:tcPr>
            <w:tcW w:w="7896" w:type="dxa"/>
          </w:tcPr>
          <w:p w14:paraId="46C2A037" w14:textId="31DB9E3C"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Bereitstellung von Leistungskennzahlen des Modells</w:t>
            </w:r>
            <w:r w:rsidR="00CC0371">
              <w:rPr>
                <w:rStyle w:val="normaltextrun"/>
                <w:rFonts w:ascii="Calibri" w:eastAsiaTheme="majorEastAsia" w:hAnsi="Calibri"/>
                <w:bCs/>
                <w:lang w:val="de-DE"/>
              </w:rPr>
              <w:t>.</w:t>
            </w:r>
          </w:p>
          <w:p w14:paraId="33893220" w14:textId="5152408F"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Angabe der Unsicherheitsfaktoren für jede Vorhersage</w:t>
            </w:r>
            <w:r w:rsidR="00CC0371">
              <w:rPr>
                <w:rStyle w:val="normaltextrun"/>
                <w:rFonts w:ascii="Calibri" w:eastAsiaTheme="majorEastAsia" w:hAnsi="Calibri"/>
                <w:bCs/>
                <w:lang w:val="de-DE"/>
              </w:rPr>
              <w:t>.</w:t>
            </w:r>
          </w:p>
          <w:p w14:paraId="3154CECA" w14:textId="5B8382D7"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Beschreiben Sie mögliche Stärken und Grenzen des Modells</w:t>
            </w:r>
            <w:r w:rsidR="00CC0371">
              <w:rPr>
                <w:rStyle w:val="normaltextrun"/>
                <w:rFonts w:ascii="Calibri" w:eastAsiaTheme="majorEastAsia" w:hAnsi="Calibri"/>
                <w:bCs/>
                <w:lang w:val="de-DE"/>
              </w:rPr>
              <w:t>.</w:t>
            </w:r>
          </w:p>
        </w:tc>
      </w:tr>
      <w:tr w:rsidR="0055399A" w:rsidRPr="005E23E2" w14:paraId="7F87EFE2" w14:textId="77777777" w:rsidTr="000D24F3">
        <w:trPr>
          <w:trHeight w:val="1320"/>
        </w:trPr>
        <w:tc>
          <w:tcPr>
            <w:cnfStyle w:val="001000000000" w:firstRow="0" w:lastRow="0" w:firstColumn="1" w:lastColumn="0" w:oddVBand="0" w:evenVBand="0" w:oddHBand="0" w:evenHBand="0" w:firstRowFirstColumn="0" w:firstRowLastColumn="0" w:lastRowFirstColumn="0" w:lastRowLastColumn="0"/>
            <w:tcW w:w="1839" w:type="dxa"/>
          </w:tcPr>
          <w:p w14:paraId="6AE5934A" w14:textId="77777777" w:rsidR="0055399A" w:rsidRPr="0034513B" w:rsidRDefault="0055399A" w:rsidP="00D57706">
            <w:pPr>
              <w:pStyle w:val="Inhalt"/>
            </w:pPr>
            <w:r w:rsidRPr="0034513B">
              <w:rPr>
                <w:b w:val="0"/>
                <w:bCs w:val="0"/>
                <w:szCs w:val="24"/>
                <w:lang w:val="en-GB"/>
              </w:rPr>
              <w:t>Wie (</w:t>
            </w:r>
            <w:proofErr w:type="spellStart"/>
            <w:r w:rsidRPr="0034513B">
              <w:rPr>
                <w:b w:val="0"/>
                <w:bCs w:val="0"/>
                <w:szCs w:val="24"/>
                <w:lang w:val="en-GB"/>
              </w:rPr>
              <w:t>globale</w:t>
            </w:r>
            <w:proofErr w:type="spellEnd"/>
            <w:r w:rsidRPr="0034513B">
              <w:rPr>
                <w:b w:val="0"/>
                <w:bCs w:val="0"/>
                <w:szCs w:val="24"/>
                <w:lang w:val="en-GB"/>
              </w:rPr>
              <w:t xml:space="preserve"> </w:t>
            </w:r>
            <w:proofErr w:type="spellStart"/>
            <w:r w:rsidRPr="0034513B">
              <w:rPr>
                <w:b w:val="0"/>
                <w:bCs w:val="0"/>
                <w:szCs w:val="24"/>
                <w:lang w:val="en-GB"/>
              </w:rPr>
              <w:t>modellweite</w:t>
            </w:r>
            <w:proofErr w:type="spellEnd"/>
            <w:r w:rsidRPr="0034513B">
              <w:rPr>
                <w:b w:val="0"/>
                <w:bCs w:val="0"/>
                <w:szCs w:val="24"/>
                <w:lang w:val="en-GB"/>
              </w:rPr>
              <w:t xml:space="preserve"> </w:t>
            </w:r>
            <w:proofErr w:type="spellStart"/>
            <w:r w:rsidRPr="0034513B">
              <w:rPr>
                <w:b w:val="0"/>
                <w:bCs w:val="0"/>
                <w:szCs w:val="24"/>
                <w:lang w:val="en-GB"/>
              </w:rPr>
              <w:t>Erklärung</w:t>
            </w:r>
            <w:proofErr w:type="spellEnd"/>
            <w:r w:rsidRPr="0034513B">
              <w:rPr>
                <w:b w:val="0"/>
                <w:bCs w:val="0"/>
                <w:szCs w:val="24"/>
                <w:lang w:val="en-GB"/>
              </w:rPr>
              <w:t>)</w:t>
            </w:r>
          </w:p>
        </w:tc>
        <w:tc>
          <w:tcPr>
            <w:tcW w:w="7896" w:type="dxa"/>
          </w:tcPr>
          <w:p w14:paraId="04506F1A" w14:textId="14D6CBF3" w:rsidR="0055399A" w:rsidRPr="00D00AA2" w:rsidRDefault="00D00AA2" w:rsidP="00D00AA2">
            <w:pPr>
              <w:pStyle w:val="paragraph"/>
              <w:numPr>
                <w:ilvl w:val="0"/>
                <w:numId w:val="44"/>
              </w:numPr>
              <w:tabs>
                <w:tab w:val="clear" w:pos="720"/>
                <w:tab w:val="num" w:pos="314"/>
              </w:tabs>
              <w:spacing w:before="0" w:beforeAutospacing="0" w:after="0" w:afterAutospacing="0"/>
              <w:ind w:left="314" w:hanging="28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r>
              <w:rPr>
                <w:rStyle w:val="normaltextrun"/>
                <w:rFonts w:ascii="Calibri" w:eastAsiaTheme="majorEastAsia" w:hAnsi="Calibri"/>
                <w:bCs/>
                <w:lang w:val="de-DE"/>
              </w:rPr>
              <w:t>B</w:t>
            </w:r>
            <w:r w:rsidR="0055399A" w:rsidRPr="00D00AA2">
              <w:rPr>
                <w:rStyle w:val="normaltextrun"/>
                <w:rFonts w:ascii="Calibri" w:eastAsiaTheme="majorEastAsia" w:hAnsi="Calibri"/>
                <w:bCs/>
                <w:lang w:val="de-DE"/>
              </w:rPr>
              <w:t>eschreiben Sie die allgemeine Modelllogik in Form von Merkmalsauswirkungen, Regeln oder Entscheidungsb</w:t>
            </w:r>
            <w:r w:rsidR="0055399A" w:rsidRPr="00D00AA2">
              <w:rPr>
                <w:rStyle w:val="normaltextrun"/>
                <w:rFonts w:eastAsiaTheme="majorEastAsia"/>
                <w:bCs/>
                <w:lang w:val="de-DE"/>
              </w:rPr>
              <w:t>ä</w:t>
            </w:r>
            <w:r w:rsidR="0055399A" w:rsidRPr="00D00AA2">
              <w:rPr>
                <w:rStyle w:val="normaltextrun"/>
                <w:rFonts w:ascii="Calibri" w:eastAsiaTheme="majorEastAsia" w:hAnsi="Calibri"/>
                <w:bCs/>
                <w:lang w:val="de-DE"/>
              </w:rPr>
              <w:t>umen (manchmal muss ein einfaches Ersatzmodell verwendet werden)</w:t>
            </w:r>
            <w:r w:rsidR="0095160C">
              <w:rPr>
                <w:rStyle w:val="normaltextrun"/>
                <w:rFonts w:ascii="Calibri" w:eastAsiaTheme="majorEastAsia" w:hAnsi="Calibri"/>
                <w:bCs/>
                <w:lang w:val="de-DE"/>
              </w:rPr>
              <w:t>.</w:t>
            </w:r>
          </w:p>
          <w:p w14:paraId="1CC2FD9B" w14:textId="6524014D"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Wenn Nutze</w:t>
            </w:r>
            <w:r w:rsidR="00EF0EEC">
              <w:rPr>
                <w:rStyle w:val="normaltextrun"/>
                <w:rFonts w:ascii="Calibri" w:eastAsiaTheme="majorEastAsia" w:hAnsi="Calibri"/>
                <w:bCs/>
                <w:lang w:val="de-DE"/>
              </w:rPr>
              <w:t>nde</w:t>
            </w:r>
            <w:r w:rsidRPr="00D00AA2">
              <w:rPr>
                <w:rStyle w:val="normaltextrun"/>
                <w:rFonts w:ascii="Calibri" w:eastAsiaTheme="majorEastAsia" w:hAnsi="Calibri"/>
                <w:bCs/>
                <w:lang w:val="de-DE"/>
              </w:rPr>
              <w:t xml:space="preserve"> nur an einer Übersicht interessiert </w:t>
            </w:r>
            <w:r w:rsidR="005A7B05">
              <w:rPr>
                <w:rStyle w:val="normaltextrun"/>
                <w:rFonts w:ascii="Calibri" w:eastAsiaTheme="majorEastAsia" w:hAnsi="Calibri"/>
                <w:bCs/>
                <w:lang w:val="de-DE"/>
              </w:rPr>
              <w:t>sind</w:t>
            </w:r>
            <w:r w:rsidRPr="00D00AA2">
              <w:rPr>
                <w:rStyle w:val="normaltextrun"/>
                <w:rFonts w:ascii="Calibri" w:eastAsiaTheme="majorEastAsia" w:hAnsi="Calibri"/>
                <w:bCs/>
                <w:lang w:val="de-DE"/>
              </w:rPr>
              <w:t>, beschreiben Sie die wichtigsten Merkmale oder Regeln, die berücksichtigt wurden.</w:t>
            </w:r>
          </w:p>
        </w:tc>
      </w:tr>
      <w:tr w:rsidR="0055399A" w:rsidRPr="005E23E2" w14:paraId="769546F2" w14:textId="77777777" w:rsidTr="000D24F3">
        <w:trPr>
          <w:cnfStyle w:val="000000100000" w:firstRow="0" w:lastRow="0" w:firstColumn="0" w:lastColumn="0" w:oddVBand="0" w:evenVBand="0" w:oddHBand="1" w:evenHBand="0" w:firstRowFirstColumn="0" w:firstRowLastColumn="0" w:lastRowFirstColumn="0" w:lastRowLastColumn="0"/>
          <w:trHeight w:val="1574"/>
        </w:trPr>
        <w:tc>
          <w:tcPr>
            <w:cnfStyle w:val="001000000000" w:firstRow="0" w:lastRow="0" w:firstColumn="1" w:lastColumn="0" w:oddVBand="0" w:evenVBand="0" w:oddHBand="0" w:evenHBand="0" w:firstRowFirstColumn="0" w:firstRowLastColumn="0" w:lastRowFirstColumn="0" w:lastRowLastColumn="0"/>
            <w:tcW w:w="1839" w:type="dxa"/>
          </w:tcPr>
          <w:p w14:paraId="1D0AA35F" w14:textId="77777777" w:rsidR="0055399A" w:rsidRPr="0034513B" w:rsidRDefault="0055399A" w:rsidP="00D57706">
            <w:pPr>
              <w:pStyle w:val="Inhalt"/>
            </w:pPr>
            <w:proofErr w:type="spellStart"/>
            <w:r w:rsidRPr="0034513B">
              <w:rPr>
                <w:b w:val="0"/>
                <w:bCs w:val="0"/>
                <w:szCs w:val="24"/>
                <w:lang w:val="en-GB"/>
              </w:rPr>
              <w:t>Warum</w:t>
            </w:r>
            <w:proofErr w:type="spellEnd"/>
          </w:p>
        </w:tc>
        <w:tc>
          <w:tcPr>
            <w:tcW w:w="7896" w:type="dxa"/>
          </w:tcPr>
          <w:p w14:paraId="3C2A2723" w14:textId="384E1633"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Beschreiben Sie, welche Schlüsselmerkmale der Instanz die Vorhersage des Modells bestimmen.</w:t>
            </w:r>
          </w:p>
          <w:p w14:paraId="382C4953" w14:textId="4A4D5C32"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Beschreiben Sie die Regeln, die der Fall erf</w:t>
            </w:r>
            <w:r w:rsidRPr="00D00AA2">
              <w:rPr>
                <w:rStyle w:val="normaltextrun"/>
                <w:rFonts w:eastAsiaTheme="majorEastAsia"/>
                <w:bCs/>
                <w:lang w:val="de-DE"/>
              </w:rPr>
              <w:t>ü</w:t>
            </w:r>
            <w:r w:rsidRPr="00D00AA2">
              <w:rPr>
                <w:rStyle w:val="normaltextrun"/>
                <w:rFonts w:ascii="Calibri" w:eastAsiaTheme="majorEastAsia" w:hAnsi="Calibri"/>
                <w:bCs/>
                <w:lang w:val="de-DE"/>
              </w:rPr>
              <w:t>llt, um die Vorhersage zu gewährleisten</w:t>
            </w:r>
            <w:r w:rsidR="0095160C">
              <w:rPr>
                <w:rStyle w:val="normaltextrun"/>
                <w:rFonts w:ascii="Calibri" w:eastAsiaTheme="majorEastAsia" w:hAnsi="Calibri"/>
                <w:bCs/>
                <w:lang w:val="de-DE"/>
              </w:rPr>
              <w:t>.</w:t>
            </w:r>
          </w:p>
          <w:p w14:paraId="1605C64D" w14:textId="0479A8CC"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hint="eastAsia"/>
                <w:bCs/>
                <w:lang w:val="de-DE"/>
              </w:rPr>
              <w:t>Zeigen Sie ähnliche Beispiele mit demselben vorhergesagten Ergebnis, um die Vorhersage des Modells zu rechtfertigen</w:t>
            </w:r>
            <w:r w:rsidR="0095160C">
              <w:rPr>
                <w:rStyle w:val="normaltextrun"/>
                <w:rFonts w:ascii="Calibri" w:eastAsiaTheme="majorEastAsia" w:hAnsi="Calibri"/>
                <w:bCs/>
                <w:lang w:val="de-DE"/>
              </w:rPr>
              <w:t>.</w:t>
            </w:r>
          </w:p>
        </w:tc>
      </w:tr>
      <w:tr w:rsidR="0055399A" w:rsidRPr="006B3001" w14:paraId="535336E5" w14:textId="77777777" w:rsidTr="000D24F3">
        <w:trPr>
          <w:trHeight w:val="1067"/>
        </w:trPr>
        <w:tc>
          <w:tcPr>
            <w:cnfStyle w:val="001000000000" w:firstRow="0" w:lastRow="0" w:firstColumn="1" w:lastColumn="0" w:oddVBand="0" w:evenVBand="0" w:oddHBand="0" w:evenHBand="0" w:firstRowFirstColumn="0" w:firstRowLastColumn="0" w:lastRowFirstColumn="0" w:lastRowLastColumn="0"/>
            <w:tcW w:w="1839" w:type="dxa"/>
          </w:tcPr>
          <w:p w14:paraId="57CF9CFC" w14:textId="77777777" w:rsidR="0055399A" w:rsidRPr="0034513B" w:rsidRDefault="0055399A" w:rsidP="00D57706">
            <w:pPr>
              <w:pStyle w:val="Inhalt"/>
            </w:pPr>
            <w:proofErr w:type="spellStart"/>
            <w:r w:rsidRPr="0034513B">
              <w:rPr>
                <w:b w:val="0"/>
                <w:bCs w:val="0"/>
                <w:szCs w:val="24"/>
                <w:lang w:val="en-GB"/>
              </w:rPr>
              <w:t>Warum</w:t>
            </w:r>
            <w:proofErr w:type="spellEnd"/>
            <w:r w:rsidRPr="0034513B">
              <w:rPr>
                <w:b w:val="0"/>
                <w:bCs w:val="0"/>
                <w:szCs w:val="24"/>
                <w:lang w:val="en-GB"/>
              </w:rPr>
              <w:t xml:space="preserve"> </w:t>
            </w:r>
            <w:proofErr w:type="spellStart"/>
            <w:r w:rsidRPr="0034513B">
              <w:rPr>
                <w:b w:val="0"/>
                <w:bCs w:val="0"/>
                <w:szCs w:val="24"/>
                <w:lang w:val="en-GB"/>
              </w:rPr>
              <w:t>nicht</w:t>
            </w:r>
            <w:proofErr w:type="spellEnd"/>
          </w:p>
        </w:tc>
        <w:tc>
          <w:tcPr>
            <w:tcW w:w="7896" w:type="dxa"/>
          </w:tcPr>
          <w:p w14:paraId="52C65F1D" w14:textId="0F5ADE54"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Beschreiben Sie, welche Änderungen für die Instanz erforderlich sind, um die alternative Vorhersage zu erhalten und/oder</w:t>
            </w:r>
            <w:r w:rsidR="00EF0EEC">
              <w:rPr>
                <w:rStyle w:val="normaltextrun"/>
                <w:rFonts w:ascii="Calibri" w:eastAsiaTheme="majorEastAsia" w:hAnsi="Calibri"/>
                <w:bCs/>
                <w:lang w:val="de-DE"/>
              </w:rPr>
              <w:t>,</w:t>
            </w:r>
            <w:r w:rsidRPr="00D00AA2">
              <w:rPr>
                <w:rStyle w:val="normaltextrun"/>
                <w:rFonts w:ascii="Calibri" w:eastAsiaTheme="majorEastAsia" w:hAnsi="Calibri"/>
                <w:bCs/>
                <w:lang w:val="de-DE"/>
              </w:rPr>
              <w:t xml:space="preserve"> welche Merkmale der Instanz die aktuelle Vorhersage garantieren</w:t>
            </w:r>
            <w:r w:rsidR="0095160C">
              <w:rPr>
                <w:rStyle w:val="normaltextrun"/>
                <w:rFonts w:ascii="Calibri" w:eastAsiaTheme="majorEastAsia" w:hAnsi="Calibri"/>
                <w:bCs/>
                <w:lang w:val="de-DE"/>
              </w:rPr>
              <w:t>.</w:t>
            </w:r>
          </w:p>
          <w:p w14:paraId="1F3BC722" w14:textId="6007D6CE"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 xml:space="preserve">Zeigen Sie prototypische Beispiele, die das alternative Ergebnis </w:t>
            </w:r>
            <w:r w:rsidR="0095160C">
              <w:rPr>
                <w:rStyle w:val="normaltextrun"/>
                <w:rFonts w:ascii="Calibri" w:eastAsiaTheme="majorEastAsia" w:hAnsi="Calibri"/>
                <w:bCs/>
                <w:lang w:val="de-DE"/>
              </w:rPr>
              <w:t>liefern.</w:t>
            </w:r>
          </w:p>
        </w:tc>
      </w:tr>
      <w:tr w:rsidR="0055399A" w:rsidRPr="0034513B" w14:paraId="4EC14FB5" w14:textId="77777777" w:rsidTr="000D24F3">
        <w:trPr>
          <w:cnfStyle w:val="000000100000" w:firstRow="0" w:lastRow="0" w:firstColumn="0" w:lastColumn="0" w:oddVBand="0" w:evenVBand="0" w:oddHBand="1"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839" w:type="dxa"/>
          </w:tcPr>
          <w:p w14:paraId="3A6DDD56" w14:textId="77777777" w:rsidR="0055399A" w:rsidRPr="0034513B" w:rsidRDefault="0055399A" w:rsidP="00D57706">
            <w:pPr>
              <w:pStyle w:val="Inhalt"/>
            </w:pPr>
            <w:r w:rsidRPr="0034513B">
              <w:rPr>
                <w:b w:val="0"/>
                <w:bCs w:val="0"/>
                <w:szCs w:val="24"/>
              </w:rPr>
              <w:t>Wie wird das (eine andere Vorhersage)</w:t>
            </w:r>
          </w:p>
        </w:tc>
        <w:tc>
          <w:tcPr>
            <w:tcW w:w="7896" w:type="dxa"/>
          </w:tcPr>
          <w:p w14:paraId="23D10688" w14:textId="3B5395F1"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Hervorhebung von Merkmalen, deren Änderung (Erhöhung, Verringerung, Fehlen oder Vorhandensein)</w:t>
            </w:r>
            <w:r w:rsidR="00D92122">
              <w:rPr>
                <w:rStyle w:val="normaltextrun"/>
                <w:rFonts w:ascii="Calibri" w:eastAsiaTheme="majorEastAsia" w:hAnsi="Calibri"/>
                <w:bCs/>
                <w:lang w:val="de-DE"/>
              </w:rPr>
              <w:t>,</w:t>
            </w:r>
            <w:r w:rsidRPr="00D00AA2">
              <w:rPr>
                <w:rStyle w:val="normaltextrun"/>
                <w:rFonts w:ascii="Calibri" w:eastAsiaTheme="majorEastAsia" w:hAnsi="Calibri"/>
                <w:bCs/>
                <w:lang w:val="de-DE"/>
              </w:rPr>
              <w:t xml:space="preserve"> die Vorhersage verändern könnte</w:t>
            </w:r>
            <w:r w:rsidR="0095160C">
              <w:rPr>
                <w:rStyle w:val="normaltextrun"/>
                <w:rFonts w:ascii="Calibri" w:eastAsiaTheme="majorEastAsia" w:hAnsi="Calibri"/>
                <w:bCs/>
                <w:lang w:val="de-DE"/>
              </w:rPr>
              <w:t>.</w:t>
            </w:r>
          </w:p>
          <w:p w14:paraId="24F46487" w14:textId="50E811DB"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 xml:space="preserve">Zeigen Sie Beispiele mit minimalen Unterschieden, die ein anderes Ergebnis als die Vorhersage </w:t>
            </w:r>
            <w:r w:rsidR="00D92122">
              <w:rPr>
                <w:rStyle w:val="normaltextrun"/>
                <w:rFonts w:ascii="Calibri" w:eastAsiaTheme="majorEastAsia" w:hAnsi="Calibri"/>
                <w:bCs/>
                <w:lang w:val="de-DE"/>
              </w:rPr>
              <w:t>liefern</w:t>
            </w:r>
            <w:r w:rsidR="0095160C">
              <w:rPr>
                <w:rStyle w:val="normaltextrun"/>
                <w:rFonts w:ascii="Calibri" w:eastAsiaTheme="majorEastAsia" w:hAnsi="Calibri"/>
                <w:bCs/>
                <w:lang w:val="de-DE"/>
              </w:rPr>
              <w:t>.</w:t>
            </w:r>
          </w:p>
        </w:tc>
      </w:tr>
      <w:tr w:rsidR="0055399A" w:rsidRPr="0034513B" w14:paraId="47933139" w14:textId="77777777" w:rsidTr="000D24F3">
        <w:trPr>
          <w:trHeight w:val="1048"/>
        </w:trPr>
        <w:tc>
          <w:tcPr>
            <w:cnfStyle w:val="001000000000" w:firstRow="0" w:lastRow="0" w:firstColumn="1" w:lastColumn="0" w:oddVBand="0" w:evenVBand="0" w:oddHBand="0" w:evenHBand="0" w:firstRowFirstColumn="0" w:firstRowLastColumn="0" w:lastRowFirstColumn="0" w:lastRowLastColumn="0"/>
            <w:tcW w:w="1839" w:type="dxa"/>
          </w:tcPr>
          <w:p w14:paraId="691BA33A" w14:textId="77777777" w:rsidR="0055399A" w:rsidRPr="0034513B" w:rsidRDefault="0055399A" w:rsidP="00D57706">
            <w:pPr>
              <w:pStyle w:val="Inhalt"/>
            </w:pPr>
            <w:r w:rsidRPr="0034513B">
              <w:rPr>
                <w:b w:val="0"/>
                <w:bCs w:val="0"/>
                <w:szCs w:val="24"/>
              </w:rPr>
              <w:lastRenderedPageBreak/>
              <w:t>Wie bleibt das (die aktuelle Vorhersage)</w:t>
            </w:r>
          </w:p>
        </w:tc>
        <w:tc>
          <w:tcPr>
            <w:tcW w:w="7896" w:type="dxa"/>
          </w:tcPr>
          <w:p w14:paraId="6451C50E" w14:textId="046218F2"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Beschreiben Sie Merkmale/Merkmalsbereiche oder Regeln, die die gleiche Vorhersage garantieren k</w:t>
            </w:r>
            <w:r w:rsidRPr="00D00AA2">
              <w:rPr>
                <w:rStyle w:val="normaltextrun"/>
                <w:rFonts w:eastAsiaTheme="majorEastAsia"/>
                <w:bCs/>
                <w:lang w:val="de-DE"/>
              </w:rPr>
              <w:t>ö</w:t>
            </w:r>
            <w:r w:rsidRPr="00D00AA2">
              <w:rPr>
                <w:rStyle w:val="normaltextrun"/>
                <w:rFonts w:ascii="Calibri" w:eastAsiaTheme="majorEastAsia" w:hAnsi="Calibri"/>
                <w:bCs/>
                <w:lang w:val="de-DE"/>
              </w:rPr>
              <w:t>nnten.</w:t>
            </w:r>
          </w:p>
          <w:p w14:paraId="300193E3" w14:textId="55EB7ECC"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Zeigen Sie Beispiele, die sich von dem speziellen Fall unterscheiden, aber dennoch das gleiche Ergebnis</w:t>
            </w:r>
            <w:r w:rsidR="00D92122">
              <w:rPr>
                <w:rStyle w:val="normaltextrun"/>
                <w:rFonts w:ascii="Calibri" w:eastAsiaTheme="majorEastAsia" w:hAnsi="Calibri"/>
                <w:bCs/>
                <w:lang w:val="de-DE"/>
              </w:rPr>
              <w:t xml:space="preserve"> liefern.</w:t>
            </w:r>
          </w:p>
        </w:tc>
      </w:tr>
      <w:tr w:rsidR="0055399A" w:rsidRPr="006B3001" w14:paraId="1D988FDC" w14:textId="77777777" w:rsidTr="000D24F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839" w:type="dxa"/>
          </w:tcPr>
          <w:p w14:paraId="74D435AA" w14:textId="77777777" w:rsidR="0055399A" w:rsidRPr="0034513B" w:rsidRDefault="0055399A" w:rsidP="00D57706">
            <w:pPr>
              <w:pStyle w:val="Inhalt"/>
            </w:pPr>
            <w:r w:rsidRPr="0034513B">
              <w:rPr>
                <w:b w:val="0"/>
                <w:bCs w:val="0"/>
                <w:szCs w:val="24"/>
                <w:lang w:val="en-GB"/>
              </w:rPr>
              <w:t xml:space="preserve">Was, </w:t>
            </w:r>
            <w:proofErr w:type="spellStart"/>
            <w:r w:rsidRPr="0034513B">
              <w:rPr>
                <w:b w:val="0"/>
                <w:bCs w:val="0"/>
                <w:szCs w:val="24"/>
                <w:lang w:val="en-GB"/>
              </w:rPr>
              <w:t>wenn</w:t>
            </w:r>
            <w:proofErr w:type="spellEnd"/>
          </w:p>
        </w:tc>
        <w:tc>
          <w:tcPr>
            <w:tcW w:w="7896" w:type="dxa"/>
          </w:tcPr>
          <w:p w14:paraId="0C1BB26C" w14:textId="0B69FB6C" w:rsidR="0055399A" w:rsidRPr="00D00AA2" w:rsidRDefault="0055399A" w:rsidP="00D00AA2">
            <w:pPr>
              <w:pStyle w:val="paragraph"/>
              <w:numPr>
                <w:ilvl w:val="0"/>
                <w:numId w:val="44"/>
              </w:numPr>
              <w:tabs>
                <w:tab w:val="clear" w:pos="720"/>
                <w:tab w:val="num" w:pos="314"/>
              </w:tabs>
              <w:spacing w:before="0" w:beforeAutospacing="0" w:after="0" w:afterAutospacing="0"/>
              <w:ind w:left="314" w:hanging="28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Calibri" w:eastAsiaTheme="majorEastAsia" w:hAnsi="Calibri"/>
                <w:bCs/>
                <w:lang w:val="de-DE"/>
              </w:rPr>
            </w:pPr>
            <w:r w:rsidRPr="00D00AA2">
              <w:rPr>
                <w:rStyle w:val="normaltextrun"/>
                <w:rFonts w:ascii="Calibri" w:eastAsiaTheme="majorEastAsia" w:hAnsi="Calibri"/>
                <w:bCs/>
                <w:lang w:val="de-DE"/>
              </w:rPr>
              <w:t xml:space="preserve">Zeigen Sie, wie sich die Vorhersage entsprechend der angefragten Änderung </w:t>
            </w:r>
            <w:r w:rsidR="00056A47">
              <w:rPr>
                <w:rStyle w:val="normaltextrun"/>
                <w:rFonts w:ascii="Calibri" w:eastAsiaTheme="majorEastAsia" w:hAnsi="Calibri"/>
                <w:bCs/>
                <w:lang w:val="de-DE"/>
              </w:rPr>
              <w:t>abwandelt</w:t>
            </w:r>
            <w:r w:rsidRPr="00D00AA2">
              <w:rPr>
                <w:rStyle w:val="normaltextrun"/>
                <w:rFonts w:ascii="Calibri" w:eastAsiaTheme="majorEastAsia" w:hAnsi="Calibri"/>
                <w:bCs/>
                <w:lang w:val="de-DE"/>
              </w:rPr>
              <w:t>.</w:t>
            </w:r>
          </w:p>
        </w:tc>
      </w:tr>
    </w:tbl>
    <w:bookmarkEnd w:id="2"/>
    <w:p w14:paraId="71410B8D" w14:textId="355A768C" w:rsidR="00ED265C" w:rsidRPr="00F67E8F" w:rsidRDefault="00D46C1B" w:rsidP="00F67E8F">
      <w:pPr>
        <w:pStyle w:val="berschrift2"/>
      </w:pPr>
      <w:r>
        <w:t>R</w:t>
      </w:r>
      <w:r w:rsidR="006B3001" w:rsidRPr="00F67E8F">
        <w:t xml:space="preserve">elevante </w:t>
      </w:r>
      <w:r w:rsidR="00CB7558" w:rsidRPr="00F67E8F">
        <w:t xml:space="preserve">Themen </w:t>
      </w:r>
      <w:r w:rsidR="008B2FFF">
        <w:t>identifizieren</w:t>
      </w:r>
    </w:p>
    <w:p w14:paraId="6D8B3C15" w14:textId="118CDBF5" w:rsidR="006B3001" w:rsidRDefault="006B3001" w:rsidP="00CB7558">
      <w:pPr>
        <w:pStyle w:val="Inhalt"/>
      </w:pPr>
      <w:r w:rsidRPr="0034513B">
        <w:t>Im zweiten Teil werden relevante Themen aus den Absichten und Erwartungen aufgedeckt.</w:t>
      </w:r>
    </w:p>
    <w:p w14:paraId="348600BF" w14:textId="213F8EB0" w:rsidR="00491B01" w:rsidRDefault="00ED265C" w:rsidP="00CB7558">
      <w:pPr>
        <w:pStyle w:val="Inhalt"/>
      </w:pPr>
      <w:r w:rsidRPr="0034513B">
        <w:t>Um relevante Themen zu identifizieren, markieren Sie bitte Themen in de</w:t>
      </w:r>
      <w:r w:rsidR="006B3001">
        <w:t>n</w:t>
      </w:r>
      <w:r w:rsidRPr="0034513B">
        <w:t xml:space="preserve"> Tabelle</w:t>
      </w:r>
      <w:r w:rsidR="006B3001">
        <w:t>n</w:t>
      </w:r>
      <w:r w:rsidRPr="0034513B">
        <w:t xml:space="preserve"> mit den Absichten und Erwartungen.</w:t>
      </w:r>
      <w:r w:rsidR="00491B01" w:rsidRPr="0034513B">
        <w:t xml:space="preserve"> Wenn Themen </w:t>
      </w:r>
      <w:r w:rsidR="00D46C1B">
        <w:t>wiederholt</w:t>
      </w:r>
      <w:r w:rsidR="00491B01" w:rsidRPr="0034513B">
        <w:t xml:space="preserve"> vorkommen, sind sie als relevant zu betrachten. </w:t>
      </w:r>
    </w:p>
    <w:bookmarkEnd w:id="1"/>
    <w:p w14:paraId="2F1F693F" w14:textId="3F0CAAAF" w:rsidR="00061B1E" w:rsidRPr="00F67E8F" w:rsidRDefault="00061B1E" w:rsidP="00F67E8F">
      <w:pPr>
        <w:pStyle w:val="berschrift2"/>
      </w:pPr>
      <w:r w:rsidRPr="00F67E8F">
        <w:t>Grad der Selbsterklärung</w:t>
      </w:r>
      <w:r w:rsidR="008B2FFF">
        <w:t xml:space="preserve"> einschätzen</w:t>
      </w:r>
    </w:p>
    <w:p w14:paraId="63156A1B" w14:textId="1C899A99" w:rsidR="00061B1E" w:rsidRDefault="00061B1E" w:rsidP="00061B1E">
      <w:pPr>
        <w:pStyle w:val="Inhalt"/>
      </w:pPr>
      <w:r w:rsidRPr="0034513B">
        <w:t>Menschen besitzen die Eigenschaft, dass sie sich Möglichkeiten suchen</w:t>
      </w:r>
      <w:r w:rsidR="00763926">
        <w:t>,</w:t>
      </w:r>
      <w:r w:rsidRPr="0034513B">
        <w:t xml:space="preserve"> Erklärungen zu erschließen. Diese Eigenschaft sollte sich bei dem Design von Erklärungen zu Nutze gemacht werden. Durch die Analyse</w:t>
      </w:r>
      <w:r>
        <w:t xml:space="preserve"> der </w:t>
      </w:r>
      <w:r w:rsidRPr="0034513B">
        <w:t>Fragen kann bestimmt werden, welche Bedürfnisse die Nutzenden an die Tiefe der Erklärungen haben. Es können oberflächliche erklärende Hilfestellungen</w:t>
      </w:r>
      <w:r w:rsidR="00763926">
        <w:t>,</w:t>
      </w:r>
      <w:r w:rsidRPr="0034513B">
        <w:t xml:space="preserve"> wie </w:t>
      </w:r>
      <w:proofErr w:type="spellStart"/>
      <w:r w:rsidRPr="0034513B">
        <w:t>Heatmaps</w:t>
      </w:r>
      <w:proofErr w:type="spellEnd"/>
      <w:r w:rsidRPr="0034513B">
        <w:t xml:space="preserve"> verwendet werden</w:t>
      </w:r>
      <w:r w:rsidR="00E44512">
        <w:t>,</w:t>
      </w:r>
      <w:r w:rsidRPr="0034513B">
        <w:t xml:space="preserve"> bis hin zu anspruchsvollen Diagnosen von Fehlschlägen des Systems. Die Fragen der Nutzenden sollten dahin</w:t>
      </w:r>
      <w:r w:rsidR="00893FBC">
        <w:t>gehend</w:t>
      </w:r>
      <w:r w:rsidRPr="0034513B">
        <w:t xml:space="preserve"> untersucht werden, zu welchem Grad eine Selbsterklärung sinnvoll ist. Die folgende Tabelle zeigt die verschiedenen Stufen der Selbsterklärung</w:t>
      </w:r>
      <w:r w:rsidR="000F3D7D">
        <w:t>.</w:t>
      </w:r>
    </w:p>
    <w:tbl>
      <w:tblPr>
        <w:tblStyle w:val="EinfacheTabelle1"/>
        <w:tblpPr w:leftFromText="180" w:rightFromText="180" w:vertAnchor="text" w:tblpY="187"/>
        <w:tblW w:w="0" w:type="auto"/>
        <w:tblLook w:val="04A0" w:firstRow="1" w:lastRow="0" w:firstColumn="1" w:lastColumn="0" w:noHBand="0" w:noVBand="1"/>
      </w:tblPr>
      <w:tblGrid>
        <w:gridCol w:w="1980"/>
        <w:gridCol w:w="8044"/>
      </w:tblGrid>
      <w:tr w:rsidR="001212AD" w:rsidRPr="0034513B" w14:paraId="5B1B268F" w14:textId="77777777" w:rsidTr="00121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96CC1F8" w14:textId="77777777" w:rsidR="001212AD" w:rsidRPr="0034513B" w:rsidRDefault="001212AD" w:rsidP="001212AD">
            <w:pPr>
              <w:pStyle w:val="Inhalt"/>
            </w:pPr>
            <w:r w:rsidRPr="0034513B">
              <w:t>Grad</w:t>
            </w:r>
          </w:p>
        </w:tc>
        <w:tc>
          <w:tcPr>
            <w:tcW w:w="8044" w:type="dxa"/>
          </w:tcPr>
          <w:p w14:paraId="6C5A311D" w14:textId="77777777" w:rsidR="001212AD" w:rsidRPr="0034513B" w:rsidRDefault="001212AD" w:rsidP="001212AD">
            <w:pPr>
              <w:pStyle w:val="Inhalt"/>
              <w:cnfStyle w:val="100000000000" w:firstRow="1" w:lastRow="0" w:firstColumn="0" w:lastColumn="0" w:oddVBand="0" w:evenVBand="0" w:oddHBand="0" w:evenHBand="0" w:firstRowFirstColumn="0" w:firstRowLastColumn="0" w:lastRowFirstColumn="0" w:lastRowLastColumn="0"/>
            </w:pPr>
            <w:r w:rsidRPr="0034513B">
              <w:t>Beschreibung</w:t>
            </w:r>
          </w:p>
        </w:tc>
      </w:tr>
      <w:tr w:rsidR="001212AD" w:rsidRPr="0034513B" w14:paraId="4ACBE64E" w14:textId="77777777" w:rsidTr="00121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A3340F" w14:textId="77777777" w:rsidR="001212AD" w:rsidRPr="0034513B" w:rsidRDefault="001212AD" w:rsidP="001212AD">
            <w:pPr>
              <w:pStyle w:val="Inhalt"/>
            </w:pPr>
            <w:r w:rsidRPr="0034513B">
              <w:t>1. Null</w:t>
            </w:r>
          </w:p>
        </w:tc>
        <w:tc>
          <w:tcPr>
            <w:tcW w:w="8044" w:type="dxa"/>
          </w:tcPr>
          <w:p w14:paraId="7F1103CE" w14:textId="77777777" w:rsidR="001212AD" w:rsidRPr="0034513B" w:rsidRDefault="001212AD" w:rsidP="001212AD">
            <w:pPr>
              <w:pStyle w:val="Inhalt"/>
              <w:cnfStyle w:val="000000100000" w:firstRow="0" w:lastRow="0" w:firstColumn="0" w:lastColumn="0" w:oddVBand="0" w:evenVBand="0" w:oddHBand="1" w:evenHBand="0" w:firstRowFirstColumn="0" w:firstRowLastColumn="0" w:lastRowFirstColumn="0" w:lastRowLastColumn="0"/>
            </w:pPr>
            <w:r w:rsidRPr="0034513B">
              <w:t>Keine Erklärungen</w:t>
            </w:r>
          </w:p>
        </w:tc>
      </w:tr>
      <w:tr w:rsidR="001212AD" w:rsidRPr="0034513B" w14:paraId="204B791C" w14:textId="77777777" w:rsidTr="001212AD">
        <w:tc>
          <w:tcPr>
            <w:cnfStyle w:val="001000000000" w:firstRow="0" w:lastRow="0" w:firstColumn="1" w:lastColumn="0" w:oddVBand="0" w:evenVBand="0" w:oddHBand="0" w:evenHBand="0" w:firstRowFirstColumn="0" w:firstRowLastColumn="0" w:lastRowFirstColumn="0" w:lastRowLastColumn="0"/>
            <w:tcW w:w="1980" w:type="dxa"/>
          </w:tcPr>
          <w:p w14:paraId="0B4F0A8B" w14:textId="77777777" w:rsidR="001212AD" w:rsidRPr="0034513B" w:rsidRDefault="001212AD" w:rsidP="001212AD">
            <w:pPr>
              <w:pStyle w:val="Inhalt"/>
            </w:pPr>
            <w:r w:rsidRPr="0034513B">
              <w:t>2. Oberflächlich</w:t>
            </w:r>
          </w:p>
        </w:tc>
        <w:tc>
          <w:tcPr>
            <w:tcW w:w="8044" w:type="dxa"/>
          </w:tcPr>
          <w:p w14:paraId="72541F8E" w14:textId="2A8938FC" w:rsidR="001212AD" w:rsidRPr="0034513B" w:rsidRDefault="001212AD" w:rsidP="001212AD">
            <w:pPr>
              <w:pStyle w:val="Inhalt"/>
              <w:cnfStyle w:val="000000000000" w:firstRow="0" w:lastRow="0" w:firstColumn="0" w:lastColumn="0" w:oddVBand="0" w:evenVBand="0" w:oddHBand="0" w:evenHBand="0" w:firstRowFirstColumn="0" w:firstRowLastColumn="0" w:lastRowFirstColumn="0" w:lastRowLastColumn="0"/>
            </w:pPr>
            <w:r w:rsidRPr="0034513B">
              <w:t xml:space="preserve">Es werden beispielsweise durch </w:t>
            </w:r>
            <w:proofErr w:type="spellStart"/>
            <w:r w:rsidRPr="0034513B">
              <w:t>Heatmaps</w:t>
            </w:r>
            <w:proofErr w:type="spellEnd"/>
            <w:r w:rsidRPr="0034513B">
              <w:t xml:space="preserve"> oder linguistische Merkmale einige der</w:t>
            </w:r>
            <w:r w:rsidR="00B15FB0">
              <w:t>,</w:t>
            </w:r>
            <w:r w:rsidRPr="0034513B">
              <w:t xml:space="preserve"> von der KI durchgeführten Analysen</w:t>
            </w:r>
            <w:r w:rsidR="00B15FB0">
              <w:t>,</w:t>
            </w:r>
            <w:r w:rsidRPr="0034513B">
              <w:t xml:space="preserve"> visualisiert. Sie reichen nicht aus, um die KI zu verstehen, können aber nützlich sein. </w:t>
            </w:r>
            <w:r w:rsidR="00AF11C6">
              <w:t>Die</w:t>
            </w:r>
            <w:r w:rsidRPr="0034513B">
              <w:t xml:space="preserve"> Nutzende</w:t>
            </w:r>
            <w:r w:rsidR="00AF11C6">
              <w:t>n</w:t>
            </w:r>
            <w:r w:rsidRPr="0034513B">
              <w:t xml:space="preserve"> erklär</w:t>
            </w:r>
            <w:r w:rsidR="00AF11C6">
              <w:t>en</w:t>
            </w:r>
            <w:r w:rsidRPr="0034513B">
              <w:t xml:space="preserve"> sich die Funktionsweise, in Verbindung mit weiteren Hilfsmitteln</w:t>
            </w:r>
            <w:r w:rsidR="00AF11C6">
              <w:t xml:space="preserve">, </w:t>
            </w:r>
            <w:r w:rsidR="00AF11C6" w:rsidRPr="0034513B">
              <w:t>selbst</w:t>
            </w:r>
            <w:r w:rsidR="00AF11C6">
              <w:t>.</w:t>
            </w:r>
          </w:p>
        </w:tc>
      </w:tr>
      <w:tr w:rsidR="001212AD" w:rsidRPr="0034513B" w14:paraId="3C7F3B95" w14:textId="77777777" w:rsidTr="00121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A71D7A7" w14:textId="77777777" w:rsidR="001212AD" w:rsidRPr="0034513B" w:rsidRDefault="001212AD" w:rsidP="001212AD">
            <w:pPr>
              <w:pStyle w:val="Inhalt"/>
            </w:pPr>
            <w:r w:rsidRPr="0034513B">
              <w:t>3. Erfolge</w:t>
            </w:r>
          </w:p>
        </w:tc>
        <w:tc>
          <w:tcPr>
            <w:tcW w:w="8044" w:type="dxa"/>
          </w:tcPr>
          <w:p w14:paraId="4C6AE926" w14:textId="77777777" w:rsidR="001212AD" w:rsidRPr="0034513B" w:rsidRDefault="001212AD" w:rsidP="001212AD">
            <w:pPr>
              <w:pStyle w:val="Inhalt"/>
              <w:cnfStyle w:val="000000100000" w:firstRow="0" w:lastRow="0" w:firstColumn="0" w:lastColumn="0" w:oddVBand="0" w:evenVBand="0" w:oddHBand="1" w:evenHBand="0" w:firstRowFirstColumn="0" w:firstRowLastColumn="0" w:lastRowFirstColumn="0" w:lastRowLastColumn="0"/>
            </w:pPr>
            <w:r w:rsidRPr="0034513B">
              <w:t>Darstellung von Instanzen oder Demonstrationen, in denen die KI korrekte Vorhersagen oder Empfehlungen generiert.</w:t>
            </w:r>
          </w:p>
        </w:tc>
      </w:tr>
      <w:tr w:rsidR="001212AD" w:rsidRPr="0034513B" w14:paraId="182ED481" w14:textId="77777777" w:rsidTr="001212AD">
        <w:tc>
          <w:tcPr>
            <w:cnfStyle w:val="001000000000" w:firstRow="0" w:lastRow="0" w:firstColumn="1" w:lastColumn="0" w:oddVBand="0" w:evenVBand="0" w:oddHBand="0" w:evenHBand="0" w:firstRowFirstColumn="0" w:firstRowLastColumn="0" w:lastRowFirstColumn="0" w:lastRowLastColumn="0"/>
            <w:tcW w:w="1980" w:type="dxa"/>
          </w:tcPr>
          <w:p w14:paraId="781DA8BB" w14:textId="77777777" w:rsidR="001212AD" w:rsidRPr="0034513B" w:rsidRDefault="001212AD" w:rsidP="001212AD">
            <w:pPr>
              <w:pStyle w:val="Inhalt"/>
            </w:pPr>
            <w:r w:rsidRPr="0034513B">
              <w:t>4. Mechanismen</w:t>
            </w:r>
          </w:p>
        </w:tc>
        <w:tc>
          <w:tcPr>
            <w:tcW w:w="8044" w:type="dxa"/>
          </w:tcPr>
          <w:p w14:paraId="24DEF377" w14:textId="77777777" w:rsidR="001212AD" w:rsidRPr="0034513B" w:rsidRDefault="001212AD" w:rsidP="001212AD">
            <w:pPr>
              <w:pStyle w:val="Inhalt"/>
              <w:cnfStyle w:val="000000000000" w:firstRow="0" w:lastRow="0" w:firstColumn="0" w:lastColumn="0" w:oddVBand="0" w:evenVBand="0" w:oddHBand="0" w:evenHBand="0" w:firstRowFirstColumn="0" w:firstRowLastColumn="0" w:lastRowFirstColumn="0" w:lastRowLastColumn="0"/>
            </w:pPr>
            <w:r w:rsidRPr="0034513B">
              <w:t>Globale Beschreibungen über die Funktionsweise der KI.</w:t>
            </w:r>
          </w:p>
        </w:tc>
      </w:tr>
      <w:tr w:rsidR="001212AD" w:rsidRPr="0034513B" w14:paraId="629FBF1C" w14:textId="77777777" w:rsidTr="00121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9B1C26" w14:textId="67E1635E" w:rsidR="001212AD" w:rsidRPr="0034513B" w:rsidRDefault="001212AD" w:rsidP="001212AD">
            <w:pPr>
              <w:pStyle w:val="Inhalt"/>
            </w:pPr>
            <w:r w:rsidRPr="0034513B">
              <w:t>5. KI</w:t>
            </w:r>
            <w:r w:rsidR="005A7B05">
              <w:t>-</w:t>
            </w:r>
            <w:proofErr w:type="spellStart"/>
            <w:r w:rsidRPr="0034513B">
              <w:t>Reasoning</w:t>
            </w:r>
            <w:proofErr w:type="spellEnd"/>
          </w:p>
        </w:tc>
        <w:tc>
          <w:tcPr>
            <w:tcW w:w="8044" w:type="dxa"/>
          </w:tcPr>
          <w:p w14:paraId="7493BBFD" w14:textId="5198BC41" w:rsidR="001212AD" w:rsidRPr="0034513B" w:rsidRDefault="001212AD" w:rsidP="001212AD">
            <w:pPr>
              <w:pStyle w:val="Inhalt"/>
              <w:cnfStyle w:val="000000100000" w:firstRow="0" w:lastRow="0" w:firstColumn="0" w:lastColumn="0" w:oddVBand="0" w:evenVBand="0" w:oddHBand="1" w:evenHBand="0" w:firstRowFirstColumn="0" w:firstRowLastColumn="0" w:lastRowFirstColumn="0" w:lastRowLastColumn="0"/>
            </w:pPr>
            <w:r w:rsidRPr="0034513B">
              <w:t>Einblick in die Funktionsweise</w:t>
            </w:r>
            <w:r w:rsidR="00DE5132">
              <w:t>,</w:t>
            </w:r>
            <w:r w:rsidRPr="0034513B">
              <w:t xml:space="preserve"> wie die </w:t>
            </w:r>
            <w:proofErr w:type="gramStart"/>
            <w:r w:rsidRPr="0034513B">
              <w:t>KI</w:t>
            </w:r>
            <w:r w:rsidR="005A7B05">
              <w:t xml:space="preserve"> </w:t>
            </w:r>
            <w:r w:rsidRPr="0034513B">
              <w:t>Entscheidungen</w:t>
            </w:r>
            <w:proofErr w:type="gramEnd"/>
            <w:r w:rsidRPr="0034513B">
              <w:t xml:space="preserve"> trifft. Dazu gehören beispielsweise Logiken oder Regeln und die Gewichtung von Informationen.</w:t>
            </w:r>
          </w:p>
        </w:tc>
      </w:tr>
      <w:tr w:rsidR="001212AD" w:rsidRPr="0034513B" w14:paraId="7B616ACE" w14:textId="77777777" w:rsidTr="001212AD">
        <w:tc>
          <w:tcPr>
            <w:cnfStyle w:val="001000000000" w:firstRow="0" w:lastRow="0" w:firstColumn="1" w:lastColumn="0" w:oddVBand="0" w:evenVBand="0" w:oddHBand="0" w:evenHBand="0" w:firstRowFirstColumn="0" w:firstRowLastColumn="0" w:lastRowFirstColumn="0" w:lastRowLastColumn="0"/>
            <w:tcW w:w="1980" w:type="dxa"/>
          </w:tcPr>
          <w:p w14:paraId="25738C16" w14:textId="77777777" w:rsidR="001212AD" w:rsidRPr="0034513B" w:rsidRDefault="001212AD" w:rsidP="001212AD">
            <w:pPr>
              <w:pStyle w:val="Inhalt"/>
            </w:pPr>
            <w:r w:rsidRPr="0034513B">
              <w:t>6. Fehlschläge</w:t>
            </w:r>
          </w:p>
        </w:tc>
        <w:tc>
          <w:tcPr>
            <w:tcW w:w="8044" w:type="dxa"/>
          </w:tcPr>
          <w:p w14:paraId="5CD1E595" w14:textId="5F6DE0C3" w:rsidR="001212AD" w:rsidRPr="0034513B" w:rsidRDefault="001212AD" w:rsidP="001212AD">
            <w:pPr>
              <w:pStyle w:val="Inhalt"/>
              <w:cnfStyle w:val="000000000000" w:firstRow="0" w:lastRow="0" w:firstColumn="0" w:lastColumn="0" w:oddVBand="0" w:evenVBand="0" w:oddHBand="0" w:evenHBand="0" w:firstRowFirstColumn="0" w:firstRowLastColumn="0" w:lastRowFirstColumn="0" w:lastRowLastColumn="0"/>
            </w:pPr>
            <w:r w:rsidRPr="0034513B">
              <w:t>Darstellung von Misserfolgen der KI. Diese zeigen die Grenzen der KI auf und zeigen wie sie funktioniert bzw. nicht funktioniert.</w:t>
            </w:r>
          </w:p>
        </w:tc>
      </w:tr>
      <w:tr w:rsidR="001212AD" w:rsidRPr="0034513B" w14:paraId="40C7567B" w14:textId="77777777" w:rsidTr="00121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34B4D55" w14:textId="77777777" w:rsidR="001212AD" w:rsidRPr="0034513B" w:rsidRDefault="001212AD" w:rsidP="001212AD">
            <w:pPr>
              <w:pStyle w:val="Inhalt"/>
            </w:pPr>
            <w:r w:rsidRPr="0034513B">
              <w:t>7. Vergleiche</w:t>
            </w:r>
          </w:p>
        </w:tc>
        <w:tc>
          <w:tcPr>
            <w:tcW w:w="8044" w:type="dxa"/>
          </w:tcPr>
          <w:p w14:paraId="5AE29051" w14:textId="77777777" w:rsidR="001212AD" w:rsidRPr="0034513B" w:rsidRDefault="001212AD" w:rsidP="001212AD">
            <w:pPr>
              <w:pStyle w:val="Inhalt"/>
              <w:cnfStyle w:val="000000100000" w:firstRow="0" w:lastRow="0" w:firstColumn="0" w:lastColumn="0" w:oddVBand="0" w:evenVBand="0" w:oddHBand="1" w:evenHBand="0" w:firstRowFirstColumn="0" w:firstRowLastColumn="0" w:lastRowFirstColumn="0" w:lastRowLastColumn="0"/>
            </w:pPr>
            <w:r w:rsidRPr="0034513B">
              <w:t>Durch Vergleiche können Entscheidungslogiken oder Gewichtungen verdeutlichen, indem verschiedene Bedingungen gegenübergestellt werden.</w:t>
            </w:r>
          </w:p>
        </w:tc>
      </w:tr>
      <w:tr w:rsidR="001212AD" w:rsidRPr="0034513B" w14:paraId="432566DE" w14:textId="77777777" w:rsidTr="001212AD">
        <w:tc>
          <w:tcPr>
            <w:cnfStyle w:val="001000000000" w:firstRow="0" w:lastRow="0" w:firstColumn="1" w:lastColumn="0" w:oddVBand="0" w:evenVBand="0" w:oddHBand="0" w:evenHBand="0" w:firstRowFirstColumn="0" w:firstRowLastColumn="0" w:lastRowFirstColumn="0" w:lastRowLastColumn="0"/>
            <w:tcW w:w="1980" w:type="dxa"/>
          </w:tcPr>
          <w:p w14:paraId="3A4D8B78" w14:textId="77777777" w:rsidR="001212AD" w:rsidRPr="0034513B" w:rsidRDefault="001212AD" w:rsidP="001212AD">
            <w:pPr>
              <w:pStyle w:val="Inhalt"/>
            </w:pPr>
            <w:r w:rsidRPr="0034513B">
              <w:t>8. Diagnosen von Fehlschlägen</w:t>
            </w:r>
          </w:p>
        </w:tc>
        <w:tc>
          <w:tcPr>
            <w:tcW w:w="8044" w:type="dxa"/>
          </w:tcPr>
          <w:p w14:paraId="4BEC4BD1" w14:textId="53B51674" w:rsidR="001212AD" w:rsidRPr="0034513B" w:rsidRDefault="001212AD" w:rsidP="001212AD">
            <w:pPr>
              <w:pStyle w:val="Inhalt"/>
              <w:cnfStyle w:val="000000000000" w:firstRow="0" w:lastRow="0" w:firstColumn="0" w:lastColumn="0" w:oddVBand="0" w:evenVBand="0" w:oddHBand="0" w:evenHBand="0" w:firstRowFirstColumn="0" w:firstRowLastColumn="0" w:lastRowFirstColumn="0" w:lastRowLastColumn="0"/>
            </w:pPr>
            <w:r w:rsidRPr="0034513B">
              <w:t>Wenn die Misserfolge nicht nur dargestellt, sondern zusätzlich diagnostiziert werden, k</w:t>
            </w:r>
            <w:r w:rsidR="00DE5132">
              <w:t xml:space="preserve">önnen die </w:t>
            </w:r>
            <w:r w:rsidRPr="0034513B">
              <w:t>Nutzende</w:t>
            </w:r>
            <w:r w:rsidR="00DE5132">
              <w:t>n</w:t>
            </w:r>
            <w:r w:rsidRPr="0034513B">
              <w:t xml:space="preserve"> mehr Informationen daraus ziehen. </w:t>
            </w:r>
            <w:r w:rsidR="00DE5132">
              <w:t>Die</w:t>
            </w:r>
            <w:r w:rsidRPr="0034513B">
              <w:t xml:space="preserve"> Nutzend</w:t>
            </w:r>
            <w:r w:rsidR="00DE5132">
              <w:t>en können</w:t>
            </w:r>
            <w:r w:rsidRPr="0034513B">
              <w:t xml:space="preserve"> durch verschiedene Eingaben die Auswirkungen auf die KI-Ausgaben erkennen und </w:t>
            </w:r>
            <w:r w:rsidR="00DE5132">
              <w:t>ihre</w:t>
            </w:r>
            <w:r w:rsidRPr="0034513B">
              <w:t xml:space="preserve"> eigenen Schlüsse </w:t>
            </w:r>
            <w:r w:rsidR="000600B6">
              <w:t>zu</w:t>
            </w:r>
            <w:r w:rsidRPr="0034513B">
              <w:t xml:space="preserve"> Diagnosen ziehen.</w:t>
            </w:r>
          </w:p>
        </w:tc>
      </w:tr>
    </w:tbl>
    <w:p w14:paraId="655D26E2" w14:textId="77777777" w:rsidR="001212AD" w:rsidRDefault="001212AD" w:rsidP="00061B1E">
      <w:pPr>
        <w:pStyle w:val="Inhalt"/>
        <w:rPr>
          <w:i/>
          <w:iCs/>
        </w:rPr>
      </w:pPr>
    </w:p>
    <w:p w14:paraId="55E1D2F1" w14:textId="00415F9F" w:rsidR="00F6727F" w:rsidRPr="00B77031" w:rsidRDefault="000B3257" w:rsidP="00F6727F">
      <w:pPr>
        <w:spacing w:after="200"/>
      </w:pPr>
      <w:r w:rsidRPr="0034513B">
        <w:rPr>
          <w:noProof/>
        </w:rPr>
        <w:lastRenderedPageBreak/>
        <mc:AlternateContent>
          <mc:Choice Requires="wps">
            <w:drawing>
              <wp:anchor distT="45720" distB="45720" distL="114300" distR="114300" simplePos="0" relativeHeight="251658245" behindDoc="0" locked="0" layoutInCell="1" allowOverlap="1" wp14:anchorId="7A8AC69A" wp14:editId="17509E3E">
                <wp:simplePos x="0" y="0"/>
                <wp:positionH relativeFrom="column">
                  <wp:posOffset>-348750</wp:posOffset>
                </wp:positionH>
                <wp:positionV relativeFrom="paragraph">
                  <wp:posOffset>19166</wp:posOffset>
                </wp:positionV>
                <wp:extent cx="7288530" cy="9169400"/>
                <wp:effectExtent l="0" t="0" r="26670" b="12700"/>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8530" cy="9169400"/>
                        </a:xfrm>
                        <a:prstGeom prst="rect">
                          <a:avLst/>
                        </a:prstGeom>
                        <a:solidFill>
                          <a:srgbClr val="FFFFFF"/>
                        </a:solidFill>
                        <a:ln w="9525">
                          <a:solidFill>
                            <a:srgbClr val="000000"/>
                          </a:solidFill>
                          <a:miter lim="800000"/>
                          <a:headEnd/>
                          <a:tailEnd/>
                        </a:ln>
                      </wps:spPr>
                      <wps:txbx>
                        <w:txbxContent>
                          <w:p w14:paraId="0201196B" w14:textId="7B912C81" w:rsidR="00A84E7E" w:rsidRDefault="00A84E7E" w:rsidP="00A84E7E">
                            <w:pPr>
                              <w:pStyle w:val="Inhalt"/>
                              <w:rPr>
                                <w:b/>
                                <w:bCs/>
                                <w:sz w:val="28"/>
                                <w:szCs w:val="24"/>
                              </w:rPr>
                            </w:pPr>
                            <w:r w:rsidRPr="006D4A2A">
                              <w:rPr>
                                <w:b/>
                                <w:bCs/>
                                <w:sz w:val="28"/>
                                <w:szCs w:val="24"/>
                              </w:rPr>
                              <w:t>Anforderungen an die Erklärungen</w:t>
                            </w:r>
                            <w:r w:rsidR="007B7E64">
                              <w:rPr>
                                <w:b/>
                                <w:bCs/>
                                <w:sz w:val="28"/>
                                <w:szCs w:val="24"/>
                              </w:rPr>
                              <w:t xml:space="preserve"> BLANKO</w:t>
                            </w:r>
                          </w:p>
                          <w:p w14:paraId="7F38C8F4" w14:textId="3C3134BA" w:rsidR="00A84E7E" w:rsidRDefault="00D97F0F" w:rsidP="00A84E7E">
                            <w:pPr>
                              <w:pStyle w:val="Inhalt"/>
                            </w:pPr>
                            <w:r>
                              <w:rPr>
                                <w:b/>
                                <w:bCs/>
                              </w:rPr>
                              <w:t>Gruppe von Nutzenden</w:t>
                            </w:r>
                            <w:r w:rsidR="00A84E7E" w:rsidRPr="000049EF">
                              <w:rPr>
                                <w:b/>
                                <w:bCs/>
                              </w:rPr>
                              <w:t>:</w:t>
                            </w:r>
                            <w:r w:rsidR="00A84E7E">
                              <w:tab/>
                            </w:r>
                            <w:r w:rsidR="00A84E7E">
                              <w:tab/>
                            </w:r>
                            <w:r w:rsidR="00A84E7E">
                              <w:tab/>
                            </w:r>
                            <w:r w:rsidR="00A84E7E">
                              <w:tab/>
                            </w:r>
                            <w:r w:rsidR="00A84E7E">
                              <w:tab/>
                            </w:r>
                            <w:r w:rsidR="00A84E7E">
                              <w:tab/>
                            </w:r>
                            <w:r w:rsidR="00A84E7E">
                              <w:rPr>
                                <w:b/>
                                <w:bCs/>
                              </w:rPr>
                              <w:t>Das betroffene KI-Modell</w:t>
                            </w:r>
                            <w:r w:rsidR="00A84E7E">
                              <w:t xml:space="preserve">: </w:t>
                            </w:r>
                          </w:p>
                          <w:p w14:paraId="40823A7D" w14:textId="77777777" w:rsidR="00A84E7E" w:rsidRPr="00785CF5" w:rsidRDefault="00A84E7E" w:rsidP="00A84E7E">
                            <w:pPr>
                              <w:pStyle w:val="Inhalt"/>
                            </w:pPr>
                          </w:p>
                          <w:p w14:paraId="345DAF57" w14:textId="5EB6237A" w:rsidR="00A84E7E" w:rsidRDefault="00A84E7E" w:rsidP="000B3257">
                            <w:pPr>
                              <w:pStyle w:val="Inhalt"/>
                            </w:pPr>
                            <w:r>
                              <w:rPr>
                                <w:b/>
                                <w:bCs/>
                              </w:rPr>
                              <w:t>Anwendungsszenario</w:t>
                            </w:r>
                            <w:r>
                              <w:t xml:space="preserve">: </w:t>
                            </w:r>
                          </w:p>
                          <w:p w14:paraId="091C6D4F" w14:textId="77777777" w:rsidR="00A84E7E" w:rsidRDefault="00A84E7E" w:rsidP="00A84E7E">
                            <w:pPr>
                              <w:pStyle w:val="Inhalt"/>
                            </w:pPr>
                          </w:p>
                          <w:p w14:paraId="229A14DE" w14:textId="77777777" w:rsidR="00A84E7E" w:rsidRPr="00785CF5" w:rsidRDefault="00A84E7E" w:rsidP="00A84E7E">
                            <w:pPr>
                              <w:pStyle w:val="Inhalt"/>
                              <w:rPr>
                                <w:b/>
                                <w:bCs/>
                              </w:rPr>
                            </w:pPr>
                            <w:r w:rsidRPr="00FC74C2">
                              <w:rPr>
                                <w:b/>
                                <w:bCs/>
                              </w:rPr>
                              <w:t>Fragen</w:t>
                            </w:r>
                            <w:r>
                              <w:rPr>
                                <w:b/>
                                <w:bCs/>
                              </w:rPr>
                              <w:t xml:space="preserve"> und Ansätze zur Lösung (lokaler (L) oder globaler (G) Ansatz und Nummer der Selbsterklärung)</w:t>
                            </w:r>
                          </w:p>
                          <w:tbl>
                            <w:tblPr>
                              <w:tblStyle w:val="EinfacheTabelle1"/>
                              <w:tblW w:w="11052" w:type="dxa"/>
                              <w:tblLayout w:type="fixed"/>
                              <w:tblLook w:val="04A0" w:firstRow="1" w:lastRow="0" w:firstColumn="1" w:lastColumn="0" w:noHBand="0" w:noVBand="1"/>
                            </w:tblPr>
                            <w:tblGrid>
                              <w:gridCol w:w="1271"/>
                              <w:gridCol w:w="9072"/>
                              <w:gridCol w:w="709"/>
                            </w:tblGrid>
                            <w:tr w:rsidR="00A84E7E" w:rsidRPr="00FF59EF" w14:paraId="692DA688" w14:textId="77777777" w:rsidTr="00231887">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C1F3FB9" w14:textId="4CADEFAE" w:rsidR="00A84E7E" w:rsidRPr="00FF59EF" w:rsidRDefault="000B3257" w:rsidP="00785CF5">
                                  <w:pPr>
                                    <w:pStyle w:val="Inhalt"/>
                                    <w:rPr>
                                      <w:b w:val="0"/>
                                      <w:bCs w:val="0"/>
                                      <w:szCs w:val="24"/>
                                      <w:lang w:val="en-GB"/>
                                    </w:rPr>
                                  </w:pPr>
                                  <w:proofErr w:type="spellStart"/>
                                  <w:r>
                                    <w:rPr>
                                      <w:szCs w:val="24"/>
                                      <w:lang w:val="en-GB"/>
                                    </w:rPr>
                                    <w:t>Frage-kategorie</w:t>
                                  </w:r>
                                  <w:proofErr w:type="spellEnd"/>
                                </w:p>
                              </w:tc>
                              <w:tc>
                                <w:tcPr>
                                  <w:tcW w:w="9072" w:type="dxa"/>
                                </w:tcPr>
                                <w:p w14:paraId="25DC6317" w14:textId="6A69C50F" w:rsidR="00A84E7E" w:rsidRDefault="000B3257" w:rsidP="00785CF5">
                                  <w:pPr>
                                    <w:pStyle w:val="Inhalt"/>
                                    <w:cnfStyle w:val="100000000000" w:firstRow="1" w:lastRow="0" w:firstColumn="0" w:lastColumn="0" w:oddVBand="0" w:evenVBand="0" w:oddHBand="0" w:evenHBand="0" w:firstRowFirstColumn="0" w:firstRowLastColumn="0" w:lastRowFirstColumn="0" w:lastRowLastColumn="0"/>
                                  </w:pPr>
                                  <w:r>
                                    <w:rPr>
                                      <w:b w:val="0"/>
                                      <w:bCs w:val="0"/>
                                    </w:rPr>
                                    <w:t>Frage</w:t>
                                  </w:r>
                                </w:p>
                                <w:p w14:paraId="12D23CC1" w14:textId="096DE3BD" w:rsidR="00A84E7E" w:rsidRPr="00785CF5" w:rsidRDefault="000B3257" w:rsidP="00815071">
                                  <w:pPr>
                                    <w:pStyle w:val="Inhalt"/>
                                    <w:numPr>
                                      <w:ilvl w:val="0"/>
                                      <w:numId w:val="8"/>
                                    </w:numPr>
                                    <w:ind w:left="465"/>
                                    <w:cnfStyle w:val="100000000000" w:firstRow="1" w:lastRow="0" w:firstColumn="0" w:lastColumn="0" w:oddVBand="0" w:evenVBand="0" w:oddHBand="0" w:evenHBand="0" w:firstRowFirstColumn="0" w:firstRowLastColumn="0" w:lastRowFirstColumn="0" w:lastRowLastColumn="0"/>
                                    <w:rPr>
                                      <w:b w:val="0"/>
                                      <w:bCs w:val="0"/>
                                      <w:szCs w:val="24"/>
                                    </w:rPr>
                                  </w:pPr>
                                  <w:r>
                                    <w:rPr>
                                      <w:b w:val="0"/>
                                      <w:bCs w:val="0"/>
                                      <w:szCs w:val="24"/>
                                    </w:rPr>
                                    <w:t>Erwartung an die Lösung</w:t>
                                  </w:r>
                                </w:p>
                              </w:tc>
                              <w:tc>
                                <w:tcPr>
                                  <w:tcW w:w="709" w:type="dxa"/>
                                </w:tcPr>
                                <w:p w14:paraId="267171F6" w14:textId="663AF677" w:rsidR="00A84E7E" w:rsidRPr="00785CF5" w:rsidRDefault="000B3257" w:rsidP="00785CF5">
                                  <w:pPr>
                                    <w:pStyle w:val="Inhalt"/>
                                    <w:cnfStyle w:val="100000000000" w:firstRow="1" w:lastRow="0" w:firstColumn="0" w:lastColumn="0" w:oddVBand="0" w:evenVBand="0" w:oddHBand="0" w:evenHBand="0" w:firstRowFirstColumn="0" w:firstRowLastColumn="0" w:lastRowFirstColumn="0" w:lastRowLastColumn="0"/>
                                    <w:rPr>
                                      <w:b w:val="0"/>
                                      <w:bCs w:val="0"/>
                                    </w:rPr>
                                  </w:pPr>
                                  <w:r>
                                    <w:rPr>
                                      <w:b w:val="0"/>
                                      <w:bCs w:val="0"/>
                                    </w:rPr>
                                    <w:t>L / 2</w:t>
                                  </w:r>
                                </w:p>
                              </w:tc>
                            </w:tr>
                            <w:tr w:rsidR="00A84E7E" w:rsidRPr="00FF59EF" w14:paraId="2BA8071F" w14:textId="77777777" w:rsidTr="00231887">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71" w:type="dxa"/>
                                  <w:vMerge/>
                                </w:tcPr>
                                <w:p w14:paraId="175AAA24" w14:textId="77777777" w:rsidR="00A84E7E" w:rsidRPr="00FF59EF" w:rsidRDefault="00A84E7E" w:rsidP="00785CF5">
                                  <w:pPr>
                                    <w:pStyle w:val="Inhalt"/>
                                    <w:rPr>
                                      <w:b w:val="0"/>
                                      <w:bCs w:val="0"/>
                                      <w:szCs w:val="24"/>
                                    </w:rPr>
                                  </w:pPr>
                                </w:p>
                              </w:tc>
                              <w:tc>
                                <w:tcPr>
                                  <w:tcW w:w="9072" w:type="dxa"/>
                                </w:tcPr>
                                <w:p w14:paraId="1792B70D" w14:textId="77777777" w:rsidR="000B3257" w:rsidRPr="000B3257" w:rsidRDefault="000B3257" w:rsidP="000B3257">
                                  <w:pPr>
                                    <w:pStyle w:val="Inhalt"/>
                                    <w:cnfStyle w:val="000000100000" w:firstRow="0" w:lastRow="0" w:firstColumn="0" w:lastColumn="0" w:oddVBand="0" w:evenVBand="0" w:oddHBand="1" w:evenHBand="0" w:firstRowFirstColumn="0" w:firstRowLastColumn="0" w:lastRowFirstColumn="0" w:lastRowLastColumn="0"/>
                                  </w:pPr>
                                  <w:r w:rsidRPr="000B3257">
                                    <w:t>Frage</w:t>
                                  </w:r>
                                </w:p>
                                <w:p w14:paraId="3EFE6857" w14:textId="72851DE6" w:rsidR="00A84E7E" w:rsidRPr="00785CF5" w:rsidRDefault="000B3257" w:rsidP="00815071">
                                  <w:pPr>
                                    <w:pStyle w:val="Inhalt"/>
                                    <w:numPr>
                                      <w:ilvl w:val="0"/>
                                      <w:numId w:val="7"/>
                                    </w:numPr>
                                    <w:cnfStyle w:val="000000100000" w:firstRow="0" w:lastRow="0" w:firstColumn="0" w:lastColumn="0" w:oddVBand="0" w:evenVBand="0" w:oddHBand="1" w:evenHBand="0" w:firstRowFirstColumn="0" w:firstRowLastColumn="0" w:lastRowFirstColumn="0" w:lastRowLastColumn="0"/>
                                    <w:rPr>
                                      <w:szCs w:val="24"/>
                                    </w:rPr>
                                  </w:pPr>
                                  <w:r w:rsidRPr="000B3257">
                                    <w:rPr>
                                      <w:szCs w:val="24"/>
                                    </w:rPr>
                                    <w:t>Erwartung an die Lösung</w:t>
                                  </w:r>
                                </w:p>
                              </w:tc>
                              <w:tc>
                                <w:tcPr>
                                  <w:tcW w:w="709" w:type="dxa"/>
                                </w:tcPr>
                                <w:p w14:paraId="40F5AAD8" w14:textId="1AB988D3" w:rsidR="00A84E7E" w:rsidRPr="00FF59EF" w:rsidRDefault="00F6727F" w:rsidP="00785CF5">
                                  <w:pPr>
                                    <w:pStyle w:val="Inhalt"/>
                                    <w:cnfStyle w:val="000000100000" w:firstRow="0" w:lastRow="0" w:firstColumn="0" w:lastColumn="0" w:oddVBand="0" w:evenVBand="0" w:oddHBand="1" w:evenHBand="0" w:firstRowFirstColumn="0" w:firstRowLastColumn="0" w:lastRowFirstColumn="0" w:lastRowLastColumn="0"/>
                                  </w:pPr>
                                  <w:r>
                                    <w:t>L / 2</w:t>
                                  </w:r>
                                </w:p>
                              </w:tc>
                            </w:tr>
                            <w:tr w:rsidR="00A84E7E" w:rsidRPr="00FF59EF" w14:paraId="30B16525" w14:textId="77777777" w:rsidTr="00231887">
                              <w:trPr>
                                <w:trHeight w:val="423"/>
                              </w:trPr>
                              <w:tc>
                                <w:tcPr>
                                  <w:cnfStyle w:val="001000000000" w:firstRow="0" w:lastRow="0" w:firstColumn="1" w:lastColumn="0" w:oddVBand="0" w:evenVBand="0" w:oddHBand="0" w:evenHBand="0" w:firstRowFirstColumn="0" w:firstRowLastColumn="0" w:lastRowFirstColumn="0" w:lastRowLastColumn="0"/>
                                  <w:tcW w:w="1271" w:type="dxa"/>
                                  <w:vMerge/>
                                </w:tcPr>
                                <w:p w14:paraId="68260441" w14:textId="77777777" w:rsidR="00A84E7E" w:rsidRPr="00FF59EF" w:rsidRDefault="00A84E7E" w:rsidP="00785CF5">
                                  <w:pPr>
                                    <w:pStyle w:val="Inhalt"/>
                                    <w:rPr>
                                      <w:b w:val="0"/>
                                      <w:bCs w:val="0"/>
                                      <w:szCs w:val="24"/>
                                    </w:rPr>
                                  </w:pPr>
                                </w:p>
                              </w:tc>
                              <w:tc>
                                <w:tcPr>
                                  <w:tcW w:w="9072" w:type="dxa"/>
                                </w:tcPr>
                                <w:p w14:paraId="7C615B7F" w14:textId="77777777" w:rsidR="000B3257" w:rsidRPr="000B3257" w:rsidRDefault="000B3257" w:rsidP="000B3257">
                                  <w:pPr>
                                    <w:pStyle w:val="Inhalt"/>
                                    <w:cnfStyle w:val="000000000000" w:firstRow="0" w:lastRow="0" w:firstColumn="0" w:lastColumn="0" w:oddVBand="0" w:evenVBand="0" w:oddHBand="0" w:evenHBand="0" w:firstRowFirstColumn="0" w:firstRowLastColumn="0" w:lastRowFirstColumn="0" w:lastRowLastColumn="0"/>
                                  </w:pPr>
                                  <w:r w:rsidRPr="000B3257">
                                    <w:t>Frage</w:t>
                                  </w:r>
                                </w:p>
                                <w:p w14:paraId="231969D1" w14:textId="3E0017DD" w:rsidR="00A84E7E" w:rsidRPr="00785CF5" w:rsidRDefault="000B3257" w:rsidP="00815071">
                                  <w:pPr>
                                    <w:pStyle w:val="Inhalt"/>
                                    <w:numPr>
                                      <w:ilvl w:val="0"/>
                                      <w:numId w:val="7"/>
                                    </w:numPr>
                                    <w:cnfStyle w:val="000000000000" w:firstRow="0" w:lastRow="0" w:firstColumn="0" w:lastColumn="0" w:oddVBand="0" w:evenVBand="0" w:oddHBand="0" w:evenHBand="0" w:firstRowFirstColumn="0" w:firstRowLastColumn="0" w:lastRowFirstColumn="0" w:lastRowLastColumn="0"/>
                                    <w:rPr>
                                      <w:szCs w:val="24"/>
                                    </w:rPr>
                                  </w:pPr>
                                  <w:r w:rsidRPr="000B3257">
                                    <w:rPr>
                                      <w:szCs w:val="24"/>
                                    </w:rPr>
                                    <w:t>Erwartung an die Lösung</w:t>
                                  </w:r>
                                </w:p>
                              </w:tc>
                              <w:tc>
                                <w:tcPr>
                                  <w:tcW w:w="709" w:type="dxa"/>
                                </w:tcPr>
                                <w:p w14:paraId="20FD4E4B" w14:textId="499F1E03" w:rsidR="00A84E7E" w:rsidRPr="00FF59EF" w:rsidRDefault="00F6727F" w:rsidP="00785CF5">
                                  <w:pPr>
                                    <w:pStyle w:val="Inhalt"/>
                                    <w:cnfStyle w:val="000000000000" w:firstRow="0" w:lastRow="0" w:firstColumn="0" w:lastColumn="0" w:oddVBand="0" w:evenVBand="0" w:oddHBand="0" w:evenHBand="0" w:firstRowFirstColumn="0" w:firstRowLastColumn="0" w:lastRowFirstColumn="0" w:lastRowLastColumn="0"/>
                                  </w:pPr>
                                  <w:r>
                                    <w:t>L / 2</w:t>
                                  </w:r>
                                </w:p>
                              </w:tc>
                            </w:tr>
                            <w:tr w:rsidR="00A84E7E" w:rsidRPr="00FF59EF" w14:paraId="03F0BA42" w14:textId="77777777" w:rsidTr="00231887">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71" w:type="dxa"/>
                                  <w:vMerge/>
                                </w:tcPr>
                                <w:p w14:paraId="20820460" w14:textId="77777777" w:rsidR="00A84E7E" w:rsidRPr="00FF59EF" w:rsidRDefault="00A84E7E" w:rsidP="00785CF5">
                                  <w:pPr>
                                    <w:pStyle w:val="Inhalt"/>
                                    <w:rPr>
                                      <w:b w:val="0"/>
                                      <w:bCs w:val="0"/>
                                      <w:szCs w:val="24"/>
                                    </w:rPr>
                                  </w:pPr>
                                </w:p>
                              </w:tc>
                              <w:tc>
                                <w:tcPr>
                                  <w:tcW w:w="9072" w:type="dxa"/>
                                </w:tcPr>
                                <w:p w14:paraId="36EE98BD" w14:textId="77777777" w:rsidR="00A84E7E" w:rsidRPr="00FA504B" w:rsidRDefault="00A84E7E" w:rsidP="00785CF5">
                                  <w:pPr>
                                    <w:pStyle w:val="Inhalt"/>
                                    <w:ind w:left="54"/>
                                    <w:cnfStyle w:val="000000100000" w:firstRow="0" w:lastRow="0" w:firstColumn="0" w:lastColumn="0" w:oddVBand="0" w:evenVBand="0" w:oddHBand="1" w:evenHBand="0" w:firstRowFirstColumn="0" w:firstRowLastColumn="0" w:lastRowFirstColumn="0" w:lastRowLastColumn="0"/>
                                  </w:pPr>
                                  <w:r w:rsidRPr="00FA504B">
                                    <w:t>Allgemeine Erklärungsansätze</w:t>
                                  </w:r>
                                </w:p>
                                <w:p w14:paraId="7E56665C" w14:textId="4A1E1748" w:rsidR="00A84E7E" w:rsidRPr="00785CF5" w:rsidRDefault="000B3257" w:rsidP="00815071">
                                  <w:pPr>
                                    <w:pStyle w:val="Inhalt"/>
                                    <w:numPr>
                                      <w:ilvl w:val="0"/>
                                      <w:numId w:val="7"/>
                                    </w:num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Ansätze für die einzelnen </w:t>
                                  </w:r>
                                  <w:r w:rsidR="000D1839">
                                    <w:rPr>
                                      <w:szCs w:val="24"/>
                                    </w:rPr>
                                    <w:t>Fragekategorien</w:t>
                                  </w:r>
                                  <w:r>
                                    <w:rPr>
                                      <w:szCs w:val="24"/>
                                    </w:rPr>
                                    <w:t xml:space="preserve"> aus der Tabelle unter „</w:t>
                                  </w:r>
                                  <w:r w:rsidR="000D1839">
                                    <w:rPr>
                                      <w:szCs w:val="24"/>
                                    </w:rPr>
                                    <w:t>Fragekategorien</w:t>
                                  </w:r>
                                  <w:r>
                                    <w:rPr>
                                      <w:szCs w:val="24"/>
                                    </w:rPr>
                                    <w:t>“</w:t>
                                  </w:r>
                                </w:p>
                              </w:tc>
                              <w:tc>
                                <w:tcPr>
                                  <w:tcW w:w="709" w:type="dxa"/>
                                </w:tcPr>
                                <w:p w14:paraId="53A1DEE4" w14:textId="79950F6F" w:rsidR="00A84E7E" w:rsidRPr="00797069" w:rsidRDefault="00231887" w:rsidP="00017F80">
                                  <w:pPr>
                                    <w:pStyle w:val="Inhalt"/>
                                    <w:cnfStyle w:val="000000100000" w:firstRow="0" w:lastRow="0" w:firstColumn="0" w:lastColumn="0" w:oddVBand="0" w:evenVBand="0" w:oddHBand="1" w:evenHBand="0" w:firstRowFirstColumn="0" w:firstRowLastColumn="0" w:lastRowFirstColumn="0" w:lastRowLastColumn="0"/>
                                  </w:pPr>
                                  <w:r>
                                    <w:t>L / 3,4</w:t>
                                  </w:r>
                                </w:p>
                              </w:tc>
                            </w:tr>
                          </w:tbl>
                          <w:p w14:paraId="452618E5" w14:textId="77777777" w:rsidR="00A84E7E" w:rsidRDefault="00A84E7E" w:rsidP="00A84E7E">
                            <w:pPr>
                              <w:pStyle w:val="Inhalt"/>
                              <w:rPr>
                                <w:b/>
                                <w:bCs/>
                              </w:rPr>
                            </w:pPr>
                          </w:p>
                          <w:p w14:paraId="1848BCA7" w14:textId="77777777" w:rsidR="00A84E7E" w:rsidRPr="00785CF5" w:rsidRDefault="00A84E7E" w:rsidP="00A84E7E">
                            <w:pPr>
                              <w:pStyle w:val="Inhalt"/>
                              <w:rPr>
                                <w:b/>
                                <w:bCs/>
                              </w:rPr>
                            </w:pPr>
                          </w:p>
                          <w:tbl>
                            <w:tblPr>
                              <w:tblStyle w:val="EinfacheTabelle1"/>
                              <w:tblW w:w="11181" w:type="dxa"/>
                              <w:tblLayout w:type="fixed"/>
                              <w:tblLook w:val="04A0" w:firstRow="1" w:lastRow="0" w:firstColumn="1" w:lastColumn="0" w:noHBand="0" w:noVBand="1"/>
                            </w:tblPr>
                            <w:tblGrid>
                              <w:gridCol w:w="1271"/>
                              <w:gridCol w:w="9072"/>
                              <w:gridCol w:w="838"/>
                            </w:tblGrid>
                            <w:tr w:rsidR="00A84E7E" w:rsidRPr="00FF59EF" w14:paraId="6FA25761" w14:textId="77777777" w:rsidTr="000B3257">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979FFB3" w14:textId="47D0BA94" w:rsidR="00A84E7E" w:rsidRPr="00FF59EF" w:rsidRDefault="000B3257" w:rsidP="00785CF5">
                                  <w:pPr>
                                    <w:pStyle w:val="Inhalt"/>
                                    <w:rPr>
                                      <w:b w:val="0"/>
                                      <w:bCs w:val="0"/>
                                      <w:szCs w:val="24"/>
                                      <w:lang w:val="en-GB"/>
                                    </w:rPr>
                                  </w:pPr>
                                  <w:proofErr w:type="spellStart"/>
                                  <w:r>
                                    <w:rPr>
                                      <w:szCs w:val="24"/>
                                      <w:lang w:val="en-GB"/>
                                    </w:rPr>
                                    <w:t>Frage-kategorie</w:t>
                                  </w:r>
                                  <w:proofErr w:type="spellEnd"/>
                                </w:p>
                              </w:tc>
                              <w:tc>
                                <w:tcPr>
                                  <w:tcW w:w="9072" w:type="dxa"/>
                                </w:tcPr>
                                <w:p w14:paraId="07F2246C" w14:textId="77777777" w:rsidR="000B3257" w:rsidRPr="000B3257" w:rsidRDefault="000B3257" w:rsidP="000B3257">
                                  <w:pPr>
                                    <w:pStyle w:val="Inhalt"/>
                                    <w:cnfStyle w:val="100000000000" w:firstRow="1" w:lastRow="0" w:firstColumn="0" w:lastColumn="0" w:oddVBand="0" w:evenVBand="0" w:oddHBand="0" w:evenHBand="0" w:firstRowFirstColumn="0" w:firstRowLastColumn="0" w:lastRowFirstColumn="0" w:lastRowLastColumn="0"/>
                                    <w:rPr>
                                      <w:b w:val="0"/>
                                      <w:bCs w:val="0"/>
                                    </w:rPr>
                                  </w:pPr>
                                  <w:r w:rsidRPr="000B3257">
                                    <w:rPr>
                                      <w:b w:val="0"/>
                                      <w:bCs w:val="0"/>
                                    </w:rPr>
                                    <w:t>Frage</w:t>
                                  </w:r>
                                </w:p>
                                <w:p w14:paraId="7B3850E2" w14:textId="6F6C05B1" w:rsidR="00A84E7E" w:rsidRPr="00785CF5" w:rsidRDefault="000B3257" w:rsidP="00815071">
                                  <w:pPr>
                                    <w:pStyle w:val="Inhalt"/>
                                    <w:numPr>
                                      <w:ilvl w:val="0"/>
                                      <w:numId w:val="8"/>
                                    </w:numPr>
                                    <w:ind w:left="465"/>
                                    <w:cnfStyle w:val="100000000000" w:firstRow="1" w:lastRow="0" w:firstColumn="0" w:lastColumn="0" w:oddVBand="0" w:evenVBand="0" w:oddHBand="0" w:evenHBand="0" w:firstRowFirstColumn="0" w:firstRowLastColumn="0" w:lastRowFirstColumn="0" w:lastRowLastColumn="0"/>
                                    <w:rPr>
                                      <w:szCs w:val="24"/>
                                    </w:rPr>
                                  </w:pPr>
                                  <w:r w:rsidRPr="000B3257">
                                    <w:rPr>
                                      <w:b w:val="0"/>
                                      <w:bCs w:val="0"/>
                                      <w:szCs w:val="24"/>
                                    </w:rPr>
                                    <w:t>Erwartung an die Lösung</w:t>
                                  </w:r>
                                </w:p>
                              </w:tc>
                              <w:tc>
                                <w:tcPr>
                                  <w:tcW w:w="838" w:type="dxa"/>
                                </w:tcPr>
                                <w:p w14:paraId="3A83DC2C" w14:textId="0CF89C0A" w:rsidR="00A84E7E" w:rsidRPr="00FA504B" w:rsidRDefault="00F5392A" w:rsidP="00785CF5">
                                  <w:pPr>
                                    <w:pStyle w:val="Inhalt"/>
                                    <w:cnfStyle w:val="100000000000" w:firstRow="1" w:lastRow="0" w:firstColumn="0" w:lastColumn="0" w:oddVBand="0" w:evenVBand="0" w:oddHBand="0" w:evenHBand="0" w:firstRowFirstColumn="0" w:firstRowLastColumn="0" w:lastRowFirstColumn="0" w:lastRowLastColumn="0"/>
                                    <w:rPr>
                                      <w:b w:val="0"/>
                                      <w:bCs w:val="0"/>
                                    </w:rPr>
                                  </w:pPr>
                                  <w:r>
                                    <w:rPr>
                                      <w:b w:val="0"/>
                                      <w:bCs w:val="0"/>
                                    </w:rPr>
                                    <w:t>G / 4</w:t>
                                  </w:r>
                                </w:p>
                              </w:tc>
                            </w:tr>
                            <w:tr w:rsidR="00A84E7E" w:rsidRPr="00FF59EF" w14:paraId="651FC838" w14:textId="77777777" w:rsidTr="000B3257">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271" w:type="dxa"/>
                                  <w:vMerge/>
                                </w:tcPr>
                                <w:p w14:paraId="41FF0472" w14:textId="77777777" w:rsidR="00A84E7E" w:rsidRPr="00FF59EF" w:rsidRDefault="00A84E7E" w:rsidP="00785CF5">
                                  <w:pPr>
                                    <w:pStyle w:val="Inhalt"/>
                                    <w:rPr>
                                      <w:b w:val="0"/>
                                      <w:bCs w:val="0"/>
                                      <w:szCs w:val="24"/>
                                    </w:rPr>
                                  </w:pPr>
                                </w:p>
                              </w:tc>
                              <w:tc>
                                <w:tcPr>
                                  <w:tcW w:w="9072" w:type="dxa"/>
                                </w:tcPr>
                                <w:p w14:paraId="6F5A6BF1" w14:textId="77777777" w:rsidR="00A84E7E" w:rsidRPr="00FA504B" w:rsidRDefault="00A84E7E" w:rsidP="00785CF5">
                                  <w:pPr>
                                    <w:pStyle w:val="Inhalt"/>
                                    <w:ind w:left="54"/>
                                    <w:cnfStyle w:val="000000100000" w:firstRow="0" w:lastRow="0" w:firstColumn="0" w:lastColumn="0" w:oddVBand="0" w:evenVBand="0" w:oddHBand="1" w:evenHBand="0" w:firstRowFirstColumn="0" w:firstRowLastColumn="0" w:lastRowFirstColumn="0" w:lastRowLastColumn="0"/>
                                  </w:pPr>
                                  <w:r w:rsidRPr="00FA504B">
                                    <w:t>Allgemeine Erklärungsansätze</w:t>
                                  </w:r>
                                </w:p>
                                <w:p w14:paraId="497A7360" w14:textId="6F77FE3F" w:rsidR="00A84E7E" w:rsidRPr="00785CF5" w:rsidRDefault="000B3257" w:rsidP="00815071">
                                  <w:pPr>
                                    <w:pStyle w:val="Inhalt"/>
                                    <w:numPr>
                                      <w:ilvl w:val="0"/>
                                      <w:numId w:val="7"/>
                                    </w:num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Ansätze für die einzelnen </w:t>
                                  </w:r>
                                  <w:r w:rsidR="000D1839">
                                    <w:rPr>
                                      <w:szCs w:val="24"/>
                                    </w:rPr>
                                    <w:t>Fragekategorien</w:t>
                                  </w:r>
                                  <w:r>
                                    <w:rPr>
                                      <w:szCs w:val="24"/>
                                    </w:rPr>
                                    <w:t xml:space="preserve"> aus der Tabelle unter „</w:t>
                                  </w:r>
                                  <w:r w:rsidR="000D1839">
                                    <w:rPr>
                                      <w:szCs w:val="24"/>
                                    </w:rPr>
                                    <w:t>Fragekategorien</w:t>
                                  </w:r>
                                  <w:r>
                                    <w:rPr>
                                      <w:szCs w:val="24"/>
                                    </w:rPr>
                                    <w:t>“</w:t>
                                  </w:r>
                                </w:p>
                              </w:tc>
                              <w:tc>
                                <w:tcPr>
                                  <w:tcW w:w="838" w:type="dxa"/>
                                </w:tcPr>
                                <w:p w14:paraId="79A90B34" w14:textId="132C8C36" w:rsidR="00A84E7E" w:rsidRPr="000446BC" w:rsidRDefault="00231887" w:rsidP="007A2ABD">
                                  <w:pPr>
                                    <w:pStyle w:val="Inhalt"/>
                                    <w:cnfStyle w:val="000000100000" w:firstRow="0" w:lastRow="0" w:firstColumn="0" w:lastColumn="0" w:oddVBand="0" w:evenVBand="0" w:oddHBand="1" w:evenHBand="0" w:firstRowFirstColumn="0" w:firstRowLastColumn="0" w:lastRowFirstColumn="0" w:lastRowLastColumn="0"/>
                                  </w:pPr>
                                  <w:r>
                                    <w:t>G / 5</w:t>
                                  </w:r>
                                </w:p>
                              </w:tc>
                            </w:tr>
                          </w:tbl>
                          <w:p w14:paraId="0F50EFC7" w14:textId="77777777" w:rsidR="00A84E7E" w:rsidRDefault="00A84E7E" w:rsidP="00A84E7E">
                            <w:pPr>
                              <w:pStyle w:val="Inhalt"/>
                              <w:rPr>
                                <w:b/>
                                <w:bCs/>
                              </w:rPr>
                            </w:pPr>
                            <w:r w:rsidRPr="0057680C">
                              <w:rPr>
                                <w:b/>
                                <w:bCs/>
                              </w:rPr>
                              <w:t>Wichtige Themen</w:t>
                            </w:r>
                          </w:p>
                          <w:p w14:paraId="697B8C78" w14:textId="11B566F8" w:rsidR="00A84E7E" w:rsidRDefault="00F5392A" w:rsidP="00F5392A">
                            <w:pPr>
                              <w:pStyle w:val="Inhalt"/>
                              <w:ind w:left="426"/>
                            </w:pPr>
                            <w:r>
                              <w:t>1.</w:t>
                            </w:r>
                          </w:p>
                          <w:p w14:paraId="4583D6B9" w14:textId="219BE99C" w:rsidR="00F5392A" w:rsidRDefault="00F5392A" w:rsidP="00F5392A">
                            <w:pPr>
                              <w:pStyle w:val="Inhalt"/>
                              <w:ind w:left="426"/>
                            </w:pPr>
                            <w:r>
                              <w:t>2.</w:t>
                            </w:r>
                          </w:p>
                          <w:p w14:paraId="28696EE8" w14:textId="5995022D" w:rsidR="00F5392A" w:rsidRDefault="00F5392A" w:rsidP="00F5392A">
                            <w:pPr>
                              <w:pStyle w:val="Inhalt"/>
                              <w:ind w:left="426"/>
                            </w:pPr>
                            <w:r>
                              <w:t xml:space="preserve">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AC69A" id="Textfeld 21" o:spid="_x0000_s1031" type="#_x0000_t202" style="position:absolute;margin-left:-27.45pt;margin-top:1.5pt;width:573.9pt;height:722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">
                <v:textbox>
                  <w:txbxContent>
                    <w:p w14:paraId="0201196B" w14:textId="7B912C81" w:rsidR="00A84E7E" w:rsidRDefault="00A84E7E" w:rsidP="00A84E7E">
                      <w:pPr>
                        <w:pStyle w:val="Inhalt"/>
                        <w:rPr>
                          <w:b/>
                          <w:bCs/>
                          <w:sz w:val="28"/>
                          <w:szCs w:val="24"/>
                        </w:rPr>
                      </w:pPr>
                      <w:r w:rsidRPr="006D4A2A">
                        <w:rPr>
                          <w:b/>
                          <w:bCs/>
                          <w:sz w:val="28"/>
                          <w:szCs w:val="24"/>
                        </w:rPr>
                        <w:t>Anforderungen an die Erklärungen</w:t>
                      </w:r>
                      <w:r w:rsidR="007B7E64">
                        <w:rPr>
                          <w:b/>
                          <w:bCs/>
                          <w:sz w:val="28"/>
                          <w:szCs w:val="24"/>
                        </w:rPr>
                        <w:t xml:space="preserve"> BLANKO</w:t>
                      </w:r>
                    </w:p>
                    <w:p w14:paraId="7F38C8F4" w14:textId="3C3134BA" w:rsidR="00A84E7E" w:rsidRDefault="00D97F0F" w:rsidP="00A84E7E">
                      <w:pPr>
                        <w:pStyle w:val="Inhalt"/>
                      </w:pPr>
                      <w:r>
                        <w:rPr>
                          <w:b/>
                          <w:bCs/>
                        </w:rPr>
                        <w:t>Gruppe von Nutzenden</w:t>
                      </w:r>
                      <w:r w:rsidR="00A84E7E" w:rsidRPr="000049EF">
                        <w:rPr>
                          <w:b/>
                          <w:bCs/>
                        </w:rPr>
                        <w:t>:</w:t>
                      </w:r>
                      <w:r w:rsidR="00A84E7E">
                        <w:tab/>
                      </w:r>
                      <w:r w:rsidR="00A84E7E">
                        <w:tab/>
                      </w:r>
                      <w:r w:rsidR="00A84E7E">
                        <w:tab/>
                      </w:r>
                      <w:r w:rsidR="00A84E7E">
                        <w:tab/>
                      </w:r>
                      <w:r w:rsidR="00A84E7E">
                        <w:tab/>
                      </w:r>
                      <w:r w:rsidR="00A84E7E">
                        <w:tab/>
                      </w:r>
                      <w:r w:rsidR="00A84E7E">
                        <w:rPr>
                          <w:b/>
                          <w:bCs/>
                        </w:rPr>
                        <w:t>Das betroffene KI-Modell</w:t>
                      </w:r>
                      <w:r w:rsidR="00A84E7E">
                        <w:t xml:space="preserve">: </w:t>
                      </w:r>
                    </w:p>
                    <w:p w14:paraId="40823A7D" w14:textId="77777777" w:rsidR="00A84E7E" w:rsidRPr="00785CF5" w:rsidRDefault="00A84E7E" w:rsidP="00A84E7E">
                      <w:pPr>
                        <w:pStyle w:val="Inhalt"/>
                      </w:pPr>
                    </w:p>
                    <w:p w14:paraId="345DAF57" w14:textId="5EB6237A" w:rsidR="00A84E7E" w:rsidRDefault="00A84E7E" w:rsidP="000B3257">
                      <w:pPr>
                        <w:pStyle w:val="Inhalt"/>
                      </w:pPr>
                      <w:r>
                        <w:rPr>
                          <w:b/>
                          <w:bCs/>
                        </w:rPr>
                        <w:t>Anwendungsszenario</w:t>
                      </w:r>
                      <w:r>
                        <w:t xml:space="preserve">: </w:t>
                      </w:r>
                    </w:p>
                    <w:p w14:paraId="091C6D4F" w14:textId="77777777" w:rsidR="00A84E7E" w:rsidRDefault="00A84E7E" w:rsidP="00A84E7E">
                      <w:pPr>
                        <w:pStyle w:val="Inhalt"/>
                      </w:pPr>
                    </w:p>
                    <w:p w14:paraId="229A14DE" w14:textId="77777777" w:rsidR="00A84E7E" w:rsidRPr="00785CF5" w:rsidRDefault="00A84E7E" w:rsidP="00A84E7E">
                      <w:pPr>
                        <w:pStyle w:val="Inhalt"/>
                        <w:rPr>
                          <w:b/>
                          <w:bCs/>
                        </w:rPr>
                      </w:pPr>
                      <w:r w:rsidRPr="00FC74C2">
                        <w:rPr>
                          <w:b/>
                          <w:bCs/>
                        </w:rPr>
                        <w:t>Fragen</w:t>
                      </w:r>
                      <w:r>
                        <w:rPr>
                          <w:b/>
                          <w:bCs/>
                        </w:rPr>
                        <w:t xml:space="preserve"> und Ansätze zur Lösung (lokaler (L) oder globaler (G) Ansatz und Nummer der Selbsterklärung)</w:t>
                      </w:r>
                    </w:p>
                    <w:tbl>
                      <w:tblPr>
                        <w:tblStyle w:val="EinfacheTabelle1"/>
                        <w:tblW w:w="11052" w:type="dxa"/>
                        <w:tblLayout w:type="fixed"/>
                        <w:tblLook w:val="04A0" w:firstRow="1" w:lastRow="0" w:firstColumn="1" w:lastColumn="0" w:noHBand="0" w:noVBand="1"/>
                      </w:tblPr>
                      <w:tblGrid>
                        <w:gridCol w:w="1271"/>
                        <w:gridCol w:w="9072"/>
                        <w:gridCol w:w="709"/>
                      </w:tblGrid>
                      <w:tr w:rsidR="00A84E7E" w:rsidRPr="00FF59EF" w14:paraId="692DA688" w14:textId="77777777" w:rsidTr="00231887">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C1F3FB9" w14:textId="4CADEFAE" w:rsidR="00A84E7E" w:rsidRPr="00FF59EF" w:rsidRDefault="000B3257" w:rsidP="00785CF5">
                            <w:pPr>
                              <w:pStyle w:val="Inhalt"/>
                              <w:rPr>
                                <w:b w:val="0"/>
                                <w:bCs w:val="0"/>
                                <w:szCs w:val="24"/>
                                <w:lang w:val="en-GB"/>
                              </w:rPr>
                            </w:pPr>
                            <w:proofErr w:type="spellStart"/>
                            <w:r>
                              <w:rPr>
                                <w:szCs w:val="24"/>
                                <w:lang w:val="en-GB"/>
                              </w:rPr>
                              <w:t>Frage-kategorie</w:t>
                            </w:r>
                            <w:proofErr w:type="spellEnd"/>
                          </w:p>
                        </w:tc>
                        <w:tc>
                          <w:tcPr>
                            <w:tcW w:w="9072" w:type="dxa"/>
                          </w:tcPr>
                          <w:p w14:paraId="25DC6317" w14:textId="6A69C50F" w:rsidR="00A84E7E" w:rsidRDefault="000B3257" w:rsidP="00785CF5">
                            <w:pPr>
                              <w:pStyle w:val="Inhalt"/>
                              <w:cnfStyle w:val="100000000000" w:firstRow="1" w:lastRow="0" w:firstColumn="0" w:lastColumn="0" w:oddVBand="0" w:evenVBand="0" w:oddHBand="0" w:evenHBand="0" w:firstRowFirstColumn="0" w:firstRowLastColumn="0" w:lastRowFirstColumn="0" w:lastRowLastColumn="0"/>
                            </w:pPr>
                            <w:r>
                              <w:rPr>
                                <w:b w:val="0"/>
                                <w:bCs w:val="0"/>
                              </w:rPr>
                              <w:t>Frage</w:t>
                            </w:r>
                          </w:p>
                          <w:p w14:paraId="12D23CC1" w14:textId="096DE3BD" w:rsidR="00A84E7E" w:rsidRPr="00785CF5" w:rsidRDefault="000B3257" w:rsidP="00815071">
                            <w:pPr>
                              <w:pStyle w:val="Inhalt"/>
                              <w:numPr>
                                <w:ilvl w:val="0"/>
                                <w:numId w:val="8"/>
                              </w:numPr>
                              <w:ind w:left="465"/>
                              <w:cnfStyle w:val="100000000000" w:firstRow="1" w:lastRow="0" w:firstColumn="0" w:lastColumn="0" w:oddVBand="0" w:evenVBand="0" w:oddHBand="0" w:evenHBand="0" w:firstRowFirstColumn="0" w:firstRowLastColumn="0" w:lastRowFirstColumn="0" w:lastRowLastColumn="0"/>
                              <w:rPr>
                                <w:b w:val="0"/>
                                <w:bCs w:val="0"/>
                                <w:szCs w:val="24"/>
                              </w:rPr>
                            </w:pPr>
                            <w:r>
                              <w:rPr>
                                <w:b w:val="0"/>
                                <w:bCs w:val="0"/>
                                <w:szCs w:val="24"/>
                              </w:rPr>
                              <w:t>Erwartung an die Lösung</w:t>
                            </w:r>
                          </w:p>
                        </w:tc>
                        <w:tc>
                          <w:tcPr>
                            <w:tcW w:w="709" w:type="dxa"/>
                          </w:tcPr>
                          <w:p w14:paraId="267171F6" w14:textId="663AF677" w:rsidR="00A84E7E" w:rsidRPr="00785CF5" w:rsidRDefault="000B3257" w:rsidP="00785CF5">
                            <w:pPr>
                              <w:pStyle w:val="Inhalt"/>
                              <w:cnfStyle w:val="100000000000" w:firstRow="1" w:lastRow="0" w:firstColumn="0" w:lastColumn="0" w:oddVBand="0" w:evenVBand="0" w:oddHBand="0" w:evenHBand="0" w:firstRowFirstColumn="0" w:firstRowLastColumn="0" w:lastRowFirstColumn="0" w:lastRowLastColumn="0"/>
                              <w:rPr>
                                <w:b w:val="0"/>
                                <w:bCs w:val="0"/>
                              </w:rPr>
                            </w:pPr>
                            <w:r>
                              <w:rPr>
                                <w:b w:val="0"/>
                                <w:bCs w:val="0"/>
                              </w:rPr>
                              <w:t>L / 2</w:t>
                            </w:r>
                          </w:p>
                        </w:tc>
                      </w:tr>
                      <w:tr w:rsidR="00A84E7E" w:rsidRPr="00FF59EF" w14:paraId="2BA8071F" w14:textId="77777777" w:rsidTr="00231887">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71" w:type="dxa"/>
                            <w:vMerge/>
                          </w:tcPr>
                          <w:p w14:paraId="175AAA24" w14:textId="77777777" w:rsidR="00A84E7E" w:rsidRPr="00FF59EF" w:rsidRDefault="00A84E7E" w:rsidP="00785CF5">
                            <w:pPr>
                              <w:pStyle w:val="Inhalt"/>
                              <w:rPr>
                                <w:b w:val="0"/>
                                <w:bCs w:val="0"/>
                                <w:szCs w:val="24"/>
                              </w:rPr>
                            </w:pPr>
                          </w:p>
                        </w:tc>
                        <w:tc>
                          <w:tcPr>
                            <w:tcW w:w="9072" w:type="dxa"/>
                          </w:tcPr>
                          <w:p w14:paraId="1792B70D" w14:textId="77777777" w:rsidR="000B3257" w:rsidRPr="000B3257" w:rsidRDefault="000B3257" w:rsidP="000B3257">
                            <w:pPr>
                              <w:pStyle w:val="Inhalt"/>
                              <w:cnfStyle w:val="000000100000" w:firstRow="0" w:lastRow="0" w:firstColumn="0" w:lastColumn="0" w:oddVBand="0" w:evenVBand="0" w:oddHBand="1" w:evenHBand="0" w:firstRowFirstColumn="0" w:firstRowLastColumn="0" w:lastRowFirstColumn="0" w:lastRowLastColumn="0"/>
                            </w:pPr>
                            <w:r w:rsidRPr="000B3257">
                              <w:t>Frage</w:t>
                            </w:r>
                          </w:p>
                          <w:p w14:paraId="3EFE6857" w14:textId="72851DE6" w:rsidR="00A84E7E" w:rsidRPr="00785CF5" w:rsidRDefault="000B3257" w:rsidP="00815071">
                            <w:pPr>
                              <w:pStyle w:val="Inhalt"/>
                              <w:numPr>
                                <w:ilvl w:val="0"/>
                                <w:numId w:val="7"/>
                              </w:numPr>
                              <w:cnfStyle w:val="000000100000" w:firstRow="0" w:lastRow="0" w:firstColumn="0" w:lastColumn="0" w:oddVBand="0" w:evenVBand="0" w:oddHBand="1" w:evenHBand="0" w:firstRowFirstColumn="0" w:firstRowLastColumn="0" w:lastRowFirstColumn="0" w:lastRowLastColumn="0"/>
                              <w:rPr>
                                <w:szCs w:val="24"/>
                              </w:rPr>
                            </w:pPr>
                            <w:r w:rsidRPr="000B3257">
                              <w:rPr>
                                <w:szCs w:val="24"/>
                              </w:rPr>
                              <w:t>Erwartung an die Lösung</w:t>
                            </w:r>
                          </w:p>
                        </w:tc>
                        <w:tc>
                          <w:tcPr>
                            <w:tcW w:w="709" w:type="dxa"/>
                          </w:tcPr>
                          <w:p w14:paraId="40F5AAD8" w14:textId="1AB988D3" w:rsidR="00A84E7E" w:rsidRPr="00FF59EF" w:rsidRDefault="00F6727F" w:rsidP="00785CF5">
                            <w:pPr>
                              <w:pStyle w:val="Inhalt"/>
                              <w:cnfStyle w:val="000000100000" w:firstRow="0" w:lastRow="0" w:firstColumn="0" w:lastColumn="0" w:oddVBand="0" w:evenVBand="0" w:oddHBand="1" w:evenHBand="0" w:firstRowFirstColumn="0" w:firstRowLastColumn="0" w:lastRowFirstColumn="0" w:lastRowLastColumn="0"/>
                            </w:pPr>
                            <w:r>
                              <w:t>L / 2</w:t>
                            </w:r>
                          </w:p>
                        </w:tc>
                      </w:tr>
                      <w:tr w:rsidR="00A84E7E" w:rsidRPr="00FF59EF" w14:paraId="30B16525" w14:textId="77777777" w:rsidTr="00231887">
                        <w:trPr>
                          <w:trHeight w:val="423"/>
                        </w:trPr>
                        <w:tc>
                          <w:tcPr>
                            <w:cnfStyle w:val="001000000000" w:firstRow="0" w:lastRow="0" w:firstColumn="1" w:lastColumn="0" w:oddVBand="0" w:evenVBand="0" w:oddHBand="0" w:evenHBand="0" w:firstRowFirstColumn="0" w:firstRowLastColumn="0" w:lastRowFirstColumn="0" w:lastRowLastColumn="0"/>
                            <w:tcW w:w="1271" w:type="dxa"/>
                            <w:vMerge/>
                          </w:tcPr>
                          <w:p w14:paraId="68260441" w14:textId="77777777" w:rsidR="00A84E7E" w:rsidRPr="00FF59EF" w:rsidRDefault="00A84E7E" w:rsidP="00785CF5">
                            <w:pPr>
                              <w:pStyle w:val="Inhalt"/>
                              <w:rPr>
                                <w:b w:val="0"/>
                                <w:bCs w:val="0"/>
                                <w:szCs w:val="24"/>
                              </w:rPr>
                            </w:pPr>
                          </w:p>
                        </w:tc>
                        <w:tc>
                          <w:tcPr>
                            <w:tcW w:w="9072" w:type="dxa"/>
                          </w:tcPr>
                          <w:p w14:paraId="7C615B7F" w14:textId="77777777" w:rsidR="000B3257" w:rsidRPr="000B3257" w:rsidRDefault="000B3257" w:rsidP="000B3257">
                            <w:pPr>
                              <w:pStyle w:val="Inhalt"/>
                              <w:cnfStyle w:val="000000000000" w:firstRow="0" w:lastRow="0" w:firstColumn="0" w:lastColumn="0" w:oddVBand="0" w:evenVBand="0" w:oddHBand="0" w:evenHBand="0" w:firstRowFirstColumn="0" w:firstRowLastColumn="0" w:lastRowFirstColumn="0" w:lastRowLastColumn="0"/>
                            </w:pPr>
                            <w:r w:rsidRPr="000B3257">
                              <w:t>Frage</w:t>
                            </w:r>
                          </w:p>
                          <w:p w14:paraId="231969D1" w14:textId="3E0017DD" w:rsidR="00A84E7E" w:rsidRPr="00785CF5" w:rsidRDefault="000B3257" w:rsidP="00815071">
                            <w:pPr>
                              <w:pStyle w:val="Inhalt"/>
                              <w:numPr>
                                <w:ilvl w:val="0"/>
                                <w:numId w:val="7"/>
                              </w:numPr>
                              <w:cnfStyle w:val="000000000000" w:firstRow="0" w:lastRow="0" w:firstColumn="0" w:lastColumn="0" w:oddVBand="0" w:evenVBand="0" w:oddHBand="0" w:evenHBand="0" w:firstRowFirstColumn="0" w:firstRowLastColumn="0" w:lastRowFirstColumn="0" w:lastRowLastColumn="0"/>
                              <w:rPr>
                                <w:szCs w:val="24"/>
                              </w:rPr>
                            </w:pPr>
                            <w:r w:rsidRPr="000B3257">
                              <w:rPr>
                                <w:szCs w:val="24"/>
                              </w:rPr>
                              <w:t>Erwartung an die Lösung</w:t>
                            </w:r>
                          </w:p>
                        </w:tc>
                        <w:tc>
                          <w:tcPr>
                            <w:tcW w:w="709" w:type="dxa"/>
                          </w:tcPr>
                          <w:p w14:paraId="20FD4E4B" w14:textId="499F1E03" w:rsidR="00A84E7E" w:rsidRPr="00FF59EF" w:rsidRDefault="00F6727F" w:rsidP="00785CF5">
                            <w:pPr>
                              <w:pStyle w:val="Inhalt"/>
                              <w:cnfStyle w:val="000000000000" w:firstRow="0" w:lastRow="0" w:firstColumn="0" w:lastColumn="0" w:oddVBand="0" w:evenVBand="0" w:oddHBand="0" w:evenHBand="0" w:firstRowFirstColumn="0" w:firstRowLastColumn="0" w:lastRowFirstColumn="0" w:lastRowLastColumn="0"/>
                            </w:pPr>
                            <w:r>
                              <w:t>L / 2</w:t>
                            </w:r>
                          </w:p>
                        </w:tc>
                      </w:tr>
                      <w:tr w:rsidR="00A84E7E" w:rsidRPr="00FF59EF" w14:paraId="03F0BA42" w14:textId="77777777" w:rsidTr="00231887">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71" w:type="dxa"/>
                            <w:vMerge/>
                          </w:tcPr>
                          <w:p w14:paraId="20820460" w14:textId="77777777" w:rsidR="00A84E7E" w:rsidRPr="00FF59EF" w:rsidRDefault="00A84E7E" w:rsidP="00785CF5">
                            <w:pPr>
                              <w:pStyle w:val="Inhalt"/>
                              <w:rPr>
                                <w:b w:val="0"/>
                                <w:bCs w:val="0"/>
                                <w:szCs w:val="24"/>
                              </w:rPr>
                            </w:pPr>
                          </w:p>
                        </w:tc>
                        <w:tc>
                          <w:tcPr>
                            <w:tcW w:w="9072" w:type="dxa"/>
                          </w:tcPr>
                          <w:p w14:paraId="36EE98BD" w14:textId="77777777" w:rsidR="00A84E7E" w:rsidRPr="00FA504B" w:rsidRDefault="00A84E7E" w:rsidP="00785CF5">
                            <w:pPr>
                              <w:pStyle w:val="Inhalt"/>
                              <w:ind w:left="54"/>
                              <w:cnfStyle w:val="000000100000" w:firstRow="0" w:lastRow="0" w:firstColumn="0" w:lastColumn="0" w:oddVBand="0" w:evenVBand="0" w:oddHBand="1" w:evenHBand="0" w:firstRowFirstColumn="0" w:firstRowLastColumn="0" w:lastRowFirstColumn="0" w:lastRowLastColumn="0"/>
                            </w:pPr>
                            <w:r w:rsidRPr="00FA504B">
                              <w:t>Allgemeine Erklärungsansätze</w:t>
                            </w:r>
                          </w:p>
                          <w:p w14:paraId="7E56665C" w14:textId="4A1E1748" w:rsidR="00A84E7E" w:rsidRPr="00785CF5" w:rsidRDefault="000B3257" w:rsidP="00815071">
                            <w:pPr>
                              <w:pStyle w:val="Inhalt"/>
                              <w:numPr>
                                <w:ilvl w:val="0"/>
                                <w:numId w:val="7"/>
                              </w:num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Ansätze für die einzelnen </w:t>
                            </w:r>
                            <w:r w:rsidR="000D1839">
                              <w:rPr>
                                <w:szCs w:val="24"/>
                              </w:rPr>
                              <w:t>Fragekategorien</w:t>
                            </w:r>
                            <w:r>
                              <w:rPr>
                                <w:szCs w:val="24"/>
                              </w:rPr>
                              <w:t xml:space="preserve"> aus der Tabelle unter „</w:t>
                            </w:r>
                            <w:r w:rsidR="000D1839">
                              <w:rPr>
                                <w:szCs w:val="24"/>
                              </w:rPr>
                              <w:t>Fragekategorien</w:t>
                            </w:r>
                            <w:r>
                              <w:rPr>
                                <w:szCs w:val="24"/>
                              </w:rPr>
                              <w:t>“</w:t>
                            </w:r>
                          </w:p>
                        </w:tc>
                        <w:tc>
                          <w:tcPr>
                            <w:tcW w:w="709" w:type="dxa"/>
                          </w:tcPr>
                          <w:p w14:paraId="53A1DEE4" w14:textId="79950F6F" w:rsidR="00A84E7E" w:rsidRPr="00797069" w:rsidRDefault="00231887" w:rsidP="00017F80">
                            <w:pPr>
                              <w:pStyle w:val="Inhalt"/>
                              <w:cnfStyle w:val="000000100000" w:firstRow="0" w:lastRow="0" w:firstColumn="0" w:lastColumn="0" w:oddVBand="0" w:evenVBand="0" w:oddHBand="1" w:evenHBand="0" w:firstRowFirstColumn="0" w:firstRowLastColumn="0" w:lastRowFirstColumn="0" w:lastRowLastColumn="0"/>
                            </w:pPr>
                            <w:r>
                              <w:t>L / 3,4</w:t>
                            </w:r>
                          </w:p>
                        </w:tc>
                      </w:tr>
                    </w:tbl>
                    <w:p w14:paraId="452618E5" w14:textId="77777777" w:rsidR="00A84E7E" w:rsidRDefault="00A84E7E" w:rsidP="00A84E7E">
                      <w:pPr>
                        <w:pStyle w:val="Inhalt"/>
                        <w:rPr>
                          <w:b/>
                          <w:bCs/>
                        </w:rPr>
                      </w:pPr>
                    </w:p>
                    <w:p w14:paraId="1848BCA7" w14:textId="77777777" w:rsidR="00A84E7E" w:rsidRPr="00785CF5" w:rsidRDefault="00A84E7E" w:rsidP="00A84E7E">
                      <w:pPr>
                        <w:pStyle w:val="Inhalt"/>
                        <w:rPr>
                          <w:b/>
                          <w:bCs/>
                        </w:rPr>
                      </w:pPr>
                    </w:p>
                    <w:tbl>
                      <w:tblPr>
                        <w:tblStyle w:val="EinfacheTabelle1"/>
                        <w:tblW w:w="11181" w:type="dxa"/>
                        <w:tblLayout w:type="fixed"/>
                        <w:tblLook w:val="04A0" w:firstRow="1" w:lastRow="0" w:firstColumn="1" w:lastColumn="0" w:noHBand="0" w:noVBand="1"/>
                      </w:tblPr>
                      <w:tblGrid>
                        <w:gridCol w:w="1271"/>
                        <w:gridCol w:w="9072"/>
                        <w:gridCol w:w="838"/>
                      </w:tblGrid>
                      <w:tr w:rsidR="00A84E7E" w:rsidRPr="00FF59EF" w14:paraId="6FA25761" w14:textId="77777777" w:rsidTr="000B3257">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979FFB3" w14:textId="47D0BA94" w:rsidR="00A84E7E" w:rsidRPr="00FF59EF" w:rsidRDefault="000B3257" w:rsidP="00785CF5">
                            <w:pPr>
                              <w:pStyle w:val="Inhalt"/>
                              <w:rPr>
                                <w:b w:val="0"/>
                                <w:bCs w:val="0"/>
                                <w:szCs w:val="24"/>
                                <w:lang w:val="en-GB"/>
                              </w:rPr>
                            </w:pPr>
                            <w:proofErr w:type="spellStart"/>
                            <w:r>
                              <w:rPr>
                                <w:szCs w:val="24"/>
                                <w:lang w:val="en-GB"/>
                              </w:rPr>
                              <w:t>Frage-kategorie</w:t>
                            </w:r>
                            <w:proofErr w:type="spellEnd"/>
                          </w:p>
                        </w:tc>
                        <w:tc>
                          <w:tcPr>
                            <w:tcW w:w="9072" w:type="dxa"/>
                          </w:tcPr>
                          <w:p w14:paraId="07F2246C" w14:textId="77777777" w:rsidR="000B3257" w:rsidRPr="000B3257" w:rsidRDefault="000B3257" w:rsidP="000B3257">
                            <w:pPr>
                              <w:pStyle w:val="Inhalt"/>
                              <w:cnfStyle w:val="100000000000" w:firstRow="1" w:lastRow="0" w:firstColumn="0" w:lastColumn="0" w:oddVBand="0" w:evenVBand="0" w:oddHBand="0" w:evenHBand="0" w:firstRowFirstColumn="0" w:firstRowLastColumn="0" w:lastRowFirstColumn="0" w:lastRowLastColumn="0"/>
                              <w:rPr>
                                <w:b w:val="0"/>
                                <w:bCs w:val="0"/>
                              </w:rPr>
                            </w:pPr>
                            <w:r w:rsidRPr="000B3257">
                              <w:rPr>
                                <w:b w:val="0"/>
                                <w:bCs w:val="0"/>
                              </w:rPr>
                              <w:t>Frage</w:t>
                            </w:r>
                          </w:p>
                          <w:p w14:paraId="7B3850E2" w14:textId="6F6C05B1" w:rsidR="00A84E7E" w:rsidRPr="00785CF5" w:rsidRDefault="000B3257" w:rsidP="00815071">
                            <w:pPr>
                              <w:pStyle w:val="Inhalt"/>
                              <w:numPr>
                                <w:ilvl w:val="0"/>
                                <w:numId w:val="8"/>
                              </w:numPr>
                              <w:ind w:left="465"/>
                              <w:cnfStyle w:val="100000000000" w:firstRow="1" w:lastRow="0" w:firstColumn="0" w:lastColumn="0" w:oddVBand="0" w:evenVBand="0" w:oddHBand="0" w:evenHBand="0" w:firstRowFirstColumn="0" w:firstRowLastColumn="0" w:lastRowFirstColumn="0" w:lastRowLastColumn="0"/>
                              <w:rPr>
                                <w:szCs w:val="24"/>
                              </w:rPr>
                            </w:pPr>
                            <w:r w:rsidRPr="000B3257">
                              <w:rPr>
                                <w:b w:val="0"/>
                                <w:bCs w:val="0"/>
                                <w:szCs w:val="24"/>
                              </w:rPr>
                              <w:t>Erwartung an die Lösung</w:t>
                            </w:r>
                          </w:p>
                        </w:tc>
                        <w:tc>
                          <w:tcPr>
                            <w:tcW w:w="838" w:type="dxa"/>
                          </w:tcPr>
                          <w:p w14:paraId="3A83DC2C" w14:textId="0CF89C0A" w:rsidR="00A84E7E" w:rsidRPr="00FA504B" w:rsidRDefault="00F5392A" w:rsidP="00785CF5">
                            <w:pPr>
                              <w:pStyle w:val="Inhalt"/>
                              <w:cnfStyle w:val="100000000000" w:firstRow="1" w:lastRow="0" w:firstColumn="0" w:lastColumn="0" w:oddVBand="0" w:evenVBand="0" w:oddHBand="0" w:evenHBand="0" w:firstRowFirstColumn="0" w:firstRowLastColumn="0" w:lastRowFirstColumn="0" w:lastRowLastColumn="0"/>
                              <w:rPr>
                                <w:b w:val="0"/>
                                <w:bCs w:val="0"/>
                              </w:rPr>
                            </w:pPr>
                            <w:r>
                              <w:rPr>
                                <w:b w:val="0"/>
                                <w:bCs w:val="0"/>
                              </w:rPr>
                              <w:t>G / 4</w:t>
                            </w:r>
                          </w:p>
                        </w:tc>
                      </w:tr>
                      <w:tr w:rsidR="00A84E7E" w:rsidRPr="00FF59EF" w14:paraId="651FC838" w14:textId="77777777" w:rsidTr="000B3257">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271" w:type="dxa"/>
                            <w:vMerge/>
                          </w:tcPr>
                          <w:p w14:paraId="41FF0472" w14:textId="77777777" w:rsidR="00A84E7E" w:rsidRPr="00FF59EF" w:rsidRDefault="00A84E7E" w:rsidP="00785CF5">
                            <w:pPr>
                              <w:pStyle w:val="Inhalt"/>
                              <w:rPr>
                                <w:b w:val="0"/>
                                <w:bCs w:val="0"/>
                                <w:szCs w:val="24"/>
                              </w:rPr>
                            </w:pPr>
                          </w:p>
                        </w:tc>
                        <w:tc>
                          <w:tcPr>
                            <w:tcW w:w="9072" w:type="dxa"/>
                          </w:tcPr>
                          <w:p w14:paraId="6F5A6BF1" w14:textId="77777777" w:rsidR="00A84E7E" w:rsidRPr="00FA504B" w:rsidRDefault="00A84E7E" w:rsidP="00785CF5">
                            <w:pPr>
                              <w:pStyle w:val="Inhalt"/>
                              <w:ind w:left="54"/>
                              <w:cnfStyle w:val="000000100000" w:firstRow="0" w:lastRow="0" w:firstColumn="0" w:lastColumn="0" w:oddVBand="0" w:evenVBand="0" w:oddHBand="1" w:evenHBand="0" w:firstRowFirstColumn="0" w:firstRowLastColumn="0" w:lastRowFirstColumn="0" w:lastRowLastColumn="0"/>
                            </w:pPr>
                            <w:r w:rsidRPr="00FA504B">
                              <w:t>Allgemeine Erklärungsansätze</w:t>
                            </w:r>
                          </w:p>
                          <w:p w14:paraId="497A7360" w14:textId="6F77FE3F" w:rsidR="00A84E7E" w:rsidRPr="00785CF5" w:rsidRDefault="000B3257" w:rsidP="00815071">
                            <w:pPr>
                              <w:pStyle w:val="Inhalt"/>
                              <w:numPr>
                                <w:ilvl w:val="0"/>
                                <w:numId w:val="7"/>
                              </w:num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Ansätze für die einzelnen </w:t>
                            </w:r>
                            <w:r w:rsidR="000D1839">
                              <w:rPr>
                                <w:szCs w:val="24"/>
                              </w:rPr>
                              <w:t>Fragekategorien</w:t>
                            </w:r>
                            <w:r>
                              <w:rPr>
                                <w:szCs w:val="24"/>
                              </w:rPr>
                              <w:t xml:space="preserve"> aus der Tabelle unter „</w:t>
                            </w:r>
                            <w:r w:rsidR="000D1839">
                              <w:rPr>
                                <w:szCs w:val="24"/>
                              </w:rPr>
                              <w:t>Fragekategorien</w:t>
                            </w:r>
                            <w:r>
                              <w:rPr>
                                <w:szCs w:val="24"/>
                              </w:rPr>
                              <w:t>“</w:t>
                            </w:r>
                          </w:p>
                        </w:tc>
                        <w:tc>
                          <w:tcPr>
                            <w:tcW w:w="838" w:type="dxa"/>
                          </w:tcPr>
                          <w:p w14:paraId="79A90B34" w14:textId="132C8C36" w:rsidR="00A84E7E" w:rsidRPr="000446BC" w:rsidRDefault="00231887" w:rsidP="007A2ABD">
                            <w:pPr>
                              <w:pStyle w:val="Inhalt"/>
                              <w:cnfStyle w:val="000000100000" w:firstRow="0" w:lastRow="0" w:firstColumn="0" w:lastColumn="0" w:oddVBand="0" w:evenVBand="0" w:oddHBand="1" w:evenHBand="0" w:firstRowFirstColumn="0" w:firstRowLastColumn="0" w:lastRowFirstColumn="0" w:lastRowLastColumn="0"/>
                            </w:pPr>
                            <w:r>
                              <w:t>G / 5</w:t>
                            </w:r>
                          </w:p>
                        </w:tc>
                      </w:tr>
                    </w:tbl>
                    <w:p w14:paraId="0F50EFC7" w14:textId="77777777" w:rsidR="00A84E7E" w:rsidRDefault="00A84E7E" w:rsidP="00A84E7E">
                      <w:pPr>
                        <w:pStyle w:val="Inhalt"/>
                        <w:rPr>
                          <w:b/>
                          <w:bCs/>
                        </w:rPr>
                      </w:pPr>
                      <w:r w:rsidRPr="0057680C">
                        <w:rPr>
                          <w:b/>
                          <w:bCs/>
                        </w:rPr>
                        <w:t>Wichtige Themen</w:t>
                      </w:r>
                    </w:p>
                    <w:p w14:paraId="697B8C78" w14:textId="11B566F8" w:rsidR="00A84E7E" w:rsidRDefault="00F5392A" w:rsidP="00F5392A">
                      <w:pPr>
                        <w:pStyle w:val="Inhalt"/>
                        <w:ind w:left="426"/>
                      </w:pPr>
                      <w:r>
                        <w:t>1.</w:t>
                      </w:r>
                    </w:p>
                    <w:p w14:paraId="4583D6B9" w14:textId="219BE99C" w:rsidR="00F5392A" w:rsidRDefault="00F5392A" w:rsidP="00F5392A">
                      <w:pPr>
                        <w:pStyle w:val="Inhalt"/>
                        <w:ind w:left="426"/>
                      </w:pPr>
                      <w:r>
                        <w:t>2.</w:t>
                      </w:r>
                    </w:p>
                    <w:p w14:paraId="28696EE8" w14:textId="5995022D" w:rsidR="00F5392A" w:rsidRDefault="00F5392A" w:rsidP="00F5392A">
                      <w:pPr>
                        <w:pStyle w:val="Inhalt"/>
                        <w:ind w:left="426"/>
                      </w:pPr>
                      <w:r>
                        <w:t xml:space="preserve">3. </w:t>
                      </w:r>
                    </w:p>
                  </w:txbxContent>
                </v:textbox>
                <w10:wrap type="square"/>
              </v:shape>
            </w:pict>
          </mc:Fallback>
        </mc:AlternateContent>
      </w:r>
    </w:p>
    <w:p w14:paraId="19003885" w14:textId="3AEC08B0" w:rsidR="00491B01" w:rsidRPr="0034513B" w:rsidRDefault="007E18BB" w:rsidP="00807CB4">
      <w:pPr>
        <w:pStyle w:val="berschrift1"/>
      </w:pPr>
      <w:bookmarkStart w:id="3" w:name="_Hlk130831933"/>
      <w:r w:rsidRPr="00CA7B62">
        <w:lastRenderedPageBreak/>
        <w:t>Fragenzuordnung</w:t>
      </w:r>
    </w:p>
    <w:p w14:paraId="7FB23497" w14:textId="388214CD" w:rsidR="008302E8" w:rsidRDefault="00321295" w:rsidP="00491B01">
      <w:pPr>
        <w:pStyle w:val="Inhalt"/>
      </w:pPr>
      <w:r w:rsidRPr="0034513B">
        <w:t xml:space="preserve">Bei der </w:t>
      </w:r>
      <w:r w:rsidR="00D074F2" w:rsidRPr="0034513B">
        <w:t xml:space="preserve">Zuordnung ist es das Ziel den priorisierten </w:t>
      </w:r>
      <w:r w:rsidR="000D1839">
        <w:t>Fragekategorien</w:t>
      </w:r>
      <w:r w:rsidR="00D074F2" w:rsidRPr="0034513B">
        <w:t xml:space="preserve"> mögliche Erklärungstechniken zuzuordnen</w:t>
      </w:r>
      <w:r w:rsidR="00780C94">
        <w:t xml:space="preserve">. </w:t>
      </w:r>
      <w:r w:rsidR="00854C73">
        <w:t xml:space="preserve">Dazu müssen </w:t>
      </w:r>
      <w:r w:rsidR="00780C94">
        <w:t>Erklärungstechniken recherchier</w:t>
      </w:r>
      <w:r w:rsidR="00854C73">
        <w:t>t werden</w:t>
      </w:r>
      <w:r w:rsidR="00780C94">
        <w:t xml:space="preserve">, </w:t>
      </w:r>
      <w:r w:rsidR="00265170">
        <w:t>welche</w:t>
      </w:r>
      <w:r w:rsidR="00780C94">
        <w:t xml:space="preserve"> die gesammelten Anforderungen </w:t>
      </w:r>
      <w:r w:rsidR="00125AD1">
        <w:t>abdecken</w:t>
      </w:r>
      <w:r w:rsidR="00125AD1" w:rsidRPr="00612EDB">
        <w:t>.</w:t>
      </w:r>
      <w:r w:rsidR="009E1CC7" w:rsidRPr="00612EDB">
        <w:t xml:space="preserve"> </w:t>
      </w:r>
      <w:r w:rsidR="00052BE8" w:rsidRPr="00612EDB">
        <w:t xml:space="preserve">Neben den Anforderungen, die </w:t>
      </w:r>
      <w:r w:rsidR="003273E1">
        <w:t>bereits gesammelt</w:t>
      </w:r>
      <w:r w:rsidR="00C7542F" w:rsidRPr="00612EDB">
        <w:t xml:space="preserve"> wurden, muss die Komptabilität zu den </w:t>
      </w:r>
      <w:r w:rsidR="00052BE8" w:rsidRPr="00612EDB">
        <w:t>KI-Komponenten beachte</w:t>
      </w:r>
      <w:r w:rsidR="00C7542F" w:rsidRPr="00612EDB">
        <w:t>t werden.</w:t>
      </w:r>
    </w:p>
    <w:bookmarkEnd w:id="3"/>
    <w:p w14:paraId="7164DAE1" w14:textId="77777777" w:rsidR="004B59B9" w:rsidRDefault="004B59B9" w:rsidP="00491B01">
      <w:pPr>
        <w:pStyle w:val="Inhalt"/>
      </w:pPr>
    </w:p>
    <w:p w14:paraId="3B3EF1BD" w14:textId="5327CA20" w:rsidR="004B59B9" w:rsidRDefault="00505F51" w:rsidP="00491B01">
      <w:pPr>
        <w:pStyle w:val="Inhalt"/>
      </w:pPr>
      <w:bookmarkStart w:id="4" w:name="_Hlk130832041"/>
      <w:r>
        <w:t xml:space="preserve">Wenn ein Modell des maschinellen Lernens verwendet wird, können </w:t>
      </w:r>
      <w:r w:rsidR="00052BE8">
        <w:t>die folgenden Erklärungstechniken einen Ansatz bieten</w:t>
      </w:r>
      <w:r w:rsidR="003273E1" w:rsidRPr="00EC75FB">
        <w:t xml:space="preserve">. Ansonsten müssen passende Erklärungstechniken </w:t>
      </w:r>
      <w:r w:rsidR="006037FE" w:rsidRPr="00EC75FB">
        <w:t>a</w:t>
      </w:r>
      <w:r w:rsidR="00EC75FB" w:rsidRPr="00EC75FB">
        <w:t xml:space="preserve">uf Basis der Anforderungen </w:t>
      </w:r>
      <w:r w:rsidR="003273E1" w:rsidRPr="00EC75FB">
        <w:t>recherchiert werden.</w:t>
      </w:r>
    </w:p>
    <w:tbl>
      <w:tblPr>
        <w:tblStyle w:val="EinfacheTabelle1"/>
        <w:tblW w:w="9933" w:type="dxa"/>
        <w:tblLook w:val="04A0" w:firstRow="1" w:lastRow="0" w:firstColumn="1" w:lastColumn="0" w:noHBand="0" w:noVBand="1"/>
      </w:tblPr>
      <w:tblGrid>
        <w:gridCol w:w="4299"/>
        <w:gridCol w:w="5634"/>
      </w:tblGrid>
      <w:tr w:rsidR="005E23E2" w:rsidRPr="0034513B" w14:paraId="309DA797" w14:textId="77777777" w:rsidTr="00052BE8">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4299" w:type="dxa"/>
          </w:tcPr>
          <w:bookmarkEnd w:id="4"/>
          <w:p w14:paraId="4C2998B3" w14:textId="004C755C" w:rsidR="005E23E2" w:rsidRPr="0034513B" w:rsidRDefault="000D1839" w:rsidP="00D57706">
            <w:pPr>
              <w:pStyle w:val="Inhalt"/>
            </w:pPr>
            <w:r>
              <w:rPr>
                <w:szCs w:val="24"/>
              </w:rPr>
              <w:t>Fragekategorie</w:t>
            </w:r>
          </w:p>
        </w:tc>
        <w:tc>
          <w:tcPr>
            <w:tcW w:w="5634" w:type="dxa"/>
          </w:tcPr>
          <w:p w14:paraId="490DC725" w14:textId="58280917" w:rsidR="005E23E2" w:rsidRPr="0034513B" w:rsidRDefault="00052BE8" w:rsidP="00D57706">
            <w:pPr>
              <w:pStyle w:val="Inhalt"/>
              <w:cnfStyle w:val="100000000000" w:firstRow="1" w:lastRow="0" w:firstColumn="0" w:lastColumn="0" w:oddVBand="0" w:evenVBand="0" w:oddHBand="0" w:evenHBand="0" w:firstRowFirstColumn="0" w:firstRowLastColumn="0" w:lastRowFirstColumn="0" w:lastRowLastColumn="0"/>
            </w:pPr>
            <w:r>
              <w:t>Erklärungstechniken für maschinelles Lernen</w:t>
            </w:r>
          </w:p>
        </w:tc>
      </w:tr>
      <w:tr w:rsidR="005E23E2" w:rsidRPr="0034513B" w14:paraId="2F1C9AAD" w14:textId="77777777" w:rsidTr="00052BE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299" w:type="dxa"/>
          </w:tcPr>
          <w:p w14:paraId="2B331AD5" w14:textId="77777777" w:rsidR="005E23E2" w:rsidRPr="0034513B" w:rsidRDefault="005E23E2" w:rsidP="00D57706">
            <w:pPr>
              <w:pStyle w:val="Inhalt"/>
            </w:pPr>
            <w:proofErr w:type="spellStart"/>
            <w:r w:rsidRPr="0034513B">
              <w:rPr>
                <w:b w:val="0"/>
                <w:bCs w:val="0"/>
                <w:szCs w:val="24"/>
                <w:lang w:val="en-GB"/>
              </w:rPr>
              <w:t>Daten</w:t>
            </w:r>
            <w:proofErr w:type="spellEnd"/>
          </w:p>
        </w:tc>
        <w:tc>
          <w:tcPr>
            <w:tcW w:w="5634" w:type="dxa"/>
          </w:tcPr>
          <w:p w14:paraId="27BD957D" w14:textId="77777777" w:rsidR="005E23E2" w:rsidRPr="0034513B" w:rsidRDefault="005E23E2" w:rsidP="00D57706">
            <w:pPr>
              <w:pStyle w:val="Inhalt"/>
              <w:cnfStyle w:val="000000100000" w:firstRow="0" w:lastRow="0" w:firstColumn="0" w:lastColumn="0" w:oddVBand="0" w:evenVBand="0" w:oddHBand="1" w:evenHBand="0" w:firstRowFirstColumn="0" w:firstRowLastColumn="0" w:lastRowFirstColumn="0" w:lastRowLastColumn="0"/>
              <w:rPr>
                <w:lang w:val="en-GB"/>
              </w:rPr>
            </w:pPr>
            <w:proofErr w:type="spellStart"/>
            <w:r w:rsidRPr="0034513B">
              <w:t>FactSheets</w:t>
            </w:r>
            <w:proofErr w:type="spellEnd"/>
            <w:r w:rsidRPr="0034513B">
              <w:t>, Model Cards</w:t>
            </w:r>
          </w:p>
        </w:tc>
      </w:tr>
      <w:tr w:rsidR="005E23E2" w:rsidRPr="0034513B" w14:paraId="0B8DEA94" w14:textId="77777777" w:rsidTr="00052BE8">
        <w:trPr>
          <w:trHeight w:val="247"/>
        </w:trPr>
        <w:tc>
          <w:tcPr>
            <w:cnfStyle w:val="001000000000" w:firstRow="0" w:lastRow="0" w:firstColumn="1" w:lastColumn="0" w:oddVBand="0" w:evenVBand="0" w:oddHBand="0" w:evenHBand="0" w:firstRowFirstColumn="0" w:firstRowLastColumn="0" w:lastRowFirstColumn="0" w:lastRowLastColumn="0"/>
            <w:tcW w:w="4299" w:type="dxa"/>
          </w:tcPr>
          <w:p w14:paraId="7766B683" w14:textId="77777777" w:rsidR="005E23E2" w:rsidRPr="0034513B" w:rsidRDefault="005E23E2" w:rsidP="00D57706">
            <w:pPr>
              <w:pStyle w:val="Inhalt"/>
            </w:pPr>
            <w:proofErr w:type="spellStart"/>
            <w:r w:rsidRPr="0034513B">
              <w:rPr>
                <w:b w:val="0"/>
                <w:bCs w:val="0"/>
                <w:szCs w:val="24"/>
                <w:lang w:val="en-GB"/>
              </w:rPr>
              <w:t>Ausgabe</w:t>
            </w:r>
            <w:proofErr w:type="spellEnd"/>
          </w:p>
        </w:tc>
        <w:tc>
          <w:tcPr>
            <w:tcW w:w="5634" w:type="dxa"/>
          </w:tcPr>
          <w:p w14:paraId="04E62108" w14:textId="77777777" w:rsidR="005E23E2" w:rsidRPr="0034513B" w:rsidRDefault="005E23E2" w:rsidP="00D57706">
            <w:pPr>
              <w:pStyle w:val="Inhalt"/>
              <w:cnfStyle w:val="000000000000" w:firstRow="0" w:lastRow="0" w:firstColumn="0" w:lastColumn="0" w:oddVBand="0" w:evenVBand="0" w:oddHBand="0" w:evenHBand="0" w:firstRowFirstColumn="0" w:firstRowLastColumn="0" w:lastRowFirstColumn="0" w:lastRowLastColumn="0"/>
            </w:pPr>
            <w:proofErr w:type="spellStart"/>
            <w:r w:rsidRPr="0034513B">
              <w:t>FactSheets</w:t>
            </w:r>
            <w:proofErr w:type="spellEnd"/>
            <w:r w:rsidRPr="0034513B">
              <w:t xml:space="preserve">, </w:t>
            </w:r>
            <w:proofErr w:type="spellStart"/>
            <w:r w:rsidRPr="0034513B">
              <w:t>DataSheets</w:t>
            </w:r>
            <w:proofErr w:type="spellEnd"/>
          </w:p>
        </w:tc>
      </w:tr>
      <w:tr w:rsidR="005E23E2" w:rsidRPr="00B3321C" w14:paraId="771FEBCA" w14:textId="77777777" w:rsidTr="00052BE8">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4299" w:type="dxa"/>
          </w:tcPr>
          <w:p w14:paraId="5E6CEBDB" w14:textId="77777777" w:rsidR="005E23E2" w:rsidRPr="0034513B" w:rsidRDefault="005E23E2" w:rsidP="00D57706">
            <w:pPr>
              <w:pStyle w:val="Inhalt"/>
            </w:pPr>
            <w:proofErr w:type="spellStart"/>
            <w:r w:rsidRPr="0034513B">
              <w:rPr>
                <w:rFonts w:ascii="Calibri" w:eastAsia="Times New Roman" w:hAnsi="Calibri" w:cs="Calibri"/>
                <w:b w:val="0"/>
                <w:bCs w:val="0"/>
                <w:szCs w:val="24"/>
                <w:lang w:val="en-GB" w:eastAsia="en-GB"/>
              </w:rPr>
              <w:t>Performanz</w:t>
            </w:r>
            <w:proofErr w:type="spellEnd"/>
          </w:p>
        </w:tc>
        <w:tc>
          <w:tcPr>
            <w:tcW w:w="5634" w:type="dxa"/>
          </w:tcPr>
          <w:p w14:paraId="57A885C0" w14:textId="5CFA3012" w:rsidR="005E23E2" w:rsidRPr="0034513B" w:rsidRDefault="005E23E2" w:rsidP="00D57706">
            <w:pPr>
              <w:pStyle w:val="Inhalt"/>
              <w:cnfStyle w:val="000000100000" w:firstRow="0" w:lastRow="0" w:firstColumn="0" w:lastColumn="0" w:oddVBand="0" w:evenVBand="0" w:oddHBand="1" w:evenHBand="0" w:firstRowFirstColumn="0" w:firstRowLastColumn="0" w:lastRowFirstColumn="0" w:lastRowLastColumn="0"/>
              <w:rPr>
                <w:lang w:val="en-GB"/>
              </w:rPr>
            </w:pPr>
            <w:r w:rsidRPr="0034513B">
              <w:rPr>
                <w:lang w:val="en-GB"/>
              </w:rPr>
              <w:t>Precision, Recall, Accuracy, F1, AUC Uncertainty Qu</w:t>
            </w:r>
            <w:r w:rsidR="00896E6A">
              <w:rPr>
                <w:lang w:val="en-GB"/>
              </w:rPr>
              <w:t>a</w:t>
            </w:r>
            <w:r w:rsidRPr="0034513B">
              <w:rPr>
                <w:lang w:val="en-GB"/>
              </w:rPr>
              <w:t xml:space="preserve">ntification 360 </w:t>
            </w:r>
            <w:proofErr w:type="spellStart"/>
            <w:r w:rsidRPr="0034513B">
              <w:rPr>
                <w:lang w:val="en-GB"/>
              </w:rPr>
              <w:t>FactSheets</w:t>
            </w:r>
            <w:proofErr w:type="spellEnd"/>
            <w:r w:rsidRPr="0034513B">
              <w:rPr>
                <w:lang w:val="en-GB"/>
              </w:rPr>
              <w:t>, Model Cards</w:t>
            </w:r>
          </w:p>
        </w:tc>
      </w:tr>
      <w:tr w:rsidR="005E23E2" w:rsidRPr="00B3321C" w14:paraId="65467B30" w14:textId="77777777" w:rsidTr="00052BE8">
        <w:trPr>
          <w:trHeight w:val="622"/>
        </w:trPr>
        <w:tc>
          <w:tcPr>
            <w:cnfStyle w:val="001000000000" w:firstRow="0" w:lastRow="0" w:firstColumn="1" w:lastColumn="0" w:oddVBand="0" w:evenVBand="0" w:oddHBand="0" w:evenHBand="0" w:firstRowFirstColumn="0" w:firstRowLastColumn="0" w:lastRowFirstColumn="0" w:lastRowLastColumn="0"/>
            <w:tcW w:w="4299" w:type="dxa"/>
          </w:tcPr>
          <w:p w14:paraId="1EA5AACE" w14:textId="77777777" w:rsidR="005E23E2" w:rsidRPr="0034513B" w:rsidRDefault="005E23E2" w:rsidP="00D57706">
            <w:pPr>
              <w:pStyle w:val="Inhalt"/>
            </w:pPr>
            <w:r w:rsidRPr="0034513B">
              <w:rPr>
                <w:b w:val="0"/>
                <w:bCs w:val="0"/>
                <w:szCs w:val="24"/>
                <w:lang w:val="en-GB"/>
              </w:rPr>
              <w:t>Wie (</w:t>
            </w:r>
            <w:proofErr w:type="spellStart"/>
            <w:r w:rsidRPr="0034513B">
              <w:rPr>
                <w:b w:val="0"/>
                <w:bCs w:val="0"/>
                <w:szCs w:val="24"/>
                <w:lang w:val="en-GB"/>
              </w:rPr>
              <w:t>globale</w:t>
            </w:r>
            <w:proofErr w:type="spellEnd"/>
            <w:r w:rsidRPr="0034513B">
              <w:rPr>
                <w:b w:val="0"/>
                <w:bCs w:val="0"/>
                <w:szCs w:val="24"/>
                <w:lang w:val="en-GB"/>
              </w:rPr>
              <w:t xml:space="preserve"> </w:t>
            </w:r>
            <w:proofErr w:type="spellStart"/>
            <w:r w:rsidRPr="0034513B">
              <w:rPr>
                <w:b w:val="0"/>
                <w:bCs w:val="0"/>
                <w:szCs w:val="24"/>
                <w:lang w:val="en-GB"/>
              </w:rPr>
              <w:t>modellweite</w:t>
            </w:r>
            <w:proofErr w:type="spellEnd"/>
            <w:r w:rsidRPr="0034513B">
              <w:rPr>
                <w:b w:val="0"/>
                <w:bCs w:val="0"/>
                <w:szCs w:val="24"/>
                <w:lang w:val="en-GB"/>
              </w:rPr>
              <w:t xml:space="preserve"> </w:t>
            </w:r>
            <w:proofErr w:type="spellStart"/>
            <w:r w:rsidRPr="0034513B">
              <w:rPr>
                <w:b w:val="0"/>
                <w:bCs w:val="0"/>
                <w:szCs w:val="24"/>
                <w:lang w:val="en-GB"/>
              </w:rPr>
              <w:t>Erklärung</w:t>
            </w:r>
            <w:proofErr w:type="spellEnd"/>
            <w:r w:rsidRPr="0034513B">
              <w:rPr>
                <w:b w:val="0"/>
                <w:bCs w:val="0"/>
                <w:szCs w:val="24"/>
                <w:lang w:val="en-GB"/>
              </w:rPr>
              <w:t>)</w:t>
            </w:r>
          </w:p>
        </w:tc>
        <w:tc>
          <w:tcPr>
            <w:tcW w:w="5634" w:type="dxa"/>
          </w:tcPr>
          <w:p w14:paraId="75EB7723" w14:textId="77777777" w:rsidR="005E23E2" w:rsidRPr="0034513B" w:rsidRDefault="005E23E2" w:rsidP="00D57706">
            <w:pPr>
              <w:pStyle w:val="Inhalt"/>
              <w:cnfStyle w:val="000000000000" w:firstRow="0" w:lastRow="0" w:firstColumn="0" w:lastColumn="0" w:oddVBand="0" w:evenVBand="0" w:oddHBand="0" w:evenHBand="0" w:firstRowFirstColumn="0" w:firstRowLastColumn="0" w:lastRowFirstColumn="0" w:lastRowLastColumn="0"/>
              <w:rPr>
                <w:lang w:val="en-GB"/>
              </w:rPr>
            </w:pPr>
            <w:proofErr w:type="spellStart"/>
            <w:r w:rsidRPr="0034513B">
              <w:rPr>
                <w:lang w:val="en-GB"/>
              </w:rPr>
              <w:t>ProfWeight</w:t>
            </w:r>
            <w:proofErr w:type="spellEnd"/>
            <w:r w:rsidRPr="0034513B">
              <w:rPr>
                <w:lang w:val="en-GB"/>
              </w:rPr>
              <w:t>, Global Feature Importance, PDP, BRCG, GLRM, Rule List, DT Surrogate</w:t>
            </w:r>
          </w:p>
        </w:tc>
      </w:tr>
      <w:tr w:rsidR="005E23E2" w:rsidRPr="00B3321C" w14:paraId="1A3BA2D3" w14:textId="77777777" w:rsidTr="00052BE8">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4299" w:type="dxa"/>
          </w:tcPr>
          <w:p w14:paraId="5BF0DBD8" w14:textId="77777777" w:rsidR="005E23E2" w:rsidRPr="0034513B" w:rsidRDefault="005E23E2" w:rsidP="00D57706">
            <w:pPr>
              <w:pStyle w:val="Inhalt"/>
            </w:pPr>
            <w:proofErr w:type="spellStart"/>
            <w:r w:rsidRPr="0034513B">
              <w:rPr>
                <w:b w:val="0"/>
                <w:bCs w:val="0"/>
                <w:szCs w:val="24"/>
                <w:lang w:val="en-GB"/>
              </w:rPr>
              <w:t>Warum</w:t>
            </w:r>
            <w:proofErr w:type="spellEnd"/>
          </w:p>
        </w:tc>
        <w:tc>
          <w:tcPr>
            <w:tcW w:w="5634" w:type="dxa"/>
          </w:tcPr>
          <w:p w14:paraId="38A7D8F9" w14:textId="77777777" w:rsidR="005E23E2" w:rsidRPr="0034513B" w:rsidRDefault="005E23E2" w:rsidP="00D57706">
            <w:pPr>
              <w:pStyle w:val="Inhalt"/>
              <w:cnfStyle w:val="000000100000" w:firstRow="0" w:lastRow="0" w:firstColumn="0" w:lastColumn="0" w:oddVBand="0" w:evenVBand="0" w:oddHBand="1" w:evenHBand="0" w:firstRowFirstColumn="0" w:firstRowLastColumn="0" w:lastRowFirstColumn="0" w:lastRowLastColumn="0"/>
              <w:rPr>
                <w:lang w:val="en-GB"/>
              </w:rPr>
            </w:pPr>
            <w:r w:rsidRPr="0034513B">
              <w:rPr>
                <w:lang w:val="en-GB"/>
              </w:rPr>
              <w:t xml:space="preserve">LIME, SHAP, LOCO, Anchors, </w:t>
            </w:r>
            <w:proofErr w:type="spellStart"/>
            <w:r w:rsidRPr="0034513B">
              <w:rPr>
                <w:lang w:val="en-GB"/>
              </w:rPr>
              <w:t>ProtoDash</w:t>
            </w:r>
            <w:proofErr w:type="spellEnd"/>
          </w:p>
        </w:tc>
      </w:tr>
      <w:tr w:rsidR="005E23E2" w:rsidRPr="00B3321C" w14:paraId="0834D9B6" w14:textId="77777777" w:rsidTr="00052BE8">
        <w:trPr>
          <w:trHeight w:val="503"/>
        </w:trPr>
        <w:tc>
          <w:tcPr>
            <w:cnfStyle w:val="001000000000" w:firstRow="0" w:lastRow="0" w:firstColumn="1" w:lastColumn="0" w:oddVBand="0" w:evenVBand="0" w:oddHBand="0" w:evenHBand="0" w:firstRowFirstColumn="0" w:firstRowLastColumn="0" w:lastRowFirstColumn="0" w:lastRowLastColumn="0"/>
            <w:tcW w:w="4299" w:type="dxa"/>
          </w:tcPr>
          <w:p w14:paraId="7CE22E5F" w14:textId="77777777" w:rsidR="005E23E2" w:rsidRPr="0034513B" w:rsidRDefault="005E23E2" w:rsidP="00D57706">
            <w:pPr>
              <w:pStyle w:val="Inhalt"/>
            </w:pPr>
            <w:proofErr w:type="spellStart"/>
            <w:r w:rsidRPr="0034513B">
              <w:rPr>
                <w:b w:val="0"/>
                <w:bCs w:val="0"/>
                <w:szCs w:val="24"/>
                <w:lang w:val="en-GB"/>
              </w:rPr>
              <w:t>Warum</w:t>
            </w:r>
            <w:proofErr w:type="spellEnd"/>
            <w:r w:rsidRPr="0034513B">
              <w:rPr>
                <w:b w:val="0"/>
                <w:bCs w:val="0"/>
                <w:szCs w:val="24"/>
                <w:lang w:val="en-GB"/>
              </w:rPr>
              <w:t xml:space="preserve"> </w:t>
            </w:r>
            <w:proofErr w:type="spellStart"/>
            <w:r w:rsidRPr="0034513B">
              <w:rPr>
                <w:b w:val="0"/>
                <w:bCs w:val="0"/>
                <w:szCs w:val="24"/>
                <w:lang w:val="en-GB"/>
              </w:rPr>
              <w:t>nicht</w:t>
            </w:r>
            <w:proofErr w:type="spellEnd"/>
          </w:p>
        </w:tc>
        <w:tc>
          <w:tcPr>
            <w:tcW w:w="5634" w:type="dxa"/>
          </w:tcPr>
          <w:p w14:paraId="47364654" w14:textId="77777777" w:rsidR="005E23E2" w:rsidRPr="0034513B" w:rsidRDefault="005E23E2" w:rsidP="00D57706">
            <w:pPr>
              <w:pStyle w:val="Inhalt"/>
              <w:cnfStyle w:val="000000000000" w:firstRow="0" w:lastRow="0" w:firstColumn="0" w:lastColumn="0" w:oddVBand="0" w:evenVBand="0" w:oddHBand="0" w:evenHBand="0" w:firstRowFirstColumn="0" w:firstRowLastColumn="0" w:lastRowFirstColumn="0" w:lastRowLastColumn="0"/>
              <w:rPr>
                <w:lang w:val="en-GB"/>
              </w:rPr>
            </w:pPr>
            <w:r w:rsidRPr="0034513B">
              <w:rPr>
                <w:lang w:val="en-GB"/>
              </w:rPr>
              <w:t xml:space="preserve">CEM, Prototype counterfactual, </w:t>
            </w:r>
            <w:proofErr w:type="spellStart"/>
            <w:r w:rsidRPr="0034513B">
              <w:rPr>
                <w:lang w:val="en-GB"/>
              </w:rPr>
              <w:t>ProtoDash</w:t>
            </w:r>
            <w:proofErr w:type="spellEnd"/>
            <w:r w:rsidRPr="0034513B">
              <w:rPr>
                <w:lang w:val="en-GB"/>
              </w:rPr>
              <w:t xml:space="preserve"> (on alternative class)</w:t>
            </w:r>
          </w:p>
        </w:tc>
      </w:tr>
      <w:tr w:rsidR="005E23E2" w:rsidRPr="0034513B" w14:paraId="6BF4D8F1" w14:textId="77777777" w:rsidTr="00052BE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4299" w:type="dxa"/>
          </w:tcPr>
          <w:p w14:paraId="6E90E2BF" w14:textId="77777777" w:rsidR="005E23E2" w:rsidRPr="0034513B" w:rsidRDefault="005E23E2" w:rsidP="00D57706">
            <w:pPr>
              <w:pStyle w:val="Inhalt"/>
            </w:pPr>
            <w:r w:rsidRPr="0034513B">
              <w:rPr>
                <w:b w:val="0"/>
                <w:bCs w:val="0"/>
                <w:szCs w:val="24"/>
              </w:rPr>
              <w:t>Wie wird das (eine andere Vorhersage)</w:t>
            </w:r>
          </w:p>
        </w:tc>
        <w:tc>
          <w:tcPr>
            <w:tcW w:w="5634" w:type="dxa"/>
          </w:tcPr>
          <w:p w14:paraId="7EE32AFB" w14:textId="77777777" w:rsidR="005E23E2" w:rsidRPr="0034513B" w:rsidRDefault="005E23E2" w:rsidP="00D57706">
            <w:pPr>
              <w:pStyle w:val="Inhalt"/>
              <w:cnfStyle w:val="000000100000" w:firstRow="0" w:lastRow="0" w:firstColumn="0" w:lastColumn="0" w:oddVBand="0" w:evenVBand="0" w:oddHBand="1" w:evenHBand="0" w:firstRowFirstColumn="0" w:firstRowLastColumn="0" w:lastRowFirstColumn="0" w:lastRowLastColumn="0"/>
            </w:pPr>
            <w:r w:rsidRPr="0034513B">
              <w:t xml:space="preserve">CEM, </w:t>
            </w:r>
            <w:proofErr w:type="spellStart"/>
            <w:r w:rsidRPr="0034513B">
              <w:t>Counterfactuals</w:t>
            </w:r>
            <w:proofErr w:type="spellEnd"/>
            <w:r w:rsidRPr="0034513B">
              <w:t xml:space="preserve">, </w:t>
            </w:r>
            <w:proofErr w:type="spellStart"/>
            <w:r w:rsidRPr="0034513B">
              <w:t>DiCE</w:t>
            </w:r>
            <w:proofErr w:type="spellEnd"/>
          </w:p>
        </w:tc>
      </w:tr>
      <w:tr w:rsidR="005E23E2" w:rsidRPr="0034513B" w14:paraId="52F82546" w14:textId="77777777" w:rsidTr="00052BE8">
        <w:trPr>
          <w:trHeight w:val="366"/>
        </w:trPr>
        <w:tc>
          <w:tcPr>
            <w:cnfStyle w:val="001000000000" w:firstRow="0" w:lastRow="0" w:firstColumn="1" w:lastColumn="0" w:oddVBand="0" w:evenVBand="0" w:oddHBand="0" w:evenHBand="0" w:firstRowFirstColumn="0" w:firstRowLastColumn="0" w:lastRowFirstColumn="0" w:lastRowLastColumn="0"/>
            <w:tcW w:w="4299" w:type="dxa"/>
          </w:tcPr>
          <w:p w14:paraId="2B3375D6" w14:textId="77777777" w:rsidR="005E23E2" w:rsidRPr="0034513B" w:rsidRDefault="005E23E2" w:rsidP="00D57706">
            <w:pPr>
              <w:pStyle w:val="Inhalt"/>
            </w:pPr>
            <w:r w:rsidRPr="0034513B">
              <w:rPr>
                <w:b w:val="0"/>
                <w:bCs w:val="0"/>
                <w:szCs w:val="24"/>
              </w:rPr>
              <w:t>Wie bleibt das (die aktuelle Vorhersage)</w:t>
            </w:r>
          </w:p>
        </w:tc>
        <w:tc>
          <w:tcPr>
            <w:tcW w:w="5634" w:type="dxa"/>
          </w:tcPr>
          <w:p w14:paraId="6689E3E1" w14:textId="77777777" w:rsidR="005E23E2" w:rsidRPr="0034513B" w:rsidRDefault="005E23E2" w:rsidP="00D57706">
            <w:pPr>
              <w:pStyle w:val="Inhalt"/>
              <w:cnfStyle w:val="000000000000" w:firstRow="0" w:lastRow="0" w:firstColumn="0" w:lastColumn="0" w:oddVBand="0" w:evenVBand="0" w:oddHBand="0" w:evenHBand="0" w:firstRowFirstColumn="0" w:firstRowLastColumn="0" w:lastRowFirstColumn="0" w:lastRowLastColumn="0"/>
            </w:pPr>
            <w:r w:rsidRPr="0034513B">
              <w:t xml:space="preserve">CEM, </w:t>
            </w:r>
            <w:proofErr w:type="spellStart"/>
            <w:r w:rsidRPr="0034513B">
              <w:t>Anchors</w:t>
            </w:r>
            <w:proofErr w:type="spellEnd"/>
          </w:p>
        </w:tc>
      </w:tr>
      <w:tr w:rsidR="005E23E2" w:rsidRPr="00B3321C" w14:paraId="4F6911DA" w14:textId="77777777" w:rsidTr="00052BE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299" w:type="dxa"/>
          </w:tcPr>
          <w:p w14:paraId="14BAD5E9" w14:textId="77777777" w:rsidR="005E23E2" w:rsidRPr="0034513B" w:rsidRDefault="005E23E2" w:rsidP="00D57706">
            <w:pPr>
              <w:pStyle w:val="Inhalt"/>
            </w:pPr>
            <w:r w:rsidRPr="0034513B">
              <w:rPr>
                <w:b w:val="0"/>
                <w:bCs w:val="0"/>
                <w:szCs w:val="24"/>
                <w:lang w:val="en-GB"/>
              </w:rPr>
              <w:t xml:space="preserve">Was, </w:t>
            </w:r>
            <w:proofErr w:type="spellStart"/>
            <w:r w:rsidRPr="0034513B">
              <w:rPr>
                <w:b w:val="0"/>
                <w:bCs w:val="0"/>
                <w:szCs w:val="24"/>
                <w:lang w:val="en-GB"/>
              </w:rPr>
              <w:t>wenn</w:t>
            </w:r>
            <w:proofErr w:type="spellEnd"/>
          </w:p>
        </w:tc>
        <w:tc>
          <w:tcPr>
            <w:tcW w:w="5634" w:type="dxa"/>
          </w:tcPr>
          <w:p w14:paraId="2CE10427" w14:textId="77777777" w:rsidR="005E23E2" w:rsidRPr="0034513B" w:rsidRDefault="005E23E2" w:rsidP="00D57706">
            <w:pPr>
              <w:pStyle w:val="Inhalt"/>
              <w:cnfStyle w:val="000000100000" w:firstRow="0" w:lastRow="0" w:firstColumn="0" w:lastColumn="0" w:oddVBand="0" w:evenVBand="0" w:oddHBand="1" w:evenHBand="0" w:firstRowFirstColumn="0" w:firstRowLastColumn="0" w:lastRowFirstColumn="0" w:lastRowLastColumn="0"/>
              <w:rPr>
                <w:lang w:val="en-GB"/>
              </w:rPr>
            </w:pPr>
            <w:r w:rsidRPr="0034513B">
              <w:rPr>
                <w:lang w:val="en-GB"/>
              </w:rPr>
              <w:t>PDP, ALE, What-if Tool</w:t>
            </w:r>
          </w:p>
        </w:tc>
      </w:tr>
    </w:tbl>
    <w:p w14:paraId="18BF7F8A" w14:textId="77777777" w:rsidR="003273E1" w:rsidRPr="00A35653" w:rsidRDefault="003273E1" w:rsidP="0008446F">
      <w:pPr>
        <w:pStyle w:val="Inhalt"/>
        <w:rPr>
          <w:lang w:val="en-GB"/>
        </w:rPr>
      </w:pPr>
    </w:p>
    <w:p w14:paraId="0305D8BF" w14:textId="6BF9179E" w:rsidR="00A15C4D" w:rsidRDefault="0008446F" w:rsidP="0008446F">
      <w:pPr>
        <w:pStyle w:val="Inhalt"/>
      </w:pPr>
      <w:r w:rsidRPr="0034513B">
        <w:t>Nach dem Abgleich</w:t>
      </w:r>
      <w:r w:rsidR="00612EDB">
        <w:t xml:space="preserve"> zwischen Erklärungstechniken und den Anforderungen</w:t>
      </w:r>
      <w:r w:rsidRPr="0034513B">
        <w:t xml:space="preserve"> können</w:t>
      </w:r>
      <w:r w:rsidR="00A15C4D">
        <w:t>, je nach Bearbeitung</w:t>
      </w:r>
      <w:r w:rsidR="00AD01DB">
        <w:t>,</w:t>
      </w:r>
      <w:r w:rsidR="00A15C4D">
        <w:t xml:space="preserve"> </w:t>
      </w:r>
      <w:r w:rsidRPr="0034513B">
        <w:t>für jede</w:t>
      </w:r>
      <w:r w:rsidR="003273E1">
        <w:t>s</w:t>
      </w:r>
      <w:r w:rsidRPr="0034513B">
        <w:t xml:space="preserve"> </w:t>
      </w:r>
      <w:r w:rsidR="00F8023F">
        <w:t>Anwendungsszenario</w:t>
      </w:r>
      <w:r w:rsidRPr="0034513B">
        <w:t xml:space="preserve"> </w:t>
      </w:r>
      <w:r w:rsidR="00A15C4D">
        <w:t xml:space="preserve">und/ oder jede </w:t>
      </w:r>
      <w:r w:rsidR="00D97F0F">
        <w:t>Gruppe von Nutzenden</w:t>
      </w:r>
      <w:r w:rsidR="00A15C4D">
        <w:t xml:space="preserve">, </w:t>
      </w:r>
      <w:r w:rsidRPr="0034513B">
        <w:t>eine oder mehrere Erklärungstechniken festgehalten werden</w:t>
      </w:r>
      <w:r w:rsidR="00F61333">
        <w:t>.</w:t>
      </w:r>
      <w:r w:rsidR="00A15C4D">
        <w:t xml:space="preserve"> Kopieren Sie bitte je nach Granularität die folgende Tabelle und tragen Sie die gewünschten Erklärungstechniken ein.</w:t>
      </w:r>
    </w:p>
    <w:p w14:paraId="0E5BB31E" w14:textId="50525F93" w:rsidR="0008446F" w:rsidRDefault="00F61333" w:rsidP="0008446F">
      <w:pPr>
        <w:pStyle w:val="Inhalt"/>
      </w:pPr>
      <w:r>
        <w:t xml:space="preserve">Dabei ist zu beachten, dass </w:t>
      </w:r>
      <w:r w:rsidRPr="00F61333">
        <w:t>verschiedene Techniken (z.B. lokale und globale Erklärungen) miteinander kombiniert werden sollen, um die Effektivität zu verstärken.</w:t>
      </w:r>
    </w:p>
    <w:p w14:paraId="3D2D18DC" w14:textId="77777777" w:rsidR="005508A1" w:rsidRDefault="005508A1" w:rsidP="0008446F">
      <w:pPr>
        <w:pStyle w:val="Inhalt"/>
      </w:pPr>
    </w:p>
    <w:p w14:paraId="659E36AE" w14:textId="1623657F" w:rsidR="0008446F" w:rsidRPr="00492DD7" w:rsidRDefault="00735FCC" w:rsidP="0008446F">
      <w:pPr>
        <w:pStyle w:val="Inhalt"/>
      </w:pPr>
      <w:r w:rsidRPr="008225AD">
        <w:rPr>
          <w:b/>
          <w:bCs/>
        </w:rPr>
        <w:t>HINWEIS</w:t>
      </w:r>
      <w:r>
        <w:t xml:space="preserve">: </w:t>
      </w:r>
      <w:r w:rsidR="004C0AB2">
        <w:t>Sollten die bevorzugten Erklärun</w:t>
      </w:r>
      <w:r w:rsidR="008330F1">
        <w:t>g</w:t>
      </w:r>
      <w:r w:rsidR="004C0AB2">
        <w:t xml:space="preserve">stechniken nicht </w:t>
      </w:r>
      <w:r>
        <w:t>mit der verwendet</w:t>
      </w:r>
      <w:r w:rsidR="00C32F0D">
        <w:t>en</w:t>
      </w:r>
      <w:r w:rsidR="004C0AB2">
        <w:t xml:space="preserve"> KI </w:t>
      </w:r>
      <w:r w:rsidR="00C32F0D">
        <w:t>kompatibel sein</w:t>
      </w:r>
      <w:r w:rsidR="004C0AB2">
        <w:t xml:space="preserve">, </w:t>
      </w:r>
      <w:r w:rsidR="00C32F0D">
        <w:t xml:space="preserve">sollte die Wahl der KI überdacht werden. Es </w:t>
      </w:r>
      <w:r w:rsidR="004C0AB2">
        <w:t>kann es im Anfangsstadi</w:t>
      </w:r>
      <w:r w:rsidR="0049692C">
        <w:t>um</w:t>
      </w:r>
      <w:r w:rsidR="004C0AB2">
        <w:t xml:space="preserve"> der Entwicklung sinnvoll sein eine andere KI zu verwenden</w:t>
      </w:r>
      <w:r w:rsidR="008225AD">
        <w:t xml:space="preserve"> oder eine andere Art der Problemlösung einzusetzen.</w:t>
      </w:r>
    </w:p>
    <w:tbl>
      <w:tblPr>
        <w:tblStyle w:val="EinfacheTabelle1"/>
        <w:tblW w:w="10060" w:type="dxa"/>
        <w:tblLook w:val="04A0" w:firstRow="1" w:lastRow="0" w:firstColumn="1" w:lastColumn="0" w:noHBand="0" w:noVBand="1"/>
      </w:tblPr>
      <w:tblGrid>
        <w:gridCol w:w="2348"/>
        <w:gridCol w:w="7712"/>
      </w:tblGrid>
      <w:tr w:rsidR="00A61210" w:rsidRPr="0034513B" w14:paraId="7799BC5F" w14:textId="77777777" w:rsidTr="00914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2"/>
          </w:tcPr>
          <w:p w14:paraId="38FA5B9F" w14:textId="3999C868" w:rsidR="00A61210" w:rsidRPr="0034513B" w:rsidRDefault="00D97F0F" w:rsidP="00F159FE">
            <w:pPr>
              <w:pStyle w:val="Inhalt"/>
            </w:pPr>
            <w:r>
              <w:t>Gruppe von Nutzenden</w:t>
            </w:r>
            <w:r w:rsidR="00A61210">
              <w:t xml:space="preserve">: </w:t>
            </w:r>
          </w:p>
        </w:tc>
      </w:tr>
      <w:tr w:rsidR="008F7A08" w:rsidRPr="0034513B" w14:paraId="1A348896" w14:textId="77777777" w:rsidTr="00073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0CBBD840" w14:textId="77777777" w:rsidR="008F7A08" w:rsidRPr="0034513B" w:rsidRDefault="008F7A08" w:rsidP="00F159FE">
            <w:pPr>
              <w:pStyle w:val="Inhalt"/>
            </w:pPr>
            <w:r>
              <w:t>Anwendungsszenario</w:t>
            </w:r>
          </w:p>
        </w:tc>
        <w:tc>
          <w:tcPr>
            <w:tcW w:w="7712" w:type="dxa"/>
          </w:tcPr>
          <w:p w14:paraId="1D63D6CF" w14:textId="77777777" w:rsidR="008F7A08" w:rsidRPr="001429C5" w:rsidRDefault="008F7A08" w:rsidP="00F159FE">
            <w:pPr>
              <w:pStyle w:val="Inhalt"/>
              <w:cnfStyle w:val="000000100000" w:firstRow="0" w:lastRow="0" w:firstColumn="0" w:lastColumn="0" w:oddVBand="0" w:evenVBand="0" w:oddHBand="1" w:evenHBand="0" w:firstRowFirstColumn="0" w:firstRowLastColumn="0" w:lastRowFirstColumn="0" w:lastRowLastColumn="0"/>
              <w:rPr>
                <w:b/>
                <w:bCs/>
              </w:rPr>
            </w:pPr>
            <w:r w:rsidRPr="001429C5">
              <w:rPr>
                <w:b/>
                <w:bCs/>
              </w:rPr>
              <w:t>Erklärungstechniken</w:t>
            </w:r>
          </w:p>
        </w:tc>
      </w:tr>
      <w:tr w:rsidR="008F7A08" w:rsidRPr="0034513B" w14:paraId="3A95E4C6" w14:textId="77777777" w:rsidTr="0007384D">
        <w:tc>
          <w:tcPr>
            <w:cnfStyle w:val="001000000000" w:firstRow="0" w:lastRow="0" w:firstColumn="1" w:lastColumn="0" w:oddVBand="0" w:evenVBand="0" w:oddHBand="0" w:evenHBand="0" w:firstRowFirstColumn="0" w:firstRowLastColumn="0" w:lastRowFirstColumn="0" w:lastRowLastColumn="0"/>
            <w:tcW w:w="2348" w:type="dxa"/>
          </w:tcPr>
          <w:p w14:paraId="6B097014" w14:textId="77777777" w:rsidR="008F7A08" w:rsidRDefault="008F7A08" w:rsidP="00F159FE">
            <w:pPr>
              <w:pStyle w:val="Inhalt"/>
            </w:pPr>
          </w:p>
          <w:p w14:paraId="6C689D9C" w14:textId="5D679D46" w:rsidR="00492DD7" w:rsidRPr="001D0FCE" w:rsidRDefault="00492DD7" w:rsidP="00F159FE">
            <w:pPr>
              <w:pStyle w:val="Inhalt"/>
              <w:rPr>
                <w:b w:val="0"/>
                <w:bCs w:val="0"/>
              </w:rPr>
            </w:pPr>
          </w:p>
        </w:tc>
        <w:tc>
          <w:tcPr>
            <w:tcW w:w="7712" w:type="dxa"/>
          </w:tcPr>
          <w:p w14:paraId="210AE8E9" w14:textId="3DF8646F" w:rsidR="008F7A08" w:rsidRPr="0034513B" w:rsidRDefault="008F7A08" w:rsidP="00492DD7">
            <w:pPr>
              <w:pStyle w:val="Inhalt"/>
              <w:ind w:left="360"/>
              <w:cnfStyle w:val="000000000000" w:firstRow="0" w:lastRow="0" w:firstColumn="0" w:lastColumn="0" w:oddVBand="0" w:evenVBand="0" w:oddHBand="0" w:evenHBand="0" w:firstRowFirstColumn="0" w:firstRowLastColumn="0" w:lastRowFirstColumn="0" w:lastRowLastColumn="0"/>
            </w:pPr>
          </w:p>
        </w:tc>
      </w:tr>
      <w:tr w:rsidR="008F7A08" w:rsidRPr="0034513B" w14:paraId="085C825E" w14:textId="77777777" w:rsidTr="00073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5CC85B0E" w14:textId="77777777" w:rsidR="008F7A08" w:rsidRDefault="008F7A08" w:rsidP="00F159FE">
            <w:pPr>
              <w:pStyle w:val="Inhalt"/>
            </w:pPr>
          </w:p>
          <w:p w14:paraId="23764743" w14:textId="641D8D73" w:rsidR="00492DD7" w:rsidRPr="001D0FCE" w:rsidRDefault="00492DD7" w:rsidP="00F159FE">
            <w:pPr>
              <w:pStyle w:val="Inhalt"/>
              <w:rPr>
                <w:b w:val="0"/>
                <w:bCs w:val="0"/>
              </w:rPr>
            </w:pPr>
          </w:p>
        </w:tc>
        <w:tc>
          <w:tcPr>
            <w:tcW w:w="7712" w:type="dxa"/>
          </w:tcPr>
          <w:p w14:paraId="7B124E8D" w14:textId="02387141" w:rsidR="008F7A08" w:rsidRPr="0034513B" w:rsidRDefault="008F7A08" w:rsidP="00492DD7">
            <w:pPr>
              <w:pStyle w:val="Inhalt"/>
              <w:ind w:left="360"/>
              <w:cnfStyle w:val="000000100000" w:firstRow="0" w:lastRow="0" w:firstColumn="0" w:lastColumn="0" w:oddVBand="0" w:evenVBand="0" w:oddHBand="1" w:evenHBand="0" w:firstRowFirstColumn="0" w:firstRowLastColumn="0" w:lastRowFirstColumn="0" w:lastRowLastColumn="0"/>
            </w:pPr>
          </w:p>
        </w:tc>
      </w:tr>
      <w:tr w:rsidR="008F7A08" w:rsidRPr="0034513B" w14:paraId="1CE59375" w14:textId="77777777" w:rsidTr="0007384D">
        <w:tc>
          <w:tcPr>
            <w:cnfStyle w:val="001000000000" w:firstRow="0" w:lastRow="0" w:firstColumn="1" w:lastColumn="0" w:oddVBand="0" w:evenVBand="0" w:oddHBand="0" w:evenHBand="0" w:firstRowFirstColumn="0" w:firstRowLastColumn="0" w:lastRowFirstColumn="0" w:lastRowLastColumn="0"/>
            <w:tcW w:w="2348" w:type="dxa"/>
          </w:tcPr>
          <w:p w14:paraId="50AF96C7" w14:textId="77777777" w:rsidR="008F7A08" w:rsidRDefault="008F7A08" w:rsidP="00F159FE">
            <w:pPr>
              <w:pStyle w:val="Inhalt"/>
            </w:pPr>
          </w:p>
          <w:p w14:paraId="60020F76" w14:textId="0D59FF9B" w:rsidR="00492DD7" w:rsidRPr="001D0FCE" w:rsidRDefault="00492DD7" w:rsidP="00F159FE">
            <w:pPr>
              <w:pStyle w:val="Inhalt"/>
              <w:rPr>
                <w:b w:val="0"/>
                <w:bCs w:val="0"/>
              </w:rPr>
            </w:pPr>
          </w:p>
        </w:tc>
        <w:tc>
          <w:tcPr>
            <w:tcW w:w="7712" w:type="dxa"/>
          </w:tcPr>
          <w:p w14:paraId="07E5FB47" w14:textId="616B36C2" w:rsidR="008F7A08" w:rsidRPr="001D5E81" w:rsidRDefault="008F7A08" w:rsidP="00492DD7">
            <w:pPr>
              <w:pStyle w:val="Inhalt"/>
              <w:spacing w:line="276" w:lineRule="auto"/>
              <w:ind w:left="360"/>
              <w:cnfStyle w:val="000000000000" w:firstRow="0" w:lastRow="0" w:firstColumn="0" w:lastColumn="0" w:oddVBand="0" w:evenVBand="0" w:oddHBand="0" w:evenHBand="0" w:firstRowFirstColumn="0" w:firstRowLastColumn="0" w:lastRowFirstColumn="0" w:lastRowLastColumn="0"/>
              <w:rPr>
                <w:szCs w:val="24"/>
              </w:rPr>
            </w:pPr>
          </w:p>
        </w:tc>
      </w:tr>
      <w:tr w:rsidR="008F7A08" w:rsidRPr="0034513B" w14:paraId="6A63EB84" w14:textId="77777777" w:rsidTr="000738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3689B6F2" w14:textId="77777777" w:rsidR="008F7A08" w:rsidRDefault="008F7A08" w:rsidP="00F159FE">
            <w:pPr>
              <w:pStyle w:val="Inhalt"/>
            </w:pPr>
          </w:p>
          <w:p w14:paraId="2E56BFFA" w14:textId="7B383658" w:rsidR="00492DD7" w:rsidRPr="001D0FCE" w:rsidRDefault="00492DD7" w:rsidP="00F159FE">
            <w:pPr>
              <w:pStyle w:val="Inhalt"/>
              <w:rPr>
                <w:b w:val="0"/>
                <w:bCs w:val="0"/>
              </w:rPr>
            </w:pPr>
          </w:p>
        </w:tc>
        <w:tc>
          <w:tcPr>
            <w:tcW w:w="7712" w:type="dxa"/>
          </w:tcPr>
          <w:p w14:paraId="59E61296" w14:textId="67A9A485" w:rsidR="00A45A6C" w:rsidRPr="0097101B" w:rsidRDefault="00A45A6C" w:rsidP="00492DD7">
            <w:pPr>
              <w:pStyle w:val="Inhalt"/>
              <w:spacing w:line="276" w:lineRule="auto"/>
              <w:ind w:left="360"/>
              <w:cnfStyle w:val="000000100000" w:firstRow="0" w:lastRow="0" w:firstColumn="0" w:lastColumn="0" w:oddVBand="0" w:evenVBand="0" w:oddHBand="1" w:evenHBand="0" w:firstRowFirstColumn="0" w:firstRowLastColumn="0" w:lastRowFirstColumn="0" w:lastRowLastColumn="0"/>
            </w:pPr>
          </w:p>
        </w:tc>
      </w:tr>
    </w:tbl>
    <w:p w14:paraId="73370574" w14:textId="6C87E550" w:rsidR="00EB4BA4" w:rsidRDefault="00EB4BA4" w:rsidP="001D0FCE">
      <w:pPr>
        <w:pStyle w:val="berschrift1"/>
      </w:pPr>
      <w:r w:rsidRPr="001D0FCE">
        <w:lastRenderedPageBreak/>
        <w:t>Design</w:t>
      </w:r>
      <w:r w:rsidR="00212EF3" w:rsidRPr="001D0FCE">
        <w:t xml:space="preserve"> der Erklärungen</w:t>
      </w:r>
    </w:p>
    <w:p w14:paraId="66302D48" w14:textId="23EF72EF" w:rsidR="00E917F5" w:rsidRPr="00344333" w:rsidRDefault="00E43489" w:rsidP="00E917F5">
      <w:pPr>
        <w:pStyle w:val="Inhalt"/>
      </w:pPr>
      <w:r w:rsidRPr="00344333">
        <w:t xml:space="preserve">Mit diesem Schritt startet der iterative Design- und Evaluationsprozess. Durch die </w:t>
      </w:r>
      <w:proofErr w:type="spellStart"/>
      <w:r w:rsidR="004A0580" w:rsidRPr="00344333">
        <w:t>Iterativität</w:t>
      </w:r>
      <w:proofErr w:type="spellEnd"/>
      <w:r w:rsidR="004A0580" w:rsidRPr="00344333">
        <w:t xml:space="preserve"> kann eine</w:t>
      </w:r>
    </w:p>
    <w:p w14:paraId="18D193FC" w14:textId="40F2FEA4" w:rsidR="00F11A5D" w:rsidRDefault="00F11DCB" w:rsidP="00F11DCB">
      <w:pPr>
        <w:pStyle w:val="Inhalt"/>
      </w:pPr>
      <w:r w:rsidRPr="00344333">
        <w:t xml:space="preserve">kontinuierliche Verbesserung der Erklärungsqualität </w:t>
      </w:r>
      <w:r w:rsidR="004A0580" w:rsidRPr="00344333">
        <w:t>erreicht werden</w:t>
      </w:r>
      <w:r w:rsidR="00F11A5D">
        <w:t>.</w:t>
      </w:r>
    </w:p>
    <w:p w14:paraId="1C82CAC0" w14:textId="77777777" w:rsidR="00C766A8" w:rsidRPr="00344333" w:rsidRDefault="00C766A8" w:rsidP="00F11DCB">
      <w:pPr>
        <w:pStyle w:val="Inhalt"/>
      </w:pPr>
    </w:p>
    <w:p w14:paraId="4A0059D6" w14:textId="17537940" w:rsidR="00896627" w:rsidRDefault="00896627" w:rsidP="00F11DCB">
      <w:pPr>
        <w:pStyle w:val="Inhalt"/>
      </w:pPr>
      <w:r w:rsidRPr="00F11A5D">
        <w:t>Wenn dieser Prozess das erste Mal durchlaufen wird, ist es das Ziel die Erklärungen mindestens skizzenhaft umzusetzen. Im weiteren Verlauf können Prototypen eingesetzt werden</w:t>
      </w:r>
      <w:r w:rsidR="001F7FF7" w:rsidRPr="00F11A5D">
        <w:t xml:space="preserve">, bis </w:t>
      </w:r>
      <w:r w:rsidR="00D041E5" w:rsidRPr="00F11A5D">
        <w:t>die Erklärungen schließlich im System integriert werden.</w:t>
      </w:r>
    </w:p>
    <w:p w14:paraId="3CECD0A1" w14:textId="77777777" w:rsidR="005853AD" w:rsidRPr="00C766A8" w:rsidRDefault="005853AD" w:rsidP="005853AD">
      <w:pPr>
        <w:pStyle w:val="Inhalt"/>
      </w:pPr>
      <w:r w:rsidRPr="00F11A5D">
        <w:t>Für den ersten Entwurf ist es notwendig</w:t>
      </w:r>
      <w:r>
        <w:t>,</w:t>
      </w:r>
      <w:r w:rsidRPr="00F11A5D">
        <w:t xml:space="preserve"> die</w:t>
      </w:r>
      <w:r>
        <w:t>,</w:t>
      </w:r>
      <w:r w:rsidRPr="00F11A5D">
        <w:t xml:space="preserve"> in diesem Leitfaden gesammelten</w:t>
      </w:r>
      <w:r>
        <w:t xml:space="preserve"> </w:t>
      </w:r>
      <w:r w:rsidRPr="00F11A5D">
        <w:t xml:space="preserve">Informationen </w:t>
      </w:r>
      <w:r>
        <w:t>einzubinden. Dazu sollten die ausgewählten Erklärungstechniken sowie die Anforderungsblätter bereitgelegt werden.</w:t>
      </w:r>
    </w:p>
    <w:p w14:paraId="1D312213" w14:textId="0EB77EE6" w:rsidR="002609E2" w:rsidRDefault="002609E2" w:rsidP="002609E2">
      <w:pPr>
        <w:pStyle w:val="Inhalt"/>
      </w:pPr>
      <w:r w:rsidRPr="00C766A8">
        <w:t>Anschließend können die Erklärungstechniken Schritt für Schritt, mit Fokus auf die Anforderungen, umgesetzt werden.</w:t>
      </w:r>
    </w:p>
    <w:p w14:paraId="308C01BE" w14:textId="77777777" w:rsidR="002609E2" w:rsidRPr="00C766A8" w:rsidRDefault="002609E2" w:rsidP="002609E2">
      <w:pPr>
        <w:pStyle w:val="Inhalt"/>
      </w:pPr>
    </w:p>
    <w:p w14:paraId="6E851E61" w14:textId="77777777" w:rsidR="002609E2" w:rsidRPr="008F60BB" w:rsidRDefault="002609E2" w:rsidP="002609E2">
      <w:pPr>
        <w:pStyle w:val="Inhalt"/>
      </w:pPr>
      <w:r w:rsidRPr="008F60BB">
        <w:t>Wenn bereits ein Evaluationsprozess durchlaufen wurde, müssen die</w:t>
      </w:r>
      <w:r>
        <w:t>,</w:t>
      </w:r>
      <w:r w:rsidRPr="008F60BB">
        <w:t xml:space="preserve"> aus diesem Schritt entstandenen</w:t>
      </w:r>
      <w:r>
        <w:t>,</w:t>
      </w:r>
      <w:r w:rsidRPr="008F60BB">
        <w:t xml:space="preserve"> Anforderungen umgesetzt werden. Hierbei ist es sinnvoll auch die anderen Anforderungsblätter zu aktualisieren und bereitzulegen.</w:t>
      </w:r>
    </w:p>
    <w:p w14:paraId="42203BCB" w14:textId="77777777" w:rsidR="00E01482" w:rsidRPr="008F60BB" w:rsidRDefault="00E01482" w:rsidP="00C427D0">
      <w:pPr>
        <w:pStyle w:val="Inhalt"/>
      </w:pPr>
    </w:p>
    <w:p w14:paraId="5B541F6A" w14:textId="792F7F17" w:rsidR="00D8529E" w:rsidRPr="0034513B" w:rsidRDefault="00D8529E" w:rsidP="00C427D0">
      <w:pPr>
        <w:pStyle w:val="Inhalt"/>
      </w:pPr>
      <w:r w:rsidRPr="008F60BB">
        <w:t>Bei dem Design der Erklärungen sollten folgende Hinweise beachtet werden:</w:t>
      </w:r>
    </w:p>
    <w:p w14:paraId="4AEBA4D0" w14:textId="77777777" w:rsidR="00B870F0" w:rsidRDefault="00B870F0" w:rsidP="00B870F0">
      <w:pPr>
        <w:pStyle w:val="Inhalt"/>
      </w:pPr>
    </w:p>
    <w:p w14:paraId="715E8D9C" w14:textId="536B9694" w:rsidR="00F47A04" w:rsidRDefault="00F47A04" w:rsidP="00476139">
      <w:pPr>
        <w:pStyle w:val="Inhalt"/>
        <w:numPr>
          <w:ilvl w:val="0"/>
          <w:numId w:val="2"/>
        </w:numPr>
      </w:pPr>
      <w:r w:rsidRPr="00F47A04">
        <w:t>KI-Systeme, die sich selbst durch Lernen weiterentwickeln oder in einem dynamischen Umfeld eingesetzt werden, verändern ihre Algorithmen und müssen daher die Nutzenden bei Bedarf über Änderungen informieren. Ebenso wichtig ist, dass Erklärungen nicht erneut gegeben werden müssen, wenn die Umstände gleichgeblieben sind.</w:t>
      </w:r>
    </w:p>
    <w:p w14:paraId="00AF57E6" w14:textId="0DAA4E93" w:rsidR="007E30DB" w:rsidRDefault="00140A8E" w:rsidP="00476139">
      <w:pPr>
        <w:pStyle w:val="Inhalt"/>
        <w:numPr>
          <w:ilvl w:val="0"/>
          <w:numId w:val="2"/>
        </w:numPr>
      </w:pPr>
      <w:r w:rsidRPr="00C85E90">
        <w:t>E</w:t>
      </w:r>
      <w:r w:rsidR="009478CE" w:rsidRPr="00C85E90">
        <w:t>rklärungssysteme statt Erklärungen</w:t>
      </w:r>
      <w:r w:rsidR="00C85E90">
        <w:t xml:space="preserve">: </w:t>
      </w:r>
      <w:r w:rsidR="005020D4">
        <w:t>Es reicht nicht</w:t>
      </w:r>
      <w:r w:rsidR="00015D1A">
        <w:t xml:space="preserve"> </w:t>
      </w:r>
      <w:r w:rsidR="009B6904">
        <w:t xml:space="preserve">aus, </w:t>
      </w:r>
      <w:r w:rsidR="005020D4">
        <w:t>die Erklärungen, die von den Erklärungstechniken generiert werden</w:t>
      </w:r>
      <w:r w:rsidR="00AE2EEA">
        <w:t>,</w:t>
      </w:r>
      <w:r w:rsidR="005020D4">
        <w:t xml:space="preserve"> </w:t>
      </w:r>
      <w:r w:rsidR="00043E7A">
        <w:t xml:space="preserve">nur </w:t>
      </w:r>
      <w:r w:rsidR="009B6904">
        <w:t>an die Nutzende</w:t>
      </w:r>
      <w:r w:rsidR="00AE2EEA">
        <w:t>n</w:t>
      </w:r>
      <w:r w:rsidR="009B6904">
        <w:t xml:space="preserve"> weiterzugeben</w:t>
      </w:r>
      <w:r w:rsidR="005020D4">
        <w:t xml:space="preserve">. Die Erklärungen müssen </w:t>
      </w:r>
      <w:r w:rsidR="00326CA2">
        <w:t>in das System integriert und durch</w:t>
      </w:r>
      <w:r w:rsidR="00AE2EEA">
        <w:t>,</w:t>
      </w:r>
      <w:r w:rsidR="00326CA2">
        <w:t xml:space="preserve"> </w:t>
      </w:r>
      <w:r w:rsidR="00B251BB">
        <w:t xml:space="preserve">z.B. </w:t>
      </w:r>
      <w:r w:rsidR="00326CA2">
        <w:t>Anleitungen</w:t>
      </w:r>
      <w:r w:rsidR="00B251BB">
        <w:t xml:space="preserve"> oder</w:t>
      </w:r>
      <w:r w:rsidR="00326CA2">
        <w:t xml:space="preserve"> Erkundungsschnittstellen</w:t>
      </w:r>
      <w:r w:rsidR="00AE2EEA">
        <w:t>,</w:t>
      </w:r>
      <w:r w:rsidR="00326CA2">
        <w:t xml:space="preserve"> begleitet werden</w:t>
      </w:r>
      <w:r w:rsidR="00476139">
        <w:t xml:space="preserve">, damit sie von den </w:t>
      </w:r>
      <w:r w:rsidR="00B72E5D">
        <w:t>Nutzenden</w:t>
      </w:r>
      <w:r w:rsidR="00476139">
        <w:t xml:space="preserve"> effektiv </w:t>
      </w:r>
      <w:r w:rsidR="00AE2EEA">
        <w:t>verwendet</w:t>
      </w:r>
      <w:r w:rsidR="00476139">
        <w:t xml:space="preserve"> werden können.</w:t>
      </w:r>
    </w:p>
    <w:p w14:paraId="62AF9811" w14:textId="1DE66067" w:rsidR="004570C4" w:rsidRDefault="00254747" w:rsidP="00254747">
      <w:pPr>
        <w:tabs>
          <w:tab w:val="left" w:pos="2921"/>
        </w:tabs>
        <w:spacing w:after="200"/>
      </w:pPr>
      <w:r>
        <w:tab/>
      </w:r>
    </w:p>
    <w:p w14:paraId="3072776C" w14:textId="77777777" w:rsidR="00F47A04" w:rsidRDefault="00F47A04">
      <w:pPr>
        <w:spacing w:after="200"/>
      </w:pPr>
      <w:r>
        <w:br w:type="page"/>
      </w:r>
    </w:p>
    <w:p w14:paraId="6919CAE9" w14:textId="2B0DE951" w:rsidR="000E3464" w:rsidRDefault="00280E0C" w:rsidP="00280E0C">
      <w:pPr>
        <w:pStyle w:val="berschrift1"/>
      </w:pPr>
      <w:r>
        <w:lastRenderedPageBreak/>
        <w:t>Evaluation</w:t>
      </w:r>
    </w:p>
    <w:p w14:paraId="6039DD0B" w14:textId="5EF793A1" w:rsidR="003D67EE" w:rsidRDefault="003D67EE" w:rsidP="003D67EE">
      <w:pPr>
        <w:pStyle w:val="Inhalt"/>
      </w:pPr>
      <w:bookmarkStart w:id="5" w:name="_Hlk130992531"/>
      <w:r>
        <w:t xml:space="preserve">In dieser Phase werden die Erklärungen evaluiert. Dafür werden die Erklärungen aus drei Blickwinkeln betrachtet. Anschließend werden die Mängel gesammelt, damit </w:t>
      </w:r>
      <w:r w:rsidR="00AE2EEA">
        <w:t>diese</w:t>
      </w:r>
      <w:r>
        <w:t xml:space="preserve"> in der nächsten Designphase verbessert werden können.</w:t>
      </w:r>
    </w:p>
    <w:bookmarkEnd w:id="5"/>
    <w:p w14:paraId="19147E6A" w14:textId="32CF9765" w:rsidR="00621AB5" w:rsidRPr="00621AB5" w:rsidRDefault="0014277E" w:rsidP="00E11BC4">
      <w:pPr>
        <w:pStyle w:val="berschrift2"/>
      </w:pPr>
      <w:r>
        <w:t xml:space="preserve">Intrinsische </w:t>
      </w:r>
      <w:r w:rsidR="00EA0946">
        <w:t>Evaluation</w:t>
      </w:r>
    </w:p>
    <w:p w14:paraId="33C4FE8D" w14:textId="0C1EA862" w:rsidR="003076E3" w:rsidRDefault="00DF2BBD" w:rsidP="003076E3">
      <w:pPr>
        <w:pStyle w:val="Inhalt"/>
      </w:pPr>
      <w:bookmarkStart w:id="6" w:name="_Hlk130992539"/>
      <w:r>
        <w:t>In diesem Schritt wird untersucht, ob das System in der Lage ist</w:t>
      </w:r>
      <w:r w:rsidR="00AE2EEA">
        <w:t>,</w:t>
      </w:r>
      <w:r>
        <w:t xml:space="preserve"> </w:t>
      </w:r>
      <w:r w:rsidR="004612E8">
        <w:t xml:space="preserve">die gewünschten </w:t>
      </w:r>
      <w:r>
        <w:t>Erklärungen zu generieren. Dazu werden die Anforderungen an die Erklärungen mit der Ausgabe der Erklärungen verglichen.</w:t>
      </w:r>
      <w:r w:rsidR="00702DAB">
        <w:t xml:space="preserve"> Dies wird ohne die Nutzenden durchgeführt.</w:t>
      </w:r>
      <w:r w:rsidR="001F439B">
        <w:t xml:space="preserve"> Bitte passen Sie die folgende Tabelle, je nach Granularität der Erklärungen an</w:t>
      </w:r>
      <w:r w:rsidR="004612E8">
        <w:t xml:space="preserve"> und tragen Sie die Unterschiede zwischen </w:t>
      </w:r>
      <w:r w:rsidR="005B7114">
        <w:t xml:space="preserve">den </w:t>
      </w:r>
      <w:r w:rsidR="004612E8">
        <w:t>gewünschte</w:t>
      </w:r>
      <w:r w:rsidR="00C6772A">
        <w:t>n</w:t>
      </w:r>
      <w:r w:rsidR="004612E8">
        <w:t xml:space="preserve"> Erklärung</w:t>
      </w:r>
      <w:r w:rsidR="00C6772A">
        <w:t>en</w:t>
      </w:r>
      <w:r w:rsidR="004612E8">
        <w:t xml:space="preserve"> und </w:t>
      </w:r>
      <w:r w:rsidR="005B7114">
        <w:t xml:space="preserve">den </w:t>
      </w:r>
      <w:r w:rsidR="004612E8">
        <w:t>generierte</w:t>
      </w:r>
      <w:r w:rsidR="00C6772A">
        <w:t>n</w:t>
      </w:r>
      <w:r w:rsidR="004612E8">
        <w:t xml:space="preserve"> Erklärung</w:t>
      </w:r>
      <w:r w:rsidR="00C6772A">
        <w:t>en</w:t>
      </w:r>
      <w:r w:rsidR="004612E8">
        <w:t xml:space="preserve"> ein</w:t>
      </w:r>
      <w:r w:rsidR="00432495">
        <w:t xml:space="preserve"> (</w:t>
      </w:r>
      <w:r w:rsidR="00C6772A">
        <w:t>z</w:t>
      </w:r>
      <w:r w:rsidR="00432495">
        <w:t xml:space="preserve">.B. </w:t>
      </w:r>
      <w:r w:rsidR="00C6772A">
        <w:t xml:space="preserve">anhand </w:t>
      </w:r>
      <w:r w:rsidR="00432495">
        <w:t>Struktur, Modalität und semantische</w:t>
      </w:r>
      <w:r w:rsidR="00FD5822">
        <w:t>n</w:t>
      </w:r>
      <w:r w:rsidR="00432495">
        <w:t xml:space="preserve"> Eigenschaften)</w:t>
      </w:r>
      <w:r w:rsidR="00C6772A">
        <w:t>.</w:t>
      </w:r>
    </w:p>
    <w:tbl>
      <w:tblPr>
        <w:tblStyle w:val="EinfacheTabelle1"/>
        <w:tblW w:w="10060" w:type="dxa"/>
        <w:tblLook w:val="04A0" w:firstRow="1" w:lastRow="0" w:firstColumn="1" w:lastColumn="0" w:noHBand="0" w:noVBand="1"/>
      </w:tblPr>
      <w:tblGrid>
        <w:gridCol w:w="2487"/>
        <w:gridCol w:w="7573"/>
      </w:tblGrid>
      <w:tr w:rsidR="00727D69" w:rsidRPr="00DA377A" w14:paraId="02EBB131" w14:textId="77777777" w:rsidTr="005E5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2"/>
          </w:tcPr>
          <w:bookmarkEnd w:id="6"/>
          <w:p w14:paraId="40B5362A" w14:textId="26FFE472" w:rsidR="00727D69" w:rsidRPr="00DA377A" w:rsidRDefault="00D97F0F" w:rsidP="006B059E">
            <w:pPr>
              <w:pStyle w:val="Inhalt"/>
              <w:rPr>
                <w:rFonts w:cstheme="minorHAnsi"/>
              </w:rPr>
            </w:pPr>
            <w:r>
              <w:rPr>
                <w:rFonts w:cstheme="minorHAnsi"/>
              </w:rPr>
              <w:t>Gruppe von Nutzenden</w:t>
            </w:r>
            <w:r w:rsidR="00727D69">
              <w:rPr>
                <w:rFonts w:cstheme="minorHAnsi"/>
              </w:rPr>
              <w:t>:</w:t>
            </w:r>
          </w:p>
        </w:tc>
      </w:tr>
      <w:tr w:rsidR="00831A73" w:rsidRPr="002631C0" w14:paraId="70E65F63"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3D49A27B" w14:textId="6D921452" w:rsidR="00831A73" w:rsidRPr="002631C0" w:rsidRDefault="00831A73" w:rsidP="00831A73">
            <w:pPr>
              <w:pStyle w:val="Inhalt"/>
              <w:rPr>
                <w:rFonts w:cstheme="minorHAnsi"/>
              </w:rPr>
            </w:pPr>
            <w:r w:rsidRPr="002631C0">
              <w:rPr>
                <w:rFonts w:cstheme="minorHAnsi"/>
              </w:rPr>
              <w:t>Anwendungsszenario</w:t>
            </w:r>
          </w:p>
        </w:tc>
        <w:tc>
          <w:tcPr>
            <w:tcW w:w="7573" w:type="dxa"/>
          </w:tcPr>
          <w:p w14:paraId="4CEB108A" w14:textId="30D14ABA" w:rsidR="00831A73" w:rsidRPr="002631C0" w:rsidRDefault="000F0D83" w:rsidP="00831A73">
            <w:pPr>
              <w:pStyle w:val="Inhalt"/>
              <w:cnfStyle w:val="000000100000" w:firstRow="0" w:lastRow="0" w:firstColumn="0" w:lastColumn="0" w:oddVBand="0" w:evenVBand="0" w:oddHBand="1" w:evenHBand="0" w:firstRowFirstColumn="0" w:firstRowLastColumn="0" w:lastRowFirstColumn="0" w:lastRowLastColumn="0"/>
              <w:rPr>
                <w:rFonts w:cstheme="minorHAnsi"/>
                <w:b/>
                <w:bCs/>
              </w:rPr>
            </w:pPr>
            <w:r w:rsidRPr="002631C0">
              <w:rPr>
                <w:b/>
                <w:bCs/>
              </w:rPr>
              <w:t>Bewertung</w:t>
            </w:r>
            <w:r w:rsidR="00831A73" w:rsidRPr="002631C0">
              <w:rPr>
                <w:b/>
                <w:bCs/>
              </w:rPr>
              <w:t xml:space="preserve"> </w:t>
            </w:r>
          </w:p>
        </w:tc>
      </w:tr>
      <w:tr w:rsidR="00831A73" w:rsidRPr="002631C0" w14:paraId="7A8FC9A1" w14:textId="77777777" w:rsidTr="006B059E">
        <w:tc>
          <w:tcPr>
            <w:cnfStyle w:val="001000000000" w:firstRow="0" w:lastRow="0" w:firstColumn="1" w:lastColumn="0" w:oddVBand="0" w:evenVBand="0" w:oddHBand="0" w:evenHBand="0" w:firstRowFirstColumn="0" w:firstRowLastColumn="0" w:lastRowFirstColumn="0" w:lastRowLastColumn="0"/>
            <w:tcW w:w="2487" w:type="dxa"/>
          </w:tcPr>
          <w:p w14:paraId="72E3A040" w14:textId="77777777" w:rsidR="00831A73" w:rsidRPr="002631C0" w:rsidRDefault="00831A73" w:rsidP="00831A73">
            <w:pPr>
              <w:pStyle w:val="Inhalt"/>
              <w:rPr>
                <w:rFonts w:cstheme="minorHAnsi"/>
                <w:b w:val="0"/>
                <w:bCs w:val="0"/>
              </w:rPr>
            </w:pPr>
          </w:p>
          <w:p w14:paraId="26F966AA" w14:textId="3B16C07F" w:rsidR="005B3757" w:rsidRPr="002631C0" w:rsidRDefault="005B3757" w:rsidP="00831A73">
            <w:pPr>
              <w:pStyle w:val="Inhalt"/>
              <w:rPr>
                <w:rFonts w:cstheme="minorHAnsi"/>
              </w:rPr>
            </w:pPr>
          </w:p>
        </w:tc>
        <w:tc>
          <w:tcPr>
            <w:tcW w:w="7573" w:type="dxa"/>
          </w:tcPr>
          <w:p w14:paraId="4568E354" w14:textId="77777777" w:rsidR="005B3757" w:rsidRPr="002631C0" w:rsidRDefault="005B3757" w:rsidP="00831A73">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p w14:paraId="48E454A3" w14:textId="1C121971" w:rsidR="005B3757" w:rsidRPr="002631C0" w:rsidRDefault="005B3757" w:rsidP="00831A73">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831A73" w:rsidRPr="002631C0" w14:paraId="57820EF7"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6C56C8C0" w14:textId="77777777" w:rsidR="00831A73" w:rsidRPr="002631C0" w:rsidRDefault="00831A73" w:rsidP="00831A73">
            <w:pPr>
              <w:pStyle w:val="Inhalt"/>
              <w:rPr>
                <w:rFonts w:cstheme="minorHAnsi"/>
                <w:b w:val="0"/>
                <w:bCs w:val="0"/>
              </w:rPr>
            </w:pPr>
          </w:p>
          <w:p w14:paraId="79370C36" w14:textId="2187A878" w:rsidR="005B3757" w:rsidRPr="002631C0" w:rsidRDefault="005B3757" w:rsidP="00831A73">
            <w:pPr>
              <w:pStyle w:val="Inhalt"/>
              <w:rPr>
                <w:rFonts w:cstheme="minorHAnsi"/>
              </w:rPr>
            </w:pPr>
          </w:p>
        </w:tc>
        <w:tc>
          <w:tcPr>
            <w:tcW w:w="7573" w:type="dxa"/>
          </w:tcPr>
          <w:p w14:paraId="64E7E349" w14:textId="77777777" w:rsidR="005B3757" w:rsidRPr="002631C0" w:rsidRDefault="005B3757" w:rsidP="00831A73">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eastAsiaTheme="majorEastAsia"/>
                <w:bCs/>
              </w:rPr>
            </w:pPr>
          </w:p>
          <w:p w14:paraId="4FDC7505" w14:textId="01BDAECF" w:rsidR="005B3757" w:rsidRPr="002631C0" w:rsidRDefault="005B3757" w:rsidP="00831A73">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831A73" w:rsidRPr="002631C0" w14:paraId="06822141" w14:textId="77777777" w:rsidTr="006B059E">
        <w:tc>
          <w:tcPr>
            <w:cnfStyle w:val="001000000000" w:firstRow="0" w:lastRow="0" w:firstColumn="1" w:lastColumn="0" w:oddVBand="0" w:evenVBand="0" w:oddHBand="0" w:evenHBand="0" w:firstRowFirstColumn="0" w:firstRowLastColumn="0" w:lastRowFirstColumn="0" w:lastRowLastColumn="0"/>
            <w:tcW w:w="2487" w:type="dxa"/>
          </w:tcPr>
          <w:p w14:paraId="046A325B" w14:textId="77777777" w:rsidR="00831A73" w:rsidRPr="002631C0" w:rsidRDefault="00831A73" w:rsidP="00831A73">
            <w:pPr>
              <w:pStyle w:val="Inhalt"/>
              <w:rPr>
                <w:rFonts w:cstheme="minorHAnsi"/>
                <w:b w:val="0"/>
                <w:bCs w:val="0"/>
              </w:rPr>
            </w:pPr>
          </w:p>
          <w:p w14:paraId="338504E1" w14:textId="586060B0" w:rsidR="005B3757" w:rsidRPr="002631C0" w:rsidRDefault="005B3757" w:rsidP="00831A73">
            <w:pPr>
              <w:pStyle w:val="Inhalt"/>
              <w:rPr>
                <w:rFonts w:cstheme="minorHAnsi"/>
              </w:rPr>
            </w:pPr>
          </w:p>
        </w:tc>
        <w:tc>
          <w:tcPr>
            <w:tcW w:w="7573" w:type="dxa"/>
          </w:tcPr>
          <w:p w14:paraId="05C6E149" w14:textId="77777777" w:rsidR="00831A73" w:rsidRPr="002631C0" w:rsidRDefault="00831A73" w:rsidP="00727D69">
            <w:pPr>
              <w:pStyle w:val="paragraph"/>
              <w:spacing w:before="0" w:beforeAutospacing="0" w:after="0" w:afterAutospacing="0"/>
              <w:ind w:left="31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p w14:paraId="1118FBD7" w14:textId="39BD6BA3" w:rsidR="005B3757" w:rsidRPr="002631C0" w:rsidRDefault="005B3757" w:rsidP="008E5F1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831A73" w:rsidRPr="002631C0" w14:paraId="25D30A8F"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0ADB6143" w14:textId="77777777" w:rsidR="00831A73" w:rsidRPr="002631C0" w:rsidRDefault="00831A73" w:rsidP="00831A73">
            <w:pPr>
              <w:pStyle w:val="Inhalt"/>
              <w:rPr>
                <w:rFonts w:cstheme="minorHAnsi"/>
                <w:b w:val="0"/>
                <w:bCs w:val="0"/>
              </w:rPr>
            </w:pPr>
          </w:p>
          <w:p w14:paraId="49426C4A" w14:textId="791A8E8B" w:rsidR="005B3757" w:rsidRPr="002631C0" w:rsidRDefault="005B3757" w:rsidP="00831A73">
            <w:pPr>
              <w:pStyle w:val="Inhalt"/>
              <w:rPr>
                <w:rFonts w:cstheme="minorHAnsi"/>
              </w:rPr>
            </w:pPr>
          </w:p>
        </w:tc>
        <w:tc>
          <w:tcPr>
            <w:tcW w:w="7573" w:type="dxa"/>
          </w:tcPr>
          <w:p w14:paraId="2528D560" w14:textId="77777777" w:rsidR="00831A73" w:rsidRPr="002631C0" w:rsidRDefault="00831A73" w:rsidP="00727D69">
            <w:pPr>
              <w:pStyle w:val="paragraph"/>
              <w:spacing w:before="0" w:beforeAutospacing="0" w:after="0" w:afterAutospacing="0"/>
              <w:ind w:left="31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p w14:paraId="14413D22" w14:textId="2A8E8E48" w:rsidR="005B3757" w:rsidRPr="002631C0" w:rsidRDefault="005B3757" w:rsidP="008E5F1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831A73" w:rsidRPr="002631C0" w14:paraId="59C07E8B" w14:textId="77777777" w:rsidTr="006B059E">
        <w:tc>
          <w:tcPr>
            <w:cnfStyle w:val="001000000000" w:firstRow="0" w:lastRow="0" w:firstColumn="1" w:lastColumn="0" w:oddVBand="0" w:evenVBand="0" w:oddHBand="0" w:evenHBand="0" w:firstRowFirstColumn="0" w:firstRowLastColumn="0" w:lastRowFirstColumn="0" w:lastRowLastColumn="0"/>
            <w:tcW w:w="2487" w:type="dxa"/>
          </w:tcPr>
          <w:p w14:paraId="2DC93C11" w14:textId="77777777" w:rsidR="00831A73" w:rsidRPr="002631C0" w:rsidRDefault="00831A73" w:rsidP="00831A73">
            <w:pPr>
              <w:pStyle w:val="Inhalt"/>
              <w:rPr>
                <w:rFonts w:cstheme="minorHAnsi"/>
                <w:b w:val="0"/>
                <w:bCs w:val="0"/>
              </w:rPr>
            </w:pPr>
          </w:p>
          <w:p w14:paraId="2C48D52F" w14:textId="1D2EF712" w:rsidR="005B3757" w:rsidRPr="002631C0" w:rsidRDefault="005B3757" w:rsidP="00831A73">
            <w:pPr>
              <w:pStyle w:val="Inhalt"/>
              <w:rPr>
                <w:rFonts w:cstheme="minorHAnsi"/>
              </w:rPr>
            </w:pPr>
          </w:p>
        </w:tc>
        <w:tc>
          <w:tcPr>
            <w:tcW w:w="7573" w:type="dxa"/>
          </w:tcPr>
          <w:p w14:paraId="16E2DCC9" w14:textId="77777777" w:rsidR="005B3757" w:rsidRPr="002631C0" w:rsidRDefault="005B3757" w:rsidP="008E5F1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eastAsiaTheme="majorEastAsia"/>
                <w:bCs/>
              </w:rPr>
            </w:pPr>
          </w:p>
          <w:p w14:paraId="01273FA0" w14:textId="5F6DEB25" w:rsidR="005B3757" w:rsidRPr="002631C0" w:rsidRDefault="005B3757" w:rsidP="00727D69">
            <w:pPr>
              <w:pStyle w:val="paragraph"/>
              <w:spacing w:before="0" w:beforeAutospacing="0" w:after="0" w:afterAutospacing="0"/>
              <w:ind w:left="31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tc>
      </w:tr>
    </w:tbl>
    <w:p w14:paraId="7EBA96A3" w14:textId="61822E95" w:rsidR="003076E3" w:rsidRPr="002631C0" w:rsidRDefault="00EA0946" w:rsidP="00412501">
      <w:pPr>
        <w:pStyle w:val="berschrift2"/>
      </w:pPr>
      <w:r w:rsidRPr="002631C0">
        <w:t>Dialogische Evaluation</w:t>
      </w:r>
    </w:p>
    <w:p w14:paraId="5B0A2D1F" w14:textId="77777777" w:rsidR="00114AA2" w:rsidRPr="002631C0" w:rsidRDefault="00F03CB3" w:rsidP="003076E3">
      <w:pPr>
        <w:pStyle w:val="Inhalt"/>
      </w:pPr>
      <w:r w:rsidRPr="002631C0">
        <w:t xml:space="preserve">Bei </w:t>
      </w:r>
      <w:r w:rsidR="00C46990" w:rsidRPr="002631C0">
        <w:t>der dialogischen</w:t>
      </w:r>
      <w:r w:rsidRPr="002631C0">
        <w:t xml:space="preserve"> Evaluation wird untersucht, ob der Output des Systems für die Nutzenden als Erklärung wirkt. </w:t>
      </w:r>
    </w:p>
    <w:p w14:paraId="44FB3A29" w14:textId="2CFBF4B0" w:rsidR="00731E2D" w:rsidRPr="002631C0" w:rsidRDefault="00C705CB" w:rsidP="003076E3">
      <w:pPr>
        <w:pStyle w:val="Inhalt"/>
      </w:pPr>
      <w:r w:rsidRPr="002631C0">
        <w:t xml:space="preserve">Für die Bewertung </w:t>
      </w:r>
      <w:r w:rsidR="00C954CB" w:rsidRPr="002631C0">
        <w:t>können beispiel</w:t>
      </w:r>
      <w:r w:rsidR="00366D70">
        <w:t>s</w:t>
      </w:r>
      <w:r w:rsidR="00C954CB" w:rsidRPr="002631C0">
        <w:t xml:space="preserve">weise </w:t>
      </w:r>
      <w:r w:rsidR="00D97F0F">
        <w:t>Studien mit Nutzenden</w:t>
      </w:r>
      <w:r w:rsidR="00C954CB" w:rsidRPr="002631C0">
        <w:t>, Reaktionsstudien, experimentelle Studien und qualitative und quantitative Methoden im Allgemeinen eingesetzt werden.</w:t>
      </w:r>
    </w:p>
    <w:p w14:paraId="37784174" w14:textId="1BAEFBDC" w:rsidR="007A7D46" w:rsidRPr="002631C0" w:rsidRDefault="001F439B" w:rsidP="003076E3">
      <w:pPr>
        <w:pStyle w:val="Inhalt"/>
      </w:pPr>
      <w:r w:rsidRPr="002631C0">
        <w:t>Bitte passen Sie die folgende Tabelle, je nach Granularität der Erklärungen an</w:t>
      </w:r>
      <w:r w:rsidR="00C954CB" w:rsidRPr="002631C0">
        <w:t xml:space="preserve"> und tragen Sie </w:t>
      </w:r>
      <w:r w:rsidR="002941B0" w:rsidRPr="002631C0">
        <w:t xml:space="preserve">identifizierten </w:t>
      </w:r>
      <w:r w:rsidR="00C954CB" w:rsidRPr="002631C0">
        <w:t>Mängel ein.</w:t>
      </w:r>
    </w:p>
    <w:tbl>
      <w:tblPr>
        <w:tblStyle w:val="EinfacheTabelle1"/>
        <w:tblW w:w="10060" w:type="dxa"/>
        <w:tblLook w:val="04A0" w:firstRow="1" w:lastRow="0" w:firstColumn="1" w:lastColumn="0" w:noHBand="0" w:noVBand="1"/>
      </w:tblPr>
      <w:tblGrid>
        <w:gridCol w:w="2487"/>
        <w:gridCol w:w="7573"/>
      </w:tblGrid>
      <w:tr w:rsidR="00953194" w:rsidRPr="002631C0" w14:paraId="2671BF3C" w14:textId="77777777" w:rsidTr="006B05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2"/>
          </w:tcPr>
          <w:p w14:paraId="27DB6300" w14:textId="08C3336C" w:rsidR="00953194" w:rsidRPr="002631C0" w:rsidRDefault="00D97F0F" w:rsidP="006B059E">
            <w:pPr>
              <w:pStyle w:val="Inhalt"/>
              <w:rPr>
                <w:rFonts w:cstheme="minorHAnsi"/>
              </w:rPr>
            </w:pPr>
            <w:r>
              <w:rPr>
                <w:rFonts w:cstheme="minorHAnsi"/>
              </w:rPr>
              <w:t>Gruppe von Nutzenden</w:t>
            </w:r>
            <w:r w:rsidR="00953194" w:rsidRPr="002631C0">
              <w:rPr>
                <w:rFonts w:cstheme="minorHAnsi"/>
              </w:rPr>
              <w:t>:</w:t>
            </w:r>
          </w:p>
        </w:tc>
      </w:tr>
      <w:tr w:rsidR="00953194" w:rsidRPr="00DA377A" w14:paraId="2FB5A84D"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74C2182A" w14:textId="77777777" w:rsidR="00953194" w:rsidRPr="002631C0" w:rsidRDefault="00953194" w:rsidP="006B059E">
            <w:pPr>
              <w:pStyle w:val="Inhalt"/>
              <w:rPr>
                <w:rFonts w:cstheme="minorHAnsi"/>
              </w:rPr>
            </w:pPr>
            <w:r w:rsidRPr="002631C0">
              <w:rPr>
                <w:rFonts w:cstheme="minorHAnsi"/>
              </w:rPr>
              <w:t>Anwendungsszenario</w:t>
            </w:r>
          </w:p>
        </w:tc>
        <w:tc>
          <w:tcPr>
            <w:tcW w:w="7573" w:type="dxa"/>
          </w:tcPr>
          <w:p w14:paraId="55260C60" w14:textId="39BCEBBC" w:rsidR="00953194" w:rsidRPr="00727D69" w:rsidRDefault="000F0D83" w:rsidP="006B059E">
            <w:pPr>
              <w:pStyle w:val="Inhalt"/>
              <w:cnfStyle w:val="000000100000" w:firstRow="0" w:lastRow="0" w:firstColumn="0" w:lastColumn="0" w:oddVBand="0" w:evenVBand="0" w:oddHBand="1" w:evenHBand="0" w:firstRowFirstColumn="0" w:firstRowLastColumn="0" w:lastRowFirstColumn="0" w:lastRowLastColumn="0"/>
              <w:rPr>
                <w:rFonts w:cstheme="minorHAnsi"/>
                <w:b/>
                <w:bCs/>
              </w:rPr>
            </w:pPr>
            <w:r w:rsidRPr="002631C0">
              <w:rPr>
                <w:b/>
                <w:bCs/>
              </w:rPr>
              <w:t>Bewertung</w:t>
            </w:r>
            <w:r w:rsidR="00953194" w:rsidRPr="00727D69">
              <w:rPr>
                <w:b/>
                <w:bCs/>
              </w:rPr>
              <w:t xml:space="preserve"> </w:t>
            </w:r>
          </w:p>
        </w:tc>
      </w:tr>
      <w:tr w:rsidR="00953194" w:rsidRPr="00DA377A" w14:paraId="0C92C23F" w14:textId="77777777" w:rsidTr="006B059E">
        <w:tc>
          <w:tcPr>
            <w:cnfStyle w:val="001000000000" w:firstRow="0" w:lastRow="0" w:firstColumn="1" w:lastColumn="0" w:oddVBand="0" w:evenVBand="0" w:oddHBand="0" w:evenHBand="0" w:firstRowFirstColumn="0" w:firstRowLastColumn="0" w:lastRowFirstColumn="0" w:lastRowLastColumn="0"/>
            <w:tcW w:w="2487" w:type="dxa"/>
          </w:tcPr>
          <w:p w14:paraId="67065B40" w14:textId="77777777" w:rsidR="00953194" w:rsidRDefault="00953194" w:rsidP="006B059E">
            <w:pPr>
              <w:pStyle w:val="Inhalt"/>
              <w:rPr>
                <w:rFonts w:cstheme="minorHAnsi"/>
                <w:b w:val="0"/>
                <w:bCs w:val="0"/>
              </w:rPr>
            </w:pPr>
          </w:p>
          <w:p w14:paraId="79E798D0" w14:textId="77777777" w:rsidR="00953194" w:rsidRPr="00DA377A" w:rsidRDefault="00953194" w:rsidP="006B059E">
            <w:pPr>
              <w:pStyle w:val="Inhalt"/>
              <w:rPr>
                <w:rFonts w:cstheme="minorHAnsi"/>
              </w:rPr>
            </w:pPr>
          </w:p>
        </w:tc>
        <w:tc>
          <w:tcPr>
            <w:tcW w:w="7573" w:type="dxa"/>
          </w:tcPr>
          <w:p w14:paraId="211699DA" w14:textId="77777777" w:rsidR="00953194" w:rsidRDefault="00953194" w:rsidP="006B059E">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p w14:paraId="7B1916F6" w14:textId="77777777" w:rsidR="00953194" w:rsidRPr="00DA377A" w:rsidRDefault="00953194" w:rsidP="006B059E">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953194" w:rsidRPr="00DA377A" w14:paraId="6A6BA833"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7532AD7F" w14:textId="77777777" w:rsidR="00953194" w:rsidRDefault="00953194" w:rsidP="006B059E">
            <w:pPr>
              <w:pStyle w:val="Inhalt"/>
              <w:rPr>
                <w:rFonts w:cstheme="minorHAnsi"/>
                <w:b w:val="0"/>
                <w:bCs w:val="0"/>
              </w:rPr>
            </w:pPr>
          </w:p>
          <w:p w14:paraId="3436CD56" w14:textId="77777777" w:rsidR="00953194" w:rsidRPr="00DA377A" w:rsidRDefault="00953194" w:rsidP="006B059E">
            <w:pPr>
              <w:pStyle w:val="Inhalt"/>
              <w:rPr>
                <w:rFonts w:cstheme="minorHAnsi"/>
              </w:rPr>
            </w:pPr>
          </w:p>
        </w:tc>
        <w:tc>
          <w:tcPr>
            <w:tcW w:w="7573" w:type="dxa"/>
          </w:tcPr>
          <w:p w14:paraId="35701ACF" w14:textId="77777777" w:rsidR="00953194" w:rsidRDefault="00953194" w:rsidP="006B059E">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p w14:paraId="1968F42A" w14:textId="77777777" w:rsidR="00953194" w:rsidRPr="00DA377A" w:rsidRDefault="00953194" w:rsidP="006B059E">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953194" w:rsidRPr="00DA377A" w14:paraId="792577E1" w14:textId="77777777" w:rsidTr="006B059E">
        <w:tc>
          <w:tcPr>
            <w:cnfStyle w:val="001000000000" w:firstRow="0" w:lastRow="0" w:firstColumn="1" w:lastColumn="0" w:oddVBand="0" w:evenVBand="0" w:oddHBand="0" w:evenHBand="0" w:firstRowFirstColumn="0" w:firstRowLastColumn="0" w:lastRowFirstColumn="0" w:lastRowLastColumn="0"/>
            <w:tcW w:w="2487" w:type="dxa"/>
          </w:tcPr>
          <w:p w14:paraId="3F20AE87" w14:textId="77777777" w:rsidR="00953194" w:rsidRDefault="00953194" w:rsidP="006B059E">
            <w:pPr>
              <w:pStyle w:val="Inhalt"/>
              <w:rPr>
                <w:rFonts w:cstheme="minorHAnsi"/>
                <w:b w:val="0"/>
                <w:bCs w:val="0"/>
              </w:rPr>
            </w:pPr>
          </w:p>
          <w:p w14:paraId="63D45080" w14:textId="77777777" w:rsidR="00953194" w:rsidRPr="00DA377A" w:rsidRDefault="00953194" w:rsidP="006B059E">
            <w:pPr>
              <w:pStyle w:val="Inhalt"/>
              <w:rPr>
                <w:rFonts w:cstheme="minorHAnsi"/>
              </w:rPr>
            </w:pPr>
          </w:p>
        </w:tc>
        <w:tc>
          <w:tcPr>
            <w:tcW w:w="7573" w:type="dxa"/>
          </w:tcPr>
          <w:p w14:paraId="63212812" w14:textId="77777777" w:rsidR="00953194" w:rsidRDefault="00953194" w:rsidP="006B059E">
            <w:pPr>
              <w:pStyle w:val="paragraph"/>
              <w:spacing w:before="0" w:beforeAutospacing="0" w:after="0" w:afterAutospacing="0"/>
              <w:ind w:left="31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p w14:paraId="6B74C138" w14:textId="77777777" w:rsidR="00953194" w:rsidRPr="00DA377A" w:rsidRDefault="00953194" w:rsidP="008E5F1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953194" w:rsidRPr="00DA377A" w14:paraId="45FFCBF5"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2D74DA5E" w14:textId="77777777" w:rsidR="00953194" w:rsidRDefault="00953194" w:rsidP="006B059E">
            <w:pPr>
              <w:pStyle w:val="Inhalt"/>
              <w:rPr>
                <w:rFonts w:cstheme="minorHAnsi"/>
                <w:b w:val="0"/>
                <w:bCs w:val="0"/>
              </w:rPr>
            </w:pPr>
          </w:p>
          <w:p w14:paraId="76EA03B7" w14:textId="77777777" w:rsidR="00953194" w:rsidRPr="00DA377A" w:rsidRDefault="00953194" w:rsidP="006B059E">
            <w:pPr>
              <w:pStyle w:val="Inhalt"/>
              <w:rPr>
                <w:rFonts w:cstheme="minorHAnsi"/>
              </w:rPr>
            </w:pPr>
          </w:p>
        </w:tc>
        <w:tc>
          <w:tcPr>
            <w:tcW w:w="7573" w:type="dxa"/>
          </w:tcPr>
          <w:p w14:paraId="0A9D6CD5" w14:textId="77777777" w:rsidR="00953194" w:rsidRDefault="00953194" w:rsidP="006B059E">
            <w:pPr>
              <w:pStyle w:val="paragraph"/>
              <w:spacing w:before="0" w:beforeAutospacing="0" w:after="0" w:afterAutospacing="0"/>
              <w:ind w:left="31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p w14:paraId="3E6BBB5E" w14:textId="77777777" w:rsidR="00953194" w:rsidRPr="00DA377A" w:rsidRDefault="00953194" w:rsidP="008E5F1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953194" w:rsidRPr="00DA377A" w14:paraId="5D1485BE" w14:textId="77777777" w:rsidTr="006B059E">
        <w:tc>
          <w:tcPr>
            <w:cnfStyle w:val="001000000000" w:firstRow="0" w:lastRow="0" w:firstColumn="1" w:lastColumn="0" w:oddVBand="0" w:evenVBand="0" w:oddHBand="0" w:evenHBand="0" w:firstRowFirstColumn="0" w:firstRowLastColumn="0" w:lastRowFirstColumn="0" w:lastRowLastColumn="0"/>
            <w:tcW w:w="2487" w:type="dxa"/>
          </w:tcPr>
          <w:p w14:paraId="0140426F" w14:textId="77777777" w:rsidR="00953194" w:rsidRDefault="00953194" w:rsidP="006B059E">
            <w:pPr>
              <w:pStyle w:val="Inhalt"/>
              <w:rPr>
                <w:rFonts w:cstheme="minorHAnsi"/>
                <w:b w:val="0"/>
                <w:bCs w:val="0"/>
              </w:rPr>
            </w:pPr>
          </w:p>
          <w:p w14:paraId="19415A4B" w14:textId="77777777" w:rsidR="00953194" w:rsidRPr="00DA377A" w:rsidRDefault="00953194" w:rsidP="006B059E">
            <w:pPr>
              <w:pStyle w:val="Inhalt"/>
              <w:rPr>
                <w:rFonts w:cstheme="minorHAnsi"/>
              </w:rPr>
            </w:pPr>
          </w:p>
        </w:tc>
        <w:tc>
          <w:tcPr>
            <w:tcW w:w="7573" w:type="dxa"/>
          </w:tcPr>
          <w:p w14:paraId="7B31AB09" w14:textId="77777777" w:rsidR="00953194" w:rsidRDefault="00953194" w:rsidP="006B059E">
            <w:pPr>
              <w:pStyle w:val="paragraph"/>
              <w:spacing w:before="0" w:beforeAutospacing="0" w:after="0" w:afterAutospacing="0"/>
              <w:ind w:left="31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p w14:paraId="0C380B41" w14:textId="77777777" w:rsidR="00953194" w:rsidRPr="00DA377A" w:rsidRDefault="00953194" w:rsidP="008E5F1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tc>
      </w:tr>
    </w:tbl>
    <w:p w14:paraId="75B0CA5C" w14:textId="49535412" w:rsidR="00EA0946" w:rsidRDefault="00EA0946" w:rsidP="00EA0946">
      <w:pPr>
        <w:pStyle w:val="berschrift2"/>
      </w:pPr>
      <w:r>
        <w:lastRenderedPageBreak/>
        <w:t>Evaluation</w:t>
      </w:r>
      <w:r w:rsidR="00EA6371">
        <w:t xml:space="preserve"> der Wirkung</w:t>
      </w:r>
    </w:p>
    <w:p w14:paraId="32A90EE0" w14:textId="17665698" w:rsidR="00FA2E3A" w:rsidRDefault="001D2015" w:rsidP="00DC74AD">
      <w:pPr>
        <w:pStyle w:val="Inhalt"/>
      </w:pPr>
      <w:r>
        <w:t xml:space="preserve">In dem letzten Evaluationsschritt wird die Wirkung der Erklärungen untersucht. </w:t>
      </w:r>
      <w:r w:rsidR="00A56A45">
        <w:t xml:space="preserve">Dazu wird </w:t>
      </w:r>
      <w:r w:rsidR="00FD5822">
        <w:t>bewertet</w:t>
      </w:r>
      <w:r w:rsidR="007E5266">
        <w:t>,</w:t>
      </w:r>
      <w:r w:rsidR="00607B7B">
        <w:t xml:space="preserve"> ob die gewü</w:t>
      </w:r>
      <w:r w:rsidR="00A83954">
        <w:t>nschten Auswirkungen erzielt</w:t>
      </w:r>
      <w:r w:rsidR="00FD5822">
        <w:t xml:space="preserve"> werden</w:t>
      </w:r>
      <w:r w:rsidR="00A83954">
        <w:t>.</w:t>
      </w:r>
      <w:r w:rsidR="00A56A45">
        <w:t xml:space="preserve"> </w:t>
      </w:r>
      <w:r w:rsidR="00FD5822">
        <w:t>Hierfür</w:t>
      </w:r>
      <w:r w:rsidR="00A83954">
        <w:t xml:space="preserve"> werden</w:t>
      </w:r>
      <w:r w:rsidR="00A56A45">
        <w:t xml:space="preserve"> Zielerreichung</w:t>
      </w:r>
      <w:r w:rsidR="00A83954">
        <w:t xml:space="preserve"> der Erklärungen</w:t>
      </w:r>
      <w:r w:rsidR="007E5266">
        <w:t xml:space="preserve">, </w:t>
      </w:r>
      <w:r w:rsidR="007D7B00">
        <w:t>die Gebrauchstauglichkeit</w:t>
      </w:r>
      <w:r w:rsidR="00A83954">
        <w:t>skriterien</w:t>
      </w:r>
      <w:r w:rsidR="007D7B00">
        <w:t xml:space="preserve"> </w:t>
      </w:r>
      <w:r w:rsidR="007E5266">
        <w:t xml:space="preserve">sowie die Kontextfaktoren </w:t>
      </w:r>
      <w:r w:rsidR="00A83954">
        <w:t>herangezogen.</w:t>
      </w:r>
      <w:r w:rsidR="00A553A6">
        <w:t xml:space="preserve"> Für die Bewertung können beispiel</w:t>
      </w:r>
      <w:r w:rsidR="00366D70">
        <w:t>s</w:t>
      </w:r>
      <w:r w:rsidR="00A553A6">
        <w:t xml:space="preserve">weise </w:t>
      </w:r>
      <w:r w:rsidR="00D97F0F">
        <w:t>Studien mit Nutzenden</w:t>
      </w:r>
      <w:r w:rsidR="00A553A6">
        <w:t xml:space="preserve">, Reaktionsstudien, experimentelle Studien und qualitative und quantitative Methoden im Allgemeinen eingesetzt werden. </w:t>
      </w:r>
      <w:r w:rsidR="00306E79">
        <w:t xml:space="preserve">Bitte </w:t>
      </w:r>
      <w:r w:rsidR="00A553A6">
        <w:t>passen</w:t>
      </w:r>
      <w:r w:rsidR="00306E79">
        <w:t xml:space="preserve"> Sie die folgende Tabelle, je nach Granularität der Erklärungen</w:t>
      </w:r>
      <w:r w:rsidR="0026647B">
        <w:t>,</w:t>
      </w:r>
      <w:r w:rsidR="00306E79">
        <w:t xml:space="preserve"> an und tragen Sie </w:t>
      </w:r>
      <w:r w:rsidR="00A553A6">
        <w:t>Bewertungen</w:t>
      </w:r>
      <w:r w:rsidR="00306E79">
        <w:t xml:space="preserve"> ein.</w:t>
      </w:r>
    </w:p>
    <w:p w14:paraId="4386FE89" w14:textId="77777777" w:rsidR="00E440A6" w:rsidRDefault="00E440A6" w:rsidP="00DC74AD">
      <w:pPr>
        <w:pStyle w:val="Inhalt"/>
      </w:pPr>
    </w:p>
    <w:p w14:paraId="28B479E2" w14:textId="56719B44" w:rsidR="00557980" w:rsidRPr="00607B7B" w:rsidRDefault="00DD6A08" w:rsidP="00DD6A08">
      <w:pPr>
        <w:rPr>
          <w:color w:val="auto"/>
        </w:rPr>
      </w:pPr>
      <w:r w:rsidRPr="00607B7B">
        <w:rPr>
          <w:color w:val="auto"/>
        </w:rPr>
        <w:t>Ziele der Erklärungen</w:t>
      </w:r>
    </w:p>
    <w:tbl>
      <w:tblPr>
        <w:tblStyle w:val="EinfacheTabelle1"/>
        <w:tblW w:w="10060" w:type="dxa"/>
        <w:tblLook w:val="04A0" w:firstRow="1" w:lastRow="0" w:firstColumn="1" w:lastColumn="0" w:noHBand="0" w:noVBand="1"/>
      </w:tblPr>
      <w:tblGrid>
        <w:gridCol w:w="2487"/>
        <w:gridCol w:w="7573"/>
      </w:tblGrid>
      <w:tr w:rsidR="00953194" w:rsidRPr="00DA377A" w14:paraId="3AFA72D5" w14:textId="77777777" w:rsidTr="006B05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2"/>
          </w:tcPr>
          <w:p w14:paraId="3AB7DF33" w14:textId="4BDC7D1B" w:rsidR="00953194" w:rsidRPr="00DA377A" w:rsidRDefault="00D97F0F" w:rsidP="006B059E">
            <w:pPr>
              <w:pStyle w:val="Inhalt"/>
              <w:rPr>
                <w:rFonts w:cstheme="minorHAnsi"/>
              </w:rPr>
            </w:pPr>
            <w:r>
              <w:rPr>
                <w:rFonts w:cstheme="minorHAnsi"/>
              </w:rPr>
              <w:t>Gruppe von Nutzenden</w:t>
            </w:r>
            <w:r w:rsidR="00953194">
              <w:rPr>
                <w:rFonts w:cstheme="minorHAnsi"/>
              </w:rPr>
              <w:t>:</w:t>
            </w:r>
          </w:p>
        </w:tc>
      </w:tr>
      <w:tr w:rsidR="00953194" w:rsidRPr="00DA377A" w14:paraId="3AC86B1A"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35141DE9" w14:textId="65921322" w:rsidR="00953194" w:rsidRPr="00DA377A" w:rsidRDefault="00F46127" w:rsidP="006B059E">
            <w:pPr>
              <w:pStyle w:val="Inhalt"/>
              <w:rPr>
                <w:rFonts w:cstheme="minorHAnsi"/>
              </w:rPr>
            </w:pPr>
            <w:r>
              <w:rPr>
                <w:rFonts w:cstheme="minorHAnsi"/>
              </w:rPr>
              <w:t>Ziel der Erklärung</w:t>
            </w:r>
          </w:p>
        </w:tc>
        <w:tc>
          <w:tcPr>
            <w:tcW w:w="7573" w:type="dxa"/>
          </w:tcPr>
          <w:p w14:paraId="5FCC46E3" w14:textId="5E29314E" w:rsidR="00953194" w:rsidRPr="00727D69" w:rsidRDefault="00F46127" w:rsidP="006B059E">
            <w:pPr>
              <w:pStyle w:val="Inhalt"/>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Bewertung</w:t>
            </w:r>
          </w:p>
        </w:tc>
      </w:tr>
      <w:tr w:rsidR="00953194" w:rsidRPr="00DA377A" w14:paraId="0E385B59" w14:textId="77777777" w:rsidTr="006B059E">
        <w:tc>
          <w:tcPr>
            <w:cnfStyle w:val="001000000000" w:firstRow="0" w:lastRow="0" w:firstColumn="1" w:lastColumn="0" w:oddVBand="0" w:evenVBand="0" w:oddHBand="0" w:evenHBand="0" w:firstRowFirstColumn="0" w:firstRowLastColumn="0" w:lastRowFirstColumn="0" w:lastRowLastColumn="0"/>
            <w:tcW w:w="2487" w:type="dxa"/>
          </w:tcPr>
          <w:p w14:paraId="35C188DB" w14:textId="77777777" w:rsidR="00953194" w:rsidRDefault="00953194" w:rsidP="006B059E">
            <w:pPr>
              <w:pStyle w:val="Inhalt"/>
              <w:rPr>
                <w:rFonts w:cstheme="minorHAnsi"/>
                <w:b w:val="0"/>
                <w:bCs w:val="0"/>
              </w:rPr>
            </w:pPr>
          </w:p>
          <w:p w14:paraId="5CAC0D2D" w14:textId="77777777" w:rsidR="00953194" w:rsidRPr="00DA377A" w:rsidRDefault="00953194" w:rsidP="006B059E">
            <w:pPr>
              <w:pStyle w:val="Inhalt"/>
              <w:rPr>
                <w:rFonts w:cstheme="minorHAnsi"/>
              </w:rPr>
            </w:pPr>
          </w:p>
        </w:tc>
        <w:tc>
          <w:tcPr>
            <w:tcW w:w="7573" w:type="dxa"/>
          </w:tcPr>
          <w:p w14:paraId="4F826C76" w14:textId="77777777" w:rsidR="00953194" w:rsidRDefault="00953194" w:rsidP="006B059E">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p w14:paraId="48054BC3" w14:textId="77777777" w:rsidR="00953194" w:rsidRPr="00DA377A" w:rsidRDefault="00953194" w:rsidP="006B059E">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953194" w:rsidRPr="00DA377A" w14:paraId="5CD1A00D"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23152134" w14:textId="77777777" w:rsidR="00953194" w:rsidRDefault="00953194" w:rsidP="006B059E">
            <w:pPr>
              <w:pStyle w:val="Inhalt"/>
              <w:rPr>
                <w:rFonts w:cstheme="minorHAnsi"/>
                <w:b w:val="0"/>
                <w:bCs w:val="0"/>
              </w:rPr>
            </w:pPr>
          </w:p>
          <w:p w14:paraId="7CA78062" w14:textId="77777777" w:rsidR="00953194" w:rsidRPr="00DA377A" w:rsidRDefault="00953194" w:rsidP="006B059E">
            <w:pPr>
              <w:pStyle w:val="Inhalt"/>
              <w:rPr>
                <w:rFonts w:cstheme="minorHAnsi"/>
              </w:rPr>
            </w:pPr>
          </w:p>
        </w:tc>
        <w:tc>
          <w:tcPr>
            <w:tcW w:w="7573" w:type="dxa"/>
          </w:tcPr>
          <w:p w14:paraId="18F8866E" w14:textId="77777777" w:rsidR="00953194" w:rsidRDefault="00953194" w:rsidP="006B059E">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eastAsiaTheme="majorEastAsia"/>
                <w:bCs/>
              </w:rPr>
            </w:pPr>
          </w:p>
          <w:p w14:paraId="1149F1E5" w14:textId="77777777" w:rsidR="00953194" w:rsidRPr="00DA377A" w:rsidRDefault="00953194" w:rsidP="006B059E">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953194" w:rsidRPr="00DA377A" w14:paraId="47589FCE" w14:textId="77777777" w:rsidTr="006B059E">
        <w:tc>
          <w:tcPr>
            <w:cnfStyle w:val="001000000000" w:firstRow="0" w:lastRow="0" w:firstColumn="1" w:lastColumn="0" w:oddVBand="0" w:evenVBand="0" w:oddHBand="0" w:evenHBand="0" w:firstRowFirstColumn="0" w:firstRowLastColumn="0" w:lastRowFirstColumn="0" w:lastRowLastColumn="0"/>
            <w:tcW w:w="2487" w:type="dxa"/>
          </w:tcPr>
          <w:p w14:paraId="70F605F6" w14:textId="77777777" w:rsidR="00953194" w:rsidRDefault="00953194" w:rsidP="006B059E">
            <w:pPr>
              <w:pStyle w:val="Inhalt"/>
              <w:rPr>
                <w:rFonts w:cstheme="minorHAnsi"/>
                <w:b w:val="0"/>
                <w:bCs w:val="0"/>
              </w:rPr>
            </w:pPr>
          </w:p>
          <w:p w14:paraId="294F9625" w14:textId="77777777" w:rsidR="00953194" w:rsidRPr="00DA377A" w:rsidRDefault="00953194" w:rsidP="006B059E">
            <w:pPr>
              <w:pStyle w:val="Inhalt"/>
              <w:rPr>
                <w:rFonts w:cstheme="minorHAnsi"/>
              </w:rPr>
            </w:pPr>
          </w:p>
        </w:tc>
        <w:tc>
          <w:tcPr>
            <w:tcW w:w="7573" w:type="dxa"/>
          </w:tcPr>
          <w:p w14:paraId="6D3FD2F2" w14:textId="77777777" w:rsidR="00953194" w:rsidRDefault="00953194" w:rsidP="006B059E">
            <w:pPr>
              <w:pStyle w:val="paragraph"/>
              <w:spacing w:before="0" w:beforeAutospacing="0" w:after="0" w:afterAutospacing="0"/>
              <w:ind w:left="31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p w14:paraId="5A8BFC3D" w14:textId="77777777" w:rsidR="00953194" w:rsidRPr="00DA377A" w:rsidRDefault="00953194" w:rsidP="008E5F1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953194" w:rsidRPr="00DA377A" w14:paraId="2E2EEF32"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2DF76E0A" w14:textId="77777777" w:rsidR="00953194" w:rsidRDefault="00953194" w:rsidP="006B059E">
            <w:pPr>
              <w:pStyle w:val="Inhalt"/>
              <w:rPr>
                <w:rFonts w:cstheme="minorHAnsi"/>
                <w:b w:val="0"/>
                <w:bCs w:val="0"/>
              </w:rPr>
            </w:pPr>
          </w:p>
          <w:p w14:paraId="0845450F" w14:textId="77777777" w:rsidR="00953194" w:rsidRPr="00DA377A" w:rsidRDefault="00953194" w:rsidP="006B059E">
            <w:pPr>
              <w:pStyle w:val="Inhalt"/>
              <w:rPr>
                <w:rFonts w:cstheme="minorHAnsi"/>
              </w:rPr>
            </w:pPr>
          </w:p>
        </w:tc>
        <w:tc>
          <w:tcPr>
            <w:tcW w:w="7573" w:type="dxa"/>
          </w:tcPr>
          <w:p w14:paraId="6477189A" w14:textId="77777777" w:rsidR="00953194" w:rsidRDefault="00953194" w:rsidP="006B059E">
            <w:pPr>
              <w:pStyle w:val="paragraph"/>
              <w:spacing w:before="0" w:beforeAutospacing="0" w:after="0" w:afterAutospacing="0"/>
              <w:ind w:left="31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p w14:paraId="07E9C4C8" w14:textId="77777777" w:rsidR="00953194" w:rsidRPr="00DA377A" w:rsidRDefault="00953194" w:rsidP="008E5F1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tc>
      </w:tr>
    </w:tbl>
    <w:p w14:paraId="2C1AA1EA" w14:textId="77777777" w:rsidR="007D7B00" w:rsidRDefault="007D7B00" w:rsidP="007D7B00">
      <w:pPr>
        <w:pStyle w:val="Inhalt"/>
      </w:pPr>
    </w:p>
    <w:p w14:paraId="65EB0282" w14:textId="560C055C" w:rsidR="00026881" w:rsidRPr="00DA377A" w:rsidRDefault="00DD6A08" w:rsidP="00DD6A08">
      <w:pPr>
        <w:rPr>
          <w:color w:val="auto"/>
        </w:rPr>
      </w:pPr>
      <w:r w:rsidRPr="00607B7B">
        <w:rPr>
          <w:color w:val="auto"/>
        </w:rPr>
        <w:t>Gebrauchstauglichkeitskriterien</w:t>
      </w:r>
    </w:p>
    <w:tbl>
      <w:tblPr>
        <w:tblStyle w:val="EinfacheTabelle1"/>
        <w:tblW w:w="10060" w:type="dxa"/>
        <w:tblLook w:val="04A0" w:firstRow="1" w:lastRow="0" w:firstColumn="1" w:lastColumn="0" w:noHBand="0" w:noVBand="1"/>
      </w:tblPr>
      <w:tblGrid>
        <w:gridCol w:w="2487"/>
        <w:gridCol w:w="7573"/>
      </w:tblGrid>
      <w:tr w:rsidR="00F46127" w:rsidRPr="00DA377A" w14:paraId="42E1CB10" w14:textId="77777777" w:rsidTr="006B05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2"/>
          </w:tcPr>
          <w:p w14:paraId="50DCD4F0" w14:textId="0BC83DD6" w:rsidR="00F46127" w:rsidRPr="00DA377A" w:rsidRDefault="00D97F0F" w:rsidP="006B059E">
            <w:pPr>
              <w:pStyle w:val="Inhalt"/>
              <w:rPr>
                <w:rFonts w:cstheme="minorHAnsi"/>
              </w:rPr>
            </w:pPr>
            <w:r>
              <w:rPr>
                <w:rFonts w:cstheme="minorHAnsi"/>
              </w:rPr>
              <w:t>Gruppe von Nutzenden</w:t>
            </w:r>
            <w:r w:rsidR="00F46127">
              <w:rPr>
                <w:rFonts w:cstheme="minorHAnsi"/>
              </w:rPr>
              <w:t>:</w:t>
            </w:r>
          </w:p>
        </w:tc>
      </w:tr>
      <w:tr w:rsidR="00F46127" w:rsidRPr="00DA377A" w14:paraId="452331C5"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6B37F06A" w14:textId="5DF27AD5" w:rsidR="00F46127" w:rsidRPr="00DA377A" w:rsidRDefault="00F46127" w:rsidP="006B059E">
            <w:pPr>
              <w:pStyle w:val="Inhalt"/>
              <w:rPr>
                <w:rFonts w:cstheme="minorHAnsi"/>
              </w:rPr>
            </w:pPr>
            <w:r>
              <w:rPr>
                <w:rFonts w:cstheme="minorHAnsi"/>
              </w:rPr>
              <w:t>Kriterium</w:t>
            </w:r>
          </w:p>
        </w:tc>
        <w:tc>
          <w:tcPr>
            <w:tcW w:w="7573" w:type="dxa"/>
          </w:tcPr>
          <w:p w14:paraId="5C0EF6E9" w14:textId="77777777" w:rsidR="00F46127" w:rsidRPr="00727D69" w:rsidRDefault="00F46127" w:rsidP="006B059E">
            <w:pPr>
              <w:pStyle w:val="Inhalt"/>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Bewertung</w:t>
            </w:r>
          </w:p>
        </w:tc>
      </w:tr>
      <w:tr w:rsidR="00F46127" w:rsidRPr="00DA377A" w14:paraId="4A879611" w14:textId="77777777" w:rsidTr="006B059E">
        <w:tc>
          <w:tcPr>
            <w:cnfStyle w:val="001000000000" w:firstRow="0" w:lastRow="0" w:firstColumn="1" w:lastColumn="0" w:oddVBand="0" w:evenVBand="0" w:oddHBand="0" w:evenHBand="0" w:firstRowFirstColumn="0" w:firstRowLastColumn="0" w:lastRowFirstColumn="0" w:lastRowLastColumn="0"/>
            <w:tcW w:w="2487" w:type="dxa"/>
          </w:tcPr>
          <w:p w14:paraId="72392655" w14:textId="77777777" w:rsidR="00F46127" w:rsidRDefault="00F46127" w:rsidP="006B059E">
            <w:pPr>
              <w:pStyle w:val="Inhalt"/>
              <w:rPr>
                <w:rFonts w:cstheme="minorHAnsi"/>
                <w:b w:val="0"/>
                <w:bCs w:val="0"/>
              </w:rPr>
            </w:pPr>
          </w:p>
          <w:p w14:paraId="15808DEE" w14:textId="77777777" w:rsidR="00F46127" w:rsidRPr="00DA377A" w:rsidRDefault="00F46127" w:rsidP="006B059E">
            <w:pPr>
              <w:pStyle w:val="Inhalt"/>
              <w:rPr>
                <w:rFonts w:cstheme="minorHAnsi"/>
              </w:rPr>
            </w:pPr>
          </w:p>
        </w:tc>
        <w:tc>
          <w:tcPr>
            <w:tcW w:w="7573" w:type="dxa"/>
          </w:tcPr>
          <w:p w14:paraId="7FD1B175" w14:textId="77777777" w:rsidR="00F46127" w:rsidRDefault="00F46127" w:rsidP="006B059E">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p w14:paraId="3841AC9B" w14:textId="77777777" w:rsidR="00F46127" w:rsidRPr="00DA377A" w:rsidRDefault="00F46127" w:rsidP="006B059E">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F46127" w:rsidRPr="00DA377A" w14:paraId="3F544829"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4E94E942" w14:textId="77777777" w:rsidR="00F46127" w:rsidRDefault="00F46127" w:rsidP="006B059E">
            <w:pPr>
              <w:pStyle w:val="Inhalt"/>
              <w:rPr>
                <w:rFonts w:cstheme="minorHAnsi"/>
                <w:b w:val="0"/>
                <w:bCs w:val="0"/>
              </w:rPr>
            </w:pPr>
          </w:p>
          <w:p w14:paraId="41C57613" w14:textId="77777777" w:rsidR="00F46127" w:rsidRPr="00DA377A" w:rsidRDefault="00F46127" w:rsidP="006B059E">
            <w:pPr>
              <w:pStyle w:val="Inhalt"/>
              <w:rPr>
                <w:rFonts w:cstheme="minorHAnsi"/>
              </w:rPr>
            </w:pPr>
          </w:p>
        </w:tc>
        <w:tc>
          <w:tcPr>
            <w:tcW w:w="7573" w:type="dxa"/>
          </w:tcPr>
          <w:p w14:paraId="4F4F7C5C" w14:textId="77777777" w:rsidR="00F46127" w:rsidRDefault="00F46127" w:rsidP="006B059E">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p w14:paraId="621AF5CB" w14:textId="77777777" w:rsidR="00F46127" w:rsidRPr="00DA377A" w:rsidRDefault="00F46127" w:rsidP="006B059E">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F46127" w:rsidRPr="00DA377A" w14:paraId="0F4FFA08" w14:textId="77777777" w:rsidTr="006B059E">
        <w:tc>
          <w:tcPr>
            <w:cnfStyle w:val="001000000000" w:firstRow="0" w:lastRow="0" w:firstColumn="1" w:lastColumn="0" w:oddVBand="0" w:evenVBand="0" w:oddHBand="0" w:evenHBand="0" w:firstRowFirstColumn="0" w:firstRowLastColumn="0" w:lastRowFirstColumn="0" w:lastRowLastColumn="0"/>
            <w:tcW w:w="2487" w:type="dxa"/>
          </w:tcPr>
          <w:p w14:paraId="1F611773" w14:textId="77777777" w:rsidR="00F46127" w:rsidRDefault="00F46127" w:rsidP="006B059E">
            <w:pPr>
              <w:pStyle w:val="Inhalt"/>
              <w:rPr>
                <w:rFonts w:cstheme="minorHAnsi"/>
                <w:b w:val="0"/>
                <w:bCs w:val="0"/>
              </w:rPr>
            </w:pPr>
          </w:p>
          <w:p w14:paraId="6ACD6659" w14:textId="77777777" w:rsidR="00F46127" w:rsidRPr="00DA377A" w:rsidRDefault="00F46127" w:rsidP="006B059E">
            <w:pPr>
              <w:pStyle w:val="Inhalt"/>
              <w:rPr>
                <w:rFonts w:cstheme="minorHAnsi"/>
              </w:rPr>
            </w:pPr>
          </w:p>
        </w:tc>
        <w:tc>
          <w:tcPr>
            <w:tcW w:w="7573" w:type="dxa"/>
          </w:tcPr>
          <w:p w14:paraId="64DC60C9" w14:textId="77777777" w:rsidR="00F46127" w:rsidRDefault="00F46127" w:rsidP="006B059E">
            <w:pPr>
              <w:pStyle w:val="paragraph"/>
              <w:spacing w:before="0" w:beforeAutospacing="0" w:after="0" w:afterAutospacing="0"/>
              <w:ind w:left="31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p w14:paraId="6291D2C7" w14:textId="77777777" w:rsidR="00F46127" w:rsidRPr="00DA377A" w:rsidRDefault="00F46127" w:rsidP="008E5F1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F46127" w:rsidRPr="00DA377A" w14:paraId="1A7EB99A"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0A37C14D" w14:textId="77777777" w:rsidR="00F46127" w:rsidRDefault="00F46127" w:rsidP="006B059E">
            <w:pPr>
              <w:pStyle w:val="Inhalt"/>
              <w:rPr>
                <w:rFonts w:cstheme="minorHAnsi"/>
                <w:b w:val="0"/>
                <w:bCs w:val="0"/>
              </w:rPr>
            </w:pPr>
          </w:p>
          <w:p w14:paraId="17FF69E3" w14:textId="77777777" w:rsidR="00F46127" w:rsidRPr="00DA377A" w:rsidRDefault="00F46127" w:rsidP="006B059E">
            <w:pPr>
              <w:pStyle w:val="Inhalt"/>
              <w:rPr>
                <w:rFonts w:cstheme="minorHAnsi"/>
              </w:rPr>
            </w:pPr>
          </w:p>
        </w:tc>
        <w:tc>
          <w:tcPr>
            <w:tcW w:w="7573" w:type="dxa"/>
          </w:tcPr>
          <w:p w14:paraId="2A8FADA5" w14:textId="77777777" w:rsidR="00F46127" w:rsidRDefault="00F46127" w:rsidP="008E5F1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eastAsiaTheme="majorEastAsia"/>
                <w:bCs/>
              </w:rPr>
            </w:pPr>
          </w:p>
          <w:p w14:paraId="6505619D" w14:textId="77777777" w:rsidR="00F46127" w:rsidRPr="00DA377A" w:rsidRDefault="00F46127" w:rsidP="006B059E">
            <w:pPr>
              <w:pStyle w:val="paragraph"/>
              <w:spacing w:before="0" w:beforeAutospacing="0" w:after="0" w:afterAutospacing="0"/>
              <w:ind w:left="31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tc>
      </w:tr>
    </w:tbl>
    <w:p w14:paraId="39DF9EDB" w14:textId="77777777" w:rsidR="007D7B00" w:rsidRDefault="007D7B00" w:rsidP="00DC74AD">
      <w:pPr>
        <w:pStyle w:val="Inhalt"/>
      </w:pPr>
    </w:p>
    <w:p w14:paraId="4EBB1DAF" w14:textId="52B46B38" w:rsidR="004E388B" w:rsidRPr="00607B7B" w:rsidRDefault="00D72CAA" w:rsidP="00496843">
      <w:pPr>
        <w:rPr>
          <w:color w:val="auto"/>
        </w:rPr>
      </w:pPr>
      <w:r w:rsidRPr="00607B7B">
        <w:rPr>
          <w:color w:val="auto"/>
        </w:rPr>
        <w:t>Kontextfaktoren</w:t>
      </w:r>
      <w:r w:rsidR="00FB7903" w:rsidRPr="00607B7B">
        <w:rPr>
          <w:color w:val="auto"/>
        </w:rPr>
        <w:t xml:space="preserve"> </w:t>
      </w:r>
    </w:p>
    <w:tbl>
      <w:tblPr>
        <w:tblStyle w:val="EinfacheTabelle1"/>
        <w:tblW w:w="10060" w:type="dxa"/>
        <w:tblLook w:val="04A0" w:firstRow="1" w:lastRow="0" w:firstColumn="1" w:lastColumn="0" w:noHBand="0" w:noVBand="1"/>
      </w:tblPr>
      <w:tblGrid>
        <w:gridCol w:w="2487"/>
        <w:gridCol w:w="7573"/>
      </w:tblGrid>
      <w:tr w:rsidR="00F46127" w:rsidRPr="00DA377A" w14:paraId="69C25BBA" w14:textId="77777777" w:rsidTr="006B05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2"/>
          </w:tcPr>
          <w:p w14:paraId="4A3B8DF9" w14:textId="38A98293" w:rsidR="00F46127" w:rsidRPr="00DA377A" w:rsidRDefault="00D97F0F" w:rsidP="006B059E">
            <w:pPr>
              <w:pStyle w:val="Inhalt"/>
              <w:rPr>
                <w:rFonts w:cstheme="minorHAnsi"/>
              </w:rPr>
            </w:pPr>
            <w:r>
              <w:rPr>
                <w:rFonts w:cstheme="minorHAnsi"/>
              </w:rPr>
              <w:t>Gruppe von Nutzenden</w:t>
            </w:r>
            <w:r w:rsidR="00F46127">
              <w:rPr>
                <w:rFonts w:cstheme="minorHAnsi"/>
              </w:rPr>
              <w:t>:</w:t>
            </w:r>
          </w:p>
        </w:tc>
      </w:tr>
      <w:tr w:rsidR="00F46127" w:rsidRPr="00DA377A" w14:paraId="5F14E79B"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6045D957" w14:textId="48B9CC17" w:rsidR="00F46127" w:rsidRPr="00DA377A" w:rsidRDefault="00F46127" w:rsidP="006B059E">
            <w:pPr>
              <w:pStyle w:val="Inhalt"/>
              <w:rPr>
                <w:rFonts w:cstheme="minorHAnsi"/>
              </w:rPr>
            </w:pPr>
            <w:r>
              <w:rPr>
                <w:rFonts w:cstheme="minorHAnsi"/>
              </w:rPr>
              <w:t>Kontextfaktor</w:t>
            </w:r>
          </w:p>
        </w:tc>
        <w:tc>
          <w:tcPr>
            <w:tcW w:w="7573" w:type="dxa"/>
          </w:tcPr>
          <w:p w14:paraId="72AFD896" w14:textId="77777777" w:rsidR="00F46127" w:rsidRPr="00727D69" w:rsidRDefault="00F46127" w:rsidP="006B059E">
            <w:pPr>
              <w:pStyle w:val="Inhalt"/>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Bewertung</w:t>
            </w:r>
          </w:p>
        </w:tc>
      </w:tr>
      <w:tr w:rsidR="00F46127" w:rsidRPr="00DA377A" w14:paraId="08F087AE" w14:textId="77777777" w:rsidTr="006B059E">
        <w:tc>
          <w:tcPr>
            <w:cnfStyle w:val="001000000000" w:firstRow="0" w:lastRow="0" w:firstColumn="1" w:lastColumn="0" w:oddVBand="0" w:evenVBand="0" w:oddHBand="0" w:evenHBand="0" w:firstRowFirstColumn="0" w:firstRowLastColumn="0" w:lastRowFirstColumn="0" w:lastRowLastColumn="0"/>
            <w:tcW w:w="2487" w:type="dxa"/>
          </w:tcPr>
          <w:p w14:paraId="4005FB8D" w14:textId="77777777" w:rsidR="00F46127" w:rsidRDefault="00F46127" w:rsidP="006B059E">
            <w:pPr>
              <w:pStyle w:val="Inhalt"/>
              <w:rPr>
                <w:rFonts w:cstheme="minorHAnsi"/>
                <w:b w:val="0"/>
                <w:bCs w:val="0"/>
              </w:rPr>
            </w:pPr>
          </w:p>
          <w:p w14:paraId="40902CAF" w14:textId="77777777" w:rsidR="00F46127" w:rsidRPr="00DA377A" w:rsidRDefault="00F46127" w:rsidP="006B059E">
            <w:pPr>
              <w:pStyle w:val="Inhalt"/>
              <w:rPr>
                <w:rFonts w:cstheme="minorHAnsi"/>
              </w:rPr>
            </w:pPr>
          </w:p>
        </w:tc>
        <w:tc>
          <w:tcPr>
            <w:tcW w:w="7573" w:type="dxa"/>
          </w:tcPr>
          <w:p w14:paraId="3BA3DD9C" w14:textId="77777777" w:rsidR="00F46127" w:rsidRDefault="00F46127" w:rsidP="006B059E">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p w14:paraId="18798503" w14:textId="77777777" w:rsidR="00F46127" w:rsidRPr="00DA377A" w:rsidRDefault="00F46127" w:rsidP="006B059E">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F46127" w:rsidRPr="00DA377A" w14:paraId="753CA65A"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0E91CB8C" w14:textId="77777777" w:rsidR="00F46127" w:rsidRDefault="00F46127" w:rsidP="006B059E">
            <w:pPr>
              <w:pStyle w:val="Inhalt"/>
              <w:rPr>
                <w:rFonts w:cstheme="minorHAnsi"/>
                <w:b w:val="0"/>
                <w:bCs w:val="0"/>
              </w:rPr>
            </w:pPr>
          </w:p>
          <w:p w14:paraId="0A3A6938" w14:textId="77777777" w:rsidR="00F46127" w:rsidRPr="00DA377A" w:rsidRDefault="00F46127" w:rsidP="006B059E">
            <w:pPr>
              <w:pStyle w:val="Inhalt"/>
              <w:rPr>
                <w:rFonts w:cstheme="minorHAnsi"/>
              </w:rPr>
            </w:pPr>
          </w:p>
        </w:tc>
        <w:tc>
          <w:tcPr>
            <w:tcW w:w="7573" w:type="dxa"/>
          </w:tcPr>
          <w:p w14:paraId="7DE33506" w14:textId="77777777" w:rsidR="00F46127" w:rsidRDefault="00F46127" w:rsidP="006B059E">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p w14:paraId="1F395348" w14:textId="77777777" w:rsidR="00F46127" w:rsidRPr="00DA377A" w:rsidRDefault="00F46127" w:rsidP="006B059E">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F46127" w:rsidRPr="00DA377A" w14:paraId="4A8DFC89" w14:textId="77777777" w:rsidTr="006B059E">
        <w:tc>
          <w:tcPr>
            <w:cnfStyle w:val="001000000000" w:firstRow="0" w:lastRow="0" w:firstColumn="1" w:lastColumn="0" w:oddVBand="0" w:evenVBand="0" w:oddHBand="0" w:evenHBand="0" w:firstRowFirstColumn="0" w:firstRowLastColumn="0" w:lastRowFirstColumn="0" w:lastRowLastColumn="0"/>
            <w:tcW w:w="2487" w:type="dxa"/>
          </w:tcPr>
          <w:p w14:paraId="788678E8" w14:textId="77777777" w:rsidR="00F46127" w:rsidRDefault="00F46127" w:rsidP="006B059E">
            <w:pPr>
              <w:pStyle w:val="Inhalt"/>
              <w:rPr>
                <w:rFonts w:cstheme="minorHAnsi"/>
                <w:b w:val="0"/>
                <w:bCs w:val="0"/>
              </w:rPr>
            </w:pPr>
          </w:p>
          <w:p w14:paraId="59D943AE" w14:textId="77777777" w:rsidR="00F46127" w:rsidRPr="00DA377A" w:rsidRDefault="00F46127" w:rsidP="006B059E">
            <w:pPr>
              <w:pStyle w:val="Inhalt"/>
              <w:rPr>
                <w:rFonts w:cstheme="minorHAnsi"/>
              </w:rPr>
            </w:pPr>
          </w:p>
        </w:tc>
        <w:tc>
          <w:tcPr>
            <w:tcW w:w="7573" w:type="dxa"/>
          </w:tcPr>
          <w:p w14:paraId="7F065D86" w14:textId="77777777" w:rsidR="00F46127" w:rsidRDefault="00F46127" w:rsidP="006B059E">
            <w:pPr>
              <w:pStyle w:val="paragraph"/>
              <w:spacing w:before="0" w:beforeAutospacing="0" w:after="0" w:afterAutospacing="0"/>
              <w:ind w:left="314"/>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p w14:paraId="2E35370F" w14:textId="77777777" w:rsidR="00F46127" w:rsidRPr="00DA377A" w:rsidRDefault="00F46127" w:rsidP="008E5F16">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Theme="minorHAnsi" w:eastAsiaTheme="majorEastAsia" w:hAnsiTheme="minorHAnsi" w:cstheme="minorHAnsi"/>
                <w:bCs/>
                <w:lang w:val="de-DE"/>
              </w:rPr>
            </w:pPr>
          </w:p>
        </w:tc>
      </w:tr>
      <w:tr w:rsidR="00F46127" w:rsidRPr="00DA377A" w14:paraId="7DEF3281" w14:textId="77777777" w:rsidTr="006B0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441DF58D" w14:textId="77777777" w:rsidR="00F46127" w:rsidRDefault="00F46127" w:rsidP="006B059E">
            <w:pPr>
              <w:pStyle w:val="Inhalt"/>
              <w:rPr>
                <w:rFonts w:cstheme="minorHAnsi"/>
                <w:b w:val="0"/>
                <w:bCs w:val="0"/>
              </w:rPr>
            </w:pPr>
          </w:p>
          <w:p w14:paraId="4C61FDA2" w14:textId="77777777" w:rsidR="00F46127" w:rsidRPr="00DA377A" w:rsidRDefault="00F46127" w:rsidP="006B059E">
            <w:pPr>
              <w:pStyle w:val="Inhalt"/>
              <w:rPr>
                <w:rFonts w:cstheme="minorHAnsi"/>
              </w:rPr>
            </w:pPr>
          </w:p>
        </w:tc>
        <w:tc>
          <w:tcPr>
            <w:tcW w:w="7573" w:type="dxa"/>
          </w:tcPr>
          <w:p w14:paraId="664C20C4" w14:textId="77777777" w:rsidR="00F46127" w:rsidRDefault="00F46127" w:rsidP="006B059E">
            <w:pPr>
              <w:pStyle w:val="paragraph"/>
              <w:spacing w:before="0" w:beforeAutospacing="0" w:after="0" w:afterAutospacing="0"/>
              <w:ind w:left="314"/>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p w14:paraId="27763C2C" w14:textId="77777777" w:rsidR="00F46127" w:rsidRPr="00DA377A" w:rsidRDefault="00F46127" w:rsidP="008E5F1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Theme="minorHAnsi" w:eastAsiaTheme="majorEastAsia" w:hAnsiTheme="minorHAnsi" w:cstheme="minorHAnsi"/>
                <w:bCs/>
                <w:lang w:val="de-DE"/>
              </w:rPr>
            </w:pPr>
          </w:p>
        </w:tc>
      </w:tr>
    </w:tbl>
    <w:p w14:paraId="17577F3F" w14:textId="77777777" w:rsidR="00480019" w:rsidRDefault="00480019">
      <w:pPr>
        <w:spacing w:after="200"/>
        <w:rPr>
          <w:rFonts w:eastAsiaTheme="majorEastAsia" w:cstheme="majorBidi"/>
          <w:b w:val="0"/>
          <w:sz w:val="36"/>
          <w:szCs w:val="26"/>
        </w:rPr>
      </w:pPr>
      <w:r>
        <w:br w:type="page"/>
      </w:r>
    </w:p>
    <w:p w14:paraId="2A90E75A" w14:textId="436BBDA7" w:rsidR="003D67EE" w:rsidRDefault="003D67EE" w:rsidP="003D67EE">
      <w:pPr>
        <w:pStyle w:val="berschrift2"/>
      </w:pPr>
      <w:r>
        <w:lastRenderedPageBreak/>
        <w:t>Zusammenfassung der Evaluation</w:t>
      </w:r>
    </w:p>
    <w:p w14:paraId="2292F371" w14:textId="7DA36043" w:rsidR="00D17212" w:rsidRDefault="00273FFA" w:rsidP="00D17212">
      <w:pPr>
        <w:pStyle w:val="Inhalt"/>
      </w:pPr>
      <w:r>
        <w:t>In dem letzten Schritt werden die</w:t>
      </w:r>
      <w:r w:rsidR="002D6623">
        <w:t xml:space="preserve"> identifizierten Mängel gesammelt, damit sie in der nächsten Designphase </w:t>
      </w:r>
      <w:r>
        <w:t xml:space="preserve">gebündelt </w:t>
      </w:r>
      <w:r w:rsidR="002D6623">
        <w:t>beseitigt werden können.</w:t>
      </w:r>
      <w:r>
        <w:t xml:space="preserve"> Je nach Granularität der Betrachtung können die Mängel </w:t>
      </w:r>
      <w:r w:rsidR="0026647B">
        <w:t>gruppiert</w:t>
      </w:r>
      <w:r w:rsidR="007A7D46">
        <w:t xml:space="preserve"> werden.</w:t>
      </w:r>
    </w:p>
    <w:tbl>
      <w:tblPr>
        <w:tblStyle w:val="EinfacheTabelle1"/>
        <w:tblW w:w="10060" w:type="dxa"/>
        <w:tblLook w:val="04A0" w:firstRow="1" w:lastRow="0" w:firstColumn="1" w:lastColumn="0" w:noHBand="0" w:noVBand="1"/>
      </w:tblPr>
      <w:tblGrid>
        <w:gridCol w:w="1804"/>
        <w:gridCol w:w="2752"/>
        <w:gridCol w:w="2752"/>
        <w:gridCol w:w="2752"/>
      </w:tblGrid>
      <w:tr w:rsidR="00F46127" w14:paraId="0C06C930" w14:textId="77777777" w:rsidTr="008E0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4"/>
          </w:tcPr>
          <w:p w14:paraId="65B5D705" w14:textId="4510817F" w:rsidR="00F46127" w:rsidRDefault="00D97F0F" w:rsidP="006B059E">
            <w:pPr>
              <w:pStyle w:val="Inhalt"/>
            </w:pPr>
            <w:r>
              <w:t>Gruppe von Nutzenden</w:t>
            </w:r>
            <w:r w:rsidR="00F46127">
              <w:t xml:space="preserve">: </w:t>
            </w:r>
          </w:p>
        </w:tc>
      </w:tr>
      <w:tr w:rsidR="00F46127" w14:paraId="2832FB19" w14:textId="77777777" w:rsidTr="003E4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tcPr>
          <w:p w14:paraId="2FEB6600" w14:textId="4DDD99F9" w:rsidR="00F46127" w:rsidRDefault="00F46127" w:rsidP="00F46127">
            <w:pPr>
              <w:pStyle w:val="Inhalt"/>
            </w:pPr>
            <w:r>
              <w:t>Anwendungs-szenario</w:t>
            </w:r>
          </w:p>
        </w:tc>
        <w:tc>
          <w:tcPr>
            <w:tcW w:w="2752" w:type="dxa"/>
          </w:tcPr>
          <w:p w14:paraId="74B4EDE8" w14:textId="00751B74" w:rsidR="00F46127" w:rsidRPr="0056435C" w:rsidRDefault="00F46127" w:rsidP="00F46127">
            <w:pPr>
              <w:pStyle w:val="Inhalt"/>
              <w:cnfStyle w:val="000000100000" w:firstRow="0" w:lastRow="0" w:firstColumn="0" w:lastColumn="0" w:oddVBand="0" w:evenVBand="0" w:oddHBand="1" w:evenHBand="0" w:firstRowFirstColumn="0" w:firstRowLastColumn="0" w:lastRowFirstColumn="0" w:lastRowLastColumn="0"/>
              <w:rPr>
                <w:b/>
                <w:bCs/>
              </w:rPr>
            </w:pPr>
            <w:r w:rsidRPr="0056435C">
              <w:rPr>
                <w:b/>
                <w:bCs/>
              </w:rPr>
              <w:t>Intrinsi</w:t>
            </w:r>
            <w:r w:rsidR="00DD71AB" w:rsidRPr="0056435C">
              <w:rPr>
                <w:b/>
                <w:bCs/>
              </w:rPr>
              <w:t>s</w:t>
            </w:r>
            <w:r w:rsidRPr="0056435C">
              <w:rPr>
                <w:b/>
                <w:bCs/>
              </w:rPr>
              <w:t>che Evaluation</w:t>
            </w:r>
          </w:p>
        </w:tc>
        <w:tc>
          <w:tcPr>
            <w:tcW w:w="2752" w:type="dxa"/>
          </w:tcPr>
          <w:p w14:paraId="5C17CA4D" w14:textId="54B2FEEF" w:rsidR="00F46127" w:rsidRPr="0056435C" w:rsidRDefault="00F46127" w:rsidP="00F46127">
            <w:pPr>
              <w:pStyle w:val="Inhalt"/>
              <w:cnfStyle w:val="000000100000" w:firstRow="0" w:lastRow="0" w:firstColumn="0" w:lastColumn="0" w:oddVBand="0" w:evenVBand="0" w:oddHBand="1" w:evenHBand="0" w:firstRowFirstColumn="0" w:firstRowLastColumn="0" w:lastRowFirstColumn="0" w:lastRowLastColumn="0"/>
              <w:rPr>
                <w:b/>
                <w:bCs/>
              </w:rPr>
            </w:pPr>
            <w:r w:rsidRPr="0056435C">
              <w:rPr>
                <w:b/>
                <w:bCs/>
              </w:rPr>
              <w:t>Dialogische Evaluation</w:t>
            </w:r>
          </w:p>
        </w:tc>
        <w:tc>
          <w:tcPr>
            <w:tcW w:w="2752" w:type="dxa"/>
          </w:tcPr>
          <w:p w14:paraId="17B8D0E7" w14:textId="71EAEE1D" w:rsidR="00F46127" w:rsidRPr="0056435C" w:rsidRDefault="00F46127" w:rsidP="00F46127">
            <w:pPr>
              <w:pStyle w:val="Inhalt"/>
              <w:cnfStyle w:val="000000100000" w:firstRow="0" w:lastRow="0" w:firstColumn="0" w:lastColumn="0" w:oddVBand="0" w:evenVBand="0" w:oddHBand="1" w:evenHBand="0" w:firstRowFirstColumn="0" w:firstRowLastColumn="0" w:lastRowFirstColumn="0" w:lastRowLastColumn="0"/>
              <w:rPr>
                <w:b/>
                <w:bCs/>
              </w:rPr>
            </w:pPr>
            <w:r w:rsidRPr="0056435C">
              <w:rPr>
                <w:b/>
                <w:bCs/>
              </w:rPr>
              <w:t>Evaluation der Wirkung</w:t>
            </w:r>
          </w:p>
        </w:tc>
      </w:tr>
      <w:tr w:rsidR="00F46127" w14:paraId="375CFDAA" w14:textId="77777777" w:rsidTr="003E4213">
        <w:tc>
          <w:tcPr>
            <w:cnfStyle w:val="001000000000" w:firstRow="0" w:lastRow="0" w:firstColumn="1" w:lastColumn="0" w:oddVBand="0" w:evenVBand="0" w:oddHBand="0" w:evenHBand="0" w:firstRowFirstColumn="0" w:firstRowLastColumn="0" w:lastRowFirstColumn="0" w:lastRowLastColumn="0"/>
            <w:tcW w:w="1804" w:type="dxa"/>
          </w:tcPr>
          <w:p w14:paraId="303837B3" w14:textId="77777777" w:rsidR="00F46127" w:rsidRDefault="00F46127" w:rsidP="00F46127">
            <w:pPr>
              <w:pStyle w:val="Inhalt"/>
            </w:pPr>
          </w:p>
        </w:tc>
        <w:tc>
          <w:tcPr>
            <w:tcW w:w="2752" w:type="dxa"/>
          </w:tcPr>
          <w:p w14:paraId="093096A3" w14:textId="77777777" w:rsidR="00F46127" w:rsidRDefault="00F46127" w:rsidP="00F46127">
            <w:pPr>
              <w:pStyle w:val="Inhalt"/>
              <w:cnfStyle w:val="000000000000" w:firstRow="0" w:lastRow="0" w:firstColumn="0" w:lastColumn="0" w:oddVBand="0" w:evenVBand="0" w:oddHBand="0" w:evenHBand="0" w:firstRowFirstColumn="0" w:firstRowLastColumn="0" w:lastRowFirstColumn="0" w:lastRowLastColumn="0"/>
            </w:pPr>
          </w:p>
          <w:p w14:paraId="7CD160BE" w14:textId="77777777" w:rsidR="00F46127" w:rsidRDefault="00F46127" w:rsidP="00F46127">
            <w:pPr>
              <w:pStyle w:val="Inhalt"/>
              <w:cnfStyle w:val="000000000000" w:firstRow="0" w:lastRow="0" w:firstColumn="0" w:lastColumn="0" w:oddVBand="0" w:evenVBand="0" w:oddHBand="0" w:evenHBand="0" w:firstRowFirstColumn="0" w:firstRowLastColumn="0" w:lastRowFirstColumn="0" w:lastRowLastColumn="0"/>
            </w:pPr>
          </w:p>
          <w:p w14:paraId="77BD8E50" w14:textId="280FAFA0" w:rsidR="00F46127" w:rsidRDefault="00F46127" w:rsidP="00F46127">
            <w:pPr>
              <w:pStyle w:val="Inhalt"/>
              <w:cnfStyle w:val="000000000000" w:firstRow="0" w:lastRow="0" w:firstColumn="0" w:lastColumn="0" w:oddVBand="0" w:evenVBand="0" w:oddHBand="0" w:evenHBand="0" w:firstRowFirstColumn="0" w:firstRowLastColumn="0" w:lastRowFirstColumn="0" w:lastRowLastColumn="0"/>
            </w:pPr>
          </w:p>
        </w:tc>
        <w:tc>
          <w:tcPr>
            <w:tcW w:w="2752" w:type="dxa"/>
          </w:tcPr>
          <w:p w14:paraId="3E098D6C" w14:textId="77777777" w:rsidR="00F46127" w:rsidRDefault="00F46127" w:rsidP="00F46127">
            <w:pPr>
              <w:pStyle w:val="Inhalt"/>
              <w:cnfStyle w:val="000000000000" w:firstRow="0" w:lastRow="0" w:firstColumn="0" w:lastColumn="0" w:oddVBand="0" w:evenVBand="0" w:oddHBand="0" w:evenHBand="0" w:firstRowFirstColumn="0" w:firstRowLastColumn="0" w:lastRowFirstColumn="0" w:lastRowLastColumn="0"/>
            </w:pPr>
          </w:p>
        </w:tc>
        <w:tc>
          <w:tcPr>
            <w:tcW w:w="2752" w:type="dxa"/>
          </w:tcPr>
          <w:p w14:paraId="0F83338A" w14:textId="77777777" w:rsidR="00F46127" w:rsidRDefault="00F46127" w:rsidP="00F46127">
            <w:pPr>
              <w:pStyle w:val="Inhalt"/>
              <w:cnfStyle w:val="000000000000" w:firstRow="0" w:lastRow="0" w:firstColumn="0" w:lastColumn="0" w:oddVBand="0" w:evenVBand="0" w:oddHBand="0" w:evenHBand="0" w:firstRowFirstColumn="0" w:firstRowLastColumn="0" w:lastRowFirstColumn="0" w:lastRowLastColumn="0"/>
            </w:pPr>
          </w:p>
        </w:tc>
      </w:tr>
      <w:tr w:rsidR="00F46127" w14:paraId="205A6DA7" w14:textId="77777777" w:rsidTr="003E4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tcPr>
          <w:p w14:paraId="4AB6A034" w14:textId="77777777" w:rsidR="00F46127" w:rsidRDefault="00F46127" w:rsidP="00F46127">
            <w:pPr>
              <w:pStyle w:val="Inhalt"/>
            </w:pPr>
          </w:p>
        </w:tc>
        <w:tc>
          <w:tcPr>
            <w:tcW w:w="2752" w:type="dxa"/>
          </w:tcPr>
          <w:p w14:paraId="53B76AF5" w14:textId="77777777" w:rsidR="00F46127" w:rsidRDefault="00F46127" w:rsidP="00F46127">
            <w:pPr>
              <w:pStyle w:val="Inhalt"/>
              <w:cnfStyle w:val="000000100000" w:firstRow="0" w:lastRow="0" w:firstColumn="0" w:lastColumn="0" w:oddVBand="0" w:evenVBand="0" w:oddHBand="1" w:evenHBand="0" w:firstRowFirstColumn="0" w:firstRowLastColumn="0" w:lastRowFirstColumn="0" w:lastRowLastColumn="0"/>
            </w:pPr>
          </w:p>
          <w:p w14:paraId="1237559E" w14:textId="77777777" w:rsidR="00F46127" w:rsidRDefault="00F46127" w:rsidP="00F46127">
            <w:pPr>
              <w:pStyle w:val="Inhalt"/>
              <w:cnfStyle w:val="000000100000" w:firstRow="0" w:lastRow="0" w:firstColumn="0" w:lastColumn="0" w:oddVBand="0" w:evenVBand="0" w:oddHBand="1" w:evenHBand="0" w:firstRowFirstColumn="0" w:firstRowLastColumn="0" w:lastRowFirstColumn="0" w:lastRowLastColumn="0"/>
            </w:pPr>
          </w:p>
          <w:p w14:paraId="5B2CB9CA" w14:textId="3E8F1577" w:rsidR="00F46127" w:rsidRDefault="00F46127" w:rsidP="00F46127">
            <w:pPr>
              <w:pStyle w:val="Inhalt"/>
              <w:cnfStyle w:val="000000100000" w:firstRow="0" w:lastRow="0" w:firstColumn="0" w:lastColumn="0" w:oddVBand="0" w:evenVBand="0" w:oddHBand="1" w:evenHBand="0" w:firstRowFirstColumn="0" w:firstRowLastColumn="0" w:lastRowFirstColumn="0" w:lastRowLastColumn="0"/>
            </w:pPr>
          </w:p>
        </w:tc>
        <w:tc>
          <w:tcPr>
            <w:tcW w:w="2752" w:type="dxa"/>
          </w:tcPr>
          <w:p w14:paraId="5DE05E7C" w14:textId="77777777" w:rsidR="00F46127" w:rsidRDefault="00F46127" w:rsidP="00F46127">
            <w:pPr>
              <w:pStyle w:val="Inhalt"/>
              <w:cnfStyle w:val="000000100000" w:firstRow="0" w:lastRow="0" w:firstColumn="0" w:lastColumn="0" w:oddVBand="0" w:evenVBand="0" w:oddHBand="1" w:evenHBand="0" w:firstRowFirstColumn="0" w:firstRowLastColumn="0" w:lastRowFirstColumn="0" w:lastRowLastColumn="0"/>
            </w:pPr>
          </w:p>
        </w:tc>
        <w:tc>
          <w:tcPr>
            <w:tcW w:w="2752" w:type="dxa"/>
          </w:tcPr>
          <w:p w14:paraId="0395AEAA" w14:textId="77777777" w:rsidR="00F46127" w:rsidRDefault="00F46127" w:rsidP="00F46127">
            <w:pPr>
              <w:pStyle w:val="Inhalt"/>
              <w:cnfStyle w:val="000000100000" w:firstRow="0" w:lastRow="0" w:firstColumn="0" w:lastColumn="0" w:oddVBand="0" w:evenVBand="0" w:oddHBand="1" w:evenHBand="0" w:firstRowFirstColumn="0" w:firstRowLastColumn="0" w:lastRowFirstColumn="0" w:lastRowLastColumn="0"/>
            </w:pPr>
          </w:p>
        </w:tc>
      </w:tr>
      <w:tr w:rsidR="00F46127" w14:paraId="0E309DDC" w14:textId="77777777" w:rsidTr="003E4213">
        <w:tc>
          <w:tcPr>
            <w:cnfStyle w:val="001000000000" w:firstRow="0" w:lastRow="0" w:firstColumn="1" w:lastColumn="0" w:oddVBand="0" w:evenVBand="0" w:oddHBand="0" w:evenHBand="0" w:firstRowFirstColumn="0" w:firstRowLastColumn="0" w:lastRowFirstColumn="0" w:lastRowLastColumn="0"/>
            <w:tcW w:w="1804" w:type="dxa"/>
          </w:tcPr>
          <w:p w14:paraId="7E867B6C" w14:textId="77777777" w:rsidR="00F46127" w:rsidRDefault="00F46127" w:rsidP="00F46127">
            <w:pPr>
              <w:pStyle w:val="Inhalt"/>
            </w:pPr>
          </w:p>
        </w:tc>
        <w:tc>
          <w:tcPr>
            <w:tcW w:w="2752" w:type="dxa"/>
          </w:tcPr>
          <w:p w14:paraId="712850EA" w14:textId="77777777" w:rsidR="00F46127" w:rsidRDefault="00F46127" w:rsidP="00F46127">
            <w:pPr>
              <w:pStyle w:val="Inhalt"/>
              <w:cnfStyle w:val="000000000000" w:firstRow="0" w:lastRow="0" w:firstColumn="0" w:lastColumn="0" w:oddVBand="0" w:evenVBand="0" w:oddHBand="0" w:evenHBand="0" w:firstRowFirstColumn="0" w:firstRowLastColumn="0" w:lastRowFirstColumn="0" w:lastRowLastColumn="0"/>
            </w:pPr>
          </w:p>
          <w:p w14:paraId="66750CA4" w14:textId="77777777" w:rsidR="00F46127" w:rsidRDefault="00F46127" w:rsidP="00F46127">
            <w:pPr>
              <w:pStyle w:val="Inhalt"/>
              <w:cnfStyle w:val="000000000000" w:firstRow="0" w:lastRow="0" w:firstColumn="0" w:lastColumn="0" w:oddVBand="0" w:evenVBand="0" w:oddHBand="0" w:evenHBand="0" w:firstRowFirstColumn="0" w:firstRowLastColumn="0" w:lastRowFirstColumn="0" w:lastRowLastColumn="0"/>
            </w:pPr>
          </w:p>
          <w:p w14:paraId="0839E0C3" w14:textId="32B50B08" w:rsidR="00F46127" w:rsidRDefault="00F46127" w:rsidP="00F46127">
            <w:pPr>
              <w:pStyle w:val="Inhalt"/>
              <w:cnfStyle w:val="000000000000" w:firstRow="0" w:lastRow="0" w:firstColumn="0" w:lastColumn="0" w:oddVBand="0" w:evenVBand="0" w:oddHBand="0" w:evenHBand="0" w:firstRowFirstColumn="0" w:firstRowLastColumn="0" w:lastRowFirstColumn="0" w:lastRowLastColumn="0"/>
            </w:pPr>
          </w:p>
        </w:tc>
        <w:tc>
          <w:tcPr>
            <w:tcW w:w="2752" w:type="dxa"/>
          </w:tcPr>
          <w:p w14:paraId="2F705C80" w14:textId="77777777" w:rsidR="00F46127" w:rsidRDefault="00F46127" w:rsidP="00F46127">
            <w:pPr>
              <w:pStyle w:val="Inhalt"/>
              <w:cnfStyle w:val="000000000000" w:firstRow="0" w:lastRow="0" w:firstColumn="0" w:lastColumn="0" w:oddVBand="0" w:evenVBand="0" w:oddHBand="0" w:evenHBand="0" w:firstRowFirstColumn="0" w:firstRowLastColumn="0" w:lastRowFirstColumn="0" w:lastRowLastColumn="0"/>
            </w:pPr>
          </w:p>
        </w:tc>
        <w:tc>
          <w:tcPr>
            <w:tcW w:w="2752" w:type="dxa"/>
          </w:tcPr>
          <w:p w14:paraId="0499752B" w14:textId="77777777" w:rsidR="00F46127" w:rsidRDefault="00F46127" w:rsidP="00F46127">
            <w:pPr>
              <w:pStyle w:val="Inhalt"/>
              <w:cnfStyle w:val="000000000000" w:firstRow="0" w:lastRow="0" w:firstColumn="0" w:lastColumn="0" w:oddVBand="0" w:evenVBand="0" w:oddHBand="0" w:evenHBand="0" w:firstRowFirstColumn="0" w:firstRowLastColumn="0" w:lastRowFirstColumn="0" w:lastRowLastColumn="0"/>
            </w:pPr>
          </w:p>
        </w:tc>
      </w:tr>
      <w:tr w:rsidR="00F46127" w14:paraId="32E5C900" w14:textId="77777777" w:rsidTr="003E4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tcPr>
          <w:p w14:paraId="0969AB34" w14:textId="77777777" w:rsidR="00F46127" w:rsidRDefault="00F46127" w:rsidP="00F46127">
            <w:pPr>
              <w:pStyle w:val="Inhalt"/>
            </w:pPr>
          </w:p>
        </w:tc>
        <w:tc>
          <w:tcPr>
            <w:tcW w:w="2752" w:type="dxa"/>
          </w:tcPr>
          <w:p w14:paraId="5B34BF86" w14:textId="77777777" w:rsidR="00F46127" w:rsidRDefault="00F46127" w:rsidP="00F46127">
            <w:pPr>
              <w:pStyle w:val="Inhalt"/>
              <w:cnfStyle w:val="000000100000" w:firstRow="0" w:lastRow="0" w:firstColumn="0" w:lastColumn="0" w:oddVBand="0" w:evenVBand="0" w:oddHBand="1" w:evenHBand="0" w:firstRowFirstColumn="0" w:firstRowLastColumn="0" w:lastRowFirstColumn="0" w:lastRowLastColumn="0"/>
            </w:pPr>
          </w:p>
          <w:p w14:paraId="6C86D70F" w14:textId="77777777" w:rsidR="00F46127" w:rsidRDefault="00F46127" w:rsidP="00F46127">
            <w:pPr>
              <w:pStyle w:val="Inhalt"/>
              <w:cnfStyle w:val="000000100000" w:firstRow="0" w:lastRow="0" w:firstColumn="0" w:lastColumn="0" w:oddVBand="0" w:evenVBand="0" w:oddHBand="1" w:evenHBand="0" w:firstRowFirstColumn="0" w:firstRowLastColumn="0" w:lastRowFirstColumn="0" w:lastRowLastColumn="0"/>
            </w:pPr>
          </w:p>
          <w:p w14:paraId="35D9A72F" w14:textId="11A470C4" w:rsidR="00F46127" w:rsidRDefault="00F46127" w:rsidP="00F46127">
            <w:pPr>
              <w:pStyle w:val="Inhalt"/>
              <w:cnfStyle w:val="000000100000" w:firstRow="0" w:lastRow="0" w:firstColumn="0" w:lastColumn="0" w:oddVBand="0" w:evenVBand="0" w:oddHBand="1" w:evenHBand="0" w:firstRowFirstColumn="0" w:firstRowLastColumn="0" w:lastRowFirstColumn="0" w:lastRowLastColumn="0"/>
            </w:pPr>
          </w:p>
        </w:tc>
        <w:tc>
          <w:tcPr>
            <w:tcW w:w="2752" w:type="dxa"/>
          </w:tcPr>
          <w:p w14:paraId="79EF7FE0" w14:textId="77777777" w:rsidR="00F46127" w:rsidRDefault="00F46127" w:rsidP="00F46127">
            <w:pPr>
              <w:pStyle w:val="Inhalt"/>
              <w:cnfStyle w:val="000000100000" w:firstRow="0" w:lastRow="0" w:firstColumn="0" w:lastColumn="0" w:oddVBand="0" w:evenVBand="0" w:oddHBand="1" w:evenHBand="0" w:firstRowFirstColumn="0" w:firstRowLastColumn="0" w:lastRowFirstColumn="0" w:lastRowLastColumn="0"/>
            </w:pPr>
          </w:p>
        </w:tc>
        <w:tc>
          <w:tcPr>
            <w:tcW w:w="2752" w:type="dxa"/>
          </w:tcPr>
          <w:p w14:paraId="7409B15A" w14:textId="77777777" w:rsidR="00F46127" w:rsidRDefault="00F46127" w:rsidP="00F46127">
            <w:pPr>
              <w:pStyle w:val="Inhalt"/>
              <w:cnfStyle w:val="000000100000" w:firstRow="0" w:lastRow="0" w:firstColumn="0" w:lastColumn="0" w:oddVBand="0" w:evenVBand="0" w:oddHBand="1" w:evenHBand="0" w:firstRowFirstColumn="0" w:firstRowLastColumn="0" w:lastRowFirstColumn="0" w:lastRowLastColumn="0"/>
            </w:pPr>
          </w:p>
        </w:tc>
      </w:tr>
    </w:tbl>
    <w:p w14:paraId="54A316D5" w14:textId="77777777" w:rsidR="00410447" w:rsidRDefault="00410447" w:rsidP="00920FC0">
      <w:pPr>
        <w:pStyle w:val="Inhalt"/>
      </w:pPr>
    </w:p>
    <w:p w14:paraId="5FEC7E33" w14:textId="25C7AF19" w:rsidR="007B2F72" w:rsidRPr="007B2F72" w:rsidRDefault="007B2F72" w:rsidP="00920FC0">
      <w:pPr>
        <w:pStyle w:val="Inhalt"/>
      </w:pPr>
      <w:r>
        <w:t xml:space="preserve">Anschließend folgt </w:t>
      </w:r>
      <w:r w:rsidR="00E74D0B">
        <w:t>erneut der</w:t>
      </w:r>
      <w:r>
        <w:t xml:space="preserve"> De</w:t>
      </w:r>
      <w:r w:rsidR="00E0738B">
        <w:t>sign</w:t>
      </w:r>
      <w:r w:rsidR="00E74D0B">
        <w:t>schritt, in dem die</w:t>
      </w:r>
      <w:r w:rsidR="00BB0BED">
        <w:t xml:space="preserve"> identifizierten Mänge</w:t>
      </w:r>
      <w:r w:rsidR="00E74D0B">
        <w:t>l der</w:t>
      </w:r>
      <w:r w:rsidR="00920FC0">
        <w:t xml:space="preserve"> Erklärungen </w:t>
      </w:r>
      <w:r w:rsidR="009C607C">
        <w:t>beseitigt</w:t>
      </w:r>
      <w:r w:rsidR="00920FC0">
        <w:t xml:space="preserve"> </w:t>
      </w:r>
      <w:r w:rsidR="00E74D0B">
        <w:t>werden.</w:t>
      </w:r>
      <w:r w:rsidR="00042CF6">
        <w:t xml:space="preserve"> Auch ohne identifizierte Mängel, sollte die</w:t>
      </w:r>
      <w:r w:rsidR="00410A9A">
        <w:t xml:space="preserve"> Qualität der Erklärungen </w:t>
      </w:r>
      <w:r w:rsidR="00042CF6">
        <w:t>weiterhin überprüft werden.</w:t>
      </w:r>
    </w:p>
    <w:sectPr w:rsidR="007B2F72" w:rsidRPr="007B2F72" w:rsidSect="009219AC">
      <w:headerReference w:type="default" r:id="rId14"/>
      <w:footerReference w:type="default" r:id="rId15"/>
      <w:headerReference w:type="first" r:id="rId16"/>
      <w:pgSz w:w="11906" w:h="16838" w:code="9"/>
      <w:pgMar w:top="720" w:right="936" w:bottom="720" w:left="936" w:header="0" w:footer="289"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DF8D7" w14:textId="77777777" w:rsidR="00B656F4" w:rsidRDefault="00B656F4">
      <w:r>
        <w:separator/>
      </w:r>
    </w:p>
    <w:p w14:paraId="15F00921" w14:textId="77777777" w:rsidR="00B656F4" w:rsidRDefault="00B656F4"/>
  </w:endnote>
  <w:endnote w:type="continuationSeparator" w:id="0">
    <w:p w14:paraId="37720546" w14:textId="77777777" w:rsidR="00B656F4" w:rsidRDefault="00B656F4">
      <w:r>
        <w:continuationSeparator/>
      </w:r>
    </w:p>
    <w:p w14:paraId="2C4120AA" w14:textId="77777777" w:rsidR="00B656F4" w:rsidRDefault="00B656F4"/>
  </w:endnote>
  <w:endnote w:type="continuationNotice" w:id="1">
    <w:p w14:paraId="5B46B036" w14:textId="77777777" w:rsidR="00B656F4" w:rsidRDefault="00B656F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07CC575F" w14:textId="77777777" w:rsidR="00DF027C" w:rsidRDefault="00DF027C">
        <w:pPr>
          <w:pStyle w:val="Fuzeile"/>
          <w:jc w:val="center"/>
        </w:pPr>
        <w:r>
          <w:rPr>
            <w:lang w:bidi="de-DE"/>
          </w:rPr>
          <w:fldChar w:fldCharType="begin"/>
        </w:r>
        <w:r>
          <w:rPr>
            <w:lang w:bidi="de-DE"/>
          </w:rPr>
          <w:instrText xml:space="preserve"> PAGE   \* MERGEFORMAT </w:instrText>
        </w:r>
        <w:r>
          <w:rPr>
            <w:lang w:bidi="de-DE"/>
          </w:rPr>
          <w:fldChar w:fldCharType="separate"/>
        </w:r>
        <w:r w:rsidR="00386BE2">
          <w:rPr>
            <w:noProof/>
            <w:lang w:bidi="de-DE"/>
          </w:rPr>
          <w:t>2</w:t>
        </w:r>
        <w:r>
          <w:rPr>
            <w:noProof/>
            <w:lang w:bidi="de-DE"/>
          </w:rPr>
          <w:fldChar w:fldCharType="end"/>
        </w:r>
      </w:p>
    </w:sdtContent>
  </w:sdt>
  <w:p w14:paraId="4540793B" w14:textId="77777777" w:rsidR="00DF027C" w:rsidRDefault="00DF027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DB740" w14:textId="77777777" w:rsidR="00B656F4" w:rsidRDefault="00B656F4">
      <w:r>
        <w:separator/>
      </w:r>
    </w:p>
    <w:p w14:paraId="4F9BC98C" w14:textId="77777777" w:rsidR="00B656F4" w:rsidRDefault="00B656F4"/>
  </w:footnote>
  <w:footnote w:type="continuationSeparator" w:id="0">
    <w:p w14:paraId="77EA3655" w14:textId="77777777" w:rsidR="00B656F4" w:rsidRDefault="00B656F4">
      <w:r>
        <w:continuationSeparator/>
      </w:r>
    </w:p>
    <w:p w14:paraId="6F336292" w14:textId="77777777" w:rsidR="00B656F4" w:rsidRDefault="00B656F4"/>
  </w:footnote>
  <w:footnote w:type="continuationNotice" w:id="1">
    <w:p w14:paraId="0094CE61" w14:textId="77777777" w:rsidR="00B656F4" w:rsidRDefault="00B656F4">
      <w:pPr>
        <w:spacing w:line="240" w:lineRule="auto"/>
      </w:pPr>
    </w:p>
  </w:footnote>
  <w:footnote w:id="2">
    <w:p w14:paraId="21E0293C" w14:textId="26E9FCA6" w:rsidR="00AD0264" w:rsidRDefault="00AD0264">
      <w:pPr>
        <w:pStyle w:val="Funotentext"/>
      </w:pPr>
      <w:r>
        <w:rPr>
          <w:rStyle w:val="Funotenzeichen"/>
        </w:rPr>
        <w:footnoteRef/>
      </w:r>
      <w:r>
        <w:t xml:space="preserve"> </w:t>
      </w:r>
      <w:r w:rsidR="00AB10C8" w:rsidRPr="00AB10C8">
        <w:rPr>
          <w:rStyle w:val="Inhaltszeichen"/>
          <w:b w:val="0"/>
          <w:bCs/>
        </w:rPr>
        <w:t>https://github.com/MiriamChm/Masterthesis_question_based_XAI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FABD0" w14:textId="6E050B79" w:rsidR="00D077E9" w:rsidRDefault="00D077E9" w:rsidP="009219AC">
    <w:pPr>
      <w:pStyle w:val="Kopfzeile"/>
    </w:pPr>
  </w:p>
  <w:p w14:paraId="5296031D" w14:textId="60024793" w:rsidR="009219AC" w:rsidRDefault="009219AC" w:rsidP="009219AC">
    <w:pPr>
      <w:pStyle w:val="Kopfzeile"/>
    </w:pPr>
  </w:p>
  <w:tbl>
    <w:tblPr>
      <w:tblStyle w:val="Tabellenraster"/>
      <w:tblW w:w="0" w:type="auto"/>
      <w:tblLook w:val="04A0" w:firstRow="1" w:lastRow="0" w:firstColumn="1" w:lastColumn="0" w:noHBand="0" w:noVBand="1"/>
    </w:tblPr>
    <w:tblGrid>
      <w:gridCol w:w="10024"/>
    </w:tblGrid>
    <w:tr w:rsidR="009219AC" w14:paraId="21D7CC99" w14:textId="77777777" w:rsidTr="009219AC">
      <w:trPr>
        <w:trHeight w:val="89"/>
      </w:trPr>
      <w:tc>
        <w:tcPr>
          <w:tcW w:w="10024" w:type="dxa"/>
          <w:tcBorders>
            <w:top w:val="nil"/>
            <w:left w:val="nil"/>
            <w:bottom w:val="nil"/>
            <w:right w:val="nil"/>
          </w:tcBorders>
          <w:shd w:val="clear" w:color="auto" w:fill="467A40"/>
        </w:tcPr>
        <w:p w14:paraId="58D5EC51" w14:textId="77777777" w:rsidR="009219AC" w:rsidRPr="009219AC" w:rsidRDefault="009219AC" w:rsidP="009219AC">
          <w:pPr>
            <w:pStyle w:val="Kopfzeile"/>
            <w:rPr>
              <w:sz w:val="6"/>
              <w:szCs w:val="2"/>
            </w:rPr>
          </w:pPr>
        </w:p>
      </w:tc>
    </w:tr>
  </w:tbl>
  <w:p w14:paraId="2A84259C" w14:textId="77777777" w:rsidR="009219AC" w:rsidRPr="009219AC" w:rsidRDefault="009219AC" w:rsidP="009219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7788" w14:textId="1D3BA1B6" w:rsidR="009219AC" w:rsidRDefault="009219AC">
    <w:pPr>
      <w:pStyle w:val="Kopfzeile"/>
    </w:pPr>
  </w:p>
  <w:p w14:paraId="13B773AC" w14:textId="7FDD5BEE" w:rsidR="009219AC" w:rsidRDefault="009219AC">
    <w:pPr>
      <w:pStyle w:val="Kopfzeile"/>
    </w:pPr>
  </w:p>
  <w:p w14:paraId="2C863737" w14:textId="3400FA65" w:rsidR="009219AC" w:rsidRDefault="009219AC">
    <w:pPr>
      <w:pStyle w:val="Kopfzeile"/>
    </w:pPr>
  </w:p>
  <w:p w14:paraId="2492BE20" w14:textId="77777777" w:rsidR="009219AC" w:rsidRDefault="009219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E5A"/>
    <w:multiLevelType w:val="hybridMultilevel"/>
    <w:tmpl w:val="1ED674C4"/>
    <w:lvl w:ilvl="0" w:tplc="8DD48058">
      <w:start w:val="3"/>
      <w:numFmt w:val="bullet"/>
      <w:lvlText w:val="-"/>
      <w:lvlJc w:val="left"/>
      <w:pPr>
        <w:ind w:left="414" w:hanging="360"/>
      </w:pPr>
      <w:rPr>
        <w:rFonts w:ascii="Calibri" w:eastAsiaTheme="minorEastAsia" w:hAnsi="Calibri" w:cs="Calibri"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1" w15:restartNumberingAfterBreak="0">
    <w:nsid w:val="0AD366AE"/>
    <w:multiLevelType w:val="hybridMultilevel"/>
    <w:tmpl w:val="58DC6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C05B71"/>
    <w:multiLevelType w:val="hybridMultilevel"/>
    <w:tmpl w:val="58DC6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D550EE"/>
    <w:multiLevelType w:val="hybridMultilevel"/>
    <w:tmpl w:val="715C69D8"/>
    <w:lvl w:ilvl="0" w:tplc="A4F60EA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FB40EA"/>
    <w:multiLevelType w:val="hybridMultilevel"/>
    <w:tmpl w:val="4942DD28"/>
    <w:lvl w:ilvl="0" w:tplc="7B36231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5C53B7"/>
    <w:multiLevelType w:val="hybridMultilevel"/>
    <w:tmpl w:val="35149FC2"/>
    <w:lvl w:ilvl="0" w:tplc="6796551A">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7CA63D6"/>
    <w:multiLevelType w:val="hybridMultilevel"/>
    <w:tmpl w:val="43E2B96C"/>
    <w:lvl w:ilvl="0" w:tplc="18CCCF0A">
      <w:start w:val="3"/>
      <w:numFmt w:val="bullet"/>
      <w:lvlText w:val="-"/>
      <w:lvlJc w:val="left"/>
      <w:pPr>
        <w:ind w:left="414" w:hanging="360"/>
      </w:pPr>
      <w:rPr>
        <w:rFonts w:ascii="Calibri" w:eastAsiaTheme="minorEastAsia" w:hAnsi="Calibri" w:cs="Calibri"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7" w15:restartNumberingAfterBreak="0">
    <w:nsid w:val="17EA1F6E"/>
    <w:multiLevelType w:val="hybridMultilevel"/>
    <w:tmpl w:val="0B2E26A8"/>
    <w:lvl w:ilvl="0" w:tplc="18CCCF0A">
      <w:start w:val="3"/>
      <w:numFmt w:val="bullet"/>
      <w:lvlText w:val="-"/>
      <w:lvlJc w:val="left"/>
      <w:pPr>
        <w:ind w:left="414"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772F"/>
    <w:multiLevelType w:val="hybridMultilevel"/>
    <w:tmpl w:val="E8EC4C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FE3B33"/>
    <w:multiLevelType w:val="hybridMultilevel"/>
    <w:tmpl w:val="98BA834E"/>
    <w:lvl w:ilvl="0" w:tplc="E5881310">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0" w15:restartNumberingAfterBreak="0">
    <w:nsid w:val="1D1E512B"/>
    <w:multiLevelType w:val="hybridMultilevel"/>
    <w:tmpl w:val="B7A26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713248"/>
    <w:multiLevelType w:val="hybridMultilevel"/>
    <w:tmpl w:val="F0908BA4"/>
    <w:lvl w:ilvl="0" w:tplc="7B36231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35BC6"/>
    <w:multiLevelType w:val="hybridMultilevel"/>
    <w:tmpl w:val="0E02B9D6"/>
    <w:lvl w:ilvl="0" w:tplc="7B36231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1E6F5F"/>
    <w:multiLevelType w:val="hybridMultilevel"/>
    <w:tmpl w:val="1AB4CE9C"/>
    <w:lvl w:ilvl="0" w:tplc="F6966550">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4" w15:restartNumberingAfterBreak="0">
    <w:nsid w:val="2FD66F08"/>
    <w:multiLevelType w:val="hybridMultilevel"/>
    <w:tmpl w:val="5448BCFE"/>
    <w:lvl w:ilvl="0" w:tplc="7B36231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2D4DE6"/>
    <w:multiLevelType w:val="hybridMultilevel"/>
    <w:tmpl w:val="B7A26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0A769E"/>
    <w:multiLevelType w:val="hybridMultilevel"/>
    <w:tmpl w:val="00644ABC"/>
    <w:lvl w:ilvl="0" w:tplc="7B36231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4C5017"/>
    <w:multiLevelType w:val="hybridMultilevel"/>
    <w:tmpl w:val="9508F73E"/>
    <w:lvl w:ilvl="0" w:tplc="D16E0F3A">
      <w:start w:val="26"/>
      <w:numFmt w:val="bullet"/>
      <w:lvlText w:val="-"/>
      <w:lvlJc w:val="left"/>
      <w:pPr>
        <w:ind w:left="720" w:hanging="360"/>
      </w:pPr>
      <w:rPr>
        <w:rFonts w:ascii="Calibri" w:eastAsiaTheme="minorEastAsia" w:hAnsi="Calibri" w:cs="Calibri"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433A2F"/>
    <w:multiLevelType w:val="hybridMultilevel"/>
    <w:tmpl w:val="A5088E0C"/>
    <w:lvl w:ilvl="0" w:tplc="F7CCEBCC">
      <w:start w:val="1"/>
      <w:numFmt w:val="bullet"/>
      <w:lvlText w:val="o"/>
      <w:lvlJc w:val="left"/>
      <w:pPr>
        <w:tabs>
          <w:tab w:val="num" w:pos="720"/>
        </w:tabs>
        <w:ind w:left="720" w:hanging="360"/>
      </w:pPr>
      <w:rPr>
        <w:rFonts w:ascii="Courier New" w:hAnsi="Courier New" w:hint="default"/>
      </w:rPr>
    </w:lvl>
    <w:lvl w:ilvl="1" w:tplc="8C088D90">
      <w:start w:val="1"/>
      <w:numFmt w:val="bullet"/>
      <w:lvlText w:val="o"/>
      <w:lvlJc w:val="left"/>
      <w:pPr>
        <w:tabs>
          <w:tab w:val="num" w:pos="1440"/>
        </w:tabs>
        <w:ind w:left="1440" w:hanging="360"/>
      </w:pPr>
      <w:rPr>
        <w:rFonts w:ascii="Courier New" w:hAnsi="Courier New" w:hint="default"/>
      </w:rPr>
    </w:lvl>
    <w:lvl w:ilvl="2" w:tplc="5100F392" w:tentative="1">
      <w:start w:val="1"/>
      <w:numFmt w:val="bullet"/>
      <w:lvlText w:val="o"/>
      <w:lvlJc w:val="left"/>
      <w:pPr>
        <w:tabs>
          <w:tab w:val="num" w:pos="2160"/>
        </w:tabs>
        <w:ind w:left="2160" w:hanging="360"/>
      </w:pPr>
      <w:rPr>
        <w:rFonts w:ascii="Courier New" w:hAnsi="Courier New" w:hint="default"/>
      </w:rPr>
    </w:lvl>
    <w:lvl w:ilvl="3" w:tplc="B01486A0" w:tentative="1">
      <w:start w:val="1"/>
      <w:numFmt w:val="bullet"/>
      <w:lvlText w:val="o"/>
      <w:lvlJc w:val="left"/>
      <w:pPr>
        <w:tabs>
          <w:tab w:val="num" w:pos="2880"/>
        </w:tabs>
        <w:ind w:left="2880" w:hanging="360"/>
      </w:pPr>
      <w:rPr>
        <w:rFonts w:ascii="Courier New" w:hAnsi="Courier New" w:hint="default"/>
      </w:rPr>
    </w:lvl>
    <w:lvl w:ilvl="4" w:tplc="2FA085AA" w:tentative="1">
      <w:start w:val="1"/>
      <w:numFmt w:val="bullet"/>
      <w:lvlText w:val="o"/>
      <w:lvlJc w:val="left"/>
      <w:pPr>
        <w:tabs>
          <w:tab w:val="num" w:pos="3600"/>
        </w:tabs>
        <w:ind w:left="3600" w:hanging="360"/>
      </w:pPr>
      <w:rPr>
        <w:rFonts w:ascii="Courier New" w:hAnsi="Courier New" w:hint="default"/>
      </w:rPr>
    </w:lvl>
    <w:lvl w:ilvl="5" w:tplc="2EBE88E8" w:tentative="1">
      <w:start w:val="1"/>
      <w:numFmt w:val="bullet"/>
      <w:lvlText w:val="o"/>
      <w:lvlJc w:val="left"/>
      <w:pPr>
        <w:tabs>
          <w:tab w:val="num" w:pos="4320"/>
        </w:tabs>
        <w:ind w:left="4320" w:hanging="360"/>
      </w:pPr>
      <w:rPr>
        <w:rFonts w:ascii="Courier New" w:hAnsi="Courier New" w:hint="default"/>
      </w:rPr>
    </w:lvl>
    <w:lvl w:ilvl="6" w:tplc="CEBA67B8" w:tentative="1">
      <w:start w:val="1"/>
      <w:numFmt w:val="bullet"/>
      <w:lvlText w:val="o"/>
      <w:lvlJc w:val="left"/>
      <w:pPr>
        <w:tabs>
          <w:tab w:val="num" w:pos="5040"/>
        </w:tabs>
        <w:ind w:left="5040" w:hanging="360"/>
      </w:pPr>
      <w:rPr>
        <w:rFonts w:ascii="Courier New" w:hAnsi="Courier New" w:hint="default"/>
      </w:rPr>
    </w:lvl>
    <w:lvl w:ilvl="7" w:tplc="74B6F0F0" w:tentative="1">
      <w:start w:val="1"/>
      <w:numFmt w:val="bullet"/>
      <w:lvlText w:val="o"/>
      <w:lvlJc w:val="left"/>
      <w:pPr>
        <w:tabs>
          <w:tab w:val="num" w:pos="5760"/>
        </w:tabs>
        <w:ind w:left="5760" w:hanging="360"/>
      </w:pPr>
      <w:rPr>
        <w:rFonts w:ascii="Courier New" w:hAnsi="Courier New" w:hint="default"/>
      </w:rPr>
    </w:lvl>
    <w:lvl w:ilvl="8" w:tplc="B71A11F8" w:tentative="1">
      <w:start w:val="1"/>
      <w:numFmt w:val="bullet"/>
      <w:lvlText w:val="o"/>
      <w:lvlJc w:val="left"/>
      <w:pPr>
        <w:tabs>
          <w:tab w:val="num" w:pos="6480"/>
        </w:tabs>
        <w:ind w:left="6480" w:hanging="360"/>
      </w:pPr>
      <w:rPr>
        <w:rFonts w:ascii="Courier New" w:hAnsi="Courier New" w:hint="default"/>
      </w:rPr>
    </w:lvl>
  </w:abstractNum>
  <w:abstractNum w:abstractNumId="19" w15:restartNumberingAfterBreak="0">
    <w:nsid w:val="38624D49"/>
    <w:multiLevelType w:val="hybridMultilevel"/>
    <w:tmpl w:val="B7A26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A1D36C6"/>
    <w:multiLevelType w:val="hybridMultilevel"/>
    <w:tmpl w:val="5088D0AE"/>
    <w:lvl w:ilvl="0" w:tplc="1272FD76">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1" w15:restartNumberingAfterBreak="0">
    <w:nsid w:val="3B863188"/>
    <w:multiLevelType w:val="hybridMultilevel"/>
    <w:tmpl w:val="56BAA65E"/>
    <w:lvl w:ilvl="0" w:tplc="6D18D008">
      <w:start w:val="3"/>
      <w:numFmt w:val="bullet"/>
      <w:lvlText w:val="-"/>
      <w:lvlJc w:val="left"/>
      <w:pPr>
        <w:ind w:left="774" w:hanging="360"/>
      </w:pPr>
      <w:rPr>
        <w:rFonts w:ascii="Calibri" w:eastAsiaTheme="minorEastAsia" w:hAnsi="Calibri" w:cs="Calibri"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2" w15:restartNumberingAfterBreak="0">
    <w:nsid w:val="3C4845CF"/>
    <w:multiLevelType w:val="hybridMultilevel"/>
    <w:tmpl w:val="E97A8730"/>
    <w:lvl w:ilvl="0" w:tplc="385CA8B0">
      <w:start w:val="1"/>
      <w:numFmt w:val="bullet"/>
      <w:lvlText w:val="-"/>
      <w:lvlJc w:val="left"/>
      <w:pPr>
        <w:ind w:left="414" w:hanging="360"/>
      </w:pPr>
      <w:rPr>
        <w:rFonts w:ascii="Calibri" w:eastAsiaTheme="minorEastAsia" w:hAnsi="Calibri" w:cs="Calibri"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23" w15:restartNumberingAfterBreak="0">
    <w:nsid w:val="3F8B6A42"/>
    <w:multiLevelType w:val="hybridMultilevel"/>
    <w:tmpl w:val="B7A26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048478C"/>
    <w:multiLevelType w:val="hybridMultilevel"/>
    <w:tmpl w:val="3246EF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26D0E88"/>
    <w:multiLevelType w:val="hybridMultilevel"/>
    <w:tmpl w:val="5388F786"/>
    <w:lvl w:ilvl="0" w:tplc="18CCCF0A">
      <w:start w:val="3"/>
      <w:numFmt w:val="bullet"/>
      <w:lvlText w:val="-"/>
      <w:lvlJc w:val="left"/>
      <w:pPr>
        <w:ind w:left="414"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38108E"/>
    <w:multiLevelType w:val="hybridMultilevel"/>
    <w:tmpl w:val="98BA834E"/>
    <w:lvl w:ilvl="0" w:tplc="E5881310">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7" w15:restartNumberingAfterBreak="0">
    <w:nsid w:val="46882183"/>
    <w:multiLevelType w:val="hybridMultilevel"/>
    <w:tmpl w:val="B7A26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DFD16AD"/>
    <w:multiLevelType w:val="hybridMultilevel"/>
    <w:tmpl w:val="B7A26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111510"/>
    <w:multiLevelType w:val="hybridMultilevel"/>
    <w:tmpl w:val="D6424F98"/>
    <w:lvl w:ilvl="0" w:tplc="C63C8806">
      <w:start w:val="1"/>
      <w:numFmt w:val="bullet"/>
      <w:lvlText w:val="-"/>
      <w:lvlJc w:val="left"/>
      <w:pPr>
        <w:ind w:left="414" w:hanging="360"/>
      </w:pPr>
      <w:rPr>
        <w:rFonts w:ascii="Calibri" w:eastAsiaTheme="minorEastAsia" w:hAnsi="Calibri" w:cs="Calibri"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30" w15:restartNumberingAfterBreak="0">
    <w:nsid w:val="509B2276"/>
    <w:multiLevelType w:val="hybridMultilevel"/>
    <w:tmpl w:val="61A8DAAE"/>
    <w:lvl w:ilvl="0" w:tplc="6DB2E334">
      <w:start w:val="5"/>
      <w:numFmt w:val="bullet"/>
      <w:lvlText w:val="-"/>
      <w:lvlJc w:val="left"/>
      <w:pPr>
        <w:tabs>
          <w:tab w:val="num" w:pos="720"/>
        </w:tabs>
        <w:ind w:left="720" w:hanging="360"/>
      </w:pPr>
      <w:rPr>
        <w:rFonts w:ascii="Calibri" w:eastAsiaTheme="minorEastAsia" w:hAnsi="Calibri" w:cs="Calibri" w:hint="default"/>
      </w:rPr>
    </w:lvl>
    <w:lvl w:ilvl="1" w:tplc="8C088D90">
      <w:start w:val="1"/>
      <w:numFmt w:val="bullet"/>
      <w:lvlText w:val="o"/>
      <w:lvlJc w:val="left"/>
      <w:pPr>
        <w:tabs>
          <w:tab w:val="num" w:pos="1440"/>
        </w:tabs>
        <w:ind w:left="1440" w:hanging="360"/>
      </w:pPr>
      <w:rPr>
        <w:rFonts w:ascii="Courier New" w:hAnsi="Courier New" w:hint="default"/>
      </w:rPr>
    </w:lvl>
    <w:lvl w:ilvl="2" w:tplc="5100F392" w:tentative="1">
      <w:start w:val="1"/>
      <w:numFmt w:val="bullet"/>
      <w:lvlText w:val="o"/>
      <w:lvlJc w:val="left"/>
      <w:pPr>
        <w:tabs>
          <w:tab w:val="num" w:pos="2160"/>
        </w:tabs>
        <w:ind w:left="2160" w:hanging="360"/>
      </w:pPr>
      <w:rPr>
        <w:rFonts w:ascii="Courier New" w:hAnsi="Courier New" w:hint="default"/>
      </w:rPr>
    </w:lvl>
    <w:lvl w:ilvl="3" w:tplc="B01486A0" w:tentative="1">
      <w:start w:val="1"/>
      <w:numFmt w:val="bullet"/>
      <w:lvlText w:val="o"/>
      <w:lvlJc w:val="left"/>
      <w:pPr>
        <w:tabs>
          <w:tab w:val="num" w:pos="2880"/>
        </w:tabs>
        <w:ind w:left="2880" w:hanging="360"/>
      </w:pPr>
      <w:rPr>
        <w:rFonts w:ascii="Courier New" w:hAnsi="Courier New" w:hint="default"/>
      </w:rPr>
    </w:lvl>
    <w:lvl w:ilvl="4" w:tplc="2FA085AA" w:tentative="1">
      <w:start w:val="1"/>
      <w:numFmt w:val="bullet"/>
      <w:lvlText w:val="o"/>
      <w:lvlJc w:val="left"/>
      <w:pPr>
        <w:tabs>
          <w:tab w:val="num" w:pos="3600"/>
        </w:tabs>
        <w:ind w:left="3600" w:hanging="360"/>
      </w:pPr>
      <w:rPr>
        <w:rFonts w:ascii="Courier New" w:hAnsi="Courier New" w:hint="default"/>
      </w:rPr>
    </w:lvl>
    <w:lvl w:ilvl="5" w:tplc="2EBE88E8" w:tentative="1">
      <w:start w:val="1"/>
      <w:numFmt w:val="bullet"/>
      <w:lvlText w:val="o"/>
      <w:lvlJc w:val="left"/>
      <w:pPr>
        <w:tabs>
          <w:tab w:val="num" w:pos="4320"/>
        </w:tabs>
        <w:ind w:left="4320" w:hanging="360"/>
      </w:pPr>
      <w:rPr>
        <w:rFonts w:ascii="Courier New" w:hAnsi="Courier New" w:hint="default"/>
      </w:rPr>
    </w:lvl>
    <w:lvl w:ilvl="6" w:tplc="CEBA67B8" w:tentative="1">
      <w:start w:val="1"/>
      <w:numFmt w:val="bullet"/>
      <w:lvlText w:val="o"/>
      <w:lvlJc w:val="left"/>
      <w:pPr>
        <w:tabs>
          <w:tab w:val="num" w:pos="5040"/>
        </w:tabs>
        <w:ind w:left="5040" w:hanging="360"/>
      </w:pPr>
      <w:rPr>
        <w:rFonts w:ascii="Courier New" w:hAnsi="Courier New" w:hint="default"/>
      </w:rPr>
    </w:lvl>
    <w:lvl w:ilvl="7" w:tplc="74B6F0F0" w:tentative="1">
      <w:start w:val="1"/>
      <w:numFmt w:val="bullet"/>
      <w:lvlText w:val="o"/>
      <w:lvlJc w:val="left"/>
      <w:pPr>
        <w:tabs>
          <w:tab w:val="num" w:pos="5760"/>
        </w:tabs>
        <w:ind w:left="5760" w:hanging="360"/>
      </w:pPr>
      <w:rPr>
        <w:rFonts w:ascii="Courier New" w:hAnsi="Courier New" w:hint="default"/>
      </w:rPr>
    </w:lvl>
    <w:lvl w:ilvl="8" w:tplc="B71A11F8" w:tentative="1">
      <w:start w:val="1"/>
      <w:numFmt w:val="bullet"/>
      <w:lvlText w:val="o"/>
      <w:lvlJc w:val="left"/>
      <w:pPr>
        <w:tabs>
          <w:tab w:val="num" w:pos="6480"/>
        </w:tabs>
        <w:ind w:left="6480" w:hanging="360"/>
      </w:pPr>
      <w:rPr>
        <w:rFonts w:ascii="Courier New" w:hAnsi="Courier New" w:hint="default"/>
      </w:rPr>
    </w:lvl>
  </w:abstractNum>
  <w:abstractNum w:abstractNumId="31" w15:restartNumberingAfterBreak="0">
    <w:nsid w:val="58AC7F68"/>
    <w:multiLevelType w:val="hybridMultilevel"/>
    <w:tmpl w:val="EBE8BF34"/>
    <w:lvl w:ilvl="0" w:tplc="6DB2E334">
      <w:start w:val="5"/>
      <w:numFmt w:val="bullet"/>
      <w:lvlText w:val="-"/>
      <w:lvlJc w:val="left"/>
      <w:pPr>
        <w:ind w:left="360" w:hanging="360"/>
      </w:pPr>
      <w:rPr>
        <w:rFonts w:ascii="Calibri" w:eastAsiaTheme="minorEastAsia"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A483928"/>
    <w:multiLevelType w:val="hybridMultilevel"/>
    <w:tmpl w:val="8124B0A0"/>
    <w:lvl w:ilvl="0" w:tplc="89BA1D32">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E11BDD"/>
    <w:multiLevelType w:val="hybridMultilevel"/>
    <w:tmpl w:val="0BA06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B0794E"/>
    <w:multiLevelType w:val="multilevel"/>
    <w:tmpl w:val="97D0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F676BC"/>
    <w:multiLevelType w:val="hybridMultilevel"/>
    <w:tmpl w:val="B3C4DB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F10BC4"/>
    <w:multiLevelType w:val="hybridMultilevel"/>
    <w:tmpl w:val="96F6C44C"/>
    <w:lvl w:ilvl="0" w:tplc="7B36231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0F7C62"/>
    <w:multiLevelType w:val="hybridMultilevel"/>
    <w:tmpl w:val="2CDEA6CE"/>
    <w:lvl w:ilvl="0" w:tplc="AE28D02A">
      <w:start w:val="1"/>
      <w:numFmt w:val="bullet"/>
      <w:lvlText w:val="•"/>
      <w:lvlJc w:val="left"/>
      <w:pPr>
        <w:tabs>
          <w:tab w:val="num" w:pos="720"/>
        </w:tabs>
        <w:ind w:left="720" w:hanging="360"/>
      </w:pPr>
      <w:rPr>
        <w:rFonts w:ascii="Times New Roman" w:hAnsi="Times New Roman" w:hint="default"/>
      </w:rPr>
    </w:lvl>
    <w:lvl w:ilvl="1" w:tplc="638419D8" w:tentative="1">
      <w:start w:val="1"/>
      <w:numFmt w:val="bullet"/>
      <w:lvlText w:val="•"/>
      <w:lvlJc w:val="left"/>
      <w:pPr>
        <w:tabs>
          <w:tab w:val="num" w:pos="1440"/>
        </w:tabs>
        <w:ind w:left="1440" w:hanging="360"/>
      </w:pPr>
      <w:rPr>
        <w:rFonts w:ascii="Times New Roman" w:hAnsi="Times New Roman" w:hint="default"/>
      </w:rPr>
    </w:lvl>
    <w:lvl w:ilvl="2" w:tplc="D7185370" w:tentative="1">
      <w:start w:val="1"/>
      <w:numFmt w:val="bullet"/>
      <w:lvlText w:val="•"/>
      <w:lvlJc w:val="left"/>
      <w:pPr>
        <w:tabs>
          <w:tab w:val="num" w:pos="2160"/>
        </w:tabs>
        <w:ind w:left="2160" w:hanging="360"/>
      </w:pPr>
      <w:rPr>
        <w:rFonts w:ascii="Times New Roman" w:hAnsi="Times New Roman" w:hint="default"/>
      </w:rPr>
    </w:lvl>
    <w:lvl w:ilvl="3" w:tplc="718478AC" w:tentative="1">
      <w:start w:val="1"/>
      <w:numFmt w:val="bullet"/>
      <w:lvlText w:val="•"/>
      <w:lvlJc w:val="left"/>
      <w:pPr>
        <w:tabs>
          <w:tab w:val="num" w:pos="2880"/>
        </w:tabs>
        <w:ind w:left="2880" w:hanging="360"/>
      </w:pPr>
      <w:rPr>
        <w:rFonts w:ascii="Times New Roman" w:hAnsi="Times New Roman" w:hint="default"/>
      </w:rPr>
    </w:lvl>
    <w:lvl w:ilvl="4" w:tplc="D3D2ABB2" w:tentative="1">
      <w:start w:val="1"/>
      <w:numFmt w:val="bullet"/>
      <w:lvlText w:val="•"/>
      <w:lvlJc w:val="left"/>
      <w:pPr>
        <w:tabs>
          <w:tab w:val="num" w:pos="3600"/>
        </w:tabs>
        <w:ind w:left="3600" w:hanging="360"/>
      </w:pPr>
      <w:rPr>
        <w:rFonts w:ascii="Times New Roman" w:hAnsi="Times New Roman" w:hint="default"/>
      </w:rPr>
    </w:lvl>
    <w:lvl w:ilvl="5" w:tplc="4BD0ED84" w:tentative="1">
      <w:start w:val="1"/>
      <w:numFmt w:val="bullet"/>
      <w:lvlText w:val="•"/>
      <w:lvlJc w:val="left"/>
      <w:pPr>
        <w:tabs>
          <w:tab w:val="num" w:pos="4320"/>
        </w:tabs>
        <w:ind w:left="4320" w:hanging="360"/>
      </w:pPr>
      <w:rPr>
        <w:rFonts w:ascii="Times New Roman" w:hAnsi="Times New Roman" w:hint="default"/>
      </w:rPr>
    </w:lvl>
    <w:lvl w:ilvl="6" w:tplc="6F4E7D74" w:tentative="1">
      <w:start w:val="1"/>
      <w:numFmt w:val="bullet"/>
      <w:lvlText w:val="•"/>
      <w:lvlJc w:val="left"/>
      <w:pPr>
        <w:tabs>
          <w:tab w:val="num" w:pos="5040"/>
        </w:tabs>
        <w:ind w:left="5040" w:hanging="360"/>
      </w:pPr>
      <w:rPr>
        <w:rFonts w:ascii="Times New Roman" w:hAnsi="Times New Roman" w:hint="default"/>
      </w:rPr>
    </w:lvl>
    <w:lvl w:ilvl="7" w:tplc="605E4F5C" w:tentative="1">
      <w:start w:val="1"/>
      <w:numFmt w:val="bullet"/>
      <w:lvlText w:val="•"/>
      <w:lvlJc w:val="left"/>
      <w:pPr>
        <w:tabs>
          <w:tab w:val="num" w:pos="5760"/>
        </w:tabs>
        <w:ind w:left="5760" w:hanging="360"/>
      </w:pPr>
      <w:rPr>
        <w:rFonts w:ascii="Times New Roman" w:hAnsi="Times New Roman" w:hint="default"/>
      </w:rPr>
    </w:lvl>
    <w:lvl w:ilvl="8" w:tplc="10D03AC8"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6D6452C8"/>
    <w:multiLevelType w:val="hybridMultilevel"/>
    <w:tmpl w:val="62B4F5C8"/>
    <w:lvl w:ilvl="0" w:tplc="A202CE92">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D9663B2"/>
    <w:multiLevelType w:val="hybridMultilevel"/>
    <w:tmpl w:val="B7A26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0A947A6"/>
    <w:multiLevelType w:val="hybridMultilevel"/>
    <w:tmpl w:val="2C588C22"/>
    <w:lvl w:ilvl="0" w:tplc="7B36231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C42F4E"/>
    <w:multiLevelType w:val="hybridMultilevel"/>
    <w:tmpl w:val="B7A26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36832D0"/>
    <w:multiLevelType w:val="hybridMultilevel"/>
    <w:tmpl w:val="3246EF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8C44F1D"/>
    <w:multiLevelType w:val="multilevel"/>
    <w:tmpl w:val="8988C5E0"/>
    <w:lvl w:ilvl="0">
      <w:start w:val="5"/>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F97F52"/>
    <w:multiLevelType w:val="hybridMultilevel"/>
    <w:tmpl w:val="93FCB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F67795E"/>
    <w:multiLevelType w:val="hybridMultilevel"/>
    <w:tmpl w:val="B7A26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2"/>
  </w:num>
  <w:num w:numId="3">
    <w:abstractNumId w:val="5"/>
  </w:num>
  <w:num w:numId="4">
    <w:abstractNumId w:val="17"/>
  </w:num>
  <w:num w:numId="5">
    <w:abstractNumId w:val="1"/>
  </w:num>
  <w:num w:numId="6">
    <w:abstractNumId w:val="34"/>
  </w:num>
  <w:num w:numId="7">
    <w:abstractNumId w:val="6"/>
  </w:num>
  <w:num w:numId="8">
    <w:abstractNumId w:val="32"/>
  </w:num>
  <w:num w:numId="9">
    <w:abstractNumId w:val="23"/>
  </w:num>
  <w:num w:numId="10">
    <w:abstractNumId w:val="15"/>
  </w:num>
  <w:num w:numId="11">
    <w:abstractNumId w:val="38"/>
  </w:num>
  <w:num w:numId="12">
    <w:abstractNumId w:val="41"/>
  </w:num>
  <w:num w:numId="13">
    <w:abstractNumId w:val="39"/>
  </w:num>
  <w:num w:numId="14">
    <w:abstractNumId w:val="27"/>
  </w:num>
  <w:num w:numId="15">
    <w:abstractNumId w:val="28"/>
  </w:num>
  <w:num w:numId="16">
    <w:abstractNumId w:val="21"/>
  </w:num>
  <w:num w:numId="17">
    <w:abstractNumId w:val="20"/>
  </w:num>
  <w:num w:numId="18">
    <w:abstractNumId w:val="22"/>
  </w:num>
  <w:num w:numId="19">
    <w:abstractNumId w:val="13"/>
  </w:num>
  <w:num w:numId="20">
    <w:abstractNumId w:val="45"/>
  </w:num>
  <w:num w:numId="21">
    <w:abstractNumId w:val="19"/>
  </w:num>
  <w:num w:numId="22">
    <w:abstractNumId w:val="10"/>
  </w:num>
  <w:num w:numId="23">
    <w:abstractNumId w:val="0"/>
  </w:num>
  <w:num w:numId="24">
    <w:abstractNumId w:val="44"/>
  </w:num>
  <w:num w:numId="25">
    <w:abstractNumId w:val="29"/>
  </w:num>
  <w:num w:numId="26">
    <w:abstractNumId w:val="26"/>
  </w:num>
  <w:num w:numId="27">
    <w:abstractNumId w:val="40"/>
  </w:num>
  <w:num w:numId="28">
    <w:abstractNumId w:val="36"/>
  </w:num>
  <w:num w:numId="29">
    <w:abstractNumId w:val="12"/>
  </w:num>
  <w:num w:numId="30">
    <w:abstractNumId w:val="14"/>
  </w:num>
  <w:num w:numId="31">
    <w:abstractNumId w:val="16"/>
  </w:num>
  <w:num w:numId="32">
    <w:abstractNumId w:val="11"/>
  </w:num>
  <w:num w:numId="33">
    <w:abstractNumId w:val="4"/>
  </w:num>
  <w:num w:numId="34">
    <w:abstractNumId w:val="42"/>
  </w:num>
  <w:num w:numId="35">
    <w:abstractNumId w:val="9"/>
  </w:num>
  <w:num w:numId="36">
    <w:abstractNumId w:val="24"/>
  </w:num>
  <w:num w:numId="37">
    <w:abstractNumId w:val="3"/>
  </w:num>
  <w:num w:numId="38">
    <w:abstractNumId w:val="18"/>
  </w:num>
  <w:num w:numId="39">
    <w:abstractNumId w:val="7"/>
  </w:num>
  <w:num w:numId="40">
    <w:abstractNumId w:val="30"/>
  </w:num>
  <w:num w:numId="41">
    <w:abstractNumId w:val="37"/>
  </w:num>
  <w:num w:numId="42">
    <w:abstractNumId w:val="25"/>
  </w:num>
  <w:num w:numId="43">
    <w:abstractNumId w:val="33"/>
  </w:num>
  <w:num w:numId="44">
    <w:abstractNumId w:val="43"/>
  </w:num>
  <w:num w:numId="45">
    <w:abstractNumId w:val="35"/>
  </w:num>
  <w:num w:numId="46">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75"/>
    <w:rsid w:val="000049EF"/>
    <w:rsid w:val="00006368"/>
    <w:rsid w:val="000072EC"/>
    <w:rsid w:val="00010999"/>
    <w:rsid w:val="00010B91"/>
    <w:rsid w:val="00010FFF"/>
    <w:rsid w:val="000116AD"/>
    <w:rsid w:val="00012FD3"/>
    <w:rsid w:val="0001469C"/>
    <w:rsid w:val="00015666"/>
    <w:rsid w:val="00015691"/>
    <w:rsid w:val="00015D1A"/>
    <w:rsid w:val="00016102"/>
    <w:rsid w:val="000162A8"/>
    <w:rsid w:val="00017F80"/>
    <w:rsid w:val="000204CE"/>
    <w:rsid w:val="00020CD9"/>
    <w:rsid w:val="00022E66"/>
    <w:rsid w:val="00023D87"/>
    <w:rsid w:val="0002482E"/>
    <w:rsid w:val="00025127"/>
    <w:rsid w:val="00026881"/>
    <w:rsid w:val="00026FDF"/>
    <w:rsid w:val="0003156D"/>
    <w:rsid w:val="00032241"/>
    <w:rsid w:val="000325BE"/>
    <w:rsid w:val="00034052"/>
    <w:rsid w:val="000349B7"/>
    <w:rsid w:val="000356CF"/>
    <w:rsid w:val="000358F9"/>
    <w:rsid w:val="000360C9"/>
    <w:rsid w:val="000363C0"/>
    <w:rsid w:val="00036B60"/>
    <w:rsid w:val="00040998"/>
    <w:rsid w:val="00041665"/>
    <w:rsid w:val="00042CF6"/>
    <w:rsid w:val="00043006"/>
    <w:rsid w:val="000434C9"/>
    <w:rsid w:val="00043E7A"/>
    <w:rsid w:val="000446BC"/>
    <w:rsid w:val="00050324"/>
    <w:rsid w:val="00050435"/>
    <w:rsid w:val="00050EEC"/>
    <w:rsid w:val="00052BE8"/>
    <w:rsid w:val="0005480A"/>
    <w:rsid w:val="00056A47"/>
    <w:rsid w:val="00056FDB"/>
    <w:rsid w:val="00057416"/>
    <w:rsid w:val="000600B6"/>
    <w:rsid w:val="000607BA"/>
    <w:rsid w:val="00061139"/>
    <w:rsid w:val="00061B1E"/>
    <w:rsid w:val="000632C8"/>
    <w:rsid w:val="0006462E"/>
    <w:rsid w:val="00065112"/>
    <w:rsid w:val="00066D7B"/>
    <w:rsid w:val="00070454"/>
    <w:rsid w:val="0007384D"/>
    <w:rsid w:val="00073D1C"/>
    <w:rsid w:val="00073EF5"/>
    <w:rsid w:val="000740C6"/>
    <w:rsid w:val="00076743"/>
    <w:rsid w:val="00081CF5"/>
    <w:rsid w:val="0008446F"/>
    <w:rsid w:val="000850B2"/>
    <w:rsid w:val="00085125"/>
    <w:rsid w:val="00087AF6"/>
    <w:rsid w:val="00093F4E"/>
    <w:rsid w:val="000942E0"/>
    <w:rsid w:val="00094AD5"/>
    <w:rsid w:val="00095974"/>
    <w:rsid w:val="000965AF"/>
    <w:rsid w:val="00097244"/>
    <w:rsid w:val="000A0150"/>
    <w:rsid w:val="000A2030"/>
    <w:rsid w:val="000A297E"/>
    <w:rsid w:val="000A3467"/>
    <w:rsid w:val="000A7386"/>
    <w:rsid w:val="000B0ACD"/>
    <w:rsid w:val="000B3257"/>
    <w:rsid w:val="000B355C"/>
    <w:rsid w:val="000B3869"/>
    <w:rsid w:val="000B4317"/>
    <w:rsid w:val="000B4558"/>
    <w:rsid w:val="000B47B5"/>
    <w:rsid w:val="000B50F2"/>
    <w:rsid w:val="000B6992"/>
    <w:rsid w:val="000C0150"/>
    <w:rsid w:val="000C1AD3"/>
    <w:rsid w:val="000C2EF8"/>
    <w:rsid w:val="000C4594"/>
    <w:rsid w:val="000C4717"/>
    <w:rsid w:val="000C6BEC"/>
    <w:rsid w:val="000C7EDC"/>
    <w:rsid w:val="000D1839"/>
    <w:rsid w:val="000D1AC9"/>
    <w:rsid w:val="000D1E7C"/>
    <w:rsid w:val="000D24B8"/>
    <w:rsid w:val="000D24F3"/>
    <w:rsid w:val="000D42FC"/>
    <w:rsid w:val="000D675F"/>
    <w:rsid w:val="000D6C02"/>
    <w:rsid w:val="000E1141"/>
    <w:rsid w:val="000E1E2E"/>
    <w:rsid w:val="000E3464"/>
    <w:rsid w:val="000E5D8F"/>
    <w:rsid w:val="000E63C9"/>
    <w:rsid w:val="000F0365"/>
    <w:rsid w:val="000F063B"/>
    <w:rsid w:val="000F0D83"/>
    <w:rsid w:val="000F3931"/>
    <w:rsid w:val="000F3D7D"/>
    <w:rsid w:val="000F5BF9"/>
    <w:rsid w:val="000F7DF1"/>
    <w:rsid w:val="0010062D"/>
    <w:rsid w:val="00100A3F"/>
    <w:rsid w:val="00100F36"/>
    <w:rsid w:val="001025A1"/>
    <w:rsid w:val="001049B7"/>
    <w:rsid w:val="00107168"/>
    <w:rsid w:val="00107291"/>
    <w:rsid w:val="00107B83"/>
    <w:rsid w:val="00107F42"/>
    <w:rsid w:val="00111B59"/>
    <w:rsid w:val="00113246"/>
    <w:rsid w:val="00113249"/>
    <w:rsid w:val="00114AA2"/>
    <w:rsid w:val="00115E53"/>
    <w:rsid w:val="0011758F"/>
    <w:rsid w:val="001201B1"/>
    <w:rsid w:val="001212AD"/>
    <w:rsid w:val="001251E5"/>
    <w:rsid w:val="001259A6"/>
    <w:rsid w:val="00125AD1"/>
    <w:rsid w:val="001274AF"/>
    <w:rsid w:val="00130E9D"/>
    <w:rsid w:val="00131198"/>
    <w:rsid w:val="00133C6E"/>
    <w:rsid w:val="00135816"/>
    <w:rsid w:val="0014038E"/>
    <w:rsid w:val="00140A8E"/>
    <w:rsid w:val="00140BDF"/>
    <w:rsid w:val="00140D54"/>
    <w:rsid w:val="001416CC"/>
    <w:rsid w:val="0014277E"/>
    <w:rsid w:val="001429C5"/>
    <w:rsid w:val="001434D3"/>
    <w:rsid w:val="0014379E"/>
    <w:rsid w:val="00144939"/>
    <w:rsid w:val="0014586F"/>
    <w:rsid w:val="00145B64"/>
    <w:rsid w:val="001503A9"/>
    <w:rsid w:val="00150A6D"/>
    <w:rsid w:val="0015269E"/>
    <w:rsid w:val="001549CF"/>
    <w:rsid w:val="00155E2C"/>
    <w:rsid w:val="001565F7"/>
    <w:rsid w:val="00163737"/>
    <w:rsid w:val="00164F5C"/>
    <w:rsid w:val="00166553"/>
    <w:rsid w:val="00167048"/>
    <w:rsid w:val="00167228"/>
    <w:rsid w:val="00170153"/>
    <w:rsid w:val="0017022F"/>
    <w:rsid w:val="001716EE"/>
    <w:rsid w:val="001759D8"/>
    <w:rsid w:val="001769D0"/>
    <w:rsid w:val="00181BB7"/>
    <w:rsid w:val="0018445B"/>
    <w:rsid w:val="00185B35"/>
    <w:rsid w:val="00187557"/>
    <w:rsid w:val="0019085F"/>
    <w:rsid w:val="001911B0"/>
    <w:rsid w:val="00192708"/>
    <w:rsid w:val="001928C8"/>
    <w:rsid w:val="001931F1"/>
    <w:rsid w:val="00193E6F"/>
    <w:rsid w:val="0019471F"/>
    <w:rsid w:val="001949AC"/>
    <w:rsid w:val="00196A43"/>
    <w:rsid w:val="00197231"/>
    <w:rsid w:val="0019734C"/>
    <w:rsid w:val="001A1324"/>
    <w:rsid w:val="001A191C"/>
    <w:rsid w:val="001A22FF"/>
    <w:rsid w:val="001A3A1B"/>
    <w:rsid w:val="001A5CF1"/>
    <w:rsid w:val="001A6CBD"/>
    <w:rsid w:val="001A6D64"/>
    <w:rsid w:val="001A7CF0"/>
    <w:rsid w:val="001B0D98"/>
    <w:rsid w:val="001B1E0C"/>
    <w:rsid w:val="001B431C"/>
    <w:rsid w:val="001B4FB2"/>
    <w:rsid w:val="001B6939"/>
    <w:rsid w:val="001B6A25"/>
    <w:rsid w:val="001B77C0"/>
    <w:rsid w:val="001C0AC4"/>
    <w:rsid w:val="001C33B7"/>
    <w:rsid w:val="001C39F6"/>
    <w:rsid w:val="001C3E67"/>
    <w:rsid w:val="001C57F3"/>
    <w:rsid w:val="001C5921"/>
    <w:rsid w:val="001C606A"/>
    <w:rsid w:val="001C7AF1"/>
    <w:rsid w:val="001D0FCE"/>
    <w:rsid w:val="001D1762"/>
    <w:rsid w:val="001D19E8"/>
    <w:rsid w:val="001D2015"/>
    <w:rsid w:val="001D21AA"/>
    <w:rsid w:val="001D770E"/>
    <w:rsid w:val="001E032F"/>
    <w:rsid w:val="001E20EA"/>
    <w:rsid w:val="001E42F1"/>
    <w:rsid w:val="001E5412"/>
    <w:rsid w:val="001E556B"/>
    <w:rsid w:val="001F246C"/>
    <w:rsid w:val="001F2580"/>
    <w:rsid w:val="001F2BC8"/>
    <w:rsid w:val="001F439B"/>
    <w:rsid w:val="001F478C"/>
    <w:rsid w:val="001F5937"/>
    <w:rsid w:val="001F5F6B"/>
    <w:rsid w:val="001F635F"/>
    <w:rsid w:val="001F6A03"/>
    <w:rsid w:val="001F6AA0"/>
    <w:rsid w:val="001F72FA"/>
    <w:rsid w:val="001F7FF7"/>
    <w:rsid w:val="00200B2D"/>
    <w:rsid w:val="00201BC1"/>
    <w:rsid w:val="00202E5C"/>
    <w:rsid w:val="00203896"/>
    <w:rsid w:val="0020551C"/>
    <w:rsid w:val="00206C9A"/>
    <w:rsid w:val="00207BBF"/>
    <w:rsid w:val="00211105"/>
    <w:rsid w:val="00211B38"/>
    <w:rsid w:val="00212EF3"/>
    <w:rsid w:val="00213507"/>
    <w:rsid w:val="00213A17"/>
    <w:rsid w:val="00214E3C"/>
    <w:rsid w:val="00215D88"/>
    <w:rsid w:val="0021715E"/>
    <w:rsid w:val="0022185E"/>
    <w:rsid w:val="002225D5"/>
    <w:rsid w:val="00222F3F"/>
    <w:rsid w:val="00223824"/>
    <w:rsid w:val="00225510"/>
    <w:rsid w:val="00226BD1"/>
    <w:rsid w:val="002301C8"/>
    <w:rsid w:val="00230512"/>
    <w:rsid w:val="0023051F"/>
    <w:rsid w:val="00230903"/>
    <w:rsid w:val="00231887"/>
    <w:rsid w:val="00231EEF"/>
    <w:rsid w:val="00235106"/>
    <w:rsid w:val="00235C0F"/>
    <w:rsid w:val="00236057"/>
    <w:rsid w:val="00236A31"/>
    <w:rsid w:val="002425FD"/>
    <w:rsid w:val="00243EBC"/>
    <w:rsid w:val="0024426B"/>
    <w:rsid w:val="002460C6"/>
    <w:rsid w:val="002464CF"/>
    <w:rsid w:val="00246A35"/>
    <w:rsid w:val="0024788B"/>
    <w:rsid w:val="00251D5A"/>
    <w:rsid w:val="00254747"/>
    <w:rsid w:val="002561BB"/>
    <w:rsid w:val="002609E2"/>
    <w:rsid w:val="002631C0"/>
    <w:rsid w:val="002634C2"/>
    <w:rsid w:val="00263D06"/>
    <w:rsid w:val="00264B33"/>
    <w:rsid w:val="00265170"/>
    <w:rsid w:val="0026647B"/>
    <w:rsid w:val="00266DA1"/>
    <w:rsid w:val="002707B8"/>
    <w:rsid w:val="0027277D"/>
    <w:rsid w:val="00273719"/>
    <w:rsid w:val="00273FFA"/>
    <w:rsid w:val="002767D4"/>
    <w:rsid w:val="002767E0"/>
    <w:rsid w:val="002803E4"/>
    <w:rsid w:val="00280657"/>
    <w:rsid w:val="0028088B"/>
    <w:rsid w:val="00280A44"/>
    <w:rsid w:val="00280E0C"/>
    <w:rsid w:val="00281C9D"/>
    <w:rsid w:val="00284348"/>
    <w:rsid w:val="0028583E"/>
    <w:rsid w:val="00290D94"/>
    <w:rsid w:val="00291BE2"/>
    <w:rsid w:val="00292D64"/>
    <w:rsid w:val="002941B0"/>
    <w:rsid w:val="00294BE1"/>
    <w:rsid w:val="00294D56"/>
    <w:rsid w:val="00297397"/>
    <w:rsid w:val="002973D1"/>
    <w:rsid w:val="00297BC5"/>
    <w:rsid w:val="002A05E2"/>
    <w:rsid w:val="002A0FAC"/>
    <w:rsid w:val="002A2B1F"/>
    <w:rsid w:val="002A3449"/>
    <w:rsid w:val="002A4C47"/>
    <w:rsid w:val="002A59BB"/>
    <w:rsid w:val="002A5B21"/>
    <w:rsid w:val="002A5D25"/>
    <w:rsid w:val="002A7075"/>
    <w:rsid w:val="002B02F2"/>
    <w:rsid w:val="002B5705"/>
    <w:rsid w:val="002B5CE1"/>
    <w:rsid w:val="002B6431"/>
    <w:rsid w:val="002B7631"/>
    <w:rsid w:val="002C0290"/>
    <w:rsid w:val="002C0B5F"/>
    <w:rsid w:val="002C63C9"/>
    <w:rsid w:val="002C66C8"/>
    <w:rsid w:val="002D203A"/>
    <w:rsid w:val="002D26B5"/>
    <w:rsid w:val="002D29D9"/>
    <w:rsid w:val="002D2F5B"/>
    <w:rsid w:val="002D3607"/>
    <w:rsid w:val="002D44C4"/>
    <w:rsid w:val="002D4A70"/>
    <w:rsid w:val="002D5E3E"/>
    <w:rsid w:val="002D6623"/>
    <w:rsid w:val="002D742B"/>
    <w:rsid w:val="002E1782"/>
    <w:rsid w:val="002E53B5"/>
    <w:rsid w:val="002E5B37"/>
    <w:rsid w:val="002E6277"/>
    <w:rsid w:val="002F064A"/>
    <w:rsid w:val="002F2226"/>
    <w:rsid w:val="002F38B6"/>
    <w:rsid w:val="002F3BCF"/>
    <w:rsid w:val="002F51F5"/>
    <w:rsid w:val="002F5C00"/>
    <w:rsid w:val="003007F9"/>
    <w:rsid w:val="003016F0"/>
    <w:rsid w:val="003023C4"/>
    <w:rsid w:val="003060AA"/>
    <w:rsid w:val="00306E79"/>
    <w:rsid w:val="003076E3"/>
    <w:rsid w:val="003100FC"/>
    <w:rsid w:val="0031034A"/>
    <w:rsid w:val="00310E04"/>
    <w:rsid w:val="00312137"/>
    <w:rsid w:val="00312446"/>
    <w:rsid w:val="00312654"/>
    <w:rsid w:val="003160D3"/>
    <w:rsid w:val="003174E0"/>
    <w:rsid w:val="00320A13"/>
    <w:rsid w:val="00321295"/>
    <w:rsid w:val="003239A7"/>
    <w:rsid w:val="00325F5C"/>
    <w:rsid w:val="003261E9"/>
    <w:rsid w:val="00326CA2"/>
    <w:rsid w:val="003273E1"/>
    <w:rsid w:val="003278EE"/>
    <w:rsid w:val="00330359"/>
    <w:rsid w:val="00330B11"/>
    <w:rsid w:val="00331D75"/>
    <w:rsid w:val="00333ABE"/>
    <w:rsid w:val="00334D85"/>
    <w:rsid w:val="00335A87"/>
    <w:rsid w:val="0033762F"/>
    <w:rsid w:val="00340472"/>
    <w:rsid w:val="003420B3"/>
    <w:rsid w:val="0034304B"/>
    <w:rsid w:val="00344333"/>
    <w:rsid w:val="003446C8"/>
    <w:rsid w:val="0034513B"/>
    <w:rsid w:val="00345FC6"/>
    <w:rsid w:val="00347B5B"/>
    <w:rsid w:val="003501EC"/>
    <w:rsid w:val="003510EE"/>
    <w:rsid w:val="00352217"/>
    <w:rsid w:val="00352BA8"/>
    <w:rsid w:val="00353087"/>
    <w:rsid w:val="00353FB2"/>
    <w:rsid w:val="00354685"/>
    <w:rsid w:val="00354DFA"/>
    <w:rsid w:val="00357572"/>
    <w:rsid w:val="003601B0"/>
    <w:rsid w:val="00360494"/>
    <w:rsid w:val="00360887"/>
    <w:rsid w:val="00360F8A"/>
    <w:rsid w:val="00363E0F"/>
    <w:rsid w:val="003653C5"/>
    <w:rsid w:val="0036560A"/>
    <w:rsid w:val="00366C7E"/>
    <w:rsid w:val="00366D70"/>
    <w:rsid w:val="00367A2D"/>
    <w:rsid w:val="0037126E"/>
    <w:rsid w:val="00372383"/>
    <w:rsid w:val="00372F6B"/>
    <w:rsid w:val="00374386"/>
    <w:rsid w:val="00375D9F"/>
    <w:rsid w:val="003766CD"/>
    <w:rsid w:val="00376EBA"/>
    <w:rsid w:val="003807C3"/>
    <w:rsid w:val="003814C6"/>
    <w:rsid w:val="00382E12"/>
    <w:rsid w:val="0038465B"/>
    <w:rsid w:val="00384AD9"/>
    <w:rsid w:val="00384EA3"/>
    <w:rsid w:val="00386205"/>
    <w:rsid w:val="00386BE2"/>
    <w:rsid w:val="003904EA"/>
    <w:rsid w:val="00391554"/>
    <w:rsid w:val="003944BE"/>
    <w:rsid w:val="00394A48"/>
    <w:rsid w:val="00394DE8"/>
    <w:rsid w:val="00397D58"/>
    <w:rsid w:val="003A0BE6"/>
    <w:rsid w:val="003A0F11"/>
    <w:rsid w:val="003A39A1"/>
    <w:rsid w:val="003A3FF3"/>
    <w:rsid w:val="003A525E"/>
    <w:rsid w:val="003A5B77"/>
    <w:rsid w:val="003B24FB"/>
    <w:rsid w:val="003B27F7"/>
    <w:rsid w:val="003B37FD"/>
    <w:rsid w:val="003B6760"/>
    <w:rsid w:val="003B67F9"/>
    <w:rsid w:val="003B6CFC"/>
    <w:rsid w:val="003B7731"/>
    <w:rsid w:val="003B79FA"/>
    <w:rsid w:val="003C0082"/>
    <w:rsid w:val="003C073F"/>
    <w:rsid w:val="003C14C7"/>
    <w:rsid w:val="003C2191"/>
    <w:rsid w:val="003C5B0D"/>
    <w:rsid w:val="003C6500"/>
    <w:rsid w:val="003C6927"/>
    <w:rsid w:val="003C6F0D"/>
    <w:rsid w:val="003D1DCC"/>
    <w:rsid w:val="003D3041"/>
    <w:rsid w:val="003D3401"/>
    <w:rsid w:val="003D3863"/>
    <w:rsid w:val="003D3D5E"/>
    <w:rsid w:val="003D67EE"/>
    <w:rsid w:val="003D72D8"/>
    <w:rsid w:val="003E11D3"/>
    <w:rsid w:val="003E3A41"/>
    <w:rsid w:val="003E4027"/>
    <w:rsid w:val="003E4213"/>
    <w:rsid w:val="003E42EF"/>
    <w:rsid w:val="003E4471"/>
    <w:rsid w:val="003F0A36"/>
    <w:rsid w:val="003F1B33"/>
    <w:rsid w:val="003F1F29"/>
    <w:rsid w:val="003F1FF8"/>
    <w:rsid w:val="003F2A9F"/>
    <w:rsid w:val="003F4151"/>
    <w:rsid w:val="003F4B0B"/>
    <w:rsid w:val="003F6018"/>
    <w:rsid w:val="003F7D63"/>
    <w:rsid w:val="00400362"/>
    <w:rsid w:val="004010F8"/>
    <w:rsid w:val="00403F8F"/>
    <w:rsid w:val="00404F3B"/>
    <w:rsid w:val="004057E5"/>
    <w:rsid w:val="00410447"/>
    <w:rsid w:val="00410A9A"/>
    <w:rsid w:val="004110DE"/>
    <w:rsid w:val="00411789"/>
    <w:rsid w:val="00412501"/>
    <w:rsid w:val="0041291C"/>
    <w:rsid w:val="004137C5"/>
    <w:rsid w:val="00417B6C"/>
    <w:rsid w:val="0042153A"/>
    <w:rsid w:val="004256EC"/>
    <w:rsid w:val="00427109"/>
    <w:rsid w:val="0042739E"/>
    <w:rsid w:val="00427A24"/>
    <w:rsid w:val="004311E0"/>
    <w:rsid w:val="00432495"/>
    <w:rsid w:val="0043353B"/>
    <w:rsid w:val="004336D0"/>
    <w:rsid w:val="00433FBF"/>
    <w:rsid w:val="004341AA"/>
    <w:rsid w:val="004361D7"/>
    <w:rsid w:val="00436CFA"/>
    <w:rsid w:val="004377F0"/>
    <w:rsid w:val="0044085A"/>
    <w:rsid w:val="00440BEB"/>
    <w:rsid w:val="00442883"/>
    <w:rsid w:val="00442EBB"/>
    <w:rsid w:val="00442ECC"/>
    <w:rsid w:val="004449CC"/>
    <w:rsid w:val="004461D3"/>
    <w:rsid w:val="00446C0C"/>
    <w:rsid w:val="00452DAA"/>
    <w:rsid w:val="00452F4C"/>
    <w:rsid w:val="00454DD6"/>
    <w:rsid w:val="00456EA2"/>
    <w:rsid w:val="004570C4"/>
    <w:rsid w:val="004577F5"/>
    <w:rsid w:val="004609DF"/>
    <w:rsid w:val="00460EFA"/>
    <w:rsid w:val="004612E8"/>
    <w:rsid w:val="00461854"/>
    <w:rsid w:val="00461D9F"/>
    <w:rsid w:val="00464AD0"/>
    <w:rsid w:val="0046602A"/>
    <w:rsid w:val="00466BFF"/>
    <w:rsid w:val="004702AC"/>
    <w:rsid w:val="0047066D"/>
    <w:rsid w:val="00470786"/>
    <w:rsid w:val="004733ED"/>
    <w:rsid w:val="00474DA6"/>
    <w:rsid w:val="0047511D"/>
    <w:rsid w:val="00476139"/>
    <w:rsid w:val="00476427"/>
    <w:rsid w:val="004769B7"/>
    <w:rsid w:val="00476FB3"/>
    <w:rsid w:val="00480019"/>
    <w:rsid w:val="004801EE"/>
    <w:rsid w:val="00480C36"/>
    <w:rsid w:val="00481FF3"/>
    <w:rsid w:val="004824F1"/>
    <w:rsid w:val="00482F83"/>
    <w:rsid w:val="00484036"/>
    <w:rsid w:val="00484167"/>
    <w:rsid w:val="00484BBC"/>
    <w:rsid w:val="00484DE0"/>
    <w:rsid w:val="004854D7"/>
    <w:rsid w:val="00485F47"/>
    <w:rsid w:val="00487CE3"/>
    <w:rsid w:val="0049024B"/>
    <w:rsid w:val="00491B01"/>
    <w:rsid w:val="00492DD7"/>
    <w:rsid w:val="00493CE6"/>
    <w:rsid w:val="0049425F"/>
    <w:rsid w:val="00494354"/>
    <w:rsid w:val="00496843"/>
    <w:rsid w:val="0049692C"/>
    <w:rsid w:val="00497BA4"/>
    <w:rsid w:val="004A0580"/>
    <w:rsid w:val="004A174C"/>
    <w:rsid w:val="004A1E9F"/>
    <w:rsid w:val="004A5D3F"/>
    <w:rsid w:val="004A6C70"/>
    <w:rsid w:val="004B0030"/>
    <w:rsid w:val="004B102D"/>
    <w:rsid w:val="004B21A5"/>
    <w:rsid w:val="004B37BC"/>
    <w:rsid w:val="004B4653"/>
    <w:rsid w:val="004B4CD7"/>
    <w:rsid w:val="004B59B9"/>
    <w:rsid w:val="004B7DFA"/>
    <w:rsid w:val="004C0AB2"/>
    <w:rsid w:val="004C0E09"/>
    <w:rsid w:val="004C1810"/>
    <w:rsid w:val="004C2410"/>
    <w:rsid w:val="004C37F0"/>
    <w:rsid w:val="004C3DE6"/>
    <w:rsid w:val="004C59C4"/>
    <w:rsid w:val="004C7B48"/>
    <w:rsid w:val="004D10E0"/>
    <w:rsid w:val="004D1C84"/>
    <w:rsid w:val="004D21CB"/>
    <w:rsid w:val="004D4FF5"/>
    <w:rsid w:val="004D7128"/>
    <w:rsid w:val="004E25D3"/>
    <w:rsid w:val="004E29DA"/>
    <w:rsid w:val="004E388B"/>
    <w:rsid w:val="004E42FB"/>
    <w:rsid w:val="004E4C53"/>
    <w:rsid w:val="004E5CDE"/>
    <w:rsid w:val="004F009E"/>
    <w:rsid w:val="004F052D"/>
    <w:rsid w:val="004F065D"/>
    <w:rsid w:val="004F138A"/>
    <w:rsid w:val="004F22AF"/>
    <w:rsid w:val="004F23AB"/>
    <w:rsid w:val="004F2779"/>
    <w:rsid w:val="004F3E77"/>
    <w:rsid w:val="004F4281"/>
    <w:rsid w:val="004F59CE"/>
    <w:rsid w:val="004F5BC2"/>
    <w:rsid w:val="004F5D8C"/>
    <w:rsid w:val="004F6C99"/>
    <w:rsid w:val="004F6DF7"/>
    <w:rsid w:val="005017F1"/>
    <w:rsid w:val="0050194A"/>
    <w:rsid w:val="005020D4"/>
    <w:rsid w:val="005037F0"/>
    <w:rsid w:val="0050394B"/>
    <w:rsid w:val="00505AFF"/>
    <w:rsid w:val="00505F51"/>
    <w:rsid w:val="00512FF0"/>
    <w:rsid w:val="00513D32"/>
    <w:rsid w:val="00515817"/>
    <w:rsid w:val="00516689"/>
    <w:rsid w:val="00516A86"/>
    <w:rsid w:val="00525355"/>
    <w:rsid w:val="005264D7"/>
    <w:rsid w:val="00526E01"/>
    <w:rsid w:val="005275F6"/>
    <w:rsid w:val="0053038F"/>
    <w:rsid w:val="0053054C"/>
    <w:rsid w:val="0053163E"/>
    <w:rsid w:val="00531E7D"/>
    <w:rsid w:val="0053219A"/>
    <w:rsid w:val="00532BAC"/>
    <w:rsid w:val="00533FE8"/>
    <w:rsid w:val="00534079"/>
    <w:rsid w:val="005347E8"/>
    <w:rsid w:val="00535D35"/>
    <w:rsid w:val="00535F8F"/>
    <w:rsid w:val="00536F3D"/>
    <w:rsid w:val="005402A6"/>
    <w:rsid w:val="005407C8"/>
    <w:rsid w:val="0054287D"/>
    <w:rsid w:val="00544B21"/>
    <w:rsid w:val="005459DA"/>
    <w:rsid w:val="0054721F"/>
    <w:rsid w:val="005472F8"/>
    <w:rsid w:val="00547384"/>
    <w:rsid w:val="0055086B"/>
    <w:rsid w:val="005508A1"/>
    <w:rsid w:val="00552BE6"/>
    <w:rsid w:val="00552F5F"/>
    <w:rsid w:val="00553066"/>
    <w:rsid w:val="0055399A"/>
    <w:rsid w:val="00557980"/>
    <w:rsid w:val="00562651"/>
    <w:rsid w:val="00563B73"/>
    <w:rsid w:val="0056435C"/>
    <w:rsid w:val="00564C7E"/>
    <w:rsid w:val="00565143"/>
    <w:rsid w:val="00566884"/>
    <w:rsid w:val="00566B3A"/>
    <w:rsid w:val="00567734"/>
    <w:rsid w:val="00572102"/>
    <w:rsid w:val="00572F88"/>
    <w:rsid w:val="00574466"/>
    <w:rsid w:val="00574B54"/>
    <w:rsid w:val="00575B05"/>
    <w:rsid w:val="00575E6F"/>
    <w:rsid w:val="00576697"/>
    <w:rsid w:val="0057680C"/>
    <w:rsid w:val="00577AB7"/>
    <w:rsid w:val="00577C42"/>
    <w:rsid w:val="0058235A"/>
    <w:rsid w:val="005853AD"/>
    <w:rsid w:val="00585A64"/>
    <w:rsid w:val="005912BE"/>
    <w:rsid w:val="00592D99"/>
    <w:rsid w:val="00592F0B"/>
    <w:rsid w:val="00593354"/>
    <w:rsid w:val="00594758"/>
    <w:rsid w:val="00595188"/>
    <w:rsid w:val="00597A5F"/>
    <w:rsid w:val="00597F00"/>
    <w:rsid w:val="005A0445"/>
    <w:rsid w:val="005A10C8"/>
    <w:rsid w:val="005A174D"/>
    <w:rsid w:val="005A211F"/>
    <w:rsid w:val="005A3515"/>
    <w:rsid w:val="005A36A8"/>
    <w:rsid w:val="005A36BC"/>
    <w:rsid w:val="005A57E7"/>
    <w:rsid w:val="005A71F3"/>
    <w:rsid w:val="005A7B05"/>
    <w:rsid w:val="005B027D"/>
    <w:rsid w:val="005B0BEA"/>
    <w:rsid w:val="005B1E85"/>
    <w:rsid w:val="005B3757"/>
    <w:rsid w:val="005B5834"/>
    <w:rsid w:val="005B5E22"/>
    <w:rsid w:val="005B7114"/>
    <w:rsid w:val="005C24CE"/>
    <w:rsid w:val="005C496F"/>
    <w:rsid w:val="005C5A0C"/>
    <w:rsid w:val="005C63B2"/>
    <w:rsid w:val="005C74B2"/>
    <w:rsid w:val="005C7FC8"/>
    <w:rsid w:val="005D0538"/>
    <w:rsid w:val="005D0C9A"/>
    <w:rsid w:val="005D0CBB"/>
    <w:rsid w:val="005D1256"/>
    <w:rsid w:val="005D1EAF"/>
    <w:rsid w:val="005D2650"/>
    <w:rsid w:val="005D530D"/>
    <w:rsid w:val="005D5331"/>
    <w:rsid w:val="005D6905"/>
    <w:rsid w:val="005E1AE3"/>
    <w:rsid w:val="005E23E2"/>
    <w:rsid w:val="005E2666"/>
    <w:rsid w:val="005E3600"/>
    <w:rsid w:val="005E4F01"/>
    <w:rsid w:val="005E5964"/>
    <w:rsid w:val="005E5D9E"/>
    <w:rsid w:val="005E6A1A"/>
    <w:rsid w:val="005E7CC8"/>
    <w:rsid w:val="005E7D07"/>
    <w:rsid w:val="005F0DBC"/>
    <w:rsid w:val="005F1BB0"/>
    <w:rsid w:val="005F254F"/>
    <w:rsid w:val="005F2D02"/>
    <w:rsid w:val="005F3B18"/>
    <w:rsid w:val="005F4275"/>
    <w:rsid w:val="005F4A67"/>
    <w:rsid w:val="005F4BD1"/>
    <w:rsid w:val="005F53EF"/>
    <w:rsid w:val="005F6304"/>
    <w:rsid w:val="00601FAD"/>
    <w:rsid w:val="006037FE"/>
    <w:rsid w:val="00603F44"/>
    <w:rsid w:val="00604689"/>
    <w:rsid w:val="00604918"/>
    <w:rsid w:val="00607B7B"/>
    <w:rsid w:val="006122C1"/>
    <w:rsid w:val="00612DC9"/>
    <w:rsid w:val="00612EDB"/>
    <w:rsid w:val="00613665"/>
    <w:rsid w:val="006154F1"/>
    <w:rsid w:val="00615DDB"/>
    <w:rsid w:val="006163E1"/>
    <w:rsid w:val="0061760A"/>
    <w:rsid w:val="0062017E"/>
    <w:rsid w:val="00621AB5"/>
    <w:rsid w:val="00622280"/>
    <w:rsid w:val="00622586"/>
    <w:rsid w:val="00625F42"/>
    <w:rsid w:val="00630A25"/>
    <w:rsid w:val="0063397F"/>
    <w:rsid w:val="00633F41"/>
    <w:rsid w:val="00634B29"/>
    <w:rsid w:val="00635A6C"/>
    <w:rsid w:val="00640F6C"/>
    <w:rsid w:val="00641180"/>
    <w:rsid w:val="0064308C"/>
    <w:rsid w:val="00644455"/>
    <w:rsid w:val="00651615"/>
    <w:rsid w:val="00651D77"/>
    <w:rsid w:val="00652FAC"/>
    <w:rsid w:val="00656C4D"/>
    <w:rsid w:val="00660FB5"/>
    <w:rsid w:val="006642AA"/>
    <w:rsid w:val="00664530"/>
    <w:rsid w:val="00664BC2"/>
    <w:rsid w:val="006658F6"/>
    <w:rsid w:val="00665DA9"/>
    <w:rsid w:val="00665F1B"/>
    <w:rsid w:val="0066746E"/>
    <w:rsid w:val="00670042"/>
    <w:rsid w:val="00672293"/>
    <w:rsid w:val="006729CD"/>
    <w:rsid w:val="00672BF4"/>
    <w:rsid w:val="006730E3"/>
    <w:rsid w:val="00674DA0"/>
    <w:rsid w:val="00675027"/>
    <w:rsid w:val="00675967"/>
    <w:rsid w:val="006809E6"/>
    <w:rsid w:val="0068170C"/>
    <w:rsid w:val="00684679"/>
    <w:rsid w:val="00685F92"/>
    <w:rsid w:val="006861BA"/>
    <w:rsid w:val="006871AC"/>
    <w:rsid w:val="00691592"/>
    <w:rsid w:val="006A1539"/>
    <w:rsid w:val="006B1885"/>
    <w:rsid w:val="006B3001"/>
    <w:rsid w:val="006B33A1"/>
    <w:rsid w:val="006B5685"/>
    <w:rsid w:val="006B639A"/>
    <w:rsid w:val="006B7914"/>
    <w:rsid w:val="006C273D"/>
    <w:rsid w:val="006D2857"/>
    <w:rsid w:val="006D4A2A"/>
    <w:rsid w:val="006D7037"/>
    <w:rsid w:val="006D7705"/>
    <w:rsid w:val="006D7A85"/>
    <w:rsid w:val="006E1D4D"/>
    <w:rsid w:val="006E2429"/>
    <w:rsid w:val="006E29F2"/>
    <w:rsid w:val="006E5716"/>
    <w:rsid w:val="006E682E"/>
    <w:rsid w:val="006E6E8C"/>
    <w:rsid w:val="006E72EB"/>
    <w:rsid w:val="006E751C"/>
    <w:rsid w:val="006F052D"/>
    <w:rsid w:val="006F41FE"/>
    <w:rsid w:val="006F61BD"/>
    <w:rsid w:val="006F6954"/>
    <w:rsid w:val="006F6E38"/>
    <w:rsid w:val="006F7A50"/>
    <w:rsid w:val="0070199C"/>
    <w:rsid w:val="00702320"/>
    <w:rsid w:val="00702D0A"/>
    <w:rsid w:val="00702DAB"/>
    <w:rsid w:val="007030C8"/>
    <w:rsid w:val="007034AD"/>
    <w:rsid w:val="00704CB1"/>
    <w:rsid w:val="00711AD3"/>
    <w:rsid w:val="007127E1"/>
    <w:rsid w:val="007175CE"/>
    <w:rsid w:val="0072228E"/>
    <w:rsid w:val="00723D8D"/>
    <w:rsid w:val="007258FB"/>
    <w:rsid w:val="00727B30"/>
    <w:rsid w:val="00727D69"/>
    <w:rsid w:val="007302B3"/>
    <w:rsid w:val="00730733"/>
    <w:rsid w:val="00730E3A"/>
    <w:rsid w:val="00731E2D"/>
    <w:rsid w:val="00732852"/>
    <w:rsid w:val="00735656"/>
    <w:rsid w:val="00735FCC"/>
    <w:rsid w:val="00736AAF"/>
    <w:rsid w:val="00736B84"/>
    <w:rsid w:val="007412ED"/>
    <w:rsid w:val="00742EA8"/>
    <w:rsid w:val="00744617"/>
    <w:rsid w:val="00744DC1"/>
    <w:rsid w:val="00745CCC"/>
    <w:rsid w:val="00752924"/>
    <w:rsid w:val="00752DBF"/>
    <w:rsid w:val="00753EA8"/>
    <w:rsid w:val="00755681"/>
    <w:rsid w:val="00756ECD"/>
    <w:rsid w:val="00757542"/>
    <w:rsid w:val="0075785A"/>
    <w:rsid w:val="00761D54"/>
    <w:rsid w:val="00761F11"/>
    <w:rsid w:val="0076356C"/>
    <w:rsid w:val="00763926"/>
    <w:rsid w:val="00765B2A"/>
    <w:rsid w:val="00766B2B"/>
    <w:rsid w:val="00767592"/>
    <w:rsid w:val="00767CA6"/>
    <w:rsid w:val="007706F3"/>
    <w:rsid w:val="0077253B"/>
    <w:rsid w:val="00773A09"/>
    <w:rsid w:val="00780C94"/>
    <w:rsid w:val="00783A34"/>
    <w:rsid w:val="007858B6"/>
    <w:rsid w:val="007862D7"/>
    <w:rsid w:val="00787A64"/>
    <w:rsid w:val="00787AE8"/>
    <w:rsid w:val="00790EA3"/>
    <w:rsid w:val="00797069"/>
    <w:rsid w:val="00797776"/>
    <w:rsid w:val="007A2ABD"/>
    <w:rsid w:val="007A2C77"/>
    <w:rsid w:val="007A4B46"/>
    <w:rsid w:val="007A4D36"/>
    <w:rsid w:val="007A6D1B"/>
    <w:rsid w:val="007A720D"/>
    <w:rsid w:val="007A7AC6"/>
    <w:rsid w:val="007A7B94"/>
    <w:rsid w:val="007A7D46"/>
    <w:rsid w:val="007B00EE"/>
    <w:rsid w:val="007B015F"/>
    <w:rsid w:val="007B14B5"/>
    <w:rsid w:val="007B1F42"/>
    <w:rsid w:val="007B2F72"/>
    <w:rsid w:val="007B7636"/>
    <w:rsid w:val="007B7E64"/>
    <w:rsid w:val="007C0150"/>
    <w:rsid w:val="007C1DD6"/>
    <w:rsid w:val="007C69A7"/>
    <w:rsid w:val="007C6B52"/>
    <w:rsid w:val="007D16C5"/>
    <w:rsid w:val="007D2377"/>
    <w:rsid w:val="007D3C06"/>
    <w:rsid w:val="007D3E4E"/>
    <w:rsid w:val="007D4279"/>
    <w:rsid w:val="007D7B00"/>
    <w:rsid w:val="007E0426"/>
    <w:rsid w:val="007E128F"/>
    <w:rsid w:val="007E18BB"/>
    <w:rsid w:val="007E2022"/>
    <w:rsid w:val="007E30DB"/>
    <w:rsid w:val="007E4193"/>
    <w:rsid w:val="007E4877"/>
    <w:rsid w:val="007E494C"/>
    <w:rsid w:val="007E5266"/>
    <w:rsid w:val="007E6515"/>
    <w:rsid w:val="007E664F"/>
    <w:rsid w:val="007F0AD9"/>
    <w:rsid w:val="007F0EFD"/>
    <w:rsid w:val="007F1D5E"/>
    <w:rsid w:val="007F276A"/>
    <w:rsid w:val="007F3837"/>
    <w:rsid w:val="007F3F5C"/>
    <w:rsid w:val="007F467C"/>
    <w:rsid w:val="007F5993"/>
    <w:rsid w:val="007F69DD"/>
    <w:rsid w:val="007F6C87"/>
    <w:rsid w:val="007F7032"/>
    <w:rsid w:val="007F7D42"/>
    <w:rsid w:val="00801DF6"/>
    <w:rsid w:val="0080296E"/>
    <w:rsid w:val="0080439D"/>
    <w:rsid w:val="008051CB"/>
    <w:rsid w:val="00805BF0"/>
    <w:rsid w:val="00806A3C"/>
    <w:rsid w:val="00807CB4"/>
    <w:rsid w:val="008101A5"/>
    <w:rsid w:val="00811A30"/>
    <w:rsid w:val="00811A8D"/>
    <w:rsid w:val="00815071"/>
    <w:rsid w:val="008155DB"/>
    <w:rsid w:val="00821ED9"/>
    <w:rsid w:val="008225AD"/>
    <w:rsid w:val="00822E98"/>
    <w:rsid w:val="008230C5"/>
    <w:rsid w:val="00827B98"/>
    <w:rsid w:val="008302E8"/>
    <w:rsid w:val="00831A73"/>
    <w:rsid w:val="0083243C"/>
    <w:rsid w:val="008330F1"/>
    <w:rsid w:val="00835FD4"/>
    <w:rsid w:val="00836414"/>
    <w:rsid w:val="00836A99"/>
    <w:rsid w:val="0083725C"/>
    <w:rsid w:val="00837CF7"/>
    <w:rsid w:val="0084089A"/>
    <w:rsid w:val="00840B2F"/>
    <w:rsid w:val="00841217"/>
    <w:rsid w:val="008454B7"/>
    <w:rsid w:val="00847CFF"/>
    <w:rsid w:val="008521C5"/>
    <w:rsid w:val="008522DC"/>
    <w:rsid w:val="008523A7"/>
    <w:rsid w:val="008532F7"/>
    <w:rsid w:val="008537D2"/>
    <w:rsid w:val="00854654"/>
    <w:rsid w:val="00854667"/>
    <w:rsid w:val="008547EF"/>
    <w:rsid w:val="00854C73"/>
    <w:rsid w:val="00857015"/>
    <w:rsid w:val="00857791"/>
    <w:rsid w:val="008606B8"/>
    <w:rsid w:val="00861271"/>
    <w:rsid w:val="0086185A"/>
    <w:rsid w:val="00861C1C"/>
    <w:rsid w:val="00862FE4"/>
    <w:rsid w:val="0086389A"/>
    <w:rsid w:val="00863AD5"/>
    <w:rsid w:val="00865D71"/>
    <w:rsid w:val="00866B63"/>
    <w:rsid w:val="00866BED"/>
    <w:rsid w:val="008675AC"/>
    <w:rsid w:val="00871435"/>
    <w:rsid w:val="008735B3"/>
    <w:rsid w:val="00873ECD"/>
    <w:rsid w:val="00875DB5"/>
    <w:rsid w:val="0087605E"/>
    <w:rsid w:val="0087688B"/>
    <w:rsid w:val="00880E09"/>
    <w:rsid w:val="0088177A"/>
    <w:rsid w:val="00881AD7"/>
    <w:rsid w:val="00882685"/>
    <w:rsid w:val="00882B08"/>
    <w:rsid w:val="008830FF"/>
    <w:rsid w:val="00883522"/>
    <w:rsid w:val="008852FB"/>
    <w:rsid w:val="00886BE9"/>
    <w:rsid w:val="008875A4"/>
    <w:rsid w:val="00890EA8"/>
    <w:rsid w:val="00893207"/>
    <w:rsid w:val="00893FBC"/>
    <w:rsid w:val="008942C6"/>
    <w:rsid w:val="00894764"/>
    <w:rsid w:val="00895A26"/>
    <w:rsid w:val="00896627"/>
    <w:rsid w:val="00896683"/>
    <w:rsid w:val="00896E6A"/>
    <w:rsid w:val="008A070A"/>
    <w:rsid w:val="008A20DF"/>
    <w:rsid w:val="008A36F3"/>
    <w:rsid w:val="008A4F87"/>
    <w:rsid w:val="008A5200"/>
    <w:rsid w:val="008A56C0"/>
    <w:rsid w:val="008A78F5"/>
    <w:rsid w:val="008B0253"/>
    <w:rsid w:val="008B0674"/>
    <w:rsid w:val="008B1FEE"/>
    <w:rsid w:val="008B2180"/>
    <w:rsid w:val="008B29AD"/>
    <w:rsid w:val="008B2FFF"/>
    <w:rsid w:val="008B3AB2"/>
    <w:rsid w:val="008B4229"/>
    <w:rsid w:val="008B49A1"/>
    <w:rsid w:val="008B5019"/>
    <w:rsid w:val="008B5F75"/>
    <w:rsid w:val="008B7F1A"/>
    <w:rsid w:val="008C0ED0"/>
    <w:rsid w:val="008C1EE9"/>
    <w:rsid w:val="008C3466"/>
    <w:rsid w:val="008C578E"/>
    <w:rsid w:val="008C6B7B"/>
    <w:rsid w:val="008C7F47"/>
    <w:rsid w:val="008D1122"/>
    <w:rsid w:val="008D1158"/>
    <w:rsid w:val="008D2740"/>
    <w:rsid w:val="008D2C12"/>
    <w:rsid w:val="008D5928"/>
    <w:rsid w:val="008D5B51"/>
    <w:rsid w:val="008D5C01"/>
    <w:rsid w:val="008E3403"/>
    <w:rsid w:val="008E3F50"/>
    <w:rsid w:val="008E5F16"/>
    <w:rsid w:val="008E6571"/>
    <w:rsid w:val="008E6595"/>
    <w:rsid w:val="008E6BC7"/>
    <w:rsid w:val="008F145D"/>
    <w:rsid w:val="008F261C"/>
    <w:rsid w:val="008F2A73"/>
    <w:rsid w:val="008F4259"/>
    <w:rsid w:val="008F60BB"/>
    <w:rsid w:val="008F75D2"/>
    <w:rsid w:val="008F7A08"/>
    <w:rsid w:val="00901B81"/>
    <w:rsid w:val="00903C32"/>
    <w:rsid w:val="00904643"/>
    <w:rsid w:val="009074A7"/>
    <w:rsid w:val="00907618"/>
    <w:rsid w:val="00912038"/>
    <w:rsid w:val="00914077"/>
    <w:rsid w:val="00914109"/>
    <w:rsid w:val="009150E2"/>
    <w:rsid w:val="00915639"/>
    <w:rsid w:val="00915905"/>
    <w:rsid w:val="00916034"/>
    <w:rsid w:val="00916179"/>
    <w:rsid w:val="009164C9"/>
    <w:rsid w:val="00916B16"/>
    <w:rsid w:val="009173B9"/>
    <w:rsid w:val="00920FC0"/>
    <w:rsid w:val="009219AC"/>
    <w:rsid w:val="00921E9C"/>
    <w:rsid w:val="009232AB"/>
    <w:rsid w:val="00925494"/>
    <w:rsid w:val="009261C8"/>
    <w:rsid w:val="00927385"/>
    <w:rsid w:val="009279B6"/>
    <w:rsid w:val="0093335D"/>
    <w:rsid w:val="00933F3C"/>
    <w:rsid w:val="0093470C"/>
    <w:rsid w:val="00935498"/>
    <w:rsid w:val="0093613E"/>
    <w:rsid w:val="00941220"/>
    <w:rsid w:val="009414E7"/>
    <w:rsid w:val="00941990"/>
    <w:rsid w:val="00941C6A"/>
    <w:rsid w:val="009421CD"/>
    <w:rsid w:val="00942346"/>
    <w:rsid w:val="00942E62"/>
    <w:rsid w:val="00943026"/>
    <w:rsid w:val="00943058"/>
    <w:rsid w:val="00944FDC"/>
    <w:rsid w:val="00945D73"/>
    <w:rsid w:val="009462D7"/>
    <w:rsid w:val="009467F2"/>
    <w:rsid w:val="0094685A"/>
    <w:rsid w:val="009475C2"/>
    <w:rsid w:val="009478CE"/>
    <w:rsid w:val="00947EB8"/>
    <w:rsid w:val="00947F06"/>
    <w:rsid w:val="00951252"/>
    <w:rsid w:val="0095160C"/>
    <w:rsid w:val="009517A7"/>
    <w:rsid w:val="00953194"/>
    <w:rsid w:val="00953921"/>
    <w:rsid w:val="009559F5"/>
    <w:rsid w:val="009568F5"/>
    <w:rsid w:val="00960E57"/>
    <w:rsid w:val="00961277"/>
    <w:rsid w:val="00964812"/>
    <w:rsid w:val="00964EDE"/>
    <w:rsid w:val="00966B81"/>
    <w:rsid w:val="0096770E"/>
    <w:rsid w:val="0097074D"/>
    <w:rsid w:val="00970E81"/>
    <w:rsid w:val="0097101B"/>
    <w:rsid w:val="0097364F"/>
    <w:rsid w:val="00975137"/>
    <w:rsid w:val="0097536D"/>
    <w:rsid w:val="00976C62"/>
    <w:rsid w:val="00984E5D"/>
    <w:rsid w:val="00985C05"/>
    <w:rsid w:val="00987297"/>
    <w:rsid w:val="00990739"/>
    <w:rsid w:val="00992783"/>
    <w:rsid w:val="00997A5F"/>
    <w:rsid w:val="009A1A59"/>
    <w:rsid w:val="009A1CCC"/>
    <w:rsid w:val="009A386D"/>
    <w:rsid w:val="009A74BA"/>
    <w:rsid w:val="009B031D"/>
    <w:rsid w:val="009B2205"/>
    <w:rsid w:val="009B331C"/>
    <w:rsid w:val="009B359B"/>
    <w:rsid w:val="009B640B"/>
    <w:rsid w:val="009B6904"/>
    <w:rsid w:val="009C0188"/>
    <w:rsid w:val="009C19DF"/>
    <w:rsid w:val="009C40F1"/>
    <w:rsid w:val="009C5182"/>
    <w:rsid w:val="009C545E"/>
    <w:rsid w:val="009C607C"/>
    <w:rsid w:val="009C6A9F"/>
    <w:rsid w:val="009C7720"/>
    <w:rsid w:val="009D1BF9"/>
    <w:rsid w:val="009D3163"/>
    <w:rsid w:val="009D326E"/>
    <w:rsid w:val="009D352C"/>
    <w:rsid w:val="009D3A6D"/>
    <w:rsid w:val="009D6784"/>
    <w:rsid w:val="009D7B48"/>
    <w:rsid w:val="009E011E"/>
    <w:rsid w:val="009E1CC7"/>
    <w:rsid w:val="009E2866"/>
    <w:rsid w:val="009E291A"/>
    <w:rsid w:val="009E2FDC"/>
    <w:rsid w:val="009E3153"/>
    <w:rsid w:val="009E4DF5"/>
    <w:rsid w:val="009E5019"/>
    <w:rsid w:val="009E560B"/>
    <w:rsid w:val="009E5923"/>
    <w:rsid w:val="009F0B55"/>
    <w:rsid w:val="009F0F63"/>
    <w:rsid w:val="009F298F"/>
    <w:rsid w:val="009F3B67"/>
    <w:rsid w:val="009F40EA"/>
    <w:rsid w:val="009F5C43"/>
    <w:rsid w:val="009F5DA3"/>
    <w:rsid w:val="00A0036A"/>
    <w:rsid w:val="00A028D8"/>
    <w:rsid w:val="00A02D79"/>
    <w:rsid w:val="00A04D9F"/>
    <w:rsid w:val="00A05B4B"/>
    <w:rsid w:val="00A076F5"/>
    <w:rsid w:val="00A11B95"/>
    <w:rsid w:val="00A11F66"/>
    <w:rsid w:val="00A12B9B"/>
    <w:rsid w:val="00A13402"/>
    <w:rsid w:val="00A14585"/>
    <w:rsid w:val="00A1550F"/>
    <w:rsid w:val="00A1579F"/>
    <w:rsid w:val="00A15C4D"/>
    <w:rsid w:val="00A21A22"/>
    <w:rsid w:val="00A22F9A"/>
    <w:rsid w:val="00A23AFA"/>
    <w:rsid w:val="00A23BD3"/>
    <w:rsid w:val="00A2488C"/>
    <w:rsid w:val="00A25680"/>
    <w:rsid w:val="00A26EC4"/>
    <w:rsid w:val="00A27718"/>
    <w:rsid w:val="00A31840"/>
    <w:rsid w:val="00A31B3E"/>
    <w:rsid w:val="00A35653"/>
    <w:rsid w:val="00A35E37"/>
    <w:rsid w:val="00A3643E"/>
    <w:rsid w:val="00A37A90"/>
    <w:rsid w:val="00A37D97"/>
    <w:rsid w:val="00A40865"/>
    <w:rsid w:val="00A4220A"/>
    <w:rsid w:val="00A43187"/>
    <w:rsid w:val="00A45A6C"/>
    <w:rsid w:val="00A4613D"/>
    <w:rsid w:val="00A4720C"/>
    <w:rsid w:val="00A505DF"/>
    <w:rsid w:val="00A51EE5"/>
    <w:rsid w:val="00A51FA1"/>
    <w:rsid w:val="00A52797"/>
    <w:rsid w:val="00A53146"/>
    <w:rsid w:val="00A532F3"/>
    <w:rsid w:val="00A54A6F"/>
    <w:rsid w:val="00A553A6"/>
    <w:rsid w:val="00A56023"/>
    <w:rsid w:val="00A56A45"/>
    <w:rsid w:val="00A57016"/>
    <w:rsid w:val="00A57FC5"/>
    <w:rsid w:val="00A601A7"/>
    <w:rsid w:val="00A606F1"/>
    <w:rsid w:val="00A60D1A"/>
    <w:rsid w:val="00A611B1"/>
    <w:rsid w:val="00A61210"/>
    <w:rsid w:val="00A615F3"/>
    <w:rsid w:val="00A62062"/>
    <w:rsid w:val="00A6396D"/>
    <w:rsid w:val="00A639B6"/>
    <w:rsid w:val="00A6713D"/>
    <w:rsid w:val="00A6737C"/>
    <w:rsid w:val="00A6780A"/>
    <w:rsid w:val="00A67A6A"/>
    <w:rsid w:val="00A72CC1"/>
    <w:rsid w:val="00A730E8"/>
    <w:rsid w:val="00A74E52"/>
    <w:rsid w:val="00A807D7"/>
    <w:rsid w:val="00A81899"/>
    <w:rsid w:val="00A82674"/>
    <w:rsid w:val="00A83954"/>
    <w:rsid w:val="00A83AD0"/>
    <w:rsid w:val="00A8489E"/>
    <w:rsid w:val="00A84E7E"/>
    <w:rsid w:val="00A85A6F"/>
    <w:rsid w:val="00A86199"/>
    <w:rsid w:val="00A864C2"/>
    <w:rsid w:val="00A86959"/>
    <w:rsid w:val="00A9095A"/>
    <w:rsid w:val="00A90FD8"/>
    <w:rsid w:val="00A91C50"/>
    <w:rsid w:val="00A91CF0"/>
    <w:rsid w:val="00A91DD4"/>
    <w:rsid w:val="00A927F4"/>
    <w:rsid w:val="00A92914"/>
    <w:rsid w:val="00A94084"/>
    <w:rsid w:val="00A94156"/>
    <w:rsid w:val="00A95809"/>
    <w:rsid w:val="00A97C88"/>
    <w:rsid w:val="00AA2A4E"/>
    <w:rsid w:val="00AA50E5"/>
    <w:rsid w:val="00AA61B7"/>
    <w:rsid w:val="00AA7DC9"/>
    <w:rsid w:val="00AB02A7"/>
    <w:rsid w:val="00AB10C8"/>
    <w:rsid w:val="00AB2F35"/>
    <w:rsid w:val="00AB35F3"/>
    <w:rsid w:val="00AB3ACD"/>
    <w:rsid w:val="00AB5A45"/>
    <w:rsid w:val="00AB5F65"/>
    <w:rsid w:val="00AB5FAE"/>
    <w:rsid w:val="00AB6AD3"/>
    <w:rsid w:val="00AC07F4"/>
    <w:rsid w:val="00AC0AED"/>
    <w:rsid w:val="00AC206A"/>
    <w:rsid w:val="00AC2948"/>
    <w:rsid w:val="00AC29F3"/>
    <w:rsid w:val="00AC2A20"/>
    <w:rsid w:val="00AC5656"/>
    <w:rsid w:val="00AC6A15"/>
    <w:rsid w:val="00AC720C"/>
    <w:rsid w:val="00AC76C2"/>
    <w:rsid w:val="00AC76EA"/>
    <w:rsid w:val="00AC7DC1"/>
    <w:rsid w:val="00AD01DB"/>
    <w:rsid w:val="00AD0264"/>
    <w:rsid w:val="00AD05CD"/>
    <w:rsid w:val="00AD26EB"/>
    <w:rsid w:val="00AD29B8"/>
    <w:rsid w:val="00AD3A40"/>
    <w:rsid w:val="00AD58C2"/>
    <w:rsid w:val="00AE1E03"/>
    <w:rsid w:val="00AE291C"/>
    <w:rsid w:val="00AE2D2B"/>
    <w:rsid w:val="00AE2EEA"/>
    <w:rsid w:val="00AE5675"/>
    <w:rsid w:val="00AE68AD"/>
    <w:rsid w:val="00AF11C6"/>
    <w:rsid w:val="00AF12E0"/>
    <w:rsid w:val="00AF17DE"/>
    <w:rsid w:val="00AF25E1"/>
    <w:rsid w:val="00AF397E"/>
    <w:rsid w:val="00AF5F95"/>
    <w:rsid w:val="00AF6B93"/>
    <w:rsid w:val="00AF72E3"/>
    <w:rsid w:val="00AF7304"/>
    <w:rsid w:val="00AF752F"/>
    <w:rsid w:val="00AF77A3"/>
    <w:rsid w:val="00AF7A58"/>
    <w:rsid w:val="00AF7BB7"/>
    <w:rsid w:val="00B00E36"/>
    <w:rsid w:val="00B01657"/>
    <w:rsid w:val="00B0360C"/>
    <w:rsid w:val="00B04431"/>
    <w:rsid w:val="00B04BA4"/>
    <w:rsid w:val="00B0757E"/>
    <w:rsid w:val="00B0761F"/>
    <w:rsid w:val="00B076B9"/>
    <w:rsid w:val="00B079AD"/>
    <w:rsid w:val="00B11E94"/>
    <w:rsid w:val="00B122CF"/>
    <w:rsid w:val="00B12615"/>
    <w:rsid w:val="00B128C5"/>
    <w:rsid w:val="00B137E1"/>
    <w:rsid w:val="00B144E1"/>
    <w:rsid w:val="00B155E4"/>
    <w:rsid w:val="00B15FB0"/>
    <w:rsid w:val="00B16C80"/>
    <w:rsid w:val="00B2097E"/>
    <w:rsid w:val="00B212CF"/>
    <w:rsid w:val="00B22643"/>
    <w:rsid w:val="00B22C5B"/>
    <w:rsid w:val="00B2311C"/>
    <w:rsid w:val="00B231E5"/>
    <w:rsid w:val="00B23937"/>
    <w:rsid w:val="00B23AC7"/>
    <w:rsid w:val="00B251BB"/>
    <w:rsid w:val="00B264ED"/>
    <w:rsid w:val="00B279DC"/>
    <w:rsid w:val="00B27CAC"/>
    <w:rsid w:val="00B3321C"/>
    <w:rsid w:val="00B34B5A"/>
    <w:rsid w:val="00B34CD5"/>
    <w:rsid w:val="00B35D85"/>
    <w:rsid w:val="00B44DA7"/>
    <w:rsid w:val="00B464AD"/>
    <w:rsid w:val="00B47635"/>
    <w:rsid w:val="00B53862"/>
    <w:rsid w:val="00B5750C"/>
    <w:rsid w:val="00B577F2"/>
    <w:rsid w:val="00B602C3"/>
    <w:rsid w:val="00B60A85"/>
    <w:rsid w:val="00B60DFB"/>
    <w:rsid w:val="00B61FB6"/>
    <w:rsid w:val="00B63DD0"/>
    <w:rsid w:val="00B656F4"/>
    <w:rsid w:val="00B70003"/>
    <w:rsid w:val="00B7136E"/>
    <w:rsid w:val="00B71977"/>
    <w:rsid w:val="00B72E5D"/>
    <w:rsid w:val="00B75578"/>
    <w:rsid w:val="00B75D36"/>
    <w:rsid w:val="00B765AE"/>
    <w:rsid w:val="00B77031"/>
    <w:rsid w:val="00B775A3"/>
    <w:rsid w:val="00B810AC"/>
    <w:rsid w:val="00B811E7"/>
    <w:rsid w:val="00B828E7"/>
    <w:rsid w:val="00B8397A"/>
    <w:rsid w:val="00B83B92"/>
    <w:rsid w:val="00B870F0"/>
    <w:rsid w:val="00B87DBE"/>
    <w:rsid w:val="00B90293"/>
    <w:rsid w:val="00B91373"/>
    <w:rsid w:val="00B915C5"/>
    <w:rsid w:val="00B9211F"/>
    <w:rsid w:val="00B932BE"/>
    <w:rsid w:val="00B93667"/>
    <w:rsid w:val="00B949C9"/>
    <w:rsid w:val="00B96075"/>
    <w:rsid w:val="00B9663A"/>
    <w:rsid w:val="00B96813"/>
    <w:rsid w:val="00B97C81"/>
    <w:rsid w:val="00BA1768"/>
    <w:rsid w:val="00BA77A6"/>
    <w:rsid w:val="00BB0BED"/>
    <w:rsid w:val="00BB0D16"/>
    <w:rsid w:val="00BB19FF"/>
    <w:rsid w:val="00BB375A"/>
    <w:rsid w:val="00BB3780"/>
    <w:rsid w:val="00BB4AE0"/>
    <w:rsid w:val="00BB5496"/>
    <w:rsid w:val="00BB7369"/>
    <w:rsid w:val="00BC0033"/>
    <w:rsid w:val="00BC12D1"/>
    <w:rsid w:val="00BC264C"/>
    <w:rsid w:val="00BC27EF"/>
    <w:rsid w:val="00BC43D0"/>
    <w:rsid w:val="00BC4F5D"/>
    <w:rsid w:val="00BC5C01"/>
    <w:rsid w:val="00BC750C"/>
    <w:rsid w:val="00BD19D5"/>
    <w:rsid w:val="00BD1AA1"/>
    <w:rsid w:val="00BD1B87"/>
    <w:rsid w:val="00BD24CA"/>
    <w:rsid w:val="00BD2C1D"/>
    <w:rsid w:val="00BD2E14"/>
    <w:rsid w:val="00BD463C"/>
    <w:rsid w:val="00BD5BDC"/>
    <w:rsid w:val="00BE19A5"/>
    <w:rsid w:val="00BE3596"/>
    <w:rsid w:val="00BE3F23"/>
    <w:rsid w:val="00BF1DBC"/>
    <w:rsid w:val="00BF213B"/>
    <w:rsid w:val="00BF7ED7"/>
    <w:rsid w:val="00C00DC1"/>
    <w:rsid w:val="00C01FB6"/>
    <w:rsid w:val="00C02AA7"/>
    <w:rsid w:val="00C02B87"/>
    <w:rsid w:val="00C03441"/>
    <w:rsid w:val="00C0596C"/>
    <w:rsid w:val="00C06C3D"/>
    <w:rsid w:val="00C07F4D"/>
    <w:rsid w:val="00C10095"/>
    <w:rsid w:val="00C1143D"/>
    <w:rsid w:val="00C12213"/>
    <w:rsid w:val="00C1321C"/>
    <w:rsid w:val="00C1448B"/>
    <w:rsid w:val="00C149B3"/>
    <w:rsid w:val="00C21C9E"/>
    <w:rsid w:val="00C21DA4"/>
    <w:rsid w:val="00C2341F"/>
    <w:rsid w:val="00C2346B"/>
    <w:rsid w:val="00C2622D"/>
    <w:rsid w:val="00C26FCD"/>
    <w:rsid w:val="00C31736"/>
    <w:rsid w:val="00C32F0D"/>
    <w:rsid w:val="00C3361D"/>
    <w:rsid w:val="00C33D47"/>
    <w:rsid w:val="00C3509E"/>
    <w:rsid w:val="00C3724D"/>
    <w:rsid w:val="00C4086D"/>
    <w:rsid w:val="00C427D0"/>
    <w:rsid w:val="00C435AC"/>
    <w:rsid w:val="00C439B8"/>
    <w:rsid w:val="00C43C5A"/>
    <w:rsid w:val="00C44269"/>
    <w:rsid w:val="00C4459B"/>
    <w:rsid w:val="00C46990"/>
    <w:rsid w:val="00C46C86"/>
    <w:rsid w:val="00C5057A"/>
    <w:rsid w:val="00C51B96"/>
    <w:rsid w:val="00C524AA"/>
    <w:rsid w:val="00C52CF3"/>
    <w:rsid w:val="00C536A3"/>
    <w:rsid w:val="00C5409B"/>
    <w:rsid w:val="00C552E3"/>
    <w:rsid w:val="00C5575C"/>
    <w:rsid w:val="00C56862"/>
    <w:rsid w:val="00C60C9E"/>
    <w:rsid w:val="00C61B73"/>
    <w:rsid w:val="00C62972"/>
    <w:rsid w:val="00C62DC7"/>
    <w:rsid w:val="00C654ED"/>
    <w:rsid w:val="00C6553F"/>
    <w:rsid w:val="00C655DE"/>
    <w:rsid w:val="00C665E0"/>
    <w:rsid w:val="00C66CE5"/>
    <w:rsid w:val="00C67669"/>
    <w:rsid w:val="00C6772A"/>
    <w:rsid w:val="00C70490"/>
    <w:rsid w:val="00C705CB"/>
    <w:rsid w:val="00C705D6"/>
    <w:rsid w:val="00C7127F"/>
    <w:rsid w:val="00C7284A"/>
    <w:rsid w:val="00C72FD0"/>
    <w:rsid w:val="00C74EC8"/>
    <w:rsid w:val="00C7542F"/>
    <w:rsid w:val="00C75AA7"/>
    <w:rsid w:val="00C75EF9"/>
    <w:rsid w:val="00C76304"/>
    <w:rsid w:val="00C766A8"/>
    <w:rsid w:val="00C7799A"/>
    <w:rsid w:val="00C80B33"/>
    <w:rsid w:val="00C817A3"/>
    <w:rsid w:val="00C825B6"/>
    <w:rsid w:val="00C8547F"/>
    <w:rsid w:val="00C85E90"/>
    <w:rsid w:val="00C87538"/>
    <w:rsid w:val="00C92268"/>
    <w:rsid w:val="00C93A88"/>
    <w:rsid w:val="00C94A78"/>
    <w:rsid w:val="00C95150"/>
    <w:rsid w:val="00C954CB"/>
    <w:rsid w:val="00C959E9"/>
    <w:rsid w:val="00C95B75"/>
    <w:rsid w:val="00C95B7B"/>
    <w:rsid w:val="00C972E1"/>
    <w:rsid w:val="00CA0EC7"/>
    <w:rsid w:val="00CA1896"/>
    <w:rsid w:val="00CA47F7"/>
    <w:rsid w:val="00CA5863"/>
    <w:rsid w:val="00CA7B62"/>
    <w:rsid w:val="00CB0478"/>
    <w:rsid w:val="00CB303A"/>
    <w:rsid w:val="00CB3517"/>
    <w:rsid w:val="00CB3535"/>
    <w:rsid w:val="00CB3D5D"/>
    <w:rsid w:val="00CB441F"/>
    <w:rsid w:val="00CB58B9"/>
    <w:rsid w:val="00CB5B28"/>
    <w:rsid w:val="00CB6A12"/>
    <w:rsid w:val="00CB7558"/>
    <w:rsid w:val="00CC0371"/>
    <w:rsid w:val="00CC06A4"/>
    <w:rsid w:val="00CC1496"/>
    <w:rsid w:val="00CC291E"/>
    <w:rsid w:val="00CC4CE8"/>
    <w:rsid w:val="00CC540B"/>
    <w:rsid w:val="00CC6139"/>
    <w:rsid w:val="00CC63CB"/>
    <w:rsid w:val="00CC6720"/>
    <w:rsid w:val="00CC67E0"/>
    <w:rsid w:val="00CD12DD"/>
    <w:rsid w:val="00CD135A"/>
    <w:rsid w:val="00CD38AF"/>
    <w:rsid w:val="00CD492D"/>
    <w:rsid w:val="00CD4DD3"/>
    <w:rsid w:val="00CD7839"/>
    <w:rsid w:val="00CE088F"/>
    <w:rsid w:val="00CE1ADF"/>
    <w:rsid w:val="00CE244A"/>
    <w:rsid w:val="00CE4AF7"/>
    <w:rsid w:val="00CE708B"/>
    <w:rsid w:val="00CF0A40"/>
    <w:rsid w:val="00CF0A9E"/>
    <w:rsid w:val="00CF1CA6"/>
    <w:rsid w:val="00CF4435"/>
    <w:rsid w:val="00CF46C1"/>
    <w:rsid w:val="00CF5371"/>
    <w:rsid w:val="00CF5467"/>
    <w:rsid w:val="00CF5EA4"/>
    <w:rsid w:val="00CF60B0"/>
    <w:rsid w:val="00CF65AB"/>
    <w:rsid w:val="00CF6996"/>
    <w:rsid w:val="00D00AA2"/>
    <w:rsid w:val="00D0139D"/>
    <w:rsid w:val="00D02D56"/>
    <w:rsid w:val="00D02D5F"/>
    <w:rsid w:val="00D0323A"/>
    <w:rsid w:val="00D03CCA"/>
    <w:rsid w:val="00D041E5"/>
    <w:rsid w:val="00D04EC1"/>
    <w:rsid w:val="00D04EF7"/>
    <w:rsid w:val="00D05178"/>
    <w:rsid w:val="00D0559F"/>
    <w:rsid w:val="00D061BD"/>
    <w:rsid w:val="00D06689"/>
    <w:rsid w:val="00D074F2"/>
    <w:rsid w:val="00D077E9"/>
    <w:rsid w:val="00D07CB6"/>
    <w:rsid w:val="00D1155E"/>
    <w:rsid w:val="00D12DA7"/>
    <w:rsid w:val="00D15807"/>
    <w:rsid w:val="00D166B7"/>
    <w:rsid w:val="00D17212"/>
    <w:rsid w:val="00D17251"/>
    <w:rsid w:val="00D17621"/>
    <w:rsid w:val="00D206B5"/>
    <w:rsid w:val="00D23459"/>
    <w:rsid w:val="00D2367D"/>
    <w:rsid w:val="00D25731"/>
    <w:rsid w:val="00D26FB6"/>
    <w:rsid w:val="00D3148B"/>
    <w:rsid w:val="00D317A1"/>
    <w:rsid w:val="00D344DA"/>
    <w:rsid w:val="00D36756"/>
    <w:rsid w:val="00D37684"/>
    <w:rsid w:val="00D42CB7"/>
    <w:rsid w:val="00D43063"/>
    <w:rsid w:val="00D43CAC"/>
    <w:rsid w:val="00D46C1B"/>
    <w:rsid w:val="00D4726D"/>
    <w:rsid w:val="00D47F05"/>
    <w:rsid w:val="00D52E33"/>
    <w:rsid w:val="00D540E8"/>
    <w:rsid w:val="00D5413D"/>
    <w:rsid w:val="00D545B6"/>
    <w:rsid w:val="00D570A9"/>
    <w:rsid w:val="00D61FBC"/>
    <w:rsid w:val="00D63277"/>
    <w:rsid w:val="00D63869"/>
    <w:rsid w:val="00D63B94"/>
    <w:rsid w:val="00D649B6"/>
    <w:rsid w:val="00D65F37"/>
    <w:rsid w:val="00D66F74"/>
    <w:rsid w:val="00D70D02"/>
    <w:rsid w:val="00D712BE"/>
    <w:rsid w:val="00D7233B"/>
    <w:rsid w:val="00D72CAA"/>
    <w:rsid w:val="00D7399F"/>
    <w:rsid w:val="00D73B74"/>
    <w:rsid w:val="00D74B3E"/>
    <w:rsid w:val="00D76785"/>
    <w:rsid w:val="00D770C7"/>
    <w:rsid w:val="00D77BE9"/>
    <w:rsid w:val="00D81F3E"/>
    <w:rsid w:val="00D8529E"/>
    <w:rsid w:val="00D86417"/>
    <w:rsid w:val="00D868CE"/>
    <w:rsid w:val="00D86945"/>
    <w:rsid w:val="00D90290"/>
    <w:rsid w:val="00D916F4"/>
    <w:rsid w:val="00D92122"/>
    <w:rsid w:val="00D9464B"/>
    <w:rsid w:val="00D95233"/>
    <w:rsid w:val="00D95D4C"/>
    <w:rsid w:val="00D96A10"/>
    <w:rsid w:val="00D97F0F"/>
    <w:rsid w:val="00DA1653"/>
    <w:rsid w:val="00DA18B9"/>
    <w:rsid w:val="00DA1E18"/>
    <w:rsid w:val="00DA2AB3"/>
    <w:rsid w:val="00DA2F88"/>
    <w:rsid w:val="00DA377A"/>
    <w:rsid w:val="00DA3A43"/>
    <w:rsid w:val="00DA3C45"/>
    <w:rsid w:val="00DA4292"/>
    <w:rsid w:val="00DA52D4"/>
    <w:rsid w:val="00DA5481"/>
    <w:rsid w:val="00DA5C82"/>
    <w:rsid w:val="00DA6D02"/>
    <w:rsid w:val="00DA748E"/>
    <w:rsid w:val="00DB2E08"/>
    <w:rsid w:val="00DB57A5"/>
    <w:rsid w:val="00DB6C68"/>
    <w:rsid w:val="00DB6CD1"/>
    <w:rsid w:val="00DC0BF8"/>
    <w:rsid w:val="00DC1A16"/>
    <w:rsid w:val="00DC1A6A"/>
    <w:rsid w:val="00DC23C5"/>
    <w:rsid w:val="00DC32EB"/>
    <w:rsid w:val="00DC4E6F"/>
    <w:rsid w:val="00DC62D5"/>
    <w:rsid w:val="00DC74AD"/>
    <w:rsid w:val="00DC763D"/>
    <w:rsid w:val="00DD152F"/>
    <w:rsid w:val="00DD25A3"/>
    <w:rsid w:val="00DD25B1"/>
    <w:rsid w:val="00DD4A2B"/>
    <w:rsid w:val="00DD5ED7"/>
    <w:rsid w:val="00DD6A08"/>
    <w:rsid w:val="00DD70F8"/>
    <w:rsid w:val="00DD71AB"/>
    <w:rsid w:val="00DE034D"/>
    <w:rsid w:val="00DE08F4"/>
    <w:rsid w:val="00DE1157"/>
    <w:rsid w:val="00DE19F9"/>
    <w:rsid w:val="00DE1D4D"/>
    <w:rsid w:val="00DE213F"/>
    <w:rsid w:val="00DE3519"/>
    <w:rsid w:val="00DE3AD0"/>
    <w:rsid w:val="00DE4335"/>
    <w:rsid w:val="00DE434C"/>
    <w:rsid w:val="00DE5132"/>
    <w:rsid w:val="00DF027C"/>
    <w:rsid w:val="00DF2BBD"/>
    <w:rsid w:val="00DF4517"/>
    <w:rsid w:val="00DF51C5"/>
    <w:rsid w:val="00DF5323"/>
    <w:rsid w:val="00DF5E52"/>
    <w:rsid w:val="00DF5F85"/>
    <w:rsid w:val="00E0000E"/>
    <w:rsid w:val="00E00A32"/>
    <w:rsid w:val="00E00A6B"/>
    <w:rsid w:val="00E01379"/>
    <w:rsid w:val="00E01482"/>
    <w:rsid w:val="00E02589"/>
    <w:rsid w:val="00E03616"/>
    <w:rsid w:val="00E036B0"/>
    <w:rsid w:val="00E03D3C"/>
    <w:rsid w:val="00E04132"/>
    <w:rsid w:val="00E06129"/>
    <w:rsid w:val="00E06F19"/>
    <w:rsid w:val="00E0738B"/>
    <w:rsid w:val="00E07462"/>
    <w:rsid w:val="00E07997"/>
    <w:rsid w:val="00E10B2A"/>
    <w:rsid w:val="00E11BC4"/>
    <w:rsid w:val="00E13F3B"/>
    <w:rsid w:val="00E14127"/>
    <w:rsid w:val="00E16A92"/>
    <w:rsid w:val="00E20580"/>
    <w:rsid w:val="00E20F68"/>
    <w:rsid w:val="00E21A32"/>
    <w:rsid w:val="00E21EC8"/>
    <w:rsid w:val="00E22ACD"/>
    <w:rsid w:val="00E22D32"/>
    <w:rsid w:val="00E22FF4"/>
    <w:rsid w:val="00E2301C"/>
    <w:rsid w:val="00E23BD8"/>
    <w:rsid w:val="00E245F9"/>
    <w:rsid w:val="00E249F9"/>
    <w:rsid w:val="00E24FEC"/>
    <w:rsid w:val="00E26646"/>
    <w:rsid w:val="00E266C5"/>
    <w:rsid w:val="00E2752F"/>
    <w:rsid w:val="00E27C8A"/>
    <w:rsid w:val="00E3082E"/>
    <w:rsid w:val="00E34C99"/>
    <w:rsid w:val="00E35075"/>
    <w:rsid w:val="00E35AAB"/>
    <w:rsid w:val="00E375BB"/>
    <w:rsid w:val="00E4150F"/>
    <w:rsid w:val="00E41C84"/>
    <w:rsid w:val="00E43489"/>
    <w:rsid w:val="00E43C22"/>
    <w:rsid w:val="00E440A6"/>
    <w:rsid w:val="00E443A2"/>
    <w:rsid w:val="00E44512"/>
    <w:rsid w:val="00E447A9"/>
    <w:rsid w:val="00E453B9"/>
    <w:rsid w:val="00E46F85"/>
    <w:rsid w:val="00E47C8D"/>
    <w:rsid w:val="00E52070"/>
    <w:rsid w:val="00E54749"/>
    <w:rsid w:val="00E55852"/>
    <w:rsid w:val="00E55D24"/>
    <w:rsid w:val="00E56A63"/>
    <w:rsid w:val="00E56F91"/>
    <w:rsid w:val="00E60299"/>
    <w:rsid w:val="00E620B0"/>
    <w:rsid w:val="00E6231F"/>
    <w:rsid w:val="00E6264B"/>
    <w:rsid w:val="00E65481"/>
    <w:rsid w:val="00E65DDF"/>
    <w:rsid w:val="00E70E5F"/>
    <w:rsid w:val="00E73E2B"/>
    <w:rsid w:val="00E74D0B"/>
    <w:rsid w:val="00E81B40"/>
    <w:rsid w:val="00E83312"/>
    <w:rsid w:val="00E84C22"/>
    <w:rsid w:val="00E84F67"/>
    <w:rsid w:val="00E86CE3"/>
    <w:rsid w:val="00E872D2"/>
    <w:rsid w:val="00E87516"/>
    <w:rsid w:val="00E905BE"/>
    <w:rsid w:val="00E91341"/>
    <w:rsid w:val="00E917F5"/>
    <w:rsid w:val="00E93A65"/>
    <w:rsid w:val="00E95D5D"/>
    <w:rsid w:val="00E976CC"/>
    <w:rsid w:val="00EA0946"/>
    <w:rsid w:val="00EA142A"/>
    <w:rsid w:val="00EA2683"/>
    <w:rsid w:val="00EA38EA"/>
    <w:rsid w:val="00EA5872"/>
    <w:rsid w:val="00EA5A44"/>
    <w:rsid w:val="00EA6371"/>
    <w:rsid w:val="00EA6B24"/>
    <w:rsid w:val="00EA746C"/>
    <w:rsid w:val="00EA7ECF"/>
    <w:rsid w:val="00EB038F"/>
    <w:rsid w:val="00EB24DA"/>
    <w:rsid w:val="00EB3492"/>
    <w:rsid w:val="00EB3787"/>
    <w:rsid w:val="00EB4BA4"/>
    <w:rsid w:val="00EB4DF1"/>
    <w:rsid w:val="00EB5D5A"/>
    <w:rsid w:val="00EB656E"/>
    <w:rsid w:val="00EC0CC0"/>
    <w:rsid w:val="00EC2B47"/>
    <w:rsid w:val="00EC6087"/>
    <w:rsid w:val="00EC75FB"/>
    <w:rsid w:val="00ED161F"/>
    <w:rsid w:val="00ED265C"/>
    <w:rsid w:val="00ED3D96"/>
    <w:rsid w:val="00ED6551"/>
    <w:rsid w:val="00ED731D"/>
    <w:rsid w:val="00EE02CD"/>
    <w:rsid w:val="00EE1B7C"/>
    <w:rsid w:val="00EE42E3"/>
    <w:rsid w:val="00EE6C12"/>
    <w:rsid w:val="00EF09A5"/>
    <w:rsid w:val="00EF0EEC"/>
    <w:rsid w:val="00EF41F5"/>
    <w:rsid w:val="00EF555B"/>
    <w:rsid w:val="00EF5C91"/>
    <w:rsid w:val="00F0159F"/>
    <w:rsid w:val="00F0218A"/>
    <w:rsid w:val="00F027BB"/>
    <w:rsid w:val="00F03B7D"/>
    <w:rsid w:val="00F03CB3"/>
    <w:rsid w:val="00F03E81"/>
    <w:rsid w:val="00F10F94"/>
    <w:rsid w:val="00F11A5D"/>
    <w:rsid w:val="00F11DCB"/>
    <w:rsid w:val="00F11DCF"/>
    <w:rsid w:val="00F1281B"/>
    <w:rsid w:val="00F1359F"/>
    <w:rsid w:val="00F152D7"/>
    <w:rsid w:val="00F157EF"/>
    <w:rsid w:val="00F162EA"/>
    <w:rsid w:val="00F16C86"/>
    <w:rsid w:val="00F17156"/>
    <w:rsid w:val="00F232B5"/>
    <w:rsid w:val="00F233C0"/>
    <w:rsid w:val="00F23754"/>
    <w:rsid w:val="00F25122"/>
    <w:rsid w:val="00F256A0"/>
    <w:rsid w:val="00F26201"/>
    <w:rsid w:val="00F26971"/>
    <w:rsid w:val="00F275B4"/>
    <w:rsid w:val="00F33AC3"/>
    <w:rsid w:val="00F33F5F"/>
    <w:rsid w:val="00F34242"/>
    <w:rsid w:val="00F34B40"/>
    <w:rsid w:val="00F360F2"/>
    <w:rsid w:val="00F449B5"/>
    <w:rsid w:val="00F45C43"/>
    <w:rsid w:val="00F45D91"/>
    <w:rsid w:val="00F46127"/>
    <w:rsid w:val="00F462AE"/>
    <w:rsid w:val="00F47A04"/>
    <w:rsid w:val="00F50DE7"/>
    <w:rsid w:val="00F5131D"/>
    <w:rsid w:val="00F527DF"/>
    <w:rsid w:val="00F52AC2"/>
    <w:rsid w:val="00F52D27"/>
    <w:rsid w:val="00F5392A"/>
    <w:rsid w:val="00F53AC4"/>
    <w:rsid w:val="00F55AD5"/>
    <w:rsid w:val="00F55F82"/>
    <w:rsid w:val="00F576ED"/>
    <w:rsid w:val="00F57EA1"/>
    <w:rsid w:val="00F61333"/>
    <w:rsid w:val="00F613D2"/>
    <w:rsid w:val="00F63A99"/>
    <w:rsid w:val="00F6465E"/>
    <w:rsid w:val="00F6495D"/>
    <w:rsid w:val="00F66F55"/>
    <w:rsid w:val="00F6727F"/>
    <w:rsid w:val="00F67E8F"/>
    <w:rsid w:val="00F7027B"/>
    <w:rsid w:val="00F7136E"/>
    <w:rsid w:val="00F72533"/>
    <w:rsid w:val="00F74780"/>
    <w:rsid w:val="00F76867"/>
    <w:rsid w:val="00F769BB"/>
    <w:rsid w:val="00F8023F"/>
    <w:rsid w:val="00F80492"/>
    <w:rsid w:val="00F80D74"/>
    <w:rsid w:val="00F82179"/>
    <w:rsid w:val="00F82882"/>
    <w:rsid w:val="00F82EEA"/>
    <w:rsid w:val="00F83527"/>
    <w:rsid w:val="00F849D1"/>
    <w:rsid w:val="00F85ACC"/>
    <w:rsid w:val="00F86B90"/>
    <w:rsid w:val="00F86FEF"/>
    <w:rsid w:val="00F90FE2"/>
    <w:rsid w:val="00F91B58"/>
    <w:rsid w:val="00F92B1E"/>
    <w:rsid w:val="00F932C8"/>
    <w:rsid w:val="00F936A3"/>
    <w:rsid w:val="00FA15BA"/>
    <w:rsid w:val="00FA18AD"/>
    <w:rsid w:val="00FA2E3A"/>
    <w:rsid w:val="00FA3741"/>
    <w:rsid w:val="00FA44E9"/>
    <w:rsid w:val="00FA5214"/>
    <w:rsid w:val="00FA6BD4"/>
    <w:rsid w:val="00FB041F"/>
    <w:rsid w:val="00FB183B"/>
    <w:rsid w:val="00FB1D05"/>
    <w:rsid w:val="00FB1D7E"/>
    <w:rsid w:val="00FB2EB7"/>
    <w:rsid w:val="00FB42AC"/>
    <w:rsid w:val="00FB4C09"/>
    <w:rsid w:val="00FB4CE9"/>
    <w:rsid w:val="00FB7101"/>
    <w:rsid w:val="00FB7903"/>
    <w:rsid w:val="00FB7F8C"/>
    <w:rsid w:val="00FC0061"/>
    <w:rsid w:val="00FC1244"/>
    <w:rsid w:val="00FC1A3C"/>
    <w:rsid w:val="00FC27FF"/>
    <w:rsid w:val="00FC74C2"/>
    <w:rsid w:val="00FC762D"/>
    <w:rsid w:val="00FC7AD1"/>
    <w:rsid w:val="00FC7F28"/>
    <w:rsid w:val="00FD172D"/>
    <w:rsid w:val="00FD2B60"/>
    <w:rsid w:val="00FD36A9"/>
    <w:rsid w:val="00FD436E"/>
    <w:rsid w:val="00FD5822"/>
    <w:rsid w:val="00FD583F"/>
    <w:rsid w:val="00FD5A59"/>
    <w:rsid w:val="00FD67DD"/>
    <w:rsid w:val="00FD70D9"/>
    <w:rsid w:val="00FD7488"/>
    <w:rsid w:val="00FD7969"/>
    <w:rsid w:val="00FE15DC"/>
    <w:rsid w:val="00FE52AD"/>
    <w:rsid w:val="00FE6418"/>
    <w:rsid w:val="00FE7EFA"/>
    <w:rsid w:val="00FF0882"/>
    <w:rsid w:val="00FF16B4"/>
    <w:rsid w:val="00FF1C36"/>
    <w:rsid w:val="00FF3E36"/>
    <w:rsid w:val="5C87CC67"/>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592F7"/>
  <w15:docId w15:val="{3EAB2C01-2780-40A0-A23E-81B076BE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5C00"/>
    <w:pPr>
      <w:spacing w:after="0"/>
    </w:pPr>
    <w:rPr>
      <w:rFonts w:eastAsiaTheme="minorEastAsia"/>
      <w:b/>
      <w:color w:val="467A40" w:themeColor="text2"/>
      <w:sz w:val="28"/>
      <w:szCs w:val="22"/>
    </w:rPr>
  </w:style>
  <w:style w:type="paragraph" w:styleId="berschrift1">
    <w:name w:val="heading 1"/>
    <w:basedOn w:val="Standard"/>
    <w:link w:val="berschrift1Zchn"/>
    <w:autoRedefine/>
    <w:uiPriority w:val="4"/>
    <w:qFormat/>
    <w:rsid w:val="0053163E"/>
    <w:pPr>
      <w:keepNext/>
      <w:spacing w:before="120" w:after="60"/>
      <w:outlineLvl w:val="0"/>
    </w:pPr>
    <w:rPr>
      <w:rFonts w:asciiTheme="majorHAnsi" w:eastAsiaTheme="majorEastAsia" w:hAnsiTheme="majorHAnsi" w:cstheme="majorBidi"/>
      <w:color w:val="345B2F" w:themeColor="text2" w:themeShade="BF"/>
      <w:kern w:val="28"/>
      <w:sz w:val="52"/>
      <w:szCs w:val="32"/>
    </w:rPr>
  </w:style>
  <w:style w:type="paragraph" w:styleId="berschrift2">
    <w:name w:val="heading 2"/>
    <w:basedOn w:val="Standard"/>
    <w:next w:val="Standard"/>
    <w:link w:val="berschrift2Zchn"/>
    <w:autoRedefine/>
    <w:uiPriority w:val="4"/>
    <w:qFormat/>
    <w:rsid w:val="007F467C"/>
    <w:pPr>
      <w:keepNext/>
      <w:spacing w:before="240" w:after="60" w:line="240" w:lineRule="auto"/>
      <w:outlineLvl w:val="1"/>
    </w:pPr>
    <w:rPr>
      <w:rFonts w:eastAsiaTheme="majorEastAsia" w:cstheme="majorBidi"/>
      <w:b w:val="0"/>
      <w:sz w:val="36"/>
      <w:szCs w:val="26"/>
    </w:rPr>
  </w:style>
  <w:style w:type="paragraph" w:styleId="berschrift3">
    <w:name w:val="heading 3"/>
    <w:basedOn w:val="Standard"/>
    <w:next w:val="Standard"/>
    <w:link w:val="berschrift3Zchn"/>
    <w:uiPriority w:val="5"/>
    <w:unhideWhenUsed/>
    <w:qFormat/>
    <w:rsid w:val="00386205"/>
    <w:pPr>
      <w:keepNext/>
      <w:keepLines/>
      <w:spacing w:before="40"/>
      <w:outlineLvl w:val="2"/>
    </w:pPr>
    <w:rPr>
      <w:rFonts w:eastAsiaTheme="majorEastAsia" w:cstheme="majorBidi"/>
      <w:b w:val="0"/>
      <w:szCs w:val="24"/>
    </w:rPr>
  </w:style>
  <w:style w:type="paragraph" w:styleId="berschrift4">
    <w:name w:val="heading 4"/>
    <w:basedOn w:val="Standard"/>
    <w:next w:val="Standard"/>
    <w:link w:val="berschrift4Zchn"/>
    <w:uiPriority w:val="1"/>
    <w:unhideWhenUsed/>
    <w:qFormat/>
    <w:rsid w:val="00066D7B"/>
    <w:pPr>
      <w:keepNext/>
      <w:keepLines/>
      <w:spacing w:before="40"/>
      <w:outlineLvl w:val="3"/>
    </w:pPr>
    <w:rPr>
      <w:rFonts w:asciiTheme="majorHAnsi" w:eastAsiaTheme="majorEastAsia" w:hAnsiTheme="majorHAnsi" w:cstheme="majorBidi"/>
      <w:i/>
      <w:iCs/>
      <w:color w:val="345B2F" w:themeColor="accent1" w:themeShade="BF"/>
    </w:rPr>
  </w:style>
  <w:style w:type="paragraph" w:styleId="berschrift5">
    <w:name w:val="heading 5"/>
    <w:basedOn w:val="Standard"/>
    <w:next w:val="Standard"/>
    <w:link w:val="berschrift5Zchn"/>
    <w:uiPriority w:val="1"/>
    <w:unhideWhenUsed/>
    <w:qFormat/>
    <w:rsid w:val="00140A8E"/>
    <w:pPr>
      <w:keepNext/>
      <w:keepLines/>
      <w:spacing w:before="40"/>
      <w:outlineLvl w:val="4"/>
    </w:pPr>
    <w:rPr>
      <w:rFonts w:asciiTheme="majorHAnsi" w:eastAsiaTheme="majorEastAsia" w:hAnsiTheme="majorHAnsi" w:cstheme="majorBidi"/>
      <w:color w:val="345B2F"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Titel">
    <w:name w:val="Title"/>
    <w:basedOn w:val="Standard"/>
    <w:link w:val="TitelZchn"/>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elZchn">
    <w:name w:val="Titel Zchn"/>
    <w:basedOn w:val="Absatz-Standardschriftart"/>
    <w:link w:val="Titel"/>
    <w:uiPriority w:val="1"/>
    <w:rsid w:val="00D86945"/>
    <w:rPr>
      <w:rFonts w:asciiTheme="majorHAnsi" w:eastAsiaTheme="majorEastAsia" w:hAnsiTheme="majorHAnsi" w:cstheme="majorBidi"/>
      <w:b/>
      <w:bCs/>
      <w:color w:val="467A40" w:themeColor="text2"/>
      <w:sz w:val="72"/>
      <w:szCs w:val="52"/>
    </w:rPr>
  </w:style>
  <w:style w:type="paragraph" w:styleId="Untertitel">
    <w:name w:val="Subtitle"/>
    <w:basedOn w:val="Standard"/>
    <w:link w:val="UntertitelZchn"/>
    <w:uiPriority w:val="2"/>
    <w:qFormat/>
    <w:rsid w:val="00D86945"/>
    <w:pPr>
      <w:framePr w:hSpace="180" w:wrap="around" w:vAnchor="text" w:hAnchor="margin" w:y="1167"/>
    </w:pPr>
    <w:rPr>
      <w:b w:val="0"/>
      <w:caps/>
      <w:spacing w:val="20"/>
      <w:sz w:val="32"/>
    </w:rPr>
  </w:style>
  <w:style w:type="character" w:customStyle="1" w:styleId="UntertitelZchn">
    <w:name w:val="Untertitel Zchn"/>
    <w:basedOn w:val="Absatz-Standardschriftart"/>
    <w:link w:val="Untertitel"/>
    <w:uiPriority w:val="2"/>
    <w:rsid w:val="00D86945"/>
    <w:rPr>
      <w:rFonts w:eastAsiaTheme="minorEastAsia"/>
      <w:caps/>
      <w:color w:val="467A40" w:themeColor="text2"/>
      <w:spacing w:val="20"/>
      <w:sz w:val="32"/>
      <w:szCs w:val="22"/>
    </w:rPr>
  </w:style>
  <w:style w:type="character" w:customStyle="1" w:styleId="berschrift1Zchn">
    <w:name w:val="Überschrift 1 Zchn"/>
    <w:basedOn w:val="Absatz-Standardschriftart"/>
    <w:link w:val="berschrift1"/>
    <w:uiPriority w:val="4"/>
    <w:rsid w:val="0053163E"/>
    <w:rPr>
      <w:rFonts w:asciiTheme="majorHAnsi" w:eastAsiaTheme="majorEastAsia" w:hAnsiTheme="majorHAnsi" w:cstheme="majorBidi"/>
      <w:b/>
      <w:color w:val="345B2F" w:themeColor="text2" w:themeShade="BF"/>
      <w:kern w:val="28"/>
      <w:sz w:val="52"/>
      <w:szCs w:val="32"/>
    </w:rPr>
  </w:style>
  <w:style w:type="paragraph" w:styleId="Kopfzeile">
    <w:name w:val="header"/>
    <w:basedOn w:val="Standard"/>
    <w:link w:val="KopfzeileZchn"/>
    <w:uiPriority w:val="8"/>
    <w:unhideWhenUsed/>
    <w:rsid w:val="005037F0"/>
  </w:style>
  <w:style w:type="character" w:customStyle="1" w:styleId="KopfzeileZchn">
    <w:name w:val="Kopfzeile Zchn"/>
    <w:basedOn w:val="Absatz-Standardschriftart"/>
    <w:link w:val="Kopfzeile"/>
    <w:uiPriority w:val="8"/>
    <w:rsid w:val="0093335D"/>
  </w:style>
  <w:style w:type="paragraph" w:styleId="Fuzeile">
    <w:name w:val="footer"/>
    <w:basedOn w:val="Standard"/>
    <w:link w:val="FuzeileZchn"/>
    <w:uiPriority w:val="99"/>
    <w:unhideWhenUsed/>
    <w:rsid w:val="005037F0"/>
  </w:style>
  <w:style w:type="character" w:customStyle="1" w:styleId="FuzeileZchn">
    <w:name w:val="Fußzeile Zchn"/>
    <w:basedOn w:val="Absatz-Standardschriftart"/>
    <w:link w:val="Fuzeile"/>
    <w:uiPriority w:val="99"/>
    <w:rsid w:val="005037F0"/>
    <w:rPr>
      <w:sz w:val="24"/>
      <w:szCs w:val="24"/>
    </w:rPr>
  </w:style>
  <w:style w:type="paragraph" w:customStyle="1" w:styleId="Name">
    <w:name w:val="Name"/>
    <w:basedOn w:val="Standard"/>
    <w:uiPriority w:val="3"/>
    <w:qFormat/>
    <w:rsid w:val="00B231E5"/>
    <w:pPr>
      <w:spacing w:line="240" w:lineRule="auto"/>
      <w:jc w:val="right"/>
    </w:pPr>
  </w:style>
  <w:style w:type="character" w:customStyle="1" w:styleId="berschrift2Zchn">
    <w:name w:val="Überschrift 2 Zchn"/>
    <w:basedOn w:val="Absatz-Standardschriftart"/>
    <w:link w:val="berschrift2"/>
    <w:uiPriority w:val="4"/>
    <w:rsid w:val="007F467C"/>
    <w:rPr>
      <w:rFonts w:eastAsiaTheme="majorEastAsia" w:cstheme="majorBidi"/>
      <w:color w:val="467A40" w:themeColor="text2"/>
      <w:sz w:val="36"/>
      <w:szCs w:val="26"/>
    </w:rPr>
  </w:style>
  <w:style w:type="table" w:styleId="Tabellenraster">
    <w:name w:val="Table Grid"/>
    <w:basedOn w:val="NormaleTabelle"/>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unhideWhenUsed/>
    <w:rsid w:val="00D86945"/>
    <w:rPr>
      <w:color w:val="808080"/>
    </w:rPr>
  </w:style>
  <w:style w:type="paragraph" w:customStyle="1" w:styleId="Inhalt">
    <w:name w:val="Inhalt"/>
    <w:basedOn w:val="Standard"/>
    <w:link w:val="Inhaltszeichen"/>
    <w:qFormat/>
    <w:rsid w:val="00CF65AB"/>
    <w:rPr>
      <w:b w:val="0"/>
      <w:color w:val="auto"/>
      <w:sz w:val="24"/>
    </w:rPr>
  </w:style>
  <w:style w:type="paragraph" w:customStyle="1" w:styleId="HervorhebungText">
    <w:name w:val="Hervorhebung Text"/>
    <w:basedOn w:val="Standard"/>
    <w:link w:val="HervorhebungTextzeichen"/>
    <w:qFormat/>
    <w:rsid w:val="00DF027C"/>
  </w:style>
  <w:style w:type="character" w:customStyle="1" w:styleId="Inhaltszeichen">
    <w:name w:val="Inhaltszeichen"/>
    <w:basedOn w:val="Absatz-Standardschriftart"/>
    <w:link w:val="Inhalt"/>
    <w:rsid w:val="00CF65AB"/>
    <w:rPr>
      <w:rFonts w:eastAsiaTheme="minorEastAsia"/>
      <w:szCs w:val="22"/>
    </w:rPr>
  </w:style>
  <w:style w:type="character" w:customStyle="1" w:styleId="HervorhebungTextzeichen">
    <w:name w:val="Hervorhebung Textzeichen"/>
    <w:basedOn w:val="Absatz-Standardschriftart"/>
    <w:link w:val="HervorhebungText"/>
    <w:rsid w:val="00DF027C"/>
    <w:rPr>
      <w:rFonts w:eastAsiaTheme="minorEastAsia"/>
      <w:b/>
      <w:color w:val="467A40" w:themeColor="text2"/>
      <w:sz w:val="28"/>
      <w:szCs w:val="22"/>
    </w:rPr>
  </w:style>
  <w:style w:type="table" w:styleId="EinfacheTabelle1">
    <w:name w:val="Plain Table 1"/>
    <w:basedOn w:val="NormaleTabelle"/>
    <w:uiPriority w:val="41"/>
    <w:rsid w:val="00863A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3Zchn">
    <w:name w:val="Überschrift 3 Zchn"/>
    <w:basedOn w:val="Absatz-Standardschriftart"/>
    <w:link w:val="berschrift3"/>
    <w:uiPriority w:val="5"/>
    <w:rsid w:val="00386205"/>
    <w:rPr>
      <w:rFonts w:eastAsiaTheme="majorEastAsia" w:cstheme="majorBidi"/>
      <w:color w:val="467A40" w:themeColor="text2"/>
      <w:sz w:val="28"/>
    </w:rPr>
  </w:style>
  <w:style w:type="paragraph" w:styleId="Listenabsatz">
    <w:name w:val="List Paragraph"/>
    <w:basedOn w:val="Standard"/>
    <w:uiPriority w:val="34"/>
    <w:unhideWhenUsed/>
    <w:qFormat/>
    <w:rsid w:val="00F11DCB"/>
    <w:pPr>
      <w:ind w:left="720"/>
      <w:contextualSpacing/>
    </w:pPr>
  </w:style>
  <w:style w:type="character" w:styleId="Hyperlink">
    <w:name w:val="Hyperlink"/>
    <w:basedOn w:val="Absatz-Standardschriftart"/>
    <w:uiPriority w:val="99"/>
    <w:unhideWhenUsed/>
    <w:rsid w:val="000E3464"/>
    <w:rPr>
      <w:color w:val="0000FF"/>
      <w:u w:val="single"/>
    </w:rPr>
  </w:style>
  <w:style w:type="character" w:styleId="NichtaufgelsteErwhnung">
    <w:name w:val="Unresolved Mention"/>
    <w:basedOn w:val="Absatz-Standardschriftart"/>
    <w:uiPriority w:val="99"/>
    <w:semiHidden/>
    <w:unhideWhenUsed/>
    <w:rsid w:val="00192708"/>
    <w:rPr>
      <w:color w:val="605E5C"/>
      <w:shd w:val="clear" w:color="auto" w:fill="E1DFDD"/>
    </w:rPr>
  </w:style>
  <w:style w:type="character" w:styleId="BesuchterLink">
    <w:name w:val="FollowedHyperlink"/>
    <w:basedOn w:val="Absatz-Standardschriftart"/>
    <w:uiPriority w:val="99"/>
    <w:semiHidden/>
    <w:unhideWhenUsed/>
    <w:rsid w:val="00484167"/>
    <w:rPr>
      <w:color w:val="3592CF" w:themeColor="followedHyperlink"/>
      <w:u w:val="single"/>
    </w:rPr>
  </w:style>
  <w:style w:type="character" w:customStyle="1" w:styleId="berschrift4Zchn">
    <w:name w:val="Überschrift 4 Zchn"/>
    <w:basedOn w:val="Absatz-Standardschriftart"/>
    <w:link w:val="berschrift4"/>
    <w:uiPriority w:val="1"/>
    <w:rsid w:val="00066D7B"/>
    <w:rPr>
      <w:rFonts w:asciiTheme="majorHAnsi" w:eastAsiaTheme="majorEastAsia" w:hAnsiTheme="majorHAnsi" w:cstheme="majorBidi"/>
      <w:b/>
      <w:i/>
      <w:iCs/>
      <w:color w:val="345B2F" w:themeColor="accent1" w:themeShade="BF"/>
      <w:sz w:val="28"/>
      <w:szCs w:val="22"/>
    </w:rPr>
  </w:style>
  <w:style w:type="character" w:customStyle="1" w:styleId="berschrift5Zchn">
    <w:name w:val="Überschrift 5 Zchn"/>
    <w:basedOn w:val="Absatz-Standardschriftart"/>
    <w:link w:val="berschrift5"/>
    <w:uiPriority w:val="1"/>
    <w:rsid w:val="00140A8E"/>
    <w:rPr>
      <w:rFonts w:asciiTheme="majorHAnsi" w:eastAsiaTheme="majorEastAsia" w:hAnsiTheme="majorHAnsi" w:cstheme="majorBidi"/>
      <w:b/>
      <w:color w:val="345B2F" w:themeColor="accent1" w:themeShade="BF"/>
      <w:sz w:val="28"/>
      <w:szCs w:val="22"/>
    </w:rPr>
  </w:style>
  <w:style w:type="character" w:customStyle="1" w:styleId="normaltextrun">
    <w:name w:val="normaltextrun"/>
    <w:basedOn w:val="Absatz-Standardschriftart"/>
    <w:rsid w:val="000358F9"/>
  </w:style>
  <w:style w:type="paragraph" w:customStyle="1" w:styleId="paragraph">
    <w:name w:val="paragraph"/>
    <w:basedOn w:val="Standard"/>
    <w:rsid w:val="000358F9"/>
    <w:pPr>
      <w:spacing w:before="100" w:beforeAutospacing="1" w:after="100" w:afterAutospacing="1" w:line="240" w:lineRule="auto"/>
    </w:pPr>
    <w:rPr>
      <w:rFonts w:ascii="Times New Roman" w:eastAsia="Times New Roman" w:hAnsi="Times New Roman" w:cs="Times New Roman"/>
      <w:b w:val="0"/>
      <w:color w:val="auto"/>
      <w:sz w:val="24"/>
      <w:szCs w:val="24"/>
      <w:lang w:val="en-GB" w:eastAsia="en-GB"/>
    </w:rPr>
  </w:style>
  <w:style w:type="character" w:customStyle="1" w:styleId="scxw138810410">
    <w:name w:val="scxw138810410"/>
    <w:basedOn w:val="Absatz-Standardschriftart"/>
    <w:rsid w:val="000358F9"/>
  </w:style>
  <w:style w:type="character" w:customStyle="1" w:styleId="eop">
    <w:name w:val="eop"/>
    <w:basedOn w:val="Absatz-Standardschriftart"/>
    <w:rsid w:val="000358F9"/>
  </w:style>
  <w:style w:type="character" w:customStyle="1" w:styleId="scxw78406888">
    <w:name w:val="scxw78406888"/>
    <w:basedOn w:val="Absatz-Standardschriftart"/>
    <w:rsid w:val="00312654"/>
  </w:style>
  <w:style w:type="table" w:styleId="EinfacheTabelle4">
    <w:name w:val="Plain Table 4"/>
    <w:basedOn w:val="NormaleTabelle"/>
    <w:uiPriority w:val="44"/>
    <w:rsid w:val="006B188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6B188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1C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1C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1C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1C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6B1885"/>
    <w:pPr>
      <w:spacing w:after="0" w:line="240" w:lineRule="auto"/>
    </w:pPr>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A51EE5"/>
    <w:rPr>
      <w:sz w:val="16"/>
      <w:szCs w:val="16"/>
    </w:rPr>
  </w:style>
  <w:style w:type="paragraph" w:styleId="Kommentartext">
    <w:name w:val="annotation text"/>
    <w:basedOn w:val="Standard"/>
    <w:link w:val="KommentartextZchn"/>
    <w:uiPriority w:val="99"/>
    <w:semiHidden/>
    <w:unhideWhenUsed/>
    <w:rsid w:val="00A51EE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51EE5"/>
    <w:rPr>
      <w:rFonts w:eastAsiaTheme="minorEastAsia"/>
      <w:b/>
      <w:color w:val="467A40" w:themeColor="text2"/>
      <w:sz w:val="20"/>
      <w:szCs w:val="20"/>
    </w:rPr>
  </w:style>
  <w:style w:type="paragraph" w:styleId="Kommentarthema">
    <w:name w:val="annotation subject"/>
    <w:basedOn w:val="Kommentartext"/>
    <w:next w:val="Kommentartext"/>
    <w:link w:val="KommentarthemaZchn"/>
    <w:uiPriority w:val="99"/>
    <w:semiHidden/>
    <w:unhideWhenUsed/>
    <w:rsid w:val="00A51EE5"/>
    <w:rPr>
      <w:bCs/>
    </w:rPr>
  </w:style>
  <w:style w:type="character" w:customStyle="1" w:styleId="KommentarthemaZchn">
    <w:name w:val="Kommentarthema Zchn"/>
    <w:basedOn w:val="KommentartextZchn"/>
    <w:link w:val="Kommentarthema"/>
    <w:uiPriority w:val="99"/>
    <w:semiHidden/>
    <w:rsid w:val="00A51EE5"/>
    <w:rPr>
      <w:rFonts w:eastAsiaTheme="minorEastAsia"/>
      <w:b/>
      <w:bCs/>
      <w:color w:val="467A40" w:themeColor="text2"/>
      <w:sz w:val="20"/>
      <w:szCs w:val="20"/>
    </w:rPr>
  </w:style>
  <w:style w:type="table" w:styleId="TabellemithellemGitternetz">
    <w:name w:val="Grid Table Light"/>
    <w:basedOn w:val="NormaleTabelle"/>
    <w:uiPriority w:val="40"/>
    <w:rsid w:val="009120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enraster1">
    <w:name w:val="Tabellenraster1"/>
    <w:basedOn w:val="NormaleTabelle"/>
    <w:next w:val="Tabellenraster"/>
    <w:uiPriority w:val="39"/>
    <w:rsid w:val="00B16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AD0264"/>
    <w:pPr>
      <w:spacing w:line="240" w:lineRule="auto"/>
    </w:pPr>
    <w:rPr>
      <w:sz w:val="20"/>
      <w:szCs w:val="20"/>
    </w:rPr>
  </w:style>
  <w:style w:type="character" w:customStyle="1" w:styleId="FunotentextZchn">
    <w:name w:val="Fußnotentext Zchn"/>
    <w:basedOn w:val="Absatz-Standardschriftart"/>
    <w:link w:val="Funotentext"/>
    <w:uiPriority w:val="99"/>
    <w:semiHidden/>
    <w:rsid w:val="00AD0264"/>
    <w:rPr>
      <w:rFonts w:eastAsiaTheme="minorEastAsia"/>
      <w:b/>
      <w:color w:val="467A40" w:themeColor="text2"/>
      <w:sz w:val="20"/>
      <w:szCs w:val="20"/>
    </w:rPr>
  </w:style>
  <w:style w:type="character" w:styleId="Funotenzeichen">
    <w:name w:val="footnote reference"/>
    <w:basedOn w:val="Absatz-Standardschriftart"/>
    <w:uiPriority w:val="99"/>
    <w:semiHidden/>
    <w:unhideWhenUsed/>
    <w:rsid w:val="00AD02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6709">
      <w:bodyDiv w:val="1"/>
      <w:marLeft w:val="0"/>
      <w:marRight w:val="0"/>
      <w:marTop w:val="0"/>
      <w:marBottom w:val="0"/>
      <w:divBdr>
        <w:top w:val="none" w:sz="0" w:space="0" w:color="auto"/>
        <w:left w:val="none" w:sz="0" w:space="0" w:color="auto"/>
        <w:bottom w:val="none" w:sz="0" w:space="0" w:color="auto"/>
        <w:right w:val="none" w:sz="0" w:space="0" w:color="auto"/>
      </w:divBdr>
    </w:div>
    <w:div w:id="49304630">
      <w:bodyDiv w:val="1"/>
      <w:marLeft w:val="0"/>
      <w:marRight w:val="0"/>
      <w:marTop w:val="0"/>
      <w:marBottom w:val="0"/>
      <w:divBdr>
        <w:top w:val="none" w:sz="0" w:space="0" w:color="auto"/>
        <w:left w:val="none" w:sz="0" w:space="0" w:color="auto"/>
        <w:bottom w:val="none" w:sz="0" w:space="0" w:color="auto"/>
        <w:right w:val="none" w:sz="0" w:space="0" w:color="auto"/>
      </w:divBdr>
      <w:divsChild>
        <w:div w:id="920602532">
          <w:marLeft w:val="0"/>
          <w:marRight w:val="0"/>
          <w:marTop w:val="0"/>
          <w:marBottom w:val="0"/>
          <w:divBdr>
            <w:top w:val="none" w:sz="0" w:space="0" w:color="auto"/>
            <w:left w:val="none" w:sz="0" w:space="0" w:color="auto"/>
            <w:bottom w:val="none" w:sz="0" w:space="0" w:color="auto"/>
            <w:right w:val="none" w:sz="0" w:space="0" w:color="auto"/>
          </w:divBdr>
        </w:div>
        <w:div w:id="144247732">
          <w:marLeft w:val="0"/>
          <w:marRight w:val="0"/>
          <w:marTop w:val="0"/>
          <w:marBottom w:val="0"/>
          <w:divBdr>
            <w:top w:val="none" w:sz="0" w:space="0" w:color="auto"/>
            <w:left w:val="none" w:sz="0" w:space="0" w:color="auto"/>
            <w:bottom w:val="none" w:sz="0" w:space="0" w:color="auto"/>
            <w:right w:val="none" w:sz="0" w:space="0" w:color="auto"/>
          </w:divBdr>
          <w:divsChild>
            <w:div w:id="541209547">
              <w:marLeft w:val="0"/>
              <w:marRight w:val="0"/>
              <w:marTop w:val="30"/>
              <w:marBottom w:val="30"/>
              <w:divBdr>
                <w:top w:val="none" w:sz="0" w:space="0" w:color="auto"/>
                <w:left w:val="none" w:sz="0" w:space="0" w:color="auto"/>
                <w:bottom w:val="none" w:sz="0" w:space="0" w:color="auto"/>
                <w:right w:val="none" w:sz="0" w:space="0" w:color="auto"/>
              </w:divBdr>
              <w:divsChild>
                <w:div w:id="1581132881">
                  <w:marLeft w:val="0"/>
                  <w:marRight w:val="0"/>
                  <w:marTop w:val="0"/>
                  <w:marBottom w:val="0"/>
                  <w:divBdr>
                    <w:top w:val="none" w:sz="0" w:space="0" w:color="auto"/>
                    <w:left w:val="none" w:sz="0" w:space="0" w:color="auto"/>
                    <w:bottom w:val="none" w:sz="0" w:space="0" w:color="auto"/>
                    <w:right w:val="none" w:sz="0" w:space="0" w:color="auto"/>
                  </w:divBdr>
                  <w:divsChild>
                    <w:div w:id="109253285">
                      <w:marLeft w:val="0"/>
                      <w:marRight w:val="0"/>
                      <w:marTop w:val="0"/>
                      <w:marBottom w:val="0"/>
                      <w:divBdr>
                        <w:top w:val="none" w:sz="0" w:space="0" w:color="auto"/>
                        <w:left w:val="none" w:sz="0" w:space="0" w:color="auto"/>
                        <w:bottom w:val="none" w:sz="0" w:space="0" w:color="auto"/>
                        <w:right w:val="none" w:sz="0" w:space="0" w:color="auto"/>
                      </w:divBdr>
                    </w:div>
                  </w:divsChild>
                </w:div>
                <w:div w:id="651760154">
                  <w:marLeft w:val="0"/>
                  <w:marRight w:val="0"/>
                  <w:marTop w:val="0"/>
                  <w:marBottom w:val="0"/>
                  <w:divBdr>
                    <w:top w:val="none" w:sz="0" w:space="0" w:color="auto"/>
                    <w:left w:val="none" w:sz="0" w:space="0" w:color="auto"/>
                    <w:bottom w:val="none" w:sz="0" w:space="0" w:color="auto"/>
                    <w:right w:val="none" w:sz="0" w:space="0" w:color="auto"/>
                  </w:divBdr>
                  <w:divsChild>
                    <w:div w:id="840043925">
                      <w:marLeft w:val="0"/>
                      <w:marRight w:val="0"/>
                      <w:marTop w:val="0"/>
                      <w:marBottom w:val="0"/>
                      <w:divBdr>
                        <w:top w:val="none" w:sz="0" w:space="0" w:color="auto"/>
                        <w:left w:val="none" w:sz="0" w:space="0" w:color="auto"/>
                        <w:bottom w:val="none" w:sz="0" w:space="0" w:color="auto"/>
                        <w:right w:val="none" w:sz="0" w:space="0" w:color="auto"/>
                      </w:divBdr>
                    </w:div>
                  </w:divsChild>
                </w:div>
                <w:div w:id="1838765440">
                  <w:marLeft w:val="0"/>
                  <w:marRight w:val="0"/>
                  <w:marTop w:val="0"/>
                  <w:marBottom w:val="0"/>
                  <w:divBdr>
                    <w:top w:val="none" w:sz="0" w:space="0" w:color="auto"/>
                    <w:left w:val="none" w:sz="0" w:space="0" w:color="auto"/>
                    <w:bottom w:val="none" w:sz="0" w:space="0" w:color="auto"/>
                    <w:right w:val="none" w:sz="0" w:space="0" w:color="auto"/>
                  </w:divBdr>
                  <w:divsChild>
                    <w:div w:id="1871608213">
                      <w:marLeft w:val="0"/>
                      <w:marRight w:val="0"/>
                      <w:marTop w:val="0"/>
                      <w:marBottom w:val="0"/>
                      <w:divBdr>
                        <w:top w:val="none" w:sz="0" w:space="0" w:color="auto"/>
                        <w:left w:val="none" w:sz="0" w:space="0" w:color="auto"/>
                        <w:bottom w:val="none" w:sz="0" w:space="0" w:color="auto"/>
                        <w:right w:val="none" w:sz="0" w:space="0" w:color="auto"/>
                      </w:divBdr>
                    </w:div>
                  </w:divsChild>
                </w:div>
                <w:div w:id="647710098">
                  <w:marLeft w:val="0"/>
                  <w:marRight w:val="0"/>
                  <w:marTop w:val="0"/>
                  <w:marBottom w:val="0"/>
                  <w:divBdr>
                    <w:top w:val="none" w:sz="0" w:space="0" w:color="auto"/>
                    <w:left w:val="none" w:sz="0" w:space="0" w:color="auto"/>
                    <w:bottom w:val="none" w:sz="0" w:space="0" w:color="auto"/>
                    <w:right w:val="none" w:sz="0" w:space="0" w:color="auto"/>
                  </w:divBdr>
                  <w:divsChild>
                    <w:div w:id="652679831">
                      <w:marLeft w:val="0"/>
                      <w:marRight w:val="0"/>
                      <w:marTop w:val="0"/>
                      <w:marBottom w:val="0"/>
                      <w:divBdr>
                        <w:top w:val="none" w:sz="0" w:space="0" w:color="auto"/>
                        <w:left w:val="none" w:sz="0" w:space="0" w:color="auto"/>
                        <w:bottom w:val="none" w:sz="0" w:space="0" w:color="auto"/>
                        <w:right w:val="none" w:sz="0" w:space="0" w:color="auto"/>
                      </w:divBdr>
                    </w:div>
                  </w:divsChild>
                </w:div>
                <w:div w:id="1185750162">
                  <w:marLeft w:val="0"/>
                  <w:marRight w:val="0"/>
                  <w:marTop w:val="0"/>
                  <w:marBottom w:val="0"/>
                  <w:divBdr>
                    <w:top w:val="none" w:sz="0" w:space="0" w:color="auto"/>
                    <w:left w:val="none" w:sz="0" w:space="0" w:color="auto"/>
                    <w:bottom w:val="none" w:sz="0" w:space="0" w:color="auto"/>
                    <w:right w:val="none" w:sz="0" w:space="0" w:color="auto"/>
                  </w:divBdr>
                  <w:divsChild>
                    <w:div w:id="32310454">
                      <w:marLeft w:val="0"/>
                      <w:marRight w:val="0"/>
                      <w:marTop w:val="0"/>
                      <w:marBottom w:val="0"/>
                      <w:divBdr>
                        <w:top w:val="none" w:sz="0" w:space="0" w:color="auto"/>
                        <w:left w:val="none" w:sz="0" w:space="0" w:color="auto"/>
                        <w:bottom w:val="none" w:sz="0" w:space="0" w:color="auto"/>
                        <w:right w:val="none" w:sz="0" w:space="0" w:color="auto"/>
                      </w:divBdr>
                    </w:div>
                  </w:divsChild>
                </w:div>
                <w:div w:id="2104182572">
                  <w:marLeft w:val="0"/>
                  <w:marRight w:val="0"/>
                  <w:marTop w:val="0"/>
                  <w:marBottom w:val="0"/>
                  <w:divBdr>
                    <w:top w:val="none" w:sz="0" w:space="0" w:color="auto"/>
                    <w:left w:val="none" w:sz="0" w:space="0" w:color="auto"/>
                    <w:bottom w:val="none" w:sz="0" w:space="0" w:color="auto"/>
                    <w:right w:val="none" w:sz="0" w:space="0" w:color="auto"/>
                  </w:divBdr>
                  <w:divsChild>
                    <w:div w:id="450829878">
                      <w:marLeft w:val="0"/>
                      <w:marRight w:val="0"/>
                      <w:marTop w:val="0"/>
                      <w:marBottom w:val="0"/>
                      <w:divBdr>
                        <w:top w:val="none" w:sz="0" w:space="0" w:color="auto"/>
                        <w:left w:val="none" w:sz="0" w:space="0" w:color="auto"/>
                        <w:bottom w:val="none" w:sz="0" w:space="0" w:color="auto"/>
                        <w:right w:val="none" w:sz="0" w:space="0" w:color="auto"/>
                      </w:divBdr>
                    </w:div>
                  </w:divsChild>
                </w:div>
                <w:div w:id="676469865">
                  <w:marLeft w:val="0"/>
                  <w:marRight w:val="0"/>
                  <w:marTop w:val="0"/>
                  <w:marBottom w:val="0"/>
                  <w:divBdr>
                    <w:top w:val="none" w:sz="0" w:space="0" w:color="auto"/>
                    <w:left w:val="none" w:sz="0" w:space="0" w:color="auto"/>
                    <w:bottom w:val="none" w:sz="0" w:space="0" w:color="auto"/>
                    <w:right w:val="none" w:sz="0" w:space="0" w:color="auto"/>
                  </w:divBdr>
                  <w:divsChild>
                    <w:div w:id="2056849830">
                      <w:marLeft w:val="0"/>
                      <w:marRight w:val="0"/>
                      <w:marTop w:val="0"/>
                      <w:marBottom w:val="0"/>
                      <w:divBdr>
                        <w:top w:val="none" w:sz="0" w:space="0" w:color="auto"/>
                        <w:left w:val="none" w:sz="0" w:space="0" w:color="auto"/>
                        <w:bottom w:val="none" w:sz="0" w:space="0" w:color="auto"/>
                        <w:right w:val="none" w:sz="0" w:space="0" w:color="auto"/>
                      </w:divBdr>
                    </w:div>
                  </w:divsChild>
                </w:div>
                <w:div w:id="1401252113">
                  <w:marLeft w:val="0"/>
                  <w:marRight w:val="0"/>
                  <w:marTop w:val="0"/>
                  <w:marBottom w:val="0"/>
                  <w:divBdr>
                    <w:top w:val="none" w:sz="0" w:space="0" w:color="auto"/>
                    <w:left w:val="none" w:sz="0" w:space="0" w:color="auto"/>
                    <w:bottom w:val="none" w:sz="0" w:space="0" w:color="auto"/>
                    <w:right w:val="none" w:sz="0" w:space="0" w:color="auto"/>
                  </w:divBdr>
                  <w:divsChild>
                    <w:div w:id="67655234">
                      <w:marLeft w:val="0"/>
                      <w:marRight w:val="0"/>
                      <w:marTop w:val="0"/>
                      <w:marBottom w:val="0"/>
                      <w:divBdr>
                        <w:top w:val="none" w:sz="0" w:space="0" w:color="auto"/>
                        <w:left w:val="none" w:sz="0" w:space="0" w:color="auto"/>
                        <w:bottom w:val="none" w:sz="0" w:space="0" w:color="auto"/>
                        <w:right w:val="none" w:sz="0" w:space="0" w:color="auto"/>
                      </w:divBdr>
                    </w:div>
                  </w:divsChild>
                </w:div>
                <w:div w:id="608900056">
                  <w:marLeft w:val="0"/>
                  <w:marRight w:val="0"/>
                  <w:marTop w:val="0"/>
                  <w:marBottom w:val="0"/>
                  <w:divBdr>
                    <w:top w:val="none" w:sz="0" w:space="0" w:color="auto"/>
                    <w:left w:val="none" w:sz="0" w:space="0" w:color="auto"/>
                    <w:bottom w:val="none" w:sz="0" w:space="0" w:color="auto"/>
                    <w:right w:val="none" w:sz="0" w:space="0" w:color="auto"/>
                  </w:divBdr>
                  <w:divsChild>
                    <w:div w:id="1781335138">
                      <w:marLeft w:val="0"/>
                      <w:marRight w:val="0"/>
                      <w:marTop w:val="0"/>
                      <w:marBottom w:val="0"/>
                      <w:divBdr>
                        <w:top w:val="none" w:sz="0" w:space="0" w:color="auto"/>
                        <w:left w:val="none" w:sz="0" w:space="0" w:color="auto"/>
                        <w:bottom w:val="none" w:sz="0" w:space="0" w:color="auto"/>
                        <w:right w:val="none" w:sz="0" w:space="0" w:color="auto"/>
                      </w:divBdr>
                    </w:div>
                  </w:divsChild>
                </w:div>
                <w:div w:id="1168324096">
                  <w:marLeft w:val="0"/>
                  <w:marRight w:val="0"/>
                  <w:marTop w:val="0"/>
                  <w:marBottom w:val="0"/>
                  <w:divBdr>
                    <w:top w:val="none" w:sz="0" w:space="0" w:color="auto"/>
                    <w:left w:val="none" w:sz="0" w:space="0" w:color="auto"/>
                    <w:bottom w:val="none" w:sz="0" w:space="0" w:color="auto"/>
                    <w:right w:val="none" w:sz="0" w:space="0" w:color="auto"/>
                  </w:divBdr>
                  <w:divsChild>
                    <w:div w:id="1201013355">
                      <w:marLeft w:val="0"/>
                      <w:marRight w:val="0"/>
                      <w:marTop w:val="0"/>
                      <w:marBottom w:val="0"/>
                      <w:divBdr>
                        <w:top w:val="none" w:sz="0" w:space="0" w:color="auto"/>
                        <w:left w:val="none" w:sz="0" w:space="0" w:color="auto"/>
                        <w:bottom w:val="none" w:sz="0" w:space="0" w:color="auto"/>
                        <w:right w:val="none" w:sz="0" w:space="0" w:color="auto"/>
                      </w:divBdr>
                    </w:div>
                  </w:divsChild>
                </w:div>
                <w:div w:id="264194088">
                  <w:marLeft w:val="0"/>
                  <w:marRight w:val="0"/>
                  <w:marTop w:val="0"/>
                  <w:marBottom w:val="0"/>
                  <w:divBdr>
                    <w:top w:val="none" w:sz="0" w:space="0" w:color="auto"/>
                    <w:left w:val="none" w:sz="0" w:space="0" w:color="auto"/>
                    <w:bottom w:val="none" w:sz="0" w:space="0" w:color="auto"/>
                    <w:right w:val="none" w:sz="0" w:space="0" w:color="auto"/>
                  </w:divBdr>
                  <w:divsChild>
                    <w:div w:id="849610356">
                      <w:marLeft w:val="0"/>
                      <w:marRight w:val="0"/>
                      <w:marTop w:val="0"/>
                      <w:marBottom w:val="0"/>
                      <w:divBdr>
                        <w:top w:val="none" w:sz="0" w:space="0" w:color="auto"/>
                        <w:left w:val="none" w:sz="0" w:space="0" w:color="auto"/>
                        <w:bottom w:val="none" w:sz="0" w:space="0" w:color="auto"/>
                        <w:right w:val="none" w:sz="0" w:space="0" w:color="auto"/>
                      </w:divBdr>
                    </w:div>
                  </w:divsChild>
                </w:div>
                <w:div w:id="2031224317">
                  <w:marLeft w:val="0"/>
                  <w:marRight w:val="0"/>
                  <w:marTop w:val="0"/>
                  <w:marBottom w:val="0"/>
                  <w:divBdr>
                    <w:top w:val="none" w:sz="0" w:space="0" w:color="auto"/>
                    <w:left w:val="none" w:sz="0" w:space="0" w:color="auto"/>
                    <w:bottom w:val="none" w:sz="0" w:space="0" w:color="auto"/>
                    <w:right w:val="none" w:sz="0" w:space="0" w:color="auto"/>
                  </w:divBdr>
                  <w:divsChild>
                    <w:div w:id="1344017145">
                      <w:marLeft w:val="0"/>
                      <w:marRight w:val="0"/>
                      <w:marTop w:val="0"/>
                      <w:marBottom w:val="0"/>
                      <w:divBdr>
                        <w:top w:val="none" w:sz="0" w:space="0" w:color="auto"/>
                        <w:left w:val="none" w:sz="0" w:space="0" w:color="auto"/>
                        <w:bottom w:val="none" w:sz="0" w:space="0" w:color="auto"/>
                        <w:right w:val="none" w:sz="0" w:space="0" w:color="auto"/>
                      </w:divBdr>
                    </w:div>
                  </w:divsChild>
                </w:div>
                <w:div w:id="1035615820">
                  <w:marLeft w:val="0"/>
                  <w:marRight w:val="0"/>
                  <w:marTop w:val="0"/>
                  <w:marBottom w:val="0"/>
                  <w:divBdr>
                    <w:top w:val="none" w:sz="0" w:space="0" w:color="auto"/>
                    <w:left w:val="none" w:sz="0" w:space="0" w:color="auto"/>
                    <w:bottom w:val="none" w:sz="0" w:space="0" w:color="auto"/>
                    <w:right w:val="none" w:sz="0" w:space="0" w:color="auto"/>
                  </w:divBdr>
                  <w:divsChild>
                    <w:div w:id="861625345">
                      <w:marLeft w:val="0"/>
                      <w:marRight w:val="0"/>
                      <w:marTop w:val="0"/>
                      <w:marBottom w:val="0"/>
                      <w:divBdr>
                        <w:top w:val="none" w:sz="0" w:space="0" w:color="auto"/>
                        <w:left w:val="none" w:sz="0" w:space="0" w:color="auto"/>
                        <w:bottom w:val="none" w:sz="0" w:space="0" w:color="auto"/>
                        <w:right w:val="none" w:sz="0" w:space="0" w:color="auto"/>
                      </w:divBdr>
                    </w:div>
                  </w:divsChild>
                </w:div>
                <w:div w:id="64450012">
                  <w:marLeft w:val="0"/>
                  <w:marRight w:val="0"/>
                  <w:marTop w:val="0"/>
                  <w:marBottom w:val="0"/>
                  <w:divBdr>
                    <w:top w:val="none" w:sz="0" w:space="0" w:color="auto"/>
                    <w:left w:val="none" w:sz="0" w:space="0" w:color="auto"/>
                    <w:bottom w:val="none" w:sz="0" w:space="0" w:color="auto"/>
                    <w:right w:val="none" w:sz="0" w:space="0" w:color="auto"/>
                  </w:divBdr>
                  <w:divsChild>
                    <w:div w:id="2004426424">
                      <w:marLeft w:val="0"/>
                      <w:marRight w:val="0"/>
                      <w:marTop w:val="0"/>
                      <w:marBottom w:val="0"/>
                      <w:divBdr>
                        <w:top w:val="none" w:sz="0" w:space="0" w:color="auto"/>
                        <w:left w:val="none" w:sz="0" w:space="0" w:color="auto"/>
                        <w:bottom w:val="none" w:sz="0" w:space="0" w:color="auto"/>
                        <w:right w:val="none" w:sz="0" w:space="0" w:color="auto"/>
                      </w:divBdr>
                    </w:div>
                  </w:divsChild>
                </w:div>
                <w:div w:id="1021712145">
                  <w:marLeft w:val="0"/>
                  <w:marRight w:val="0"/>
                  <w:marTop w:val="0"/>
                  <w:marBottom w:val="0"/>
                  <w:divBdr>
                    <w:top w:val="none" w:sz="0" w:space="0" w:color="auto"/>
                    <w:left w:val="none" w:sz="0" w:space="0" w:color="auto"/>
                    <w:bottom w:val="none" w:sz="0" w:space="0" w:color="auto"/>
                    <w:right w:val="none" w:sz="0" w:space="0" w:color="auto"/>
                  </w:divBdr>
                  <w:divsChild>
                    <w:div w:id="1244145451">
                      <w:marLeft w:val="0"/>
                      <w:marRight w:val="0"/>
                      <w:marTop w:val="0"/>
                      <w:marBottom w:val="0"/>
                      <w:divBdr>
                        <w:top w:val="none" w:sz="0" w:space="0" w:color="auto"/>
                        <w:left w:val="none" w:sz="0" w:space="0" w:color="auto"/>
                        <w:bottom w:val="none" w:sz="0" w:space="0" w:color="auto"/>
                        <w:right w:val="none" w:sz="0" w:space="0" w:color="auto"/>
                      </w:divBdr>
                    </w:div>
                  </w:divsChild>
                </w:div>
                <w:div w:id="920483671">
                  <w:marLeft w:val="0"/>
                  <w:marRight w:val="0"/>
                  <w:marTop w:val="0"/>
                  <w:marBottom w:val="0"/>
                  <w:divBdr>
                    <w:top w:val="none" w:sz="0" w:space="0" w:color="auto"/>
                    <w:left w:val="none" w:sz="0" w:space="0" w:color="auto"/>
                    <w:bottom w:val="none" w:sz="0" w:space="0" w:color="auto"/>
                    <w:right w:val="none" w:sz="0" w:space="0" w:color="auto"/>
                  </w:divBdr>
                  <w:divsChild>
                    <w:div w:id="79760620">
                      <w:marLeft w:val="0"/>
                      <w:marRight w:val="0"/>
                      <w:marTop w:val="0"/>
                      <w:marBottom w:val="0"/>
                      <w:divBdr>
                        <w:top w:val="none" w:sz="0" w:space="0" w:color="auto"/>
                        <w:left w:val="none" w:sz="0" w:space="0" w:color="auto"/>
                        <w:bottom w:val="none" w:sz="0" w:space="0" w:color="auto"/>
                        <w:right w:val="none" w:sz="0" w:space="0" w:color="auto"/>
                      </w:divBdr>
                    </w:div>
                  </w:divsChild>
                </w:div>
                <w:div w:id="126096268">
                  <w:marLeft w:val="0"/>
                  <w:marRight w:val="0"/>
                  <w:marTop w:val="0"/>
                  <w:marBottom w:val="0"/>
                  <w:divBdr>
                    <w:top w:val="none" w:sz="0" w:space="0" w:color="auto"/>
                    <w:left w:val="none" w:sz="0" w:space="0" w:color="auto"/>
                    <w:bottom w:val="none" w:sz="0" w:space="0" w:color="auto"/>
                    <w:right w:val="none" w:sz="0" w:space="0" w:color="auto"/>
                  </w:divBdr>
                  <w:divsChild>
                    <w:div w:id="1715541527">
                      <w:marLeft w:val="0"/>
                      <w:marRight w:val="0"/>
                      <w:marTop w:val="0"/>
                      <w:marBottom w:val="0"/>
                      <w:divBdr>
                        <w:top w:val="none" w:sz="0" w:space="0" w:color="auto"/>
                        <w:left w:val="none" w:sz="0" w:space="0" w:color="auto"/>
                        <w:bottom w:val="none" w:sz="0" w:space="0" w:color="auto"/>
                        <w:right w:val="none" w:sz="0" w:space="0" w:color="auto"/>
                      </w:divBdr>
                    </w:div>
                  </w:divsChild>
                </w:div>
                <w:div w:id="1698000925">
                  <w:marLeft w:val="0"/>
                  <w:marRight w:val="0"/>
                  <w:marTop w:val="0"/>
                  <w:marBottom w:val="0"/>
                  <w:divBdr>
                    <w:top w:val="none" w:sz="0" w:space="0" w:color="auto"/>
                    <w:left w:val="none" w:sz="0" w:space="0" w:color="auto"/>
                    <w:bottom w:val="none" w:sz="0" w:space="0" w:color="auto"/>
                    <w:right w:val="none" w:sz="0" w:space="0" w:color="auto"/>
                  </w:divBdr>
                  <w:divsChild>
                    <w:div w:id="383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790">
      <w:bodyDiv w:val="1"/>
      <w:marLeft w:val="0"/>
      <w:marRight w:val="0"/>
      <w:marTop w:val="0"/>
      <w:marBottom w:val="0"/>
      <w:divBdr>
        <w:top w:val="none" w:sz="0" w:space="0" w:color="auto"/>
        <w:left w:val="none" w:sz="0" w:space="0" w:color="auto"/>
        <w:bottom w:val="none" w:sz="0" w:space="0" w:color="auto"/>
        <w:right w:val="none" w:sz="0" w:space="0" w:color="auto"/>
      </w:divBdr>
    </w:div>
    <w:div w:id="473832117">
      <w:bodyDiv w:val="1"/>
      <w:marLeft w:val="0"/>
      <w:marRight w:val="0"/>
      <w:marTop w:val="0"/>
      <w:marBottom w:val="0"/>
      <w:divBdr>
        <w:top w:val="none" w:sz="0" w:space="0" w:color="auto"/>
        <w:left w:val="none" w:sz="0" w:space="0" w:color="auto"/>
        <w:bottom w:val="none" w:sz="0" w:space="0" w:color="auto"/>
        <w:right w:val="none" w:sz="0" w:space="0" w:color="auto"/>
      </w:divBdr>
      <w:divsChild>
        <w:div w:id="781337213">
          <w:marLeft w:val="0"/>
          <w:marRight w:val="0"/>
          <w:marTop w:val="0"/>
          <w:marBottom w:val="0"/>
          <w:divBdr>
            <w:top w:val="none" w:sz="0" w:space="0" w:color="auto"/>
            <w:left w:val="none" w:sz="0" w:space="0" w:color="auto"/>
            <w:bottom w:val="none" w:sz="0" w:space="0" w:color="auto"/>
            <w:right w:val="none" w:sz="0" w:space="0" w:color="auto"/>
          </w:divBdr>
          <w:divsChild>
            <w:div w:id="1289320237">
              <w:marLeft w:val="0"/>
              <w:marRight w:val="0"/>
              <w:marTop w:val="0"/>
              <w:marBottom w:val="0"/>
              <w:divBdr>
                <w:top w:val="none" w:sz="0" w:space="0" w:color="auto"/>
                <w:left w:val="none" w:sz="0" w:space="0" w:color="auto"/>
                <w:bottom w:val="none" w:sz="0" w:space="0" w:color="auto"/>
                <w:right w:val="none" w:sz="0" w:space="0" w:color="auto"/>
              </w:divBdr>
            </w:div>
          </w:divsChild>
        </w:div>
        <w:div w:id="844590586">
          <w:marLeft w:val="0"/>
          <w:marRight w:val="0"/>
          <w:marTop w:val="0"/>
          <w:marBottom w:val="0"/>
          <w:divBdr>
            <w:top w:val="none" w:sz="0" w:space="0" w:color="auto"/>
            <w:left w:val="none" w:sz="0" w:space="0" w:color="auto"/>
            <w:bottom w:val="none" w:sz="0" w:space="0" w:color="auto"/>
            <w:right w:val="none" w:sz="0" w:space="0" w:color="auto"/>
          </w:divBdr>
          <w:divsChild>
            <w:div w:id="1161192917">
              <w:marLeft w:val="0"/>
              <w:marRight w:val="0"/>
              <w:marTop w:val="0"/>
              <w:marBottom w:val="0"/>
              <w:divBdr>
                <w:top w:val="none" w:sz="0" w:space="0" w:color="auto"/>
                <w:left w:val="none" w:sz="0" w:space="0" w:color="auto"/>
                <w:bottom w:val="none" w:sz="0" w:space="0" w:color="auto"/>
                <w:right w:val="none" w:sz="0" w:space="0" w:color="auto"/>
              </w:divBdr>
            </w:div>
            <w:div w:id="973219710">
              <w:marLeft w:val="0"/>
              <w:marRight w:val="0"/>
              <w:marTop w:val="0"/>
              <w:marBottom w:val="0"/>
              <w:divBdr>
                <w:top w:val="none" w:sz="0" w:space="0" w:color="auto"/>
                <w:left w:val="none" w:sz="0" w:space="0" w:color="auto"/>
                <w:bottom w:val="none" w:sz="0" w:space="0" w:color="auto"/>
                <w:right w:val="none" w:sz="0" w:space="0" w:color="auto"/>
              </w:divBdr>
            </w:div>
          </w:divsChild>
        </w:div>
        <w:div w:id="832722541">
          <w:marLeft w:val="0"/>
          <w:marRight w:val="0"/>
          <w:marTop w:val="0"/>
          <w:marBottom w:val="0"/>
          <w:divBdr>
            <w:top w:val="none" w:sz="0" w:space="0" w:color="auto"/>
            <w:left w:val="none" w:sz="0" w:space="0" w:color="auto"/>
            <w:bottom w:val="none" w:sz="0" w:space="0" w:color="auto"/>
            <w:right w:val="none" w:sz="0" w:space="0" w:color="auto"/>
          </w:divBdr>
          <w:divsChild>
            <w:div w:id="1008404538">
              <w:marLeft w:val="0"/>
              <w:marRight w:val="0"/>
              <w:marTop w:val="0"/>
              <w:marBottom w:val="0"/>
              <w:divBdr>
                <w:top w:val="none" w:sz="0" w:space="0" w:color="auto"/>
                <w:left w:val="none" w:sz="0" w:space="0" w:color="auto"/>
                <w:bottom w:val="none" w:sz="0" w:space="0" w:color="auto"/>
                <w:right w:val="none" w:sz="0" w:space="0" w:color="auto"/>
              </w:divBdr>
            </w:div>
          </w:divsChild>
        </w:div>
        <w:div w:id="497693545">
          <w:marLeft w:val="0"/>
          <w:marRight w:val="0"/>
          <w:marTop w:val="0"/>
          <w:marBottom w:val="0"/>
          <w:divBdr>
            <w:top w:val="none" w:sz="0" w:space="0" w:color="auto"/>
            <w:left w:val="none" w:sz="0" w:space="0" w:color="auto"/>
            <w:bottom w:val="none" w:sz="0" w:space="0" w:color="auto"/>
            <w:right w:val="none" w:sz="0" w:space="0" w:color="auto"/>
          </w:divBdr>
          <w:divsChild>
            <w:div w:id="1052071102">
              <w:marLeft w:val="0"/>
              <w:marRight w:val="0"/>
              <w:marTop w:val="0"/>
              <w:marBottom w:val="0"/>
              <w:divBdr>
                <w:top w:val="none" w:sz="0" w:space="0" w:color="auto"/>
                <w:left w:val="none" w:sz="0" w:space="0" w:color="auto"/>
                <w:bottom w:val="none" w:sz="0" w:space="0" w:color="auto"/>
                <w:right w:val="none" w:sz="0" w:space="0" w:color="auto"/>
              </w:divBdr>
            </w:div>
            <w:div w:id="419378060">
              <w:marLeft w:val="0"/>
              <w:marRight w:val="0"/>
              <w:marTop w:val="0"/>
              <w:marBottom w:val="0"/>
              <w:divBdr>
                <w:top w:val="none" w:sz="0" w:space="0" w:color="auto"/>
                <w:left w:val="none" w:sz="0" w:space="0" w:color="auto"/>
                <w:bottom w:val="none" w:sz="0" w:space="0" w:color="auto"/>
                <w:right w:val="none" w:sz="0" w:space="0" w:color="auto"/>
              </w:divBdr>
            </w:div>
          </w:divsChild>
        </w:div>
        <w:div w:id="1435248741">
          <w:marLeft w:val="0"/>
          <w:marRight w:val="0"/>
          <w:marTop w:val="0"/>
          <w:marBottom w:val="0"/>
          <w:divBdr>
            <w:top w:val="none" w:sz="0" w:space="0" w:color="auto"/>
            <w:left w:val="none" w:sz="0" w:space="0" w:color="auto"/>
            <w:bottom w:val="none" w:sz="0" w:space="0" w:color="auto"/>
            <w:right w:val="none" w:sz="0" w:space="0" w:color="auto"/>
          </w:divBdr>
          <w:divsChild>
            <w:div w:id="1515193583">
              <w:marLeft w:val="0"/>
              <w:marRight w:val="0"/>
              <w:marTop w:val="0"/>
              <w:marBottom w:val="0"/>
              <w:divBdr>
                <w:top w:val="none" w:sz="0" w:space="0" w:color="auto"/>
                <w:left w:val="none" w:sz="0" w:space="0" w:color="auto"/>
                <w:bottom w:val="none" w:sz="0" w:space="0" w:color="auto"/>
                <w:right w:val="none" w:sz="0" w:space="0" w:color="auto"/>
              </w:divBdr>
            </w:div>
          </w:divsChild>
        </w:div>
        <w:div w:id="962881146">
          <w:marLeft w:val="0"/>
          <w:marRight w:val="0"/>
          <w:marTop w:val="0"/>
          <w:marBottom w:val="0"/>
          <w:divBdr>
            <w:top w:val="none" w:sz="0" w:space="0" w:color="auto"/>
            <w:left w:val="none" w:sz="0" w:space="0" w:color="auto"/>
            <w:bottom w:val="none" w:sz="0" w:space="0" w:color="auto"/>
            <w:right w:val="none" w:sz="0" w:space="0" w:color="auto"/>
          </w:divBdr>
          <w:divsChild>
            <w:div w:id="1036929945">
              <w:marLeft w:val="0"/>
              <w:marRight w:val="0"/>
              <w:marTop w:val="0"/>
              <w:marBottom w:val="0"/>
              <w:divBdr>
                <w:top w:val="none" w:sz="0" w:space="0" w:color="auto"/>
                <w:left w:val="none" w:sz="0" w:space="0" w:color="auto"/>
                <w:bottom w:val="none" w:sz="0" w:space="0" w:color="auto"/>
                <w:right w:val="none" w:sz="0" w:space="0" w:color="auto"/>
              </w:divBdr>
            </w:div>
          </w:divsChild>
        </w:div>
        <w:div w:id="1746562535">
          <w:marLeft w:val="0"/>
          <w:marRight w:val="0"/>
          <w:marTop w:val="0"/>
          <w:marBottom w:val="0"/>
          <w:divBdr>
            <w:top w:val="none" w:sz="0" w:space="0" w:color="auto"/>
            <w:left w:val="none" w:sz="0" w:space="0" w:color="auto"/>
            <w:bottom w:val="none" w:sz="0" w:space="0" w:color="auto"/>
            <w:right w:val="none" w:sz="0" w:space="0" w:color="auto"/>
          </w:divBdr>
          <w:divsChild>
            <w:div w:id="264652848">
              <w:marLeft w:val="0"/>
              <w:marRight w:val="0"/>
              <w:marTop w:val="0"/>
              <w:marBottom w:val="0"/>
              <w:divBdr>
                <w:top w:val="none" w:sz="0" w:space="0" w:color="auto"/>
                <w:left w:val="none" w:sz="0" w:space="0" w:color="auto"/>
                <w:bottom w:val="none" w:sz="0" w:space="0" w:color="auto"/>
                <w:right w:val="none" w:sz="0" w:space="0" w:color="auto"/>
              </w:divBdr>
            </w:div>
          </w:divsChild>
        </w:div>
        <w:div w:id="150416004">
          <w:marLeft w:val="0"/>
          <w:marRight w:val="0"/>
          <w:marTop w:val="0"/>
          <w:marBottom w:val="0"/>
          <w:divBdr>
            <w:top w:val="none" w:sz="0" w:space="0" w:color="auto"/>
            <w:left w:val="none" w:sz="0" w:space="0" w:color="auto"/>
            <w:bottom w:val="none" w:sz="0" w:space="0" w:color="auto"/>
            <w:right w:val="none" w:sz="0" w:space="0" w:color="auto"/>
          </w:divBdr>
          <w:divsChild>
            <w:div w:id="1333996727">
              <w:marLeft w:val="0"/>
              <w:marRight w:val="0"/>
              <w:marTop w:val="0"/>
              <w:marBottom w:val="0"/>
              <w:divBdr>
                <w:top w:val="none" w:sz="0" w:space="0" w:color="auto"/>
                <w:left w:val="none" w:sz="0" w:space="0" w:color="auto"/>
                <w:bottom w:val="none" w:sz="0" w:space="0" w:color="auto"/>
                <w:right w:val="none" w:sz="0" w:space="0" w:color="auto"/>
              </w:divBdr>
            </w:div>
          </w:divsChild>
        </w:div>
        <w:div w:id="1471970954">
          <w:marLeft w:val="0"/>
          <w:marRight w:val="0"/>
          <w:marTop w:val="0"/>
          <w:marBottom w:val="0"/>
          <w:divBdr>
            <w:top w:val="none" w:sz="0" w:space="0" w:color="auto"/>
            <w:left w:val="none" w:sz="0" w:space="0" w:color="auto"/>
            <w:bottom w:val="none" w:sz="0" w:space="0" w:color="auto"/>
            <w:right w:val="none" w:sz="0" w:space="0" w:color="auto"/>
          </w:divBdr>
          <w:divsChild>
            <w:div w:id="794952616">
              <w:marLeft w:val="0"/>
              <w:marRight w:val="0"/>
              <w:marTop w:val="0"/>
              <w:marBottom w:val="0"/>
              <w:divBdr>
                <w:top w:val="none" w:sz="0" w:space="0" w:color="auto"/>
                <w:left w:val="none" w:sz="0" w:space="0" w:color="auto"/>
                <w:bottom w:val="none" w:sz="0" w:space="0" w:color="auto"/>
                <w:right w:val="none" w:sz="0" w:space="0" w:color="auto"/>
              </w:divBdr>
            </w:div>
          </w:divsChild>
        </w:div>
        <w:div w:id="152990966">
          <w:marLeft w:val="0"/>
          <w:marRight w:val="0"/>
          <w:marTop w:val="0"/>
          <w:marBottom w:val="0"/>
          <w:divBdr>
            <w:top w:val="none" w:sz="0" w:space="0" w:color="auto"/>
            <w:left w:val="none" w:sz="0" w:space="0" w:color="auto"/>
            <w:bottom w:val="none" w:sz="0" w:space="0" w:color="auto"/>
            <w:right w:val="none" w:sz="0" w:space="0" w:color="auto"/>
          </w:divBdr>
          <w:divsChild>
            <w:div w:id="619382798">
              <w:marLeft w:val="0"/>
              <w:marRight w:val="0"/>
              <w:marTop w:val="0"/>
              <w:marBottom w:val="0"/>
              <w:divBdr>
                <w:top w:val="none" w:sz="0" w:space="0" w:color="auto"/>
                <w:left w:val="none" w:sz="0" w:space="0" w:color="auto"/>
                <w:bottom w:val="none" w:sz="0" w:space="0" w:color="auto"/>
                <w:right w:val="none" w:sz="0" w:space="0" w:color="auto"/>
              </w:divBdr>
            </w:div>
            <w:div w:id="495658937">
              <w:marLeft w:val="0"/>
              <w:marRight w:val="0"/>
              <w:marTop w:val="0"/>
              <w:marBottom w:val="0"/>
              <w:divBdr>
                <w:top w:val="none" w:sz="0" w:space="0" w:color="auto"/>
                <w:left w:val="none" w:sz="0" w:space="0" w:color="auto"/>
                <w:bottom w:val="none" w:sz="0" w:space="0" w:color="auto"/>
                <w:right w:val="none" w:sz="0" w:space="0" w:color="auto"/>
              </w:divBdr>
            </w:div>
          </w:divsChild>
        </w:div>
        <w:div w:id="839198939">
          <w:marLeft w:val="0"/>
          <w:marRight w:val="0"/>
          <w:marTop w:val="0"/>
          <w:marBottom w:val="0"/>
          <w:divBdr>
            <w:top w:val="none" w:sz="0" w:space="0" w:color="auto"/>
            <w:left w:val="none" w:sz="0" w:space="0" w:color="auto"/>
            <w:bottom w:val="none" w:sz="0" w:space="0" w:color="auto"/>
            <w:right w:val="none" w:sz="0" w:space="0" w:color="auto"/>
          </w:divBdr>
          <w:divsChild>
            <w:div w:id="531723991">
              <w:marLeft w:val="0"/>
              <w:marRight w:val="0"/>
              <w:marTop w:val="0"/>
              <w:marBottom w:val="0"/>
              <w:divBdr>
                <w:top w:val="none" w:sz="0" w:space="0" w:color="auto"/>
                <w:left w:val="none" w:sz="0" w:space="0" w:color="auto"/>
                <w:bottom w:val="none" w:sz="0" w:space="0" w:color="auto"/>
                <w:right w:val="none" w:sz="0" w:space="0" w:color="auto"/>
              </w:divBdr>
            </w:div>
          </w:divsChild>
        </w:div>
        <w:div w:id="820654632">
          <w:marLeft w:val="0"/>
          <w:marRight w:val="0"/>
          <w:marTop w:val="0"/>
          <w:marBottom w:val="0"/>
          <w:divBdr>
            <w:top w:val="none" w:sz="0" w:space="0" w:color="auto"/>
            <w:left w:val="none" w:sz="0" w:space="0" w:color="auto"/>
            <w:bottom w:val="none" w:sz="0" w:space="0" w:color="auto"/>
            <w:right w:val="none" w:sz="0" w:space="0" w:color="auto"/>
          </w:divBdr>
          <w:divsChild>
            <w:div w:id="1746761779">
              <w:marLeft w:val="0"/>
              <w:marRight w:val="0"/>
              <w:marTop w:val="0"/>
              <w:marBottom w:val="0"/>
              <w:divBdr>
                <w:top w:val="none" w:sz="0" w:space="0" w:color="auto"/>
                <w:left w:val="none" w:sz="0" w:space="0" w:color="auto"/>
                <w:bottom w:val="none" w:sz="0" w:space="0" w:color="auto"/>
                <w:right w:val="none" w:sz="0" w:space="0" w:color="auto"/>
              </w:divBdr>
            </w:div>
            <w:div w:id="1449856479">
              <w:marLeft w:val="0"/>
              <w:marRight w:val="0"/>
              <w:marTop w:val="0"/>
              <w:marBottom w:val="0"/>
              <w:divBdr>
                <w:top w:val="none" w:sz="0" w:space="0" w:color="auto"/>
                <w:left w:val="none" w:sz="0" w:space="0" w:color="auto"/>
                <w:bottom w:val="none" w:sz="0" w:space="0" w:color="auto"/>
                <w:right w:val="none" w:sz="0" w:space="0" w:color="auto"/>
              </w:divBdr>
            </w:div>
          </w:divsChild>
        </w:div>
        <w:div w:id="91585362">
          <w:marLeft w:val="0"/>
          <w:marRight w:val="0"/>
          <w:marTop w:val="0"/>
          <w:marBottom w:val="0"/>
          <w:divBdr>
            <w:top w:val="none" w:sz="0" w:space="0" w:color="auto"/>
            <w:left w:val="none" w:sz="0" w:space="0" w:color="auto"/>
            <w:bottom w:val="none" w:sz="0" w:space="0" w:color="auto"/>
            <w:right w:val="none" w:sz="0" w:space="0" w:color="auto"/>
          </w:divBdr>
          <w:divsChild>
            <w:div w:id="1326013623">
              <w:marLeft w:val="0"/>
              <w:marRight w:val="0"/>
              <w:marTop w:val="0"/>
              <w:marBottom w:val="0"/>
              <w:divBdr>
                <w:top w:val="none" w:sz="0" w:space="0" w:color="auto"/>
                <w:left w:val="none" w:sz="0" w:space="0" w:color="auto"/>
                <w:bottom w:val="none" w:sz="0" w:space="0" w:color="auto"/>
                <w:right w:val="none" w:sz="0" w:space="0" w:color="auto"/>
              </w:divBdr>
            </w:div>
          </w:divsChild>
        </w:div>
        <w:div w:id="528301462">
          <w:marLeft w:val="0"/>
          <w:marRight w:val="0"/>
          <w:marTop w:val="0"/>
          <w:marBottom w:val="0"/>
          <w:divBdr>
            <w:top w:val="none" w:sz="0" w:space="0" w:color="auto"/>
            <w:left w:val="none" w:sz="0" w:space="0" w:color="auto"/>
            <w:bottom w:val="none" w:sz="0" w:space="0" w:color="auto"/>
            <w:right w:val="none" w:sz="0" w:space="0" w:color="auto"/>
          </w:divBdr>
          <w:divsChild>
            <w:div w:id="5523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229">
      <w:bodyDiv w:val="1"/>
      <w:marLeft w:val="0"/>
      <w:marRight w:val="0"/>
      <w:marTop w:val="0"/>
      <w:marBottom w:val="0"/>
      <w:divBdr>
        <w:top w:val="none" w:sz="0" w:space="0" w:color="auto"/>
        <w:left w:val="none" w:sz="0" w:space="0" w:color="auto"/>
        <w:bottom w:val="none" w:sz="0" w:space="0" w:color="auto"/>
        <w:right w:val="none" w:sz="0" w:space="0" w:color="auto"/>
      </w:divBdr>
      <w:divsChild>
        <w:div w:id="30888116">
          <w:marLeft w:val="0"/>
          <w:marRight w:val="0"/>
          <w:marTop w:val="0"/>
          <w:marBottom w:val="0"/>
          <w:divBdr>
            <w:top w:val="none" w:sz="0" w:space="0" w:color="auto"/>
            <w:left w:val="none" w:sz="0" w:space="0" w:color="auto"/>
            <w:bottom w:val="none" w:sz="0" w:space="0" w:color="auto"/>
            <w:right w:val="none" w:sz="0" w:space="0" w:color="auto"/>
          </w:divBdr>
          <w:divsChild>
            <w:div w:id="754205864">
              <w:marLeft w:val="0"/>
              <w:marRight w:val="0"/>
              <w:marTop w:val="0"/>
              <w:marBottom w:val="0"/>
              <w:divBdr>
                <w:top w:val="none" w:sz="0" w:space="0" w:color="auto"/>
                <w:left w:val="none" w:sz="0" w:space="0" w:color="auto"/>
                <w:bottom w:val="none" w:sz="0" w:space="0" w:color="auto"/>
                <w:right w:val="none" w:sz="0" w:space="0" w:color="auto"/>
              </w:divBdr>
            </w:div>
          </w:divsChild>
        </w:div>
        <w:div w:id="2026975935">
          <w:marLeft w:val="0"/>
          <w:marRight w:val="0"/>
          <w:marTop w:val="0"/>
          <w:marBottom w:val="0"/>
          <w:divBdr>
            <w:top w:val="none" w:sz="0" w:space="0" w:color="auto"/>
            <w:left w:val="none" w:sz="0" w:space="0" w:color="auto"/>
            <w:bottom w:val="none" w:sz="0" w:space="0" w:color="auto"/>
            <w:right w:val="none" w:sz="0" w:space="0" w:color="auto"/>
          </w:divBdr>
          <w:divsChild>
            <w:div w:id="305278658">
              <w:marLeft w:val="0"/>
              <w:marRight w:val="0"/>
              <w:marTop w:val="0"/>
              <w:marBottom w:val="0"/>
              <w:divBdr>
                <w:top w:val="none" w:sz="0" w:space="0" w:color="auto"/>
                <w:left w:val="none" w:sz="0" w:space="0" w:color="auto"/>
                <w:bottom w:val="none" w:sz="0" w:space="0" w:color="auto"/>
                <w:right w:val="none" w:sz="0" w:space="0" w:color="auto"/>
              </w:divBdr>
            </w:div>
          </w:divsChild>
        </w:div>
        <w:div w:id="1943754768">
          <w:marLeft w:val="0"/>
          <w:marRight w:val="0"/>
          <w:marTop w:val="0"/>
          <w:marBottom w:val="0"/>
          <w:divBdr>
            <w:top w:val="none" w:sz="0" w:space="0" w:color="auto"/>
            <w:left w:val="none" w:sz="0" w:space="0" w:color="auto"/>
            <w:bottom w:val="none" w:sz="0" w:space="0" w:color="auto"/>
            <w:right w:val="none" w:sz="0" w:space="0" w:color="auto"/>
          </w:divBdr>
          <w:divsChild>
            <w:div w:id="10769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1875">
      <w:bodyDiv w:val="1"/>
      <w:marLeft w:val="0"/>
      <w:marRight w:val="0"/>
      <w:marTop w:val="0"/>
      <w:marBottom w:val="0"/>
      <w:divBdr>
        <w:top w:val="none" w:sz="0" w:space="0" w:color="auto"/>
        <w:left w:val="none" w:sz="0" w:space="0" w:color="auto"/>
        <w:bottom w:val="none" w:sz="0" w:space="0" w:color="auto"/>
        <w:right w:val="none" w:sz="0" w:space="0" w:color="auto"/>
      </w:divBdr>
      <w:divsChild>
        <w:div w:id="1198350089">
          <w:marLeft w:val="0"/>
          <w:marRight w:val="0"/>
          <w:marTop w:val="0"/>
          <w:marBottom w:val="0"/>
          <w:divBdr>
            <w:top w:val="none" w:sz="0" w:space="0" w:color="auto"/>
            <w:left w:val="none" w:sz="0" w:space="0" w:color="auto"/>
            <w:bottom w:val="none" w:sz="0" w:space="0" w:color="auto"/>
            <w:right w:val="none" w:sz="0" w:space="0" w:color="auto"/>
          </w:divBdr>
        </w:div>
        <w:div w:id="201944483">
          <w:marLeft w:val="0"/>
          <w:marRight w:val="0"/>
          <w:marTop w:val="0"/>
          <w:marBottom w:val="0"/>
          <w:divBdr>
            <w:top w:val="none" w:sz="0" w:space="0" w:color="auto"/>
            <w:left w:val="none" w:sz="0" w:space="0" w:color="auto"/>
            <w:bottom w:val="none" w:sz="0" w:space="0" w:color="auto"/>
            <w:right w:val="none" w:sz="0" w:space="0" w:color="auto"/>
          </w:divBdr>
        </w:div>
        <w:div w:id="777336423">
          <w:marLeft w:val="0"/>
          <w:marRight w:val="0"/>
          <w:marTop w:val="0"/>
          <w:marBottom w:val="0"/>
          <w:divBdr>
            <w:top w:val="none" w:sz="0" w:space="0" w:color="auto"/>
            <w:left w:val="none" w:sz="0" w:space="0" w:color="auto"/>
            <w:bottom w:val="none" w:sz="0" w:space="0" w:color="auto"/>
            <w:right w:val="none" w:sz="0" w:space="0" w:color="auto"/>
          </w:divBdr>
        </w:div>
        <w:div w:id="735513600">
          <w:marLeft w:val="0"/>
          <w:marRight w:val="0"/>
          <w:marTop w:val="0"/>
          <w:marBottom w:val="0"/>
          <w:divBdr>
            <w:top w:val="none" w:sz="0" w:space="0" w:color="auto"/>
            <w:left w:val="none" w:sz="0" w:space="0" w:color="auto"/>
            <w:bottom w:val="none" w:sz="0" w:space="0" w:color="auto"/>
            <w:right w:val="none" w:sz="0" w:space="0" w:color="auto"/>
          </w:divBdr>
        </w:div>
        <w:div w:id="1862863852">
          <w:marLeft w:val="0"/>
          <w:marRight w:val="0"/>
          <w:marTop w:val="0"/>
          <w:marBottom w:val="0"/>
          <w:divBdr>
            <w:top w:val="none" w:sz="0" w:space="0" w:color="auto"/>
            <w:left w:val="none" w:sz="0" w:space="0" w:color="auto"/>
            <w:bottom w:val="none" w:sz="0" w:space="0" w:color="auto"/>
            <w:right w:val="none" w:sz="0" w:space="0" w:color="auto"/>
          </w:divBdr>
        </w:div>
        <w:div w:id="1941258195">
          <w:marLeft w:val="0"/>
          <w:marRight w:val="0"/>
          <w:marTop w:val="0"/>
          <w:marBottom w:val="0"/>
          <w:divBdr>
            <w:top w:val="none" w:sz="0" w:space="0" w:color="auto"/>
            <w:left w:val="none" w:sz="0" w:space="0" w:color="auto"/>
            <w:bottom w:val="none" w:sz="0" w:space="0" w:color="auto"/>
            <w:right w:val="none" w:sz="0" w:space="0" w:color="auto"/>
          </w:divBdr>
        </w:div>
        <w:div w:id="489059861">
          <w:marLeft w:val="0"/>
          <w:marRight w:val="0"/>
          <w:marTop w:val="0"/>
          <w:marBottom w:val="0"/>
          <w:divBdr>
            <w:top w:val="none" w:sz="0" w:space="0" w:color="auto"/>
            <w:left w:val="none" w:sz="0" w:space="0" w:color="auto"/>
            <w:bottom w:val="none" w:sz="0" w:space="0" w:color="auto"/>
            <w:right w:val="none" w:sz="0" w:space="0" w:color="auto"/>
          </w:divBdr>
        </w:div>
        <w:div w:id="771783361">
          <w:marLeft w:val="0"/>
          <w:marRight w:val="0"/>
          <w:marTop w:val="0"/>
          <w:marBottom w:val="0"/>
          <w:divBdr>
            <w:top w:val="none" w:sz="0" w:space="0" w:color="auto"/>
            <w:left w:val="none" w:sz="0" w:space="0" w:color="auto"/>
            <w:bottom w:val="none" w:sz="0" w:space="0" w:color="auto"/>
            <w:right w:val="none" w:sz="0" w:space="0" w:color="auto"/>
          </w:divBdr>
        </w:div>
        <w:div w:id="1581670725">
          <w:marLeft w:val="0"/>
          <w:marRight w:val="0"/>
          <w:marTop w:val="0"/>
          <w:marBottom w:val="0"/>
          <w:divBdr>
            <w:top w:val="none" w:sz="0" w:space="0" w:color="auto"/>
            <w:left w:val="none" w:sz="0" w:space="0" w:color="auto"/>
            <w:bottom w:val="none" w:sz="0" w:space="0" w:color="auto"/>
            <w:right w:val="none" w:sz="0" w:space="0" w:color="auto"/>
          </w:divBdr>
        </w:div>
        <w:div w:id="996886149">
          <w:marLeft w:val="0"/>
          <w:marRight w:val="0"/>
          <w:marTop w:val="0"/>
          <w:marBottom w:val="0"/>
          <w:divBdr>
            <w:top w:val="none" w:sz="0" w:space="0" w:color="auto"/>
            <w:left w:val="none" w:sz="0" w:space="0" w:color="auto"/>
            <w:bottom w:val="none" w:sz="0" w:space="0" w:color="auto"/>
            <w:right w:val="none" w:sz="0" w:space="0" w:color="auto"/>
          </w:divBdr>
        </w:div>
        <w:div w:id="1846357593">
          <w:marLeft w:val="0"/>
          <w:marRight w:val="0"/>
          <w:marTop w:val="0"/>
          <w:marBottom w:val="0"/>
          <w:divBdr>
            <w:top w:val="none" w:sz="0" w:space="0" w:color="auto"/>
            <w:left w:val="none" w:sz="0" w:space="0" w:color="auto"/>
            <w:bottom w:val="none" w:sz="0" w:space="0" w:color="auto"/>
            <w:right w:val="none" w:sz="0" w:space="0" w:color="auto"/>
          </w:divBdr>
        </w:div>
        <w:div w:id="384833809">
          <w:marLeft w:val="0"/>
          <w:marRight w:val="0"/>
          <w:marTop w:val="0"/>
          <w:marBottom w:val="0"/>
          <w:divBdr>
            <w:top w:val="none" w:sz="0" w:space="0" w:color="auto"/>
            <w:left w:val="none" w:sz="0" w:space="0" w:color="auto"/>
            <w:bottom w:val="none" w:sz="0" w:space="0" w:color="auto"/>
            <w:right w:val="none" w:sz="0" w:space="0" w:color="auto"/>
          </w:divBdr>
        </w:div>
        <w:div w:id="789013531">
          <w:marLeft w:val="0"/>
          <w:marRight w:val="0"/>
          <w:marTop w:val="0"/>
          <w:marBottom w:val="0"/>
          <w:divBdr>
            <w:top w:val="none" w:sz="0" w:space="0" w:color="auto"/>
            <w:left w:val="none" w:sz="0" w:space="0" w:color="auto"/>
            <w:bottom w:val="none" w:sz="0" w:space="0" w:color="auto"/>
            <w:right w:val="none" w:sz="0" w:space="0" w:color="auto"/>
          </w:divBdr>
        </w:div>
        <w:div w:id="321353396">
          <w:marLeft w:val="0"/>
          <w:marRight w:val="0"/>
          <w:marTop w:val="0"/>
          <w:marBottom w:val="0"/>
          <w:divBdr>
            <w:top w:val="none" w:sz="0" w:space="0" w:color="auto"/>
            <w:left w:val="none" w:sz="0" w:space="0" w:color="auto"/>
            <w:bottom w:val="none" w:sz="0" w:space="0" w:color="auto"/>
            <w:right w:val="none" w:sz="0" w:space="0" w:color="auto"/>
          </w:divBdr>
        </w:div>
        <w:div w:id="330136018">
          <w:marLeft w:val="0"/>
          <w:marRight w:val="0"/>
          <w:marTop w:val="0"/>
          <w:marBottom w:val="0"/>
          <w:divBdr>
            <w:top w:val="none" w:sz="0" w:space="0" w:color="auto"/>
            <w:left w:val="none" w:sz="0" w:space="0" w:color="auto"/>
            <w:bottom w:val="none" w:sz="0" w:space="0" w:color="auto"/>
            <w:right w:val="none" w:sz="0" w:space="0" w:color="auto"/>
          </w:divBdr>
        </w:div>
      </w:divsChild>
    </w:div>
    <w:div w:id="532883633">
      <w:bodyDiv w:val="1"/>
      <w:marLeft w:val="0"/>
      <w:marRight w:val="0"/>
      <w:marTop w:val="0"/>
      <w:marBottom w:val="0"/>
      <w:divBdr>
        <w:top w:val="none" w:sz="0" w:space="0" w:color="auto"/>
        <w:left w:val="none" w:sz="0" w:space="0" w:color="auto"/>
        <w:bottom w:val="none" w:sz="0" w:space="0" w:color="auto"/>
        <w:right w:val="none" w:sz="0" w:space="0" w:color="auto"/>
      </w:divBdr>
      <w:divsChild>
        <w:div w:id="28386273">
          <w:marLeft w:val="0"/>
          <w:marRight w:val="0"/>
          <w:marTop w:val="0"/>
          <w:marBottom w:val="0"/>
          <w:divBdr>
            <w:top w:val="none" w:sz="0" w:space="0" w:color="auto"/>
            <w:left w:val="none" w:sz="0" w:space="0" w:color="auto"/>
            <w:bottom w:val="none" w:sz="0" w:space="0" w:color="auto"/>
            <w:right w:val="none" w:sz="0" w:space="0" w:color="auto"/>
          </w:divBdr>
          <w:divsChild>
            <w:div w:id="591742018">
              <w:marLeft w:val="0"/>
              <w:marRight w:val="0"/>
              <w:marTop w:val="0"/>
              <w:marBottom w:val="0"/>
              <w:divBdr>
                <w:top w:val="none" w:sz="0" w:space="0" w:color="auto"/>
                <w:left w:val="none" w:sz="0" w:space="0" w:color="auto"/>
                <w:bottom w:val="none" w:sz="0" w:space="0" w:color="auto"/>
                <w:right w:val="none" w:sz="0" w:space="0" w:color="auto"/>
              </w:divBdr>
            </w:div>
          </w:divsChild>
        </w:div>
        <w:div w:id="797916400">
          <w:marLeft w:val="0"/>
          <w:marRight w:val="0"/>
          <w:marTop w:val="0"/>
          <w:marBottom w:val="0"/>
          <w:divBdr>
            <w:top w:val="none" w:sz="0" w:space="0" w:color="auto"/>
            <w:left w:val="none" w:sz="0" w:space="0" w:color="auto"/>
            <w:bottom w:val="none" w:sz="0" w:space="0" w:color="auto"/>
            <w:right w:val="none" w:sz="0" w:space="0" w:color="auto"/>
          </w:divBdr>
          <w:divsChild>
            <w:div w:id="1254046041">
              <w:marLeft w:val="0"/>
              <w:marRight w:val="0"/>
              <w:marTop w:val="0"/>
              <w:marBottom w:val="0"/>
              <w:divBdr>
                <w:top w:val="none" w:sz="0" w:space="0" w:color="auto"/>
                <w:left w:val="none" w:sz="0" w:space="0" w:color="auto"/>
                <w:bottom w:val="none" w:sz="0" w:space="0" w:color="auto"/>
                <w:right w:val="none" w:sz="0" w:space="0" w:color="auto"/>
              </w:divBdr>
            </w:div>
          </w:divsChild>
        </w:div>
        <w:div w:id="102002808">
          <w:marLeft w:val="0"/>
          <w:marRight w:val="0"/>
          <w:marTop w:val="0"/>
          <w:marBottom w:val="0"/>
          <w:divBdr>
            <w:top w:val="none" w:sz="0" w:space="0" w:color="auto"/>
            <w:left w:val="none" w:sz="0" w:space="0" w:color="auto"/>
            <w:bottom w:val="none" w:sz="0" w:space="0" w:color="auto"/>
            <w:right w:val="none" w:sz="0" w:space="0" w:color="auto"/>
          </w:divBdr>
          <w:divsChild>
            <w:div w:id="1673024961">
              <w:marLeft w:val="0"/>
              <w:marRight w:val="0"/>
              <w:marTop w:val="0"/>
              <w:marBottom w:val="0"/>
              <w:divBdr>
                <w:top w:val="none" w:sz="0" w:space="0" w:color="auto"/>
                <w:left w:val="none" w:sz="0" w:space="0" w:color="auto"/>
                <w:bottom w:val="none" w:sz="0" w:space="0" w:color="auto"/>
                <w:right w:val="none" w:sz="0" w:space="0" w:color="auto"/>
              </w:divBdr>
            </w:div>
          </w:divsChild>
        </w:div>
        <w:div w:id="900555749">
          <w:marLeft w:val="0"/>
          <w:marRight w:val="0"/>
          <w:marTop w:val="0"/>
          <w:marBottom w:val="0"/>
          <w:divBdr>
            <w:top w:val="none" w:sz="0" w:space="0" w:color="auto"/>
            <w:left w:val="none" w:sz="0" w:space="0" w:color="auto"/>
            <w:bottom w:val="none" w:sz="0" w:space="0" w:color="auto"/>
            <w:right w:val="none" w:sz="0" w:space="0" w:color="auto"/>
          </w:divBdr>
          <w:divsChild>
            <w:div w:id="1845127393">
              <w:marLeft w:val="0"/>
              <w:marRight w:val="0"/>
              <w:marTop w:val="0"/>
              <w:marBottom w:val="0"/>
              <w:divBdr>
                <w:top w:val="none" w:sz="0" w:space="0" w:color="auto"/>
                <w:left w:val="none" w:sz="0" w:space="0" w:color="auto"/>
                <w:bottom w:val="none" w:sz="0" w:space="0" w:color="auto"/>
                <w:right w:val="none" w:sz="0" w:space="0" w:color="auto"/>
              </w:divBdr>
            </w:div>
          </w:divsChild>
        </w:div>
        <w:div w:id="1287279249">
          <w:marLeft w:val="0"/>
          <w:marRight w:val="0"/>
          <w:marTop w:val="0"/>
          <w:marBottom w:val="0"/>
          <w:divBdr>
            <w:top w:val="none" w:sz="0" w:space="0" w:color="auto"/>
            <w:left w:val="none" w:sz="0" w:space="0" w:color="auto"/>
            <w:bottom w:val="none" w:sz="0" w:space="0" w:color="auto"/>
            <w:right w:val="none" w:sz="0" w:space="0" w:color="auto"/>
          </w:divBdr>
          <w:divsChild>
            <w:div w:id="2065592732">
              <w:marLeft w:val="0"/>
              <w:marRight w:val="0"/>
              <w:marTop w:val="0"/>
              <w:marBottom w:val="0"/>
              <w:divBdr>
                <w:top w:val="none" w:sz="0" w:space="0" w:color="auto"/>
                <w:left w:val="none" w:sz="0" w:space="0" w:color="auto"/>
                <w:bottom w:val="none" w:sz="0" w:space="0" w:color="auto"/>
                <w:right w:val="none" w:sz="0" w:space="0" w:color="auto"/>
              </w:divBdr>
            </w:div>
          </w:divsChild>
        </w:div>
        <w:div w:id="578905716">
          <w:marLeft w:val="0"/>
          <w:marRight w:val="0"/>
          <w:marTop w:val="0"/>
          <w:marBottom w:val="0"/>
          <w:divBdr>
            <w:top w:val="none" w:sz="0" w:space="0" w:color="auto"/>
            <w:left w:val="none" w:sz="0" w:space="0" w:color="auto"/>
            <w:bottom w:val="none" w:sz="0" w:space="0" w:color="auto"/>
            <w:right w:val="none" w:sz="0" w:space="0" w:color="auto"/>
          </w:divBdr>
          <w:divsChild>
            <w:div w:id="15935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8320">
      <w:bodyDiv w:val="1"/>
      <w:marLeft w:val="0"/>
      <w:marRight w:val="0"/>
      <w:marTop w:val="0"/>
      <w:marBottom w:val="0"/>
      <w:divBdr>
        <w:top w:val="none" w:sz="0" w:space="0" w:color="auto"/>
        <w:left w:val="none" w:sz="0" w:space="0" w:color="auto"/>
        <w:bottom w:val="none" w:sz="0" w:space="0" w:color="auto"/>
        <w:right w:val="none" w:sz="0" w:space="0" w:color="auto"/>
      </w:divBdr>
      <w:divsChild>
        <w:div w:id="445196524">
          <w:marLeft w:val="0"/>
          <w:marRight w:val="0"/>
          <w:marTop w:val="0"/>
          <w:marBottom w:val="0"/>
          <w:divBdr>
            <w:top w:val="none" w:sz="0" w:space="0" w:color="auto"/>
            <w:left w:val="none" w:sz="0" w:space="0" w:color="auto"/>
            <w:bottom w:val="none" w:sz="0" w:space="0" w:color="auto"/>
            <w:right w:val="none" w:sz="0" w:space="0" w:color="auto"/>
          </w:divBdr>
          <w:divsChild>
            <w:div w:id="1835411576">
              <w:marLeft w:val="0"/>
              <w:marRight w:val="0"/>
              <w:marTop w:val="0"/>
              <w:marBottom w:val="0"/>
              <w:divBdr>
                <w:top w:val="none" w:sz="0" w:space="0" w:color="auto"/>
                <w:left w:val="none" w:sz="0" w:space="0" w:color="auto"/>
                <w:bottom w:val="none" w:sz="0" w:space="0" w:color="auto"/>
                <w:right w:val="none" w:sz="0" w:space="0" w:color="auto"/>
              </w:divBdr>
            </w:div>
          </w:divsChild>
        </w:div>
        <w:div w:id="1556350332">
          <w:marLeft w:val="0"/>
          <w:marRight w:val="0"/>
          <w:marTop w:val="0"/>
          <w:marBottom w:val="0"/>
          <w:divBdr>
            <w:top w:val="none" w:sz="0" w:space="0" w:color="auto"/>
            <w:left w:val="none" w:sz="0" w:space="0" w:color="auto"/>
            <w:bottom w:val="none" w:sz="0" w:space="0" w:color="auto"/>
            <w:right w:val="none" w:sz="0" w:space="0" w:color="auto"/>
          </w:divBdr>
          <w:divsChild>
            <w:div w:id="1328896612">
              <w:marLeft w:val="0"/>
              <w:marRight w:val="0"/>
              <w:marTop w:val="0"/>
              <w:marBottom w:val="0"/>
              <w:divBdr>
                <w:top w:val="none" w:sz="0" w:space="0" w:color="auto"/>
                <w:left w:val="none" w:sz="0" w:space="0" w:color="auto"/>
                <w:bottom w:val="none" w:sz="0" w:space="0" w:color="auto"/>
                <w:right w:val="none" w:sz="0" w:space="0" w:color="auto"/>
              </w:divBdr>
            </w:div>
          </w:divsChild>
        </w:div>
        <w:div w:id="1982223290">
          <w:marLeft w:val="0"/>
          <w:marRight w:val="0"/>
          <w:marTop w:val="0"/>
          <w:marBottom w:val="0"/>
          <w:divBdr>
            <w:top w:val="none" w:sz="0" w:space="0" w:color="auto"/>
            <w:left w:val="none" w:sz="0" w:space="0" w:color="auto"/>
            <w:bottom w:val="none" w:sz="0" w:space="0" w:color="auto"/>
            <w:right w:val="none" w:sz="0" w:space="0" w:color="auto"/>
          </w:divBdr>
          <w:divsChild>
            <w:div w:id="14997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401">
      <w:bodyDiv w:val="1"/>
      <w:marLeft w:val="0"/>
      <w:marRight w:val="0"/>
      <w:marTop w:val="0"/>
      <w:marBottom w:val="0"/>
      <w:divBdr>
        <w:top w:val="none" w:sz="0" w:space="0" w:color="auto"/>
        <w:left w:val="none" w:sz="0" w:space="0" w:color="auto"/>
        <w:bottom w:val="none" w:sz="0" w:space="0" w:color="auto"/>
        <w:right w:val="none" w:sz="0" w:space="0" w:color="auto"/>
      </w:divBdr>
      <w:divsChild>
        <w:div w:id="343552354">
          <w:marLeft w:val="547"/>
          <w:marRight w:val="0"/>
          <w:marTop w:val="0"/>
          <w:marBottom w:val="0"/>
          <w:divBdr>
            <w:top w:val="none" w:sz="0" w:space="0" w:color="auto"/>
            <w:left w:val="none" w:sz="0" w:space="0" w:color="auto"/>
            <w:bottom w:val="none" w:sz="0" w:space="0" w:color="auto"/>
            <w:right w:val="none" w:sz="0" w:space="0" w:color="auto"/>
          </w:divBdr>
        </w:div>
      </w:divsChild>
    </w:div>
    <w:div w:id="622616598">
      <w:bodyDiv w:val="1"/>
      <w:marLeft w:val="0"/>
      <w:marRight w:val="0"/>
      <w:marTop w:val="0"/>
      <w:marBottom w:val="0"/>
      <w:divBdr>
        <w:top w:val="none" w:sz="0" w:space="0" w:color="auto"/>
        <w:left w:val="none" w:sz="0" w:space="0" w:color="auto"/>
        <w:bottom w:val="none" w:sz="0" w:space="0" w:color="auto"/>
        <w:right w:val="none" w:sz="0" w:space="0" w:color="auto"/>
      </w:divBdr>
    </w:div>
    <w:div w:id="677082631">
      <w:bodyDiv w:val="1"/>
      <w:marLeft w:val="0"/>
      <w:marRight w:val="0"/>
      <w:marTop w:val="0"/>
      <w:marBottom w:val="0"/>
      <w:divBdr>
        <w:top w:val="none" w:sz="0" w:space="0" w:color="auto"/>
        <w:left w:val="none" w:sz="0" w:space="0" w:color="auto"/>
        <w:bottom w:val="none" w:sz="0" w:space="0" w:color="auto"/>
        <w:right w:val="none" w:sz="0" w:space="0" w:color="auto"/>
      </w:divBdr>
    </w:div>
    <w:div w:id="685329657">
      <w:bodyDiv w:val="1"/>
      <w:marLeft w:val="0"/>
      <w:marRight w:val="0"/>
      <w:marTop w:val="0"/>
      <w:marBottom w:val="0"/>
      <w:divBdr>
        <w:top w:val="none" w:sz="0" w:space="0" w:color="auto"/>
        <w:left w:val="none" w:sz="0" w:space="0" w:color="auto"/>
        <w:bottom w:val="none" w:sz="0" w:space="0" w:color="auto"/>
        <w:right w:val="none" w:sz="0" w:space="0" w:color="auto"/>
      </w:divBdr>
      <w:divsChild>
        <w:div w:id="69816787">
          <w:marLeft w:val="0"/>
          <w:marRight w:val="0"/>
          <w:marTop w:val="0"/>
          <w:marBottom w:val="0"/>
          <w:divBdr>
            <w:top w:val="none" w:sz="0" w:space="0" w:color="auto"/>
            <w:left w:val="none" w:sz="0" w:space="0" w:color="auto"/>
            <w:bottom w:val="none" w:sz="0" w:space="0" w:color="auto"/>
            <w:right w:val="none" w:sz="0" w:space="0" w:color="auto"/>
          </w:divBdr>
          <w:divsChild>
            <w:div w:id="1580600703">
              <w:marLeft w:val="0"/>
              <w:marRight w:val="0"/>
              <w:marTop w:val="0"/>
              <w:marBottom w:val="0"/>
              <w:divBdr>
                <w:top w:val="none" w:sz="0" w:space="0" w:color="auto"/>
                <w:left w:val="none" w:sz="0" w:space="0" w:color="auto"/>
                <w:bottom w:val="none" w:sz="0" w:space="0" w:color="auto"/>
                <w:right w:val="none" w:sz="0" w:space="0" w:color="auto"/>
              </w:divBdr>
            </w:div>
          </w:divsChild>
        </w:div>
        <w:div w:id="2000038551">
          <w:marLeft w:val="0"/>
          <w:marRight w:val="0"/>
          <w:marTop w:val="0"/>
          <w:marBottom w:val="0"/>
          <w:divBdr>
            <w:top w:val="none" w:sz="0" w:space="0" w:color="auto"/>
            <w:left w:val="none" w:sz="0" w:space="0" w:color="auto"/>
            <w:bottom w:val="none" w:sz="0" w:space="0" w:color="auto"/>
            <w:right w:val="none" w:sz="0" w:space="0" w:color="auto"/>
          </w:divBdr>
          <w:divsChild>
            <w:div w:id="743528452">
              <w:marLeft w:val="0"/>
              <w:marRight w:val="0"/>
              <w:marTop w:val="0"/>
              <w:marBottom w:val="0"/>
              <w:divBdr>
                <w:top w:val="none" w:sz="0" w:space="0" w:color="auto"/>
                <w:left w:val="none" w:sz="0" w:space="0" w:color="auto"/>
                <w:bottom w:val="none" w:sz="0" w:space="0" w:color="auto"/>
                <w:right w:val="none" w:sz="0" w:space="0" w:color="auto"/>
              </w:divBdr>
            </w:div>
          </w:divsChild>
        </w:div>
        <w:div w:id="2119182020">
          <w:marLeft w:val="0"/>
          <w:marRight w:val="0"/>
          <w:marTop w:val="0"/>
          <w:marBottom w:val="0"/>
          <w:divBdr>
            <w:top w:val="none" w:sz="0" w:space="0" w:color="auto"/>
            <w:left w:val="none" w:sz="0" w:space="0" w:color="auto"/>
            <w:bottom w:val="none" w:sz="0" w:space="0" w:color="auto"/>
            <w:right w:val="none" w:sz="0" w:space="0" w:color="auto"/>
          </w:divBdr>
          <w:divsChild>
            <w:div w:id="1457875159">
              <w:marLeft w:val="0"/>
              <w:marRight w:val="0"/>
              <w:marTop w:val="0"/>
              <w:marBottom w:val="0"/>
              <w:divBdr>
                <w:top w:val="none" w:sz="0" w:space="0" w:color="auto"/>
                <w:left w:val="none" w:sz="0" w:space="0" w:color="auto"/>
                <w:bottom w:val="none" w:sz="0" w:space="0" w:color="auto"/>
                <w:right w:val="none" w:sz="0" w:space="0" w:color="auto"/>
              </w:divBdr>
            </w:div>
          </w:divsChild>
        </w:div>
        <w:div w:id="1501044576">
          <w:marLeft w:val="0"/>
          <w:marRight w:val="0"/>
          <w:marTop w:val="0"/>
          <w:marBottom w:val="0"/>
          <w:divBdr>
            <w:top w:val="none" w:sz="0" w:space="0" w:color="auto"/>
            <w:left w:val="none" w:sz="0" w:space="0" w:color="auto"/>
            <w:bottom w:val="none" w:sz="0" w:space="0" w:color="auto"/>
            <w:right w:val="none" w:sz="0" w:space="0" w:color="auto"/>
          </w:divBdr>
          <w:divsChild>
            <w:div w:id="17398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35283">
      <w:bodyDiv w:val="1"/>
      <w:marLeft w:val="0"/>
      <w:marRight w:val="0"/>
      <w:marTop w:val="0"/>
      <w:marBottom w:val="0"/>
      <w:divBdr>
        <w:top w:val="none" w:sz="0" w:space="0" w:color="auto"/>
        <w:left w:val="none" w:sz="0" w:space="0" w:color="auto"/>
        <w:bottom w:val="none" w:sz="0" w:space="0" w:color="auto"/>
        <w:right w:val="none" w:sz="0" w:space="0" w:color="auto"/>
      </w:divBdr>
    </w:div>
    <w:div w:id="702704600">
      <w:bodyDiv w:val="1"/>
      <w:marLeft w:val="0"/>
      <w:marRight w:val="0"/>
      <w:marTop w:val="0"/>
      <w:marBottom w:val="0"/>
      <w:divBdr>
        <w:top w:val="none" w:sz="0" w:space="0" w:color="auto"/>
        <w:left w:val="none" w:sz="0" w:space="0" w:color="auto"/>
        <w:bottom w:val="none" w:sz="0" w:space="0" w:color="auto"/>
        <w:right w:val="none" w:sz="0" w:space="0" w:color="auto"/>
      </w:divBdr>
    </w:div>
    <w:div w:id="720441097">
      <w:bodyDiv w:val="1"/>
      <w:marLeft w:val="0"/>
      <w:marRight w:val="0"/>
      <w:marTop w:val="0"/>
      <w:marBottom w:val="0"/>
      <w:divBdr>
        <w:top w:val="none" w:sz="0" w:space="0" w:color="auto"/>
        <w:left w:val="none" w:sz="0" w:space="0" w:color="auto"/>
        <w:bottom w:val="none" w:sz="0" w:space="0" w:color="auto"/>
        <w:right w:val="none" w:sz="0" w:space="0" w:color="auto"/>
      </w:divBdr>
    </w:div>
    <w:div w:id="759109165">
      <w:bodyDiv w:val="1"/>
      <w:marLeft w:val="0"/>
      <w:marRight w:val="0"/>
      <w:marTop w:val="0"/>
      <w:marBottom w:val="0"/>
      <w:divBdr>
        <w:top w:val="none" w:sz="0" w:space="0" w:color="auto"/>
        <w:left w:val="none" w:sz="0" w:space="0" w:color="auto"/>
        <w:bottom w:val="none" w:sz="0" w:space="0" w:color="auto"/>
        <w:right w:val="none" w:sz="0" w:space="0" w:color="auto"/>
      </w:divBdr>
    </w:div>
    <w:div w:id="793602215">
      <w:bodyDiv w:val="1"/>
      <w:marLeft w:val="0"/>
      <w:marRight w:val="0"/>
      <w:marTop w:val="0"/>
      <w:marBottom w:val="0"/>
      <w:divBdr>
        <w:top w:val="none" w:sz="0" w:space="0" w:color="auto"/>
        <w:left w:val="none" w:sz="0" w:space="0" w:color="auto"/>
        <w:bottom w:val="none" w:sz="0" w:space="0" w:color="auto"/>
        <w:right w:val="none" w:sz="0" w:space="0" w:color="auto"/>
      </w:divBdr>
      <w:divsChild>
        <w:div w:id="694430729">
          <w:marLeft w:val="0"/>
          <w:marRight w:val="0"/>
          <w:marTop w:val="0"/>
          <w:marBottom w:val="0"/>
          <w:divBdr>
            <w:top w:val="none" w:sz="0" w:space="0" w:color="auto"/>
            <w:left w:val="none" w:sz="0" w:space="0" w:color="auto"/>
            <w:bottom w:val="none" w:sz="0" w:space="0" w:color="auto"/>
            <w:right w:val="none" w:sz="0" w:space="0" w:color="auto"/>
          </w:divBdr>
        </w:div>
      </w:divsChild>
    </w:div>
    <w:div w:id="807553455">
      <w:bodyDiv w:val="1"/>
      <w:marLeft w:val="0"/>
      <w:marRight w:val="0"/>
      <w:marTop w:val="0"/>
      <w:marBottom w:val="0"/>
      <w:divBdr>
        <w:top w:val="none" w:sz="0" w:space="0" w:color="auto"/>
        <w:left w:val="none" w:sz="0" w:space="0" w:color="auto"/>
        <w:bottom w:val="none" w:sz="0" w:space="0" w:color="auto"/>
        <w:right w:val="none" w:sz="0" w:space="0" w:color="auto"/>
      </w:divBdr>
      <w:divsChild>
        <w:div w:id="1580014845">
          <w:marLeft w:val="1166"/>
          <w:marRight w:val="0"/>
          <w:marTop w:val="0"/>
          <w:marBottom w:val="0"/>
          <w:divBdr>
            <w:top w:val="none" w:sz="0" w:space="0" w:color="auto"/>
            <w:left w:val="none" w:sz="0" w:space="0" w:color="auto"/>
            <w:bottom w:val="none" w:sz="0" w:space="0" w:color="auto"/>
            <w:right w:val="none" w:sz="0" w:space="0" w:color="auto"/>
          </w:divBdr>
        </w:div>
        <w:div w:id="1494444822">
          <w:marLeft w:val="1166"/>
          <w:marRight w:val="0"/>
          <w:marTop w:val="0"/>
          <w:marBottom w:val="0"/>
          <w:divBdr>
            <w:top w:val="none" w:sz="0" w:space="0" w:color="auto"/>
            <w:left w:val="none" w:sz="0" w:space="0" w:color="auto"/>
            <w:bottom w:val="none" w:sz="0" w:space="0" w:color="auto"/>
            <w:right w:val="none" w:sz="0" w:space="0" w:color="auto"/>
          </w:divBdr>
        </w:div>
        <w:div w:id="843127464">
          <w:marLeft w:val="1166"/>
          <w:marRight w:val="0"/>
          <w:marTop w:val="0"/>
          <w:marBottom w:val="0"/>
          <w:divBdr>
            <w:top w:val="none" w:sz="0" w:space="0" w:color="auto"/>
            <w:left w:val="none" w:sz="0" w:space="0" w:color="auto"/>
            <w:bottom w:val="none" w:sz="0" w:space="0" w:color="auto"/>
            <w:right w:val="none" w:sz="0" w:space="0" w:color="auto"/>
          </w:divBdr>
        </w:div>
        <w:div w:id="1300454067">
          <w:marLeft w:val="1166"/>
          <w:marRight w:val="0"/>
          <w:marTop w:val="0"/>
          <w:marBottom w:val="0"/>
          <w:divBdr>
            <w:top w:val="none" w:sz="0" w:space="0" w:color="auto"/>
            <w:left w:val="none" w:sz="0" w:space="0" w:color="auto"/>
            <w:bottom w:val="none" w:sz="0" w:space="0" w:color="auto"/>
            <w:right w:val="none" w:sz="0" w:space="0" w:color="auto"/>
          </w:divBdr>
        </w:div>
      </w:divsChild>
    </w:div>
    <w:div w:id="808865183">
      <w:bodyDiv w:val="1"/>
      <w:marLeft w:val="0"/>
      <w:marRight w:val="0"/>
      <w:marTop w:val="0"/>
      <w:marBottom w:val="0"/>
      <w:divBdr>
        <w:top w:val="none" w:sz="0" w:space="0" w:color="auto"/>
        <w:left w:val="none" w:sz="0" w:space="0" w:color="auto"/>
        <w:bottom w:val="none" w:sz="0" w:space="0" w:color="auto"/>
        <w:right w:val="none" w:sz="0" w:space="0" w:color="auto"/>
      </w:divBdr>
    </w:div>
    <w:div w:id="825785146">
      <w:bodyDiv w:val="1"/>
      <w:marLeft w:val="0"/>
      <w:marRight w:val="0"/>
      <w:marTop w:val="0"/>
      <w:marBottom w:val="0"/>
      <w:divBdr>
        <w:top w:val="none" w:sz="0" w:space="0" w:color="auto"/>
        <w:left w:val="none" w:sz="0" w:space="0" w:color="auto"/>
        <w:bottom w:val="none" w:sz="0" w:space="0" w:color="auto"/>
        <w:right w:val="none" w:sz="0" w:space="0" w:color="auto"/>
      </w:divBdr>
    </w:div>
    <w:div w:id="977496075">
      <w:bodyDiv w:val="1"/>
      <w:marLeft w:val="0"/>
      <w:marRight w:val="0"/>
      <w:marTop w:val="0"/>
      <w:marBottom w:val="0"/>
      <w:divBdr>
        <w:top w:val="none" w:sz="0" w:space="0" w:color="auto"/>
        <w:left w:val="none" w:sz="0" w:space="0" w:color="auto"/>
        <w:bottom w:val="none" w:sz="0" w:space="0" w:color="auto"/>
        <w:right w:val="none" w:sz="0" w:space="0" w:color="auto"/>
      </w:divBdr>
    </w:div>
    <w:div w:id="1108738175">
      <w:bodyDiv w:val="1"/>
      <w:marLeft w:val="0"/>
      <w:marRight w:val="0"/>
      <w:marTop w:val="0"/>
      <w:marBottom w:val="0"/>
      <w:divBdr>
        <w:top w:val="none" w:sz="0" w:space="0" w:color="auto"/>
        <w:left w:val="none" w:sz="0" w:space="0" w:color="auto"/>
        <w:bottom w:val="none" w:sz="0" w:space="0" w:color="auto"/>
        <w:right w:val="none" w:sz="0" w:space="0" w:color="auto"/>
      </w:divBdr>
      <w:divsChild>
        <w:div w:id="1677153156">
          <w:marLeft w:val="0"/>
          <w:marRight w:val="0"/>
          <w:marTop w:val="0"/>
          <w:marBottom w:val="0"/>
          <w:divBdr>
            <w:top w:val="none" w:sz="0" w:space="0" w:color="auto"/>
            <w:left w:val="none" w:sz="0" w:space="0" w:color="auto"/>
            <w:bottom w:val="none" w:sz="0" w:space="0" w:color="auto"/>
            <w:right w:val="none" w:sz="0" w:space="0" w:color="auto"/>
          </w:divBdr>
          <w:divsChild>
            <w:div w:id="1257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3486">
      <w:bodyDiv w:val="1"/>
      <w:marLeft w:val="0"/>
      <w:marRight w:val="0"/>
      <w:marTop w:val="0"/>
      <w:marBottom w:val="0"/>
      <w:divBdr>
        <w:top w:val="none" w:sz="0" w:space="0" w:color="auto"/>
        <w:left w:val="none" w:sz="0" w:space="0" w:color="auto"/>
        <w:bottom w:val="none" w:sz="0" w:space="0" w:color="auto"/>
        <w:right w:val="none" w:sz="0" w:space="0" w:color="auto"/>
      </w:divBdr>
      <w:divsChild>
        <w:div w:id="1625235731">
          <w:marLeft w:val="0"/>
          <w:marRight w:val="0"/>
          <w:marTop w:val="0"/>
          <w:marBottom w:val="0"/>
          <w:divBdr>
            <w:top w:val="none" w:sz="0" w:space="0" w:color="auto"/>
            <w:left w:val="none" w:sz="0" w:space="0" w:color="auto"/>
            <w:bottom w:val="none" w:sz="0" w:space="0" w:color="auto"/>
            <w:right w:val="none" w:sz="0" w:space="0" w:color="auto"/>
          </w:divBdr>
        </w:div>
        <w:div w:id="1844127095">
          <w:marLeft w:val="0"/>
          <w:marRight w:val="0"/>
          <w:marTop w:val="0"/>
          <w:marBottom w:val="0"/>
          <w:divBdr>
            <w:top w:val="none" w:sz="0" w:space="0" w:color="auto"/>
            <w:left w:val="none" w:sz="0" w:space="0" w:color="auto"/>
            <w:bottom w:val="none" w:sz="0" w:space="0" w:color="auto"/>
            <w:right w:val="none" w:sz="0" w:space="0" w:color="auto"/>
          </w:divBdr>
        </w:div>
      </w:divsChild>
    </w:div>
    <w:div w:id="1383673825">
      <w:bodyDiv w:val="1"/>
      <w:marLeft w:val="0"/>
      <w:marRight w:val="0"/>
      <w:marTop w:val="0"/>
      <w:marBottom w:val="0"/>
      <w:divBdr>
        <w:top w:val="none" w:sz="0" w:space="0" w:color="auto"/>
        <w:left w:val="none" w:sz="0" w:space="0" w:color="auto"/>
        <w:bottom w:val="none" w:sz="0" w:space="0" w:color="auto"/>
        <w:right w:val="none" w:sz="0" w:space="0" w:color="auto"/>
      </w:divBdr>
    </w:div>
    <w:div w:id="1709068926">
      <w:bodyDiv w:val="1"/>
      <w:marLeft w:val="0"/>
      <w:marRight w:val="0"/>
      <w:marTop w:val="0"/>
      <w:marBottom w:val="0"/>
      <w:divBdr>
        <w:top w:val="none" w:sz="0" w:space="0" w:color="auto"/>
        <w:left w:val="none" w:sz="0" w:space="0" w:color="auto"/>
        <w:bottom w:val="none" w:sz="0" w:space="0" w:color="auto"/>
        <w:right w:val="none" w:sz="0" w:space="0" w:color="auto"/>
      </w:divBdr>
      <w:divsChild>
        <w:div w:id="420759982">
          <w:marLeft w:val="0"/>
          <w:marRight w:val="0"/>
          <w:marTop w:val="0"/>
          <w:marBottom w:val="0"/>
          <w:divBdr>
            <w:top w:val="none" w:sz="0" w:space="0" w:color="auto"/>
            <w:left w:val="none" w:sz="0" w:space="0" w:color="auto"/>
            <w:bottom w:val="none" w:sz="0" w:space="0" w:color="auto"/>
            <w:right w:val="none" w:sz="0" w:space="0" w:color="auto"/>
          </w:divBdr>
          <w:divsChild>
            <w:div w:id="1050302704">
              <w:marLeft w:val="0"/>
              <w:marRight w:val="0"/>
              <w:marTop w:val="0"/>
              <w:marBottom w:val="0"/>
              <w:divBdr>
                <w:top w:val="none" w:sz="0" w:space="0" w:color="auto"/>
                <w:left w:val="none" w:sz="0" w:space="0" w:color="auto"/>
                <w:bottom w:val="none" w:sz="0" w:space="0" w:color="auto"/>
                <w:right w:val="none" w:sz="0" w:space="0" w:color="auto"/>
              </w:divBdr>
            </w:div>
          </w:divsChild>
        </w:div>
        <w:div w:id="1717123178">
          <w:marLeft w:val="0"/>
          <w:marRight w:val="0"/>
          <w:marTop w:val="0"/>
          <w:marBottom w:val="0"/>
          <w:divBdr>
            <w:top w:val="none" w:sz="0" w:space="0" w:color="auto"/>
            <w:left w:val="none" w:sz="0" w:space="0" w:color="auto"/>
            <w:bottom w:val="none" w:sz="0" w:space="0" w:color="auto"/>
            <w:right w:val="none" w:sz="0" w:space="0" w:color="auto"/>
          </w:divBdr>
          <w:divsChild>
            <w:div w:id="937565172">
              <w:marLeft w:val="0"/>
              <w:marRight w:val="0"/>
              <w:marTop w:val="0"/>
              <w:marBottom w:val="0"/>
              <w:divBdr>
                <w:top w:val="none" w:sz="0" w:space="0" w:color="auto"/>
                <w:left w:val="none" w:sz="0" w:space="0" w:color="auto"/>
                <w:bottom w:val="none" w:sz="0" w:space="0" w:color="auto"/>
                <w:right w:val="none" w:sz="0" w:space="0" w:color="auto"/>
              </w:divBdr>
            </w:div>
          </w:divsChild>
        </w:div>
        <w:div w:id="924266908">
          <w:marLeft w:val="0"/>
          <w:marRight w:val="0"/>
          <w:marTop w:val="0"/>
          <w:marBottom w:val="0"/>
          <w:divBdr>
            <w:top w:val="none" w:sz="0" w:space="0" w:color="auto"/>
            <w:left w:val="none" w:sz="0" w:space="0" w:color="auto"/>
            <w:bottom w:val="none" w:sz="0" w:space="0" w:color="auto"/>
            <w:right w:val="none" w:sz="0" w:space="0" w:color="auto"/>
          </w:divBdr>
          <w:divsChild>
            <w:div w:id="1615943411">
              <w:marLeft w:val="0"/>
              <w:marRight w:val="0"/>
              <w:marTop w:val="0"/>
              <w:marBottom w:val="0"/>
              <w:divBdr>
                <w:top w:val="none" w:sz="0" w:space="0" w:color="auto"/>
                <w:left w:val="none" w:sz="0" w:space="0" w:color="auto"/>
                <w:bottom w:val="none" w:sz="0" w:space="0" w:color="auto"/>
                <w:right w:val="none" w:sz="0" w:space="0" w:color="auto"/>
              </w:divBdr>
            </w:div>
          </w:divsChild>
        </w:div>
        <w:div w:id="886985756">
          <w:marLeft w:val="0"/>
          <w:marRight w:val="0"/>
          <w:marTop w:val="0"/>
          <w:marBottom w:val="0"/>
          <w:divBdr>
            <w:top w:val="none" w:sz="0" w:space="0" w:color="auto"/>
            <w:left w:val="none" w:sz="0" w:space="0" w:color="auto"/>
            <w:bottom w:val="none" w:sz="0" w:space="0" w:color="auto"/>
            <w:right w:val="none" w:sz="0" w:space="0" w:color="auto"/>
          </w:divBdr>
          <w:divsChild>
            <w:div w:id="12537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2951">
      <w:bodyDiv w:val="1"/>
      <w:marLeft w:val="0"/>
      <w:marRight w:val="0"/>
      <w:marTop w:val="0"/>
      <w:marBottom w:val="0"/>
      <w:divBdr>
        <w:top w:val="none" w:sz="0" w:space="0" w:color="auto"/>
        <w:left w:val="none" w:sz="0" w:space="0" w:color="auto"/>
        <w:bottom w:val="none" w:sz="0" w:space="0" w:color="auto"/>
        <w:right w:val="none" w:sz="0" w:space="0" w:color="auto"/>
      </w:divBdr>
      <w:divsChild>
        <w:div w:id="1881235155">
          <w:marLeft w:val="0"/>
          <w:marRight w:val="0"/>
          <w:marTop w:val="0"/>
          <w:marBottom w:val="0"/>
          <w:divBdr>
            <w:top w:val="none" w:sz="0" w:space="0" w:color="auto"/>
            <w:left w:val="none" w:sz="0" w:space="0" w:color="auto"/>
            <w:bottom w:val="none" w:sz="0" w:space="0" w:color="auto"/>
            <w:right w:val="none" w:sz="0" w:space="0" w:color="auto"/>
          </w:divBdr>
          <w:divsChild>
            <w:div w:id="625040834">
              <w:marLeft w:val="0"/>
              <w:marRight w:val="0"/>
              <w:marTop w:val="0"/>
              <w:marBottom w:val="0"/>
              <w:divBdr>
                <w:top w:val="none" w:sz="0" w:space="0" w:color="auto"/>
                <w:left w:val="none" w:sz="0" w:space="0" w:color="auto"/>
                <w:bottom w:val="none" w:sz="0" w:space="0" w:color="auto"/>
                <w:right w:val="none" w:sz="0" w:space="0" w:color="auto"/>
              </w:divBdr>
            </w:div>
          </w:divsChild>
        </w:div>
        <w:div w:id="661011058">
          <w:marLeft w:val="0"/>
          <w:marRight w:val="0"/>
          <w:marTop w:val="0"/>
          <w:marBottom w:val="0"/>
          <w:divBdr>
            <w:top w:val="none" w:sz="0" w:space="0" w:color="auto"/>
            <w:left w:val="none" w:sz="0" w:space="0" w:color="auto"/>
            <w:bottom w:val="none" w:sz="0" w:space="0" w:color="auto"/>
            <w:right w:val="none" w:sz="0" w:space="0" w:color="auto"/>
          </w:divBdr>
          <w:divsChild>
            <w:div w:id="1861814657">
              <w:marLeft w:val="0"/>
              <w:marRight w:val="0"/>
              <w:marTop w:val="0"/>
              <w:marBottom w:val="0"/>
              <w:divBdr>
                <w:top w:val="none" w:sz="0" w:space="0" w:color="auto"/>
                <w:left w:val="none" w:sz="0" w:space="0" w:color="auto"/>
                <w:bottom w:val="none" w:sz="0" w:space="0" w:color="auto"/>
                <w:right w:val="none" w:sz="0" w:space="0" w:color="auto"/>
              </w:divBdr>
            </w:div>
          </w:divsChild>
        </w:div>
        <w:div w:id="984625601">
          <w:marLeft w:val="0"/>
          <w:marRight w:val="0"/>
          <w:marTop w:val="0"/>
          <w:marBottom w:val="0"/>
          <w:divBdr>
            <w:top w:val="none" w:sz="0" w:space="0" w:color="auto"/>
            <w:left w:val="none" w:sz="0" w:space="0" w:color="auto"/>
            <w:bottom w:val="none" w:sz="0" w:space="0" w:color="auto"/>
            <w:right w:val="none" w:sz="0" w:space="0" w:color="auto"/>
          </w:divBdr>
          <w:divsChild>
            <w:div w:id="1183780706">
              <w:marLeft w:val="0"/>
              <w:marRight w:val="0"/>
              <w:marTop w:val="0"/>
              <w:marBottom w:val="0"/>
              <w:divBdr>
                <w:top w:val="none" w:sz="0" w:space="0" w:color="auto"/>
                <w:left w:val="none" w:sz="0" w:space="0" w:color="auto"/>
                <w:bottom w:val="none" w:sz="0" w:space="0" w:color="auto"/>
                <w:right w:val="none" w:sz="0" w:space="0" w:color="auto"/>
              </w:divBdr>
            </w:div>
          </w:divsChild>
        </w:div>
        <w:div w:id="1728799727">
          <w:marLeft w:val="0"/>
          <w:marRight w:val="0"/>
          <w:marTop w:val="0"/>
          <w:marBottom w:val="0"/>
          <w:divBdr>
            <w:top w:val="none" w:sz="0" w:space="0" w:color="auto"/>
            <w:left w:val="none" w:sz="0" w:space="0" w:color="auto"/>
            <w:bottom w:val="none" w:sz="0" w:space="0" w:color="auto"/>
            <w:right w:val="none" w:sz="0" w:space="0" w:color="auto"/>
          </w:divBdr>
          <w:divsChild>
            <w:div w:id="14050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750">
      <w:bodyDiv w:val="1"/>
      <w:marLeft w:val="0"/>
      <w:marRight w:val="0"/>
      <w:marTop w:val="0"/>
      <w:marBottom w:val="0"/>
      <w:divBdr>
        <w:top w:val="none" w:sz="0" w:space="0" w:color="auto"/>
        <w:left w:val="none" w:sz="0" w:space="0" w:color="auto"/>
        <w:bottom w:val="none" w:sz="0" w:space="0" w:color="auto"/>
        <w:right w:val="none" w:sz="0" w:space="0" w:color="auto"/>
      </w:divBdr>
      <w:divsChild>
        <w:div w:id="1362435770">
          <w:marLeft w:val="0"/>
          <w:marRight w:val="0"/>
          <w:marTop w:val="0"/>
          <w:marBottom w:val="0"/>
          <w:divBdr>
            <w:top w:val="none" w:sz="0" w:space="0" w:color="auto"/>
            <w:left w:val="none" w:sz="0" w:space="0" w:color="auto"/>
            <w:bottom w:val="none" w:sz="0" w:space="0" w:color="auto"/>
            <w:right w:val="none" w:sz="0" w:space="0" w:color="auto"/>
          </w:divBdr>
          <w:divsChild>
            <w:div w:id="851186104">
              <w:marLeft w:val="0"/>
              <w:marRight w:val="0"/>
              <w:marTop w:val="0"/>
              <w:marBottom w:val="0"/>
              <w:divBdr>
                <w:top w:val="none" w:sz="0" w:space="0" w:color="auto"/>
                <w:left w:val="none" w:sz="0" w:space="0" w:color="auto"/>
                <w:bottom w:val="none" w:sz="0" w:space="0" w:color="auto"/>
                <w:right w:val="none" w:sz="0" w:space="0" w:color="auto"/>
              </w:divBdr>
            </w:div>
          </w:divsChild>
        </w:div>
        <w:div w:id="1715495452">
          <w:marLeft w:val="0"/>
          <w:marRight w:val="0"/>
          <w:marTop w:val="0"/>
          <w:marBottom w:val="0"/>
          <w:divBdr>
            <w:top w:val="none" w:sz="0" w:space="0" w:color="auto"/>
            <w:left w:val="none" w:sz="0" w:space="0" w:color="auto"/>
            <w:bottom w:val="none" w:sz="0" w:space="0" w:color="auto"/>
            <w:right w:val="none" w:sz="0" w:space="0" w:color="auto"/>
          </w:divBdr>
          <w:divsChild>
            <w:div w:id="1152909786">
              <w:marLeft w:val="0"/>
              <w:marRight w:val="0"/>
              <w:marTop w:val="0"/>
              <w:marBottom w:val="0"/>
              <w:divBdr>
                <w:top w:val="none" w:sz="0" w:space="0" w:color="auto"/>
                <w:left w:val="none" w:sz="0" w:space="0" w:color="auto"/>
                <w:bottom w:val="none" w:sz="0" w:space="0" w:color="auto"/>
                <w:right w:val="none" w:sz="0" w:space="0" w:color="auto"/>
              </w:divBdr>
            </w:div>
            <w:div w:id="324016749">
              <w:marLeft w:val="0"/>
              <w:marRight w:val="0"/>
              <w:marTop w:val="0"/>
              <w:marBottom w:val="0"/>
              <w:divBdr>
                <w:top w:val="none" w:sz="0" w:space="0" w:color="auto"/>
                <w:left w:val="none" w:sz="0" w:space="0" w:color="auto"/>
                <w:bottom w:val="none" w:sz="0" w:space="0" w:color="auto"/>
                <w:right w:val="none" w:sz="0" w:space="0" w:color="auto"/>
              </w:divBdr>
            </w:div>
          </w:divsChild>
        </w:div>
        <w:div w:id="313217655">
          <w:marLeft w:val="0"/>
          <w:marRight w:val="0"/>
          <w:marTop w:val="0"/>
          <w:marBottom w:val="0"/>
          <w:divBdr>
            <w:top w:val="none" w:sz="0" w:space="0" w:color="auto"/>
            <w:left w:val="none" w:sz="0" w:space="0" w:color="auto"/>
            <w:bottom w:val="none" w:sz="0" w:space="0" w:color="auto"/>
            <w:right w:val="none" w:sz="0" w:space="0" w:color="auto"/>
          </w:divBdr>
          <w:divsChild>
            <w:div w:id="2036809709">
              <w:marLeft w:val="0"/>
              <w:marRight w:val="0"/>
              <w:marTop w:val="0"/>
              <w:marBottom w:val="0"/>
              <w:divBdr>
                <w:top w:val="none" w:sz="0" w:space="0" w:color="auto"/>
                <w:left w:val="none" w:sz="0" w:space="0" w:color="auto"/>
                <w:bottom w:val="none" w:sz="0" w:space="0" w:color="auto"/>
                <w:right w:val="none" w:sz="0" w:space="0" w:color="auto"/>
              </w:divBdr>
            </w:div>
          </w:divsChild>
        </w:div>
        <w:div w:id="1920672175">
          <w:marLeft w:val="0"/>
          <w:marRight w:val="0"/>
          <w:marTop w:val="0"/>
          <w:marBottom w:val="0"/>
          <w:divBdr>
            <w:top w:val="none" w:sz="0" w:space="0" w:color="auto"/>
            <w:left w:val="none" w:sz="0" w:space="0" w:color="auto"/>
            <w:bottom w:val="none" w:sz="0" w:space="0" w:color="auto"/>
            <w:right w:val="none" w:sz="0" w:space="0" w:color="auto"/>
          </w:divBdr>
          <w:divsChild>
            <w:div w:id="836579017">
              <w:marLeft w:val="0"/>
              <w:marRight w:val="0"/>
              <w:marTop w:val="0"/>
              <w:marBottom w:val="0"/>
              <w:divBdr>
                <w:top w:val="none" w:sz="0" w:space="0" w:color="auto"/>
                <w:left w:val="none" w:sz="0" w:space="0" w:color="auto"/>
                <w:bottom w:val="none" w:sz="0" w:space="0" w:color="auto"/>
                <w:right w:val="none" w:sz="0" w:space="0" w:color="auto"/>
              </w:divBdr>
            </w:div>
          </w:divsChild>
        </w:div>
        <w:div w:id="28381442">
          <w:marLeft w:val="0"/>
          <w:marRight w:val="0"/>
          <w:marTop w:val="0"/>
          <w:marBottom w:val="0"/>
          <w:divBdr>
            <w:top w:val="none" w:sz="0" w:space="0" w:color="auto"/>
            <w:left w:val="none" w:sz="0" w:space="0" w:color="auto"/>
            <w:bottom w:val="none" w:sz="0" w:space="0" w:color="auto"/>
            <w:right w:val="none" w:sz="0" w:space="0" w:color="auto"/>
          </w:divBdr>
          <w:divsChild>
            <w:div w:id="1437939092">
              <w:marLeft w:val="0"/>
              <w:marRight w:val="0"/>
              <w:marTop w:val="0"/>
              <w:marBottom w:val="0"/>
              <w:divBdr>
                <w:top w:val="none" w:sz="0" w:space="0" w:color="auto"/>
                <w:left w:val="none" w:sz="0" w:space="0" w:color="auto"/>
                <w:bottom w:val="none" w:sz="0" w:space="0" w:color="auto"/>
                <w:right w:val="none" w:sz="0" w:space="0" w:color="auto"/>
              </w:divBdr>
            </w:div>
          </w:divsChild>
        </w:div>
        <w:div w:id="1186333108">
          <w:marLeft w:val="0"/>
          <w:marRight w:val="0"/>
          <w:marTop w:val="0"/>
          <w:marBottom w:val="0"/>
          <w:divBdr>
            <w:top w:val="none" w:sz="0" w:space="0" w:color="auto"/>
            <w:left w:val="none" w:sz="0" w:space="0" w:color="auto"/>
            <w:bottom w:val="none" w:sz="0" w:space="0" w:color="auto"/>
            <w:right w:val="none" w:sz="0" w:space="0" w:color="auto"/>
          </w:divBdr>
          <w:divsChild>
            <w:div w:id="87193363">
              <w:marLeft w:val="0"/>
              <w:marRight w:val="0"/>
              <w:marTop w:val="0"/>
              <w:marBottom w:val="0"/>
              <w:divBdr>
                <w:top w:val="none" w:sz="0" w:space="0" w:color="auto"/>
                <w:left w:val="none" w:sz="0" w:space="0" w:color="auto"/>
                <w:bottom w:val="none" w:sz="0" w:space="0" w:color="auto"/>
                <w:right w:val="none" w:sz="0" w:space="0" w:color="auto"/>
              </w:divBdr>
            </w:div>
          </w:divsChild>
        </w:div>
        <w:div w:id="1643001874">
          <w:marLeft w:val="0"/>
          <w:marRight w:val="0"/>
          <w:marTop w:val="0"/>
          <w:marBottom w:val="0"/>
          <w:divBdr>
            <w:top w:val="none" w:sz="0" w:space="0" w:color="auto"/>
            <w:left w:val="none" w:sz="0" w:space="0" w:color="auto"/>
            <w:bottom w:val="none" w:sz="0" w:space="0" w:color="auto"/>
            <w:right w:val="none" w:sz="0" w:space="0" w:color="auto"/>
          </w:divBdr>
          <w:divsChild>
            <w:div w:id="1395277354">
              <w:marLeft w:val="0"/>
              <w:marRight w:val="0"/>
              <w:marTop w:val="0"/>
              <w:marBottom w:val="0"/>
              <w:divBdr>
                <w:top w:val="none" w:sz="0" w:space="0" w:color="auto"/>
                <w:left w:val="none" w:sz="0" w:space="0" w:color="auto"/>
                <w:bottom w:val="none" w:sz="0" w:space="0" w:color="auto"/>
                <w:right w:val="none" w:sz="0" w:space="0" w:color="auto"/>
              </w:divBdr>
            </w:div>
          </w:divsChild>
        </w:div>
        <w:div w:id="1830635494">
          <w:marLeft w:val="0"/>
          <w:marRight w:val="0"/>
          <w:marTop w:val="0"/>
          <w:marBottom w:val="0"/>
          <w:divBdr>
            <w:top w:val="none" w:sz="0" w:space="0" w:color="auto"/>
            <w:left w:val="none" w:sz="0" w:space="0" w:color="auto"/>
            <w:bottom w:val="none" w:sz="0" w:space="0" w:color="auto"/>
            <w:right w:val="none" w:sz="0" w:space="0" w:color="auto"/>
          </w:divBdr>
          <w:divsChild>
            <w:div w:id="420034206">
              <w:marLeft w:val="0"/>
              <w:marRight w:val="0"/>
              <w:marTop w:val="0"/>
              <w:marBottom w:val="0"/>
              <w:divBdr>
                <w:top w:val="none" w:sz="0" w:space="0" w:color="auto"/>
                <w:left w:val="none" w:sz="0" w:space="0" w:color="auto"/>
                <w:bottom w:val="none" w:sz="0" w:space="0" w:color="auto"/>
                <w:right w:val="none" w:sz="0" w:space="0" w:color="auto"/>
              </w:divBdr>
            </w:div>
          </w:divsChild>
        </w:div>
        <w:div w:id="1416777807">
          <w:marLeft w:val="0"/>
          <w:marRight w:val="0"/>
          <w:marTop w:val="0"/>
          <w:marBottom w:val="0"/>
          <w:divBdr>
            <w:top w:val="none" w:sz="0" w:space="0" w:color="auto"/>
            <w:left w:val="none" w:sz="0" w:space="0" w:color="auto"/>
            <w:bottom w:val="none" w:sz="0" w:space="0" w:color="auto"/>
            <w:right w:val="none" w:sz="0" w:space="0" w:color="auto"/>
          </w:divBdr>
          <w:divsChild>
            <w:div w:id="1825463768">
              <w:marLeft w:val="0"/>
              <w:marRight w:val="0"/>
              <w:marTop w:val="0"/>
              <w:marBottom w:val="0"/>
              <w:divBdr>
                <w:top w:val="none" w:sz="0" w:space="0" w:color="auto"/>
                <w:left w:val="none" w:sz="0" w:space="0" w:color="auto"/>
                <w:bottom w:val="none" w:sz="0" w:space="0" w:color="auto"/>
                <w:right w:val="none" w:sz="0" w:space="0" w:color="auto"/>
              </w:divBdr>
            </w:div>
          </w:divsChild>
        </w:div>
        <w:div w:id="5668759">
          <w:marLeft w:val="0"/>
          <w:marRight w:val="0"/>
          <w:marTop w:val="0"/>
          <w:marBottom w:val="0"/>
          <w:divBdr>
            <w:top w:val="none" w:sz="0" w:space="0" w:color="auto"/>
            <w:left w:val="none" w:sz="0" w:space="0" w:color="auto"/>
            <w:bottom w:val="none" w:sz="0" w:space="0" w:color="auto"/>
            <w:right w:val="none" w:sz="0" w:space="0" w:color="auto"/>
          </w:divBdr>
          <w:divsChild>
            <w:div w:id="20272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9148">
      <w:bodyDiv w:val="1"/>
      <w:marLeft w:val="0"/>
      <w:marRight w:val="0"/>
      <w:marTop w:val="0"/>
      <w:marBottom w:val="0"/>
      <w:divBdr>
        <w:top w:val="none" w:sz="0" w:space="0" w:color="auto"/>
        <w:left w:val="none" w:sz="0" w:space="0" w:color="auto"/>
        <w:bottom w:val="none" w:sz="0" w:space="0" w:color="auto"/>
        <w:right w:val="none" w:sz="0" w:space="0" w:color="auto"/>
      </w:divBdr>
      <w:divsChild>
        <w:div w:id="1096055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riamChm/Masterthesis_question_based_XAI" TargetMode="External"/><Relationship Id="rId13" Type="http://schemas.microsoft.com/office/2007/relationships/diagramDrawing" Target="diagrams/drawing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i4\AppData\Roaming\Microsoft\Templates\Bericht%20.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E94068-4BBD-4B36-BA09-CC0C47A7A4D2}"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GB"/>
        </a:p>
      </dgm:t>
    </dgm:pt>
    <dgm:pt modelId="{CE844A17-7933-44CC-9F5B-FC4FF4F80B77}">
      <dgm:prSet phldrT="[Text]"/>
      <dgm:spPr/>
      <dgm:t>
        <a:bodyPr/>
        <a:lstStyle/>
        <a:p>
          <a:r>
            <a:rPr lang="de-DE" dirty="0"/>
            <a:t> Nutzende identifizieren</a:t>
          </a:r>
          <a:endParaRPr lang="en-GB" dirty="0"/>
        </a:p>
      </dgm:t>
    </dgm:pt>
    <dgm:pt modelId="{6B63F62D-4F7D-49CB-B1EE-5537A1216D8C}" type="parTrans" cxnId="{0282E018-512B-43BC-AD3E-53D04C18E659}">
      <dgm:prSet/>
      <dgm:spPr/>
      <dgm:t>
        <a:bodyPr/>
        <a:lstStyle/>
        <a:p>
          <a:endParaRPr lang="en-GB"/>
        </a:p>
      </dgm:t>
    </dgm:pt>
    <dgm:pt modelId="{2023F526-9C5B-4222-8964-D7BA97D44156}" type="sibTrans" cxnId="{0282E018-512B-43BC-AD3E-53D04C18E659}">
      <dgm:prSet/>
      <dgm:spPr/>
      <dgm:t>
        <a:bodyPr/>
        <a:lstStyle/>
        <a:p>
          <a:endParaRPr lang="en-GB"/>
        </a:p>
      </dgm:t>
    </dgm:pt>
    <dgm:pt modelId="{8943F232-2456-4931-B877-32A92C2CF3B3}">
      <dgm:prSet phldrT="[Text]"/>
      <dgm:spPr/>
      <dgm:t>
        <a:bodyPr/>
        <a:lstStyle/>
        <a:p>
          <a:r>
            <a:rPr lang="de-DE" dirty="0"/>
            <a:t>Fragen-erhebung</a:t>
          </a:r>
          <a:endParaRPr lang="en-GB" dirty="0"/>
        </a:p>
      </dgm:t>
    </dgm:pt>
    <dgm:pt modelId="{802ED099-5674-4774-8BD1-79219DE26C99}" type="parTrans" cxnId="{2A0ECCED-D2B3-4147-B6CF-59E3E93FEB7D}">
      <dgm:prSet/>
      <dgm:spPr/>
      <dgm:t>
        <a:bodyPr/>
        <a:lstStyle/>
        <a:p>
          <a:endParaRPr lang="en-GB"/>
        </a:p>
      </dgm:t>
    </dgm:pt>
    <dgm:pt modelId="{79B720B6-36FA-448A-95D7-CBB93CD1CB4C}" type="sibTrans" cxnId="{2A0ECCED-D2B3-4147-B6CF-59E3E93FEB7D}">
      <dgm:prSet/>
      <dgm:spPr/>
      <dgm:t>
        <a:bodyPr/>
        <a:lstStyle/>
        <a:p>
          <a:endParaRPr lang="en-GB"/>
        </a:p>
      </dgm:t>
    </dgm:pt>
    <dgm:pt modelId="{917C6CE2-68A3-47AF-8268-61D85858984C}">
      <dgm:prSet phldrT="[Text]"/>
      <dgm:spPr/>
      <dgm:t>
        <a:bodyPr/>
        <a:lstStyle/>
        <a:p>
          <a:r>
            <a:rPr lang="de-DE" dirty="0"/>
            <a:t>System-analyse</a:t>
          </a:r>
          <a:endParaRPr lang="en-GB" dirty="0"/>
        </a:p>
      </dgm:t>
    </dgm:pt>
    <dgm:pt modelId="{535E5E7F-1ABC-4A46-B8D8-729B3BCD0E86}" type="parTrans" cxnId="{2A0FC14A-E66A-4FE5-9762-D7926D037EB1}">
      <dgm:prSet/>
      <dgm:spPr/>
      <dgm:t>
        <a:bodyPr/>
        <a:lstStyle/>
        <a:p>
          <a:endParaRPr lang="en-GB"/>
        </a:p>
      </dgm:t>
    </dgm:pt>
    <dgm:pt modelId="{917D6EFA-A639-4C76-9B9E-759A26E3E774}" type="sibTrans" cxnId="{2A0FC14A-E66A-4FE5-9762-D7926D037EB1}">
      <dgm:prSet/>
      <dgm:spPr/>
      <dgm:t>
        <a:bodyPr/>
        <a:lstStyle/>
        <a:p>
          <a:endParaRPr lang="en-GB"/>
        </a:p>
      </dgm:t>
    </dgm:pt>
    <dgm:pt modelId="{7C61745E-0F04-44DB-9078-99785A6A904C}">
      <dgm:prSet phldrT="[Text]"/>
      <dgm:spPr/>
      <dgm:t>
        <a:bodyPr/>
        <a:lstStyle/>
        <a:p>
          <a:r>
            <a:rPr lang="de-DE" dirty="0"/>
            <a:t> Anwendungsszenarien identifizieren</a:t>
          </a:r>
          <a:endParaRPr lang="en-GB" dirty="0"/>
        </a:p>
      </dgm:t>
    </dgm:pt>
    <dgm:pt modelId="{2C7D5464-7186-480D-B873-C9224DEA2F80}" type="parTrans" cxnId="{78349BA6-E30E-43E1-B5C4-42842520DE68}">
      <dgm:prSet/>
      <dgm:spPr/>
      <dgm:t>
        <a:bodyPr/>
        <a:lstStyle/>
        <a:p>
          <a:endParaRPr lang="en-GB"/>
        </a:p>
      </dgm:t>
    </dgm:pt>
    <dgm:pt modelId="{FC0821B3-3D53-4FAA-B7BA-926B1E8E3E57}" type="sibTrans" cxnId="{78349BA6-E30E-43E1-B5C4-42842520DE68}">
      <dgm:prSet/>
      <dgm:spPr/>
      <dgm:t>
        <a:bodyPr/>
        <a:lstStyle/>
        <a:p>
          <a:endParaRPr lang="en-GB"/>
        </a:p>
      </dgm:t>
    </dgm:pt>
    <dgm:pt modelId="{12F9A875-9400-41F8-8CF4-7E69F13543E8}">
      <dgm:prSet phldrT="[Text]"/>
      <dgm:spPr/>
      <dgm:t>
        <a:bodyPr/>
        <a:lstStyle/>
        <a:p>
          <a:r>
            <a:rPr lang="de-DE" dirty="0"/>
            <a:t>Analyse der Nutzenden</a:t>
          </a:r>
          <a:endParaRPr lang="en-GB" dirty="0"/>
        </a:p>
      </dgm:t>
    </dgm:pt>
    <dgm:pt modelId="{17496455-38DF-45B7-A514-D6C05559C1EA}" type="parTrans" cxnId="{8CF35EF2-A664-4C12-A9C2-4023BFD15262}">
      <dgm:prSet/>
      <dgm:spPr/>
      <dgm:t>
        <a:bodyPr/>
        <a:lstStyle/>
        <a:p>
          <a:endParaRPr lang="en-GB"/>
        </a:p>
      </dgm:t>
    </dgm:pt>
    <dgm:pt modelId="{1FEC4580-33FD-464E-8820-8B5897FB3B5C}" type="sibTrans" cxnId="{8CF35EF2-A664-4C12-A9C2-4023BFD15262}">
      <dgm:prSet/>
      <dgm:spPr/>
      <dgm:t>
        <a:bodyPr/>
        <a:lstStyle/>
        <a:p>
          <a:endParaRPr lang="en-GB"/>
        </a:p>
      </dgm:t>
    </dgm:pt>
    <dgm:pt modelId="{12BEF828-18EF-4A20-B277-D3961247D857}">
      <dgm:prSet phldrT="[Text]"/>
      <dgm:spPr/>
      <dgm:t>
        <a:bodyPr/>
        <a:lstStyle/>
        <a:p>
          <a:r>
            <a:rPr lang="de-DE" dirty="0"/>
            <a:t> Kriterien der </a:t>
          </a:r>
          <a:r>
            <a:rPr lang="de-DE"/>
            <a:t>Gebrauchstauglichkeit</a:t>
          </a:r>
          <a:r>
            <a:rPr lang="de-DE" dirty="0"/>
            <a:t> aufstellen</a:t>
          </a:r>
          <a:endParaRPr lang="en-GB" dirty="0"/>
        </a:p>
      </dgm:t>
    </dgm:pt>
    <dgm:pt modelId="{7388FAE2-FFE8-40E7-B847-BAE777088B52}" type="parTrans" cxnId="{E2CF6328-2241-480B-B2E7-ECA3931CC53F}">
      <dgm:prSet/>
      <dgm:spPr/>
      <dgm:t>
        <a:bodyPr/>
        <a:lstStyle/>
        <a:p>
          <a:endParaRPr lang="en-GB"/>
        </a:p>
      </dgm:t>
    </dgm:pt>
    <dgm:pt modelId="{28949EB6-426E-4509-96C9-4623F398E972}" type="sibTrans" cxnId="{E2CF6328-2241-480B-B2E7-ECA3931CC53F}">
      <dgm:prSet/>
      <dgm:spPr/>
      <dgm:t>
        <a:bodyPr/>
        <a:lstStyle/>
        <a:p>
          <a:endParaRPr lang="en-GB"/>
        </a:p>
      </dgm:t>
    </dgm:pt>
    <dgm:pt modelId="{0AE0DC13-1BF6-415E-BEC9-A2443C265652}">
      <dgm:prSet phldrT="[Text]"/>
      <dgm:spPr/>
      <dgm:t>
        <a:bodyPr/>
        <a:lstStyle/>
        <a:p>
          <a:r>
            <a:rPr lang="de-DE" dirty="0"/>
            <a:t> Aufgaben des Systems identifizieren</a:t>
          </a:r>
          <a:endParaRPr lang="en-GB" dirty="0"/>
        </a:p>
      </dgm:t>
    </dgm:pt>
    <dgm:pt modelId="{F7292C1A-C5C5-48FF-B670-9C2FCD5E7886}" type="parTrans" cxnId="{4F00AB01-45F1-4E32-8AB7-4E8EFEC486A0}">
      <dgm:prSet/>
      <dgm:spPr/>
      <dgm:t>
        <a:bodyPr/>
        <a:lstStyle/>
        <a:p>
          <a:endParaRPr lang="en-GB"/>
        </a:p>
      </dgm:t>
    </dgm:pt>
    <dgm:pt modelId="{718B9D19-C5E2-486B-A324-7A4F5250AAAD}" type="sibTrans" cxnId="{4F00AB01-45F1-4E32-8AB7-4E8EFEC486A0}">
      <dgm:prSet/>
      <dgm:spPr/>
      <dgm:t>
        <a:bodyPr/>
        <a:lstStyle/>
        <a:p>
          <a:endParaRPr lang="en-GB"/>
        </a:p>
      </dgm:t>
    </dgm:pt>
    <dgm:pt modelId="{8519BA14-162F-40C8-8421-49CF0F1506F3}">
      <dgm:prSet phldrT="[Text]"/>
      <dgm:spPr/>
      <dgm:t>
        <a:bodyPr/>
        <a:lstStyle/>
        <a:p>
          <a:r>
            <a:rPr lang="en-GB" dirty="0"/>
            <a:t>Kontext-analyse</a:t>
          </a:r>
        </a:p>
      </dgm:t>
    </dgm:pt>
    <dgm:pt modelId="{908C192E-0CEA-421B-B852-CB418DE4309B}" type="parTrans" cxnId="{3E9DBB92-B75E-49EA-B183-81AADF6397D0}">
      <dgm:prSet/>
      <dgm:spPr/>
      <dgm:t>
        <a:bodyPr/>
        <a:lstStyle/>
        <a:p>
          <a:endParaRPr lang="en-GB"/>
        </a:p>
      </dgm:t>
    </dgm:pt>
    <dgm:pt modelId="{59FE25AC-0CE0-40E9-9B0B-2897F154EBD5}" type="sibTrans" cxnId="{3E9DBB92-B75E-49EA-B183-81AADF6397D0}">
      <dgm:prSet/>
      <dgm:spPr/>
      <dgm:t>
        <a:bodyPr/>
        <a:lstStyle/>
        <a:p>
          <a:endParaRPr lang="en-GB"/>
        </a:p>
      </dgm:t>
    </dgm:pt>
    <dgm:pt modelId="{0E99F0A9-2F1A-47DE-920E-E99204683C37}">
      <dgm:prSet/>
      <dgm:spPr/>
      <dgm:t>
        <a:bodyPr/>
        <a:lstStyle/>
        <a:p>
          <a:r>
            <a:rPr lang="en-GB"/>
            <a:t> Kontextfaktoren identifizieren</a:t>
          </a:r>
        </a:p>
      </dgm:t>
    </dgm:pt>
    <dgm:pt modelId="{2B6E2EFA-2017-469D-93DF-FC0F8D9B5652}" type="parTrans" cxnId="{F09441C4-77A5-4AC5-8308-D9992CDBD180}">
      <dgm:prSet/>
      <dgm:spPr/>
      <dgm:t>
        <a:bodyPr/>
        <a:lstStyle/>
        <a:p>
          <a:endParaRPr lang="en-GB"/>
        </a:p>
      </dgm:t>
    </dgm:pt>
    <dgm:pt modelId="{8B2ACA36-93C6-49CA-AFAA-069CE5CFA700}" type="sibTrans" cxnId="{F09441C4-77A5-4AC5-8308-D9992CDBD180}">
      <dgm:prSet/>
      <dgm:spPr/>
      <dgm:t>
        <a:bodyPr/>
        <a:lstStyle/>
        <a:p>
          <a:endParaRPr lang="en-GB"/>
        </a:p>
      </dgm:t>
    </dgm:pt>
    <dgm:pt modelId="{0A58A853-1735-43D7-BB1A-D52B4DA53904}">
      <dgm:prSet phldrT="[Text]"/>
      <dgm:spPr/>
      <dgm:t>
        <a:bodyPr/>
        <a:lstStyle/>
        <a:p>
          <a:r>
            <a:rPr lang="en-GB" dirty="0"/>
            <a:t> Fragenerhebung in Zusammenarbeit mit den Nutzenden</a:t>
          </a:r>
        </a:p>
      </dgm:t>
    </dgm:pt>
    <dgm:pt modelId="{6ED66694-4A02-4967-AA5A-47B4D3BA55C2}" type="parTrans" cxnId="{6FA52B5C-D774-416B-A72F-555A295A4B1B}">
      <dgm:prSet/>
      <dgm:spPr/>
      <dgm:t>
        <a:bodyPr/>
        <a:lstStyle/>
        <a:p>
          <a:endParaRPr lang="en-GB"/>
        </a:p>
      </dgm:t>
    </dgm:pt>
    <dgm:pt modelId="{8BBC3F1C-63F0-40E9-BAF1-B74F37ADA624}" type="sibTrans" cxnId="{6FA52B5C-D774-416B-A72F-555A295A4B1B}">
      <dgm:prSet/>
      <dgm:spPr/>
      <dgm:t>
        <a:bodyPr/>
        <a:lstStyle/>
        <a:p>
          <a:endParaRPr lang="en-GB"/>
        </a:p>
      </dgm:t>
    </dgm:pt>
    <dgm:pt modelId="{5469CF9D-3DB6-4BF6-81A0-D71E701BA3BE}">
      <dgm:prSet phldrT="[Text]"/>
      <dgm:spPr/>
      <dgm:t>
        <a:bodyPr/>
        <a:lstStyle/>
        <a:p>
          <a:r>
            <a:rPr lang="en-GB" dirty="0"/>
            <a:t> Fragenerhebung ohne die Nutzenden</a:t>
          </a:r>
        </a:p>
      </dgm:t>
    </dgm:pt>
    <dgm:pt modelId="{7AA257D8-1492-4058-B52B-EF4A45C63A04}" type="parTrans" cxnId="{DBA95DD9-1ED7-4310-BA6D-E56B8A8AE656}">
      <dgm:prSet/>
      <dgm:spPr/>
      <dgm:t>
        <a:bodyPr/>
        <a:lstStyle/>
        <a:p>
          <a:endParaRPr lang="en-GB"/>
        </a:p>
      </dgm:t>
    </dgm:pt>
    <dgm:pt modelId="{9643C38F-6105-44DC-A13D-EF252467BD13}" type="sibTrans" cxnId="{DBA95DD9-1ED7-4310-BA6D-E56B8A8AE656}">
      <dgm:prSet/>
      <dgm:spPr/>
      <dgm:t>
        <a:bodyPr/>
        <a:lstStyle/>
        <a:p>
          <a:endParaRPr lang="en-GB"/>
        </a:p>
      </dgm:t>
    </dgm:pt>
    <dgm:pt modelId="{B1792C35-DBC2-4362-BD4B-D24708766C4F}">
      <dgm:prSet phldrT="[Text]"/>
      <dgm:spPr/>
      <dgm:t>
        <a:bodyPr/>
        <a:lstStyle/>
        <a:p>
          <a:r>
            <a:rPr lang="en-GB" dirty="0"/>
            <a:t>Fragen-analyse</a:t>
          </a:r>
        </a:p>
      </dgm:t>
    </dgm:pt>
    <dgm:pt modelId="{ABA40A52-4EF6-404D-AF53-872130D1D7FB}" type="parTrans" cxnId="{27DAFFF4-4274-406B-8582-70BC92CCA671}">
      <dgm:prSet/>
      <dgm:spPr/>
      <dgm:t>
        <a:bodyPr/>
        <a:lstStyle/>
        <a:p>
          <a:endParaRPr lang="en-GB"/>
        </a:p>
      </dgm:t>
    </dgm:pt>
    <dgm:pt modelId="{7858668D-30F0-4EB4-AF44-610D3A57B7CE}" type="sibTrans" cxnId="{27DAFFF4-4274-406B-8582-70BC92CCA671}">
      <dgm:prSet/>
      <dgm:spPr/>
      <dgm:t>
        <a:bodyPr/>
        <a:lstStyle/>
        <a:p>
          <a:endParaRPr lang="en-GB"/>
        </a:p>
      </dgm:t>
    </dgm:pt>
    <dgm:pt modelId="{5D90BF57-D9E5-4CE2-85A7-98281A5CE0D7}">
      <dgm:prSet phldrT="[Text]"/>
      <dgm:spPr/>
      <dgm:t>
        <a:bodyPr/>
        <a:lstStyle/>
        <a:p>
          <a:r>
            <a:rPr lang="en-GB" dirty="0"/>
            <a:t> Kategorien der Fragen identifizieren</a:t>
          </a:r>
        </a:p>
      </dgm:t>
    </dgm:pt>
    <dgm:pt modelId="{C013D322-D711-432C-A6A6-6506FB71F4F3}" type="parTrans" cxnId="{2348C74F-755C-40D5-8862-80F39BA355B8}">
      <dgm:prSet/>
      <dgm:spPr/>
      <dgm:t>
        <a:bodyPr/>
        <a:lstStyle/>
        <a:p>
          <a:endParaRPr lang="en-GB"/>
        </a:p>
      </dgm:t>
    </dgm:pt>
    <dgm:pt modelId="{5AB51EDA-8176-453D-A353-1D3D2B6391DD}" type="sibTrans" cxnId="{2348C74F-755C-40D5-8862-80F39BA355B8}">
      <dgm:prSet/>
      <dgm:spPr/>
      <dgm:t>
        <a:bodyPr/>
        <a:lstStyle/>
        <a:p>
          <a:endParaRPr lang="en-GB"/>
        </a:p>
      </dgm:t>
    </dgm:pt>
    <dgm:pt modelId="{29368B4D-A3AF-4437-9A2E-DE56C11A669E}">
      <dgm:prSet phldrT="[Text]"/>
      <dgm:spPr/>
      <dgm:t>
        <a:bodyPr/>
        <a:lstStyle/>
        <a:p>
          <a:r>
            <a:rPr lang="en-GB" dirty="0"/>
            <a:t> Relevante Themen identifizieren</a:t>
          </a:r>
        </a:p>
      </dgm:t>
    </dgm:pt>
    <dgm:pt modelId="{8E269A62-BE0C-410A-9FF5-B5D530486799}" type="parTrans" cxnId="{E0A48B29-39D1-4CC0-A0F1-F8FC7290D9DD}">
      <dgm:prSet/>
      <dgm:spPr/>
      <dgm:t>
        <a:bodyPr/>
        <a:lstStyle/>
        <a:p>
          <a:endParaRPr lang="en-GB"/>
        </a:p>
      </dgm:t>
    </dgm:pt>
    <dgm:pt modelId="{DB56FF8B-8B13-4DF0-853F-CF962AE5CA75}" type="sibTrans" cxnId="{E0A48B29-39D1-4CC0-A0F1-F8FC7290D9DD}">
      <dgm:prSet/>
      <dgm:spPr/>
      <dgm:t>
        <a:bodyPr/>
        <a:lstStyle/>
        <a:p>
          <a:endParaRPr lang="en-GB"/>
        </a:p>
      </dgm:t>
    </dgm:pt>
    <dgm:pt modelId="{26AC686D-E68F-4A52-AC66-D104DB88C63C}">
      <dgm:prSet phldrT="[Text]"/>
      <dgm:spPr/>
      <dgm:t>
        <a:bodyPr/>
        <a:lstStyle/>
        <a:p>
          <a:r>
            <a:rPr lang="en-GB" dirty="0"/>
            <a:t> Fragen-zuordnung</a:t>
          </a:r>
        </a:p>
      </dgm:t>
    </dgm:pt>
    <dgm:pt modelId="{D1A74270-442D-4F10-BB10-C770DF6263BA}" type="parTrans" cxnId="{0A76C834-FDA2-45EB-A511-3D5E683C3B59}">
      <dgm:prSet/>
      <dgm:spPr/>
      <dgm:t>
        <a:bodyPr/>
        <a:lstStyle/>
        <a:p>
          <a:endParaRPr lang="en-GB"/>
        </a:p>
      </dgm:t>
    </dgm:pt>
    <dgm:pt modelId="{67817155-29AA-45E2-B74D-5E7AFC611179}" type="sibTrans" cxnId="{0A76C834-FDA2-45EB-A511-3D5E683C3B59}">
      <dgm:prSet/>
      <dgm:spPr/>
      <dgm:t>
        <a:bodyPr/>
        <a:lstStyle/>
        <a:p>
          <a:endParaRPr lang="en-GB"/>
        </a:p>
      </dgm:t>
    </dgm:pt>
    <dgm:pt modelId="{E06EFBA0-5AD3-412D-A709-233CFCD80DC4}">
      <dgm:prSet phldrT="[Text]"/>
      <dgm:spPr/>
      <dgm:t>
        <a:bodyPr/>
        <a:lstStyle/>
        <a:p>
          <a:r>
            <a:rPr lang="en-GB" dirty="0"/>
            <a:t> Zuordnung der priorisierten </a:t>
          </a:r>
          <a:r>
            <a:rPr lang="de-DE" dirty="0"/>
            <a:t>Fragekategorien</a:t>
          </a:r>
          <a:r>
            <a:rPr lang="en-GB" dirty="0"/>
            <a:t> zu Erklärungstechniken</a:t>
          </a:r>
        </a:p>
      </dgm:t>
    </dgm:pt>
    <dgm:pt modelId="{14E8EA36-A263-443E-9BE2-DEFD493AF4BF}" type="parTrans" cxnId="{4BB8B7B0-3CD6-47A3-B162-5CB0D5ED16E3}">
      <dgm:prSet/>
      <dgm:spPr/>
      <dgm:t>
        <a:bodyPr/>
        <a:lstStyle/>
        <a:p>
          <a:endParaRPr lang="en-GB"/>
        </a:p>
      </dgm:t>
    </dgm:pt>
    <dgm:pt modelId="{F2A1AF58-84B1-4E7C-8E9C-1AF4751BB744}" type="sibTrans" cxnId="{4BB8B7B0-3CD6-47A3-B162-5CB0D5ED16E3}">
      <dgm:prSet/>
      <dgm:spPr/>
      <dgm:t>
        <a:bodyPr/>
        <a:lstStyle/>
        <a:p>
          <a:endParaRPr lang="en-GB"/>
        </a:p>
      </dgm:t>
    </dgm:pt>
    <dgm:pt modelId="{D1B40A56-E729-4D76-ADB5-9255FB6B22C9}">
      <dgm:prSet phldrT="[Text]"/>
      <dgm:spPr/>
      <dgm:t>
        <a:bodyPr/>
        <a:lstStyle/>
        <a:p>
          <a:r>
            <a:rPr lang="en-GB" dirty="0"/>
            <a:t> Design der Erklärungen</a:t>
          </a:r>
        </a:p>
      </dgm:t>
    </dgm:pt>
    <dgm:pt modelId="{F6FA2DF9-9502-4B02-AE7A-72714CECC4FC}" type="parTrans" cxnId="{C7134593-FFB4-4580-89AC-341306F15CC1}">
      <dgm:prSet/>
      <dgm:spPr/>
      <dgm:t>
        <a:bodyPr/>
        <a:lstStyle/>
        <a:p>
          <a:endParaRPr lang="en-GB"/>
        </a:p>
      </dgm:t>
    </dgm:pt>
    <dgm:pt modelId="{B3E652A9-7733-4B69-97D0-B63F70B41178}" type="sibTrans" cxnId="{C7134593-FFB4-4580-89AC-341306F15CC1}">
      <dgm:prSet/>
      <dgm:spPr/>
      <dgm:t>
        <a:bodyPr/>
        <a:lstStyle/>
        <a:p>
          <a:endParaRPr lang="en-GB"/>
        </a:p>
      </dgm:t>
    </dgm:pt>
    <dgm:pt modelId="{0B3A9595-6361-4D3B-8D80-C90643D14F3F}">
      <dgm:prSet phldrT="[Text]"/>
      <dgm:spPr/>
      <dgm:t>
        <a:bodyPr/>
        <a:lstStyle/>
        <a:p>
          <a:r>
            <a:rPr lang="en-GB" dirty="0"/>
            <a:t> </a:t>
          </a:r>
          <a:r>
            <a:rPr lang="de-DE" dirty="0"/>
            <a:t>Ziele des Systems identifizieren</a:t>
          </a:r>
          <a:endParaRPr lang="en-GB" dirty="0"/>
        </a:p>
      </dgm:t>
    </dgm:pt>
    <dgm:pt modelId="{E3C5EBC3-3A43-4746-96A3-13DF63C2AC6D}" type="parTrans" cxnId="{C6D7BAD3-560C-46B4-86C2-B05BDEE26893}">
      <dgm:prSet/>
      <dgm:spPr/>
      <dgm:t>
        <a:bodyPr/>
        <a:lstStyle/>
        <a:p>
          <a:endParaRPr lang="en-GB"/>
        </a:p>
      </dgm:t>
    </dgm:pt>
    <dgm:pt modelId="{A2CC772C-3E8A-4BE0-94B1-B36ED0B5EE52}" type="sibTrans" cxnId="{C6D7BAD3-560C-46B4-86C2-B05BDEE26893}">
      <dgm:prSet/>
      <dgm:spPr/>
      <dgm:t>
        <a:bodyPr/>
        <a:lstStyle/>
        <a:p>
          <a:endParaRPr lang="en-GB"/>
        </a:p>
      </dgm:t>
    </dgm:pt>
    <dgm:pt modelId="{DDA14927-D12B-4CFB-9162-93369437220F}">
      <dgm:prSet phldrT="[Text]"/>
      <dgm:spPr/>
      <dgm:t>
        <a:bodyPr/>
        <a:lstStyle/>
        <a:p>
          <a:r>
            <a:rPr lang="en-GB" dirty="0"/>
            <a:t> KI-Komponenten beschreiben</a:t>
          </a:r>
        </a:p>
      </dgm:t>
    </dgm:pt>
    <dgm:pt modelId="{C4101CD6-FEF6-424C-9445-DC22EA70265C}" type="parTrans" cxnId="{30CE01B3-D20C-4775-920D-EB7826B550DD}">
      <dgm:prSet/>
      <dgm:spPr/>
      <dgm:t>
        <a:bodyPr/>
        <a:lstStyle/>
        <a:p>
          <a:endParaRPr lang="en-GB"/>
        </a:p>
      </dgm:t>
    </dgm:pt>
    <dgm:pt modelId="{40C98397-4CE6-493A-8027-6BC7FC40CDD2}" type="sibTrans" cxnId="{30CE01B3-D20C-4775-920D-EB7826B550DD}">
      <dgm:prSet/>
      <dgm:spPr/>
      <dgm:t>
        <a:bodyPr/>
        <a:lstStyle/>
        <a:p>
          <a:endParaRPr lang="en-GB"/>
        </a:p>
      </dgm:t>
    </dgm:pt>
    <dgm:pt modelId="{6110C8FF-4342-4E81-A78F-0AE625A57678}">
      <dgm:prSet phldrT="[Text]"/>
      <dgm:spPr/>
      <dgm:t>
        <a:bodyPr/>
        <a:lstStyle/>
        <a:p>
          <a:r>
            <a:rPr lang="de-DE" dirty="0"/>
            <a:t> Ziele der Erklärungen identifizieren</a:t>
          </a:r>
          <a:endParaRPr lang="en-GB" dirty="0"/>
        </a:p>
      </dgm:t>
    </dgm:pt>
    <dgm:pt modelId="{2374C66B-318C-43BB-AB47-4FEAAA17A384}" type="parTrans" cxnId="{61190104-A64C-4C8D-997C-1A0E35FC85B4}">
      <dgm:prSet/>
      <dgm:spPr/>
      <dgm:t>
        <a:bodyPr/>
        <a:lstStyle/>
        <a:p>
          <a:endParaRPr lang="en-GB"/>
        </a:p>
      </dgm:t>
    </dgm:pt>
    <dgm:pt modelId="{A41CE04D-F59E-4758-A910-72188D8EA81D}" type="sibTrans" cxnId="{61190104-A64C-4C8D-997C-1A0E35FC85B4}">
      <dgm:prSet/>
      <dgm:spPr/>
      <dgm:t>
        <a:bodyPr/>
        <a:lstStyle/>
        <a:p>
          <a:endParaRPr lang="en-GB"/>
        </a:p>
      </dgm:t>
    </dgm:pt>
    <dgm:pt modelId="{B875D0C0-A7E4-45B3-910C-8EE16F630B2B}">
      <dgm:prSet/>
      <dgm:spPr/>
      <dgm:t>
        <a:bodyPr/>
        <a:lstStyle/>
        <a:p>
          <a:r>
            <a:rPr lang="en-GB"/>
            <a:t> Intrinsische Evaluation</a:t>
          </a:r>
        </a:p>
      </dgm:t>
    </dgm:pt>
    <dgm:pt modelId="{077D1CE8-772F-4EEF-8DC6-C9A5D03BC7DE}" type="parTrans" cxnId="{C0548C45-3823-42E5-A944-056BA6A6A8C5}">
      <dgm:prSet/>
      <dgm:spPr/>
      <dgm:t>
        <a:bodyPr/>
        <a:lstStyle/>
        <a:p>
          <a:endParaRPr lang="en-GB"/>
        </a:p>
      </dgm:t>
    </dgm:pt>
    <dgm:pt modelId="{AACF9BD9-DC67-4C2E-A5FF-7421DE5323ED}" type="sibTrans" cxnId="{C0548C45-3823-42E5-A944-056BA6A6A8C5}">
      <dgm:prSet/>
      <dgm:spPr/>
      <dgm:t>
        <a:bodyPr/>
        <a:lstStyle/>
        <a:p>
          <a:endParaRPr lang="en-GB"/>
        </a:p>
      </dgm:t>
    </dgm:pt>
    <dgm:pt modelId="{343956E5-AD40-4622-AEC2-94F4B14EEBD9}">
      <dgm:prSet/>
      <dgm:spPr/>
      <dgm:t>
        <a:bodyPr/>
        <a:lstStyle/>
        <a:p>
          <a:r>
            <a:rPr lang="en-GB"/>
            <a:t> Dialogische Evaluation</a:t>
          </a:r>
        </a:p>
      </dgm:t>
    </dgm:pt>
    <dgm:pt modelId="{7551A498-49B6-4226-8F4A-97B319B0C1E5}" type="parTrans" cxnId="{364E6115-BEDC-4437-AD19-6F249B674069}">
      <dgm:prSet/>
      <dgm:spPr/>
      <dgm:t>
        <a:bodyPr/>
        <a:lstStyle/>
        <a:p>
          <a:endParaRPr lang="en-GB"/>
        </a:p>
      </dgm:t>
    </dgm:pt>
    <dgm:pt modelId="{2EFA5232-5889-4498-9E42-3B5D6BEE5AA2}" type="sibTrans" cxnId="{364E6115-BEDC-4437-AD19-6F249B674069}">
      <dgm:prSet/>
      <dgm:spPr/>
      <dgm:t>
        <a:bodyPr/>
        <a:lstStyle/>
        <a:p>
          <a:endParaRPr lang="en-GB"/>
        </a:p>
      </dgm:t>
    </dgm:pt>
    <dgm:pt modelId="{3E780020-8E98-44AB-B651-AECB7CF0A589}">
      <dgm:prSet/>
      <dgm:spPr/>
      <dgm:t>
        <a:bodyPr/>
        <a:lstStyle/>
        <a:p>
          <a:r>
            <a:rPr lang="en-GB"/>
            <a:t> Evaluation der Wirkung</a:t>
          </a:r>
        </a:p>
      </dgm:t>
    </dgm:pt>
    <dgm:pt modelId="{934D5E7E-2775-4966-832D-1396D9E1B6F8}" type="parTrans" cxnId="{734566C8-69C8-42D6-8EC5-B338A87CB7C2}">
      <dgm:prSet/>
      <dgm:spPr/>
      <dgm:t>
        <a:bodyPr/>
        <a:lstStyle/>
        <a:p>
          <a:endParaRPr lang="en-GB"/>
        </a:p>
      </dgm:t>
    </dgm:pt>
    <dgm:pt modelId="{FC3FAEB5-2453-4309-AEB7-978EF8CE705E}" type="sibTrans" cxnId="{734566C8-69C8-42D6-8EC5-B338A87CB7C2}">
      <dgm:prSet/>
      <dgm:spPr/>
      <dgm:t>
        <a:bodyPr/>
        <a:lstStyle/>
        <a:p>
          <a:endParaRPr lang="en-GB"/>
        </a:p>
      </dgm:t>
    </dgm:pt>
    <dgm:pt modelId="{4A6DEA40-E82F-4E26-8999-E2B2A5BFDCEE}">
      <dgm:prSet phldrT="[Text]"/>
      <dgm:spPr/>
      <dgm:t>
        <a:bodyPr/>
        <a:lstStyle/>
        <a:p>
          <a:r>
            <a:rPr lang="en-GB" dirty="0"/>
            <a:t> Grad der Selbsterklärung einschätzen</a:t>
          </a:r>
        </a:p>
      </dgm:t>
    </dgm:pt>
    <dgm:pt modelId="{D18FF7C8-3E6C-4222-BA25-8FF1B4E189FD}" type="parTrans" cxnId="{81A9695B-A779-4BB9-9BE5-887F1949E3F8}">
      <dgm:prSet/>
      <dgm:spPr/>
      <dgm:t>
        <a:bodyPr/>
        <a:lstStyle/>
        <a:p>
          <a:endParaRPr lang="en-GB"/>
        </a:p>
      </dgm:t>
    </dgm:pt>
    <dgm:pt modelId="{CDC8015C-BEB5-4E8A-A691-FA9D89FEDF17}" type="sibTrans" cxnId="{81A9695B-A779-4BB9-9BE5-887F1949E3F8}">
      <dgm:prSet/>
      <dgm:spPr/>
      <dgm:t>
        <a:bodyPr/>
        <a:lstStyle/>
        <a:p>
          <a:endParaRPr lang="en-GB"/>
        </a:p>
      </dgm:t>
    </dgm:pt>
    <dgm:pt modelId="{766754C3-0A9E-4637-B858-A9C96BF98913}">
      <dgm:prSet phldrT="[Text]"/>
      <dgm:spPr>
        <a:noFill/>
        <a:ln>
          <a:noFill/>
        </a:ln>
      </dgm:spPr>
      <dgm:t>
        <a:bodyPr/>
        <a:lstStyle/>
        <a:p>
          <a:endParaRPr lang="en-GB" dirty="0"/>
        </a:p>
      </dgm:t>
    </dgm:pt>
    <dgm:pt modelId="{18C9A264-B629-4041-A0A3-638C479E952A}" type="sibTrans" cxnId="{58FAE640-C7C1-497B-97C1-03B6C99397B2}">
      <dgm:prSet/>
      <dgm:spPr/>
      <dgm:t>
        <a:bodyPr/>
        <a:lstStyle/>
        <a:p>
          <a:endParaRPr lang="en-GB"/>
        </a:p>
      </dgm:t>
    </dgm:pt>
    <dgm:pt modelId="{17F29A6E-6277-4E9F-9959-95A4304D11CB}" type="parTrans" cxnId="{58FAE640-C7C1-497B-97C1-03B6C99397B2}">
      <dgm:prSet/>
      <dgm:spPr/>
      <dgm:t>
        <a:bodyPr/>
        <a:lstStyle/>
        <a:p>
          <a:endParaRPr lang="en-GB"/>
        </a:p>
      </dgm:t>
    </dgm:pt>
    <dgm:pt modelId="{507A7FFE-4794-43B1-A916-ED2A4B358BF7}">
      <dgm:prSet phldrT="[Text]"/>
      <dgm:spPr>
        <a:noFill/>
        <a:ln>
          <a:noFill/>
        </a:ln>
      </dgm:spPr>
      <dgm:t>
        <a:bodyPr/>
        <a:lstStyle/>
        <a:p>
          <a:endParaRPr lang="en-GB" dirty="0"/>
        </a:p>
      </dgm:t>
    </dgm:pt>
    <dgm:pt modelId="{F6114835-8885-4234-AD99-708F92A2338F}" type="sibTrans" cxnId="{35014E00-212B-46D2-83E2-F740CA48CD1E}">
      <dgm:prSet/>
      <dgm:spPr/>
      <dgm:t>
        <a:bodyPr/>
        <a:lstStyle/>
        <a:p>
          <a:endParaRPr lang="en-GB"/>
        </a:p>
      </dgm:t>
    </dgm:pt>
    <dgm:pt modelId="{6FC705EE-5B03-42C7-85D3-B2BE880A64FC}" type="parTrans" cxnId="{35014E00-212B-46D2-83E2-F740CA48CD1E}">
      <dgm:prSet/>
      <dgm:spPr/>
      <dgm:t>
        <a:bodyPr/>
        <a:lstStyle/>
        <a:p>
          <a:endParaRPr lang="en-GB"/>
        </a:p>
      </dgm:t>
    </dgm:pt>
    <dgm:pt modelId="{8E57A481-965F-4C31-A326-63D35489919C}">
      <dgm:prSet/>
      <dgm:spPr/>
      <dgm:t>
        <a:bodyPr/>
        <a:lstStyle/>
        <a:p>
          <a:r>
            <a:rPr lang="en-GB"/>
            <a:t> Zusammenfassung der Analysen der Nutzenden und des Kontexts</a:t>
          </a:r>
        </a:p>
      </dgm:t>
    </dgm:pt>
    <dgm:pt modelId="{CC23C3EB-B142-47C6-A765-10923161A138}" type="parTrans" cxnId="{CF6861B6-8658-4621-9D0D-CEA91B8590CC}">
      <dgm:prSet/>
      <dgm:spPr/>
      <dgm:t>
        <a:bodyPr/>
        <a:lstStyle/>
        <a:p>
          <a:endParaRPr lang="en-GB"/>
        </a:p>
      </dgm:t>
    </dgm:pt>
    <dgm:pt modelId="{9529D129-B7CD-4009-8F91-643885C69AC5}" type="sibTrans" cxnId="{CF6861B6-8658-4621-9D0D-CEA91B8590CC}">
      <dgm:prSet/>
      <dgm:spPr/>
      <dgm:t>
        <a:bodyPr/>
        <a:lstStyle/>
        <a:p>
          <a:endParaRPr lang="en-GB"/>
        </a:p>
      </dgm:t>
    </dgm:pt>
    <dgm:pt modelId="{F2ACBA4A-279D-4AB6-A8C1-E70CF710BD3B}" type="pres">
      <dgm:prSet presAssocID="{C9E94068-4BBD-4B36-BA09-CC0C47A7A4D2}" presName="linearFlow" presStyleCnt="0">
        <dgm:presLayoutVars>
          <dgm:dir/>
          <dgm:animLvl val="lvl"/>
          <dgm:resizeHandles val="exact"/>
        </dgm:presLayoutVars>
      </dgm:prSet>
      <dgm:spPr/>
    </dgm:pt>
    <dgm:pt modelId="{9D9EC676-C074-4AC7-9035-E3A85101CA9B}" type="pres">
      <dgm:prSet presAssocID="{917C6CE2-68A3-47AF-8268-61D85858984C}" presName="composite" presStyleCnt="0"/>
      <dgm:spPr/>
    </dgm:pt>
    <dgm:pt modelId="{9E05EB10-14A0-4A1F-8AC5-130B370385F0}" type="pres">
      <dgm:prSet presAssocID="{917C6CE2-68A3-47AF-8268-61D85858984C}" presName="parentText" presStyleLbl="alignNode1" presStyleIdx="0" presStyleCnt="8">
        <dgm:presLayoutVars>
          <dgm:chMax val="1"/>
          <dgm:bulletEnabled val="1"/>
        </dgm:presLayoutVars>
      </dgm:prSet>
      <dgm:spPr/>
    </dgm:pt>
    <dgm:pt modelId="{9C6665F2-8DAF-40C4-AB63-9F9DEC61AEF3}" type="pres">
      <dgm:prSet presAssocID="{917C6CE2-68A3-47AF-8268-61D85858984C}" presName="descendantText" presStyleLbl="alignAcc1" presStyleIdx="0" presStyleCnt="8">
        <dgm:presLayoutVars>
          <dgm:bulletEnabled val="1"/>
        </dgm:presLayoutVars>
      </dgm:prSet>
      <dgm:spPr/>
    </dgm:pt>
    <dgm:pt modelId="{3D1C08A0-ADAC-45D3-BF8F-6F1661A4EFB4}" type="pres">
      <dgm:prSet presAssocID="{917D6EFA-A639-4C76-9B9E-759A26E3E774}" presName="sp" presStyleCnt="0"/>
      <dgm:spPr/>
    </dgm:pt>
    <dgm:pt modelId="{E25BF7E2-6D83-4F99-9F3D-34BF39A9456C}" type="pres">
      <dgm:prSet presAssocID="{12F9A875-9400-41F8-8CF4-7E69F13543E8}" presName="composite" presStyleCnt="0"/>
      <dgm:spPr/>
    </dgm:pt>
    <dgm:pt modelId="{DB84DC06-1013-49C2-89BB-67705747F075}" type="pres">
      <dgm:prSet presAssocID="{12F9A875-9400-41F8-8CF4-7E69F13543E8}" presName="parentText" presStyleLbl="alignNode1" presStyleIdx="1" presStyleCnt="8">
        <dgm:presLayoutVars>
          <dgm:chMax val="1"/>
          <dgm:bulletEnabled val="1"/>
        </dgm:presLayoutVars>
      </dgm:prSet>
      <dgm:spPr/>
    </dgm:pt>
    <dgm:pt modelId="{1D1108DE-3BFC-4EC9-A320-12AFD378062B}" type="pres">
      <dgm:prSet presAssocID="{12F9A875-9400-41F8-8CF4-7E69F13543E8}" presName="descendantText" presStyleLbl="alignAcc1" presStyleIdx="1" presStyleCnt="8">
        <dgm:presLayoutVars>
          <dgm:bulletEnabled val="1"/>
        </dgm:presLayoutVars>
      </dgm:prSet>
      <dgm:spPr/>
    </dgm:pt>
    <dgm:pt modelId="{83786F4A-FCC8-4873-8128-C28F1617DCC4}" type="pres">
      <dgm:prSet presAssocID="{1FEC4580-33FD-464E-8820-8B5897FB3B5C}" presName="sp" presStyleCnt="0"/>
      <dgm:spPr/>
    </dgm:pt>
    <dgm:pt modelId="{09453B02-2258-42AD-AC2C-66EE67E8A880}" type="pres">
      <dgm:prSet presAssocID="{8519BA14-162F-40C8-8421-49CF0F1506F3}" presName="composite" presStyleCnt="0"/>
      <dgm:spPr/>
    </dgm:pt>
    <dgm:pt modelId="{58CEAFF4-3394-437B-92CE-013E73A71916}" type="pres">
      <dgm:prSet presAssocID="{8519BA14-162F-40C8-8421-49CF0F1506F3}" presName="parentText" presStyleLbl="alignNode1" presStyleIdx="2" presStyleCnt="8">
        <dgm:presLayoutVars>
          <dgm:chMax val="1"/>
          <dgm:bulletEnabled val="1"/>
        </dgm:presLayoutVars>
      </dgm:prSet>
      <dgm:spPr/>
    </dgm:pt>
    <dgm:pt modelId="{7879AFB7-CCC4-4AFA-94AB-38331BA36E51}" type="pres">
      <dgm:prSet presAssocID="{8519BA14-162F-40C8-8421-49CF0F1506F3}" presName="descendantText" presStyleLbl="alignAcc1" presStyleIdx="2" presStyleCnt="8">
        <dgm:presLayoutVars>
          <dgm:bulletEnabled val="1"/>
        </dgm:presLayoutVars>
      </dgm:prSet>
      <dgm:spPr/>
    </dgm:pt>
    <dgm:pt modelId="{45C7D67D-5DB4-4914-8844-3BDC50EA3255}" type="pres">
      <dgm:prSet presAssocID="{59FE25AC-0CE0-40E9-9B0B-2897F154EBD5}" presName="sp" presStyleCnt="0"/>
      <dgm:spPr/>
    </dgm:pt>
    <dgm:pt modelId="{36F3579E-6878-46E6-AEDF-EF46DE276AC7}" type="pres">
      <dgm:prSet presAssocID="{8943F232-2456-4931-B877-32A92C2CF3B3}" presName="composite" presStyleCnt="0"/>
      <dgm:spPr/>
    </dgm:pt>
    <dgm:pt modelId="{BEB73050-45A5-4434-B502-D5FC78AE7F96}" type="pres">
      <dgm:prSet presAssocID="{8943F232-2456-4931-B877-32A92C2CF3B3}" presName="parentText" presStyleLbl="alignNode1" presStyleIdx="3" presStyleCnt="8">
        <dgm:presLayoutVars>
          <dgm:chMax val="1"/>
          <dgm:bulletEnabled val="1"/>
        </dgm:presLayoutVars>
      </dgm:prSet>
      <dgm:spPr/>
    </dgm:pt>
    <dgm:pt modelId="{5E1FE601-86E3-4B5F-8F10-1F5CB2B2F08B}" type="pres">
      <dgm:prSet presAssocID="{8943F232-2456-4931-B877-32A92C2CF3B3}" presName="descendantText" presStyleLbl="alignAcc1" presStyleIdx="3" presStyleCnt="8">
        <dgm:presLayoutVars>
          <dgm:bulletEnabled val="1"/>
        </dgm:presLayoutVars>
      </dgm:prSet>
      <dgm:spPr/>
    </dgm:pt>
    <dgm:pt modelId="{57303AFB-C308-44DD-AD9F-4C9E4A59DA07}" type="pres">
      <dgm:prSet presAssocID="{79B720B6-36FA-448A-95D7-CBB93CD1CB4C}" presName="sp" presStyleCnt="0"/>
      <dgm:spPr/>
    </dgm:pt>
    <dgm:pt modelId="{12D2530B-84B3-47B3-9EF8-23185FB9CD2B}" type="pres">
      <dgm:prSet presAssocID="{B1792C35-DBC2-4362-BD4B-D24708766C4F}" presName="composite" presStyleCnt="0"/>
      <dgm:spPr/>
    </dgm:pt>
    <dgm:pt modelId="{C0E15BB8-C919-4FEC-B23F-6B38818BF338}" type="pres">
      <dgm:prSet presAssocID="{B1792C35-DBC2-4362-BD4B-D24708766C4F}" presName="parentText" presStyleLbl="alignNode1" presStyleIdx="4" presStyleCnt="8">
        <dgm:presLayoutVars>
          <dgm:chMax val="1"/>
          <dgm:bulletEnabled val="1"/>
        </dgm:presLayoutVars>
      </dgm:prSet>
      <dgm:spPr/>
    </dgm:pt>
    <dgm:pt modelId="{F78DB46E-B8F6-4E51-AAB3-0997FC1F6FAC}" type="pres">
      <dgm:prSet presAssocID="{B1792C35-DBC2-4362-BD4B-D24708766C4F}" presName="descendantText" presStyleLbl="alignAcc1" presStyleIdx="4" presStyleCnt="8">
        <dgm:presLayoutVars>
          <dgm:bulletEnabled val="1"/>
        </dgm:presLayoutVars>
      </dgm:prSet>
      <dgm:spPr/>
    </dgm:pt>
    <dgm:pt modelId="{2F2B5883-1485-4996-99AE-593F3C2ED305}" type="pres">
      <dgm:prSet presAssocID="{7858668D-30F0-4EB4-AF44-610D3A57B7CE}" presName="sp" presStyleCnt="0"/>
      <dgm:spPr/>
    </dgm:pt>
    <dgm:pt modelId="{D241F3CD-E31C-4517-8117-F0C4917CA637}" type="pres">
      <dgm:prSet presAssocID="{26AC686D-E68F-4A52-AC66-D104DB88C63C}" presName="composite" presStyleCnt="0"/>
      <dgm:spPr/>
    </dgm:pt>
    <dgm:pt modelId="{84223D7D-8BAB-4213-87A2-AC3FC2FBBF84}" type="pres">
      <dgm:prSet presAssocID="{26AC686D-E68F-4A52-AC66-D104DB88C63C}" presName="parentText" presStyleLbl="alignNode1" presStyleIdx="5" presStyleCnt="8">
        <dgm:presLayoutVars>
          <dgm:chMax val="1"/>
          <dgm:bulletEnabled val="1"/>
        </dgm:presLayoutVars>
      </dgm:prSet>
      <dgm:spPr/>
    </dgm:pt>
    <dgm:pt modelId="{BD1A4476-3FD1-416C-949C-24AA24D66534}" type="pres">
      <dgm:prSet presAssocID="{26AC686D-E68F-4A52-AC66-D104DB88C63C}" presName="descendantText" presStyleLbl="alignAcc1" presStyleIdx="5" presStyleCnt="8">
        <dgm:presLayoutVars>
          <dgm:bulletEnabled val="1"/>
        </dgm:presLayoutVars>
      </dgm:prSet>
      <dgm:spPr/>
    </dgm:pt>
    <dgm:pt modelId="{A192D5BE-B876-4A86-8543-D522F84BFB1B}" type="pres">
      <dgm:prSet presAssocID="{67817155-29AA-45E2-B74D-5E7AFC611179}" presName="sp" presStyleCnt="0"/>
      <dgm:spPr/>
    </dgm:pt>
    <dgm:pt modelId="{89A65A2A-1066-4E6A-8FBA-DCCB41DE1BCF}" type="pres">
      <dgm:prSet presAssocID="{507A7FFE-4794-43B1-A916-ED2A4B358BF7}" presName="composite" presStyleCnt="0"/>
      <dgm:spPr/>
    </dgm:pt>
    <dgm:pt modelId="{EAC43B27-F2B4-4181-BB62-E5EAB5FA6861}" type="pres">
      <dgm:prSet presAssocID="{507A7FFE-4794-43B1-A916-ED2A4B358BF7}" presName="parentText" presStyleLbl="alignNode1" presStyleIdx="6" presStyleCnt="8">
        <dgm:presLayoutVars>
          <dgm:chMax val="1"/>
          <dgm:bulletEnabled val="1"/>
        </dgm:presLayoutVars>
      </dgm:prSet>
      <dgm:spPr/>
    </dgm:pt>
    <dgm:pt modelId="{57414848-767A-424C-B9AE-A6B36CFD9301}" type="pres">
      <dgm:prSet presAssocID="{507A7FFE-4794-43B1-A916-ED2A4B358BF7}" presName="descendantText" presStyleLbl="alignAcc1" presStyleIdx="6" presStyleCnt="8" custScaleX="89742" custLinFactNeighborX="13792" custLinFactNeighborY="-35">
        <dgm:presLayoutVars>
          <dgm:bulletEnabled val="1"/>
        </dgm:presLayoutVars>
      </dgm:prSet>
      <dgm:spPr/>
    </dgm:pt>
    <dgm:pt modelId="{FCF05B25-D1A8-42CA-9FCD-6A4EEFA50AD9}" type="pres">
      <dgm:prSet presAssocID="{F6114835-8885-4234-AD99-708F92A2338F}" presName="sp" presStyleCnt="0"/>
      <dgm:spPr/>
    </dgm:pt>
    <dgm:pt modelId="{1C9EC508-D05A-4D29-977E-6FBB724A97EB}" type="pres">
      <dgm:prSet presAssocID="{766754C3-0A9E-4637-B858-A9C96BF98913}" presName="composite" presStyleCnt="0"/>
      <dgm:spPr/>
    </dgm:pt>
    <dgm:pt modelId="{1FE96472-693B-4BC9-83C4-68A4E9A38E21}" type="pres">
      <dgm:prSet presAssocID="{766754C3-0A9E-4637-B858-A9C96BF98913}" presName="parentText" presStyleLbl="alignNode1" presStyleIdx="7" presStyleCnt="8">
        <dgm:presLayoutVars>
          <dgm:chMax val="1"/>
          <dgm:bulletEnabled val="1"/>
        </dgm:presLayoutVars>
      </dgm:prSet>
      <dgm:spPr/>
    </dgm:pt>
    <dgm:pt modelId="{5B49F361-5192-4C9C-B269-C03A190E437D}" type="pres">
      <dgm:prSet presAssocID="{766754C3-0A9E-4637-B858-A9C96BF98913}" presName="descendantText" presStyleLbl="alignAcc1" presStyleIdx="7" presStyleCnt="8" custScaleX="89742" custLinFactNeighborX="13792" custLinFactNeighborY="-35">
        <dgm:presLayoutVars>
          <dgm:bulletEnabled val="1"/>
        </dgm:presLayoutVars>
      </dgm:prSet>
      <dgm:spPr/>
    </dgm:pt>
  </dgm:ptLst>
  <dgm:cxnLst>
    <dgm:cxn modelId="{35014E00-212B-46D2-83E2-F740CA48CD1E}" srcId="{C9E94068-4BBD-4B36-BA09-CC0C47A7A4D2}" destId="{507A7FFE-4794-43B1-A916-ED2A4B358BF7}" srcOrd="6" destOrd="0" parTransId="{6FC705EE-5B03-42C7-85D3-B2BE880A64FC}" sibTransId="{F6114835-8885-4234-AD99-708F92A2338F}"/>
    <dgm:cxn modelId="{4F00AB01-45F1-4E32-8AB7-4E8EFEC486A0}" srcId="{917C6CE2-68A3-47AF-8268-61D85858984C}" destId="{0AE0DC13-1BF6-415E-BEC9-A2443C265652}" srcOrd="1" destOrd="0" parTransId="{F7292C1A-C5C5-48FF-B670-9C2FCD5E7886}" sibTransId="{718B9D19-C5E2-486B-A324-7A4F5250AAAD}"/>
    <dgm:cxn modelId="{61190104-A64C-4C8D-997C-1A0E35FC85B4}" srcId="{12F9A875-9400-41F8-8CF4-7E69F13543E8}" destId="{6110C8FF-4342-4E81-A78F-0AE625A57678}" srcOrd="2" destOrd="0" parTransId="{2374C66B-318C-43BB-AB47-4FEAAA17A384}" sibTransId="{A41CE04D-F59E-4758-A910-72188D8EA81D}"/>
    <dgm:cxn modelId="{4A31030B-2838-4B3B-B360-D09E575149A5}" type="presOf" srcId="{507A7FFE-4794-43B1-A916-ED2A4B358BF7}" destId="{EAC43B27-F2B4-4181-BB62-E5EAB5FA6861}" srcOrd="0" destOrd="0" presId="urn:microsoft.com/office/officeart/2005/8/layout/chevron2"/>
    <dgm:cxn modelId="{364E6115-BEDC-4437-AD19-6F249B674069}" srcId="{766754C3-0A9E-4637-B858-A9C96BF98913}" destId="{343956E5-AD40-4622-AEC2-94F4B14EEBD9}" srcOrd="1" destOrd="0" parTransId="{7551A498-49B6-4226-8F4A-97B319B0C1E5}" sibTransId="{2EFA5232-5889-4498-9E42-3B5D6BEE5AA2}"/>
    <dgm:cxn modelId="{0282E018-512B-43BC-AD3E-53D04C18E659}" srcId="{12F9A875-9400-41F8-8CF4-7E69F13543E8}" destId="{CE844A17-7933-44CC-9F5B-FC4FF4F80B77}" srcOrd="0" destOrd="0" parTransId="{6B63F62D-4F7D-49CB-B1EE-5537A1216D8C}" sibTransId="{2023F526-9C5B-4222-8964-D7BA97D44156}"/>
    <dgm:cxn modelId="{E7033E1C-FB06-440C-A5CA-B10F8699ACAB}" type="presOf" srcId="{D1B40A56-E729-4D76-ADB5-9255FB6B22C9}" destId="{57414848-767A-424C-B9AE-A6B36CFD9301}" srcOrd="0" destOrd="0" presId="urn:microsoft.com/office/officeart/2005/8/layout/chevron2"/>
    <dgm:cxn modelId="{DA17C225-8828-419F-AF75-FCD36B6C2943}" type="presOf" srcId="{7C61745E-0F04-44DB-9078-99785A6A904C}" destId="{1D1108DE-3BFC-4EC9-A320-12AFD378062B}" srcOrd="0" destOrd="1" presId="urn:microsoft.com/office/officeart/2005/8/layout/chevron2"/>
    <dgm:cxn modelId="{91B92B27-EFE0-49E7-A761-9F7F52CC24B8}" type="presOf" srcId="{6110C8FF-4342-4E81-A78F-0AE625A57678}" destId="{1D1108DE-3BFC-4EC9-A320-12AFD378062B}" srcOrd="0" destOrd="2" presId="urn:microsoft.com/office/officeart/2005/8/layout/chevron2"/>
    <dgm:cxn modelId="{E2CF6328-2241-480B-B2E7-ECA3931CC53F}" srcId="{12F9A875-9400-41F8-8CF4-7E69F13543E8}" destId="{12BEF828-18EF-4A20-B277-D3961247D857}" srcOrd="3" destOrd="0" parTransId="{7388FAE2-FFE8-40E7-B847-BAE777088B52}" sibTransId="{28949EB6-426E-4509-96C9-4623F398E972}"/>
    <dgm:cxn modelId="{E0A48B29-39D1-4CC0-A0F1-F8FC7290D9DD}" srcId="{B1792C35-DBC2-4362-BD4B-D24708766C4F}" destId="{29368B4D-A3AF-4437-9A2E-DE56C11A669E}" srcOrd="1" destOrd="0" parTransId="{8E269A62-BE0C-410A-9FF5-B5D530486799}" sibTransId="{DB56FF8B-8B13-4DF0-853F-CF962AE5CA75}"/>
    <dgm:cxn modelId="{0A76C834-FDA2-45EB-A511-3D5E683C3B59}" srcId="{C9E94068-4BBD-4B36-BA09-CC0C47A7A4D2}" destId="{26AC686D-E68F-4A52-AC66-D104DB88C63C}" srcOrd="5" destOrd="0" parTransId="{D1A74270-442D-4F10-BB10-C770DF6263BA}" sibTransId="{67817155-29AA-45E2-B74D-5E7AFC611179}"/>
    <dgm:cxn modelId="{8BA76839-4D24-49D2-BF34-13FD87EC1D98}" type="presOf" srcId="{29368B4D-A3AF-4437-9A2E-DE56C11A669E}" destId="{F78DB46E-B8F6-4E51-AAB3-0997FC1F6FAC}" srcOrd="0" destOrd="1" presId="urn:microsoft.com/office/officeart/2005/8/layout/chevron2"/>
    <dgm:cxn modelId="{B9D8693A-8C4D-4234-9D33-0C61D10DF51F}" type="presOf" srcId="{766754C3-0A9E-4637-B858-A9C96BF98913}" destId="{1FE96472-693B-4BC9-83C4-68A4E9A38E21}" srcOrd="0" destOrd="0" presId="urn:microsoft.com/office/officeart/2005/8/layout/chevron2"/>
    <dgm:cxn modelId="{121B4C3B-12CF-4A11-B550-DDD9BD6E7E84}" type="presOf" srcId="{8E57A481-965F-4C31-A326-63D35489919C}" destId="{7879AFB7-CCC4-4AFA-94AB-38331BA36E51}" srcOrd="0" destOrd="1" presId="urn:microsoft.com/office/officeart/2005/8/layout/chevron2"/>
    <dgm:cxn modelId="{58FAE640-C7C1-497B-97C1-03B6C99397B2}" srcId="{C9E94068-4BBD-4B36-BA09-CC0C47A7A4D2}" destId="{766754C3-0A9E-4637-B858-A9C96BF98913}" srcOrd="7" destOrd="0" parTransId="{17F29A6E-6277-4E9F-9959-95A4304D11CB}" sibTransId="{18C9A264-B629-4041-A0A3-638C479E952A}"/>
    <dgm:cxn modelId="{81A9695B-A779-4BB9-9BE5-887F1949E3F8}" srcId="{B1792C35-DBC2-4362-BD4B-D24708766C4F}" destId="{4A6DEA40-E82F-4E26-8999-E2B2A5BFDCEE}" srcOrd="2" destOrd="0" parTransId="{D18FF7C8-3E6C-4222-BA25-8FF1B4E189FD}" sibTransId="{CDC8015C-BEB5-4E8A-A691-FA9D89FEDF17}"/>
    <dgm:cxn modelId="{6FA52B5C-D774-416B-A72F-555A295A4B1B}" srcId="{8943F232-2456-4931-B877-32A92C2CF3B3}" destId="{0A58A853-1735-43D7-BB1A-D52B4DA53904}" srcOrd="0" destOrd="0" parTransId="{6ED66694-4A02-4967-AA5A-47B4D3BA55C2}" sibTransId="{8BBC3F1C-63F0-40E9-BAF1-B74F37ADA624}"/>
    <dgm:cxn modelId="{0BFF2B41-2056-4759-BDF0-3F2FEDB26C02}" type="presOf" srcId="{0E99F0A9-2F1A-47DE-920E-E99204683C37}" destId="{7879AFB7-CCC4-4AFA-94AB-38331BA36E51}" srcOrd="0" destOrd="0" presId="urn:microsoft.com/office/officeart/2005/8/layout/chevron2"/>
    <dgm:cxn modelId="{C0548C45-3823-42E5-A944-056BA6A6A8C5}" srcId="{766754C3-0A9E-4637-B858-A9C96BF98913}" destId="{B875D0C0-A7E4-45B3-910C-8EE16F630B2B}" srcOrd="0" destOrd="0" parTransId="{077D1CE8-772F-4EEF-8DC6-C9A5D03BC7DE}" sibTransId="{AACF9BD9-DC67-4C2E-A5FF-7421DE5323ED}"/>
    <dgm:cxn modelId="{2A0FC14A-E66A-4FE5-9762-D7926D037EB1}" srcId="{C9E94068-4BBD-4B36-BA09-CC0C47A7A4D2}" destId="{917C6CE2-68A3-47AF-8268-61D85858984C}" srcOrd="0" destOrd="0" parTransId="{535E5E7F-1ABC-4A46-B8D8-729B3BCD0E86}" sibTransId="{917D6EFA-A639-4C76-9B9E-759A26E3E774}"/>
    <dgm:cxn modelId="{2348C74F-755C-40D5-8862-80F39BA355B8}" srcId="{B1792C35-DBC2-4362-BD4B-D24708766C4F}" destId="{5D90BF57-D9E5-4CE2-85A7-98281A5CE0D7}" srcOrd="0" destOrd="0" parTransId="{C013D322-D711-432C-A6A6-6506FB71F4F3}" sibTransId="{5AB51EDA-8176-453D-A353-1D3D2B6391DD}"/>
    <dgm:cxn modelId="{3DC24375-F69E-4DA7-BCE3-B5FAB7350B8B}" type="presOf" srcId="{C9E94068-4BBD-4B36-BA09-CC0C47A7A4D2}" destId="{F2ACBA4A-279D-4AB6-A8C1-E70CF710BD3B}" srcOrd="0" destOrd="0" presId="urn:microsoft.com/office/officeart/2005/8/layout/chevron2"/>
    <dgm:cxn modelId="{9F9B8B59-E740-4738-A4DC-B53DD133ED59}" type="presOf" srcId="{DDA14927-D12B-4CFB-9162-93369437220F}" destId="{9C6665F2-8DAF-40C4-AB63-9F9DEC61AEF3}" srcOrd="0" destOrd="2" presId="urn:microsoft.com/office/officeart/2005/8/layout/chevron2"/>
    <dgm:cxn modelId="{C06AFF7E-F0C7-477E-BDC0-6203930F00F3}" type="presOf" srcId="{E06EFBA0-5AD3-412D-A709-233CFCD80DC4}" destId="{BD1A4476-3FD1-416C-949C-24AA24D66534}" srcOrd="0" destOrd="0" presId="urn:microsoft.com/office/officeart/2005/8/layout/chevron2"/>
    <dgm:cxn modelId="{61EEC980-D7DA-40FD-B6DF-84140733C20F}" type="presOf" srcId="{8943F232-2456-4931-B877-32A92C2CF3B3}" destId="{BEB73050-45A5-4434-B502-D5FC78AE7F96}" srcOrd="0" destOrd="0" presId="urn:microsoft.com/office/officeart/2005/8/layout/chevron2"/>
    <dgm:cxn modelId="{4BE33C84-70A3-4F2E-A467-672992CE1291}" type="presOf" srcId="{343956E5-AD40-4622-AEC2-94F4B14EEBD9}" destId="{5B49F361-5192-4C9C-B269-C03A190E437D}" srcOrd="0" destOrd="1" presId="urn:microsoft.com/office/officeart/2005/8/layout/chevron2"/>
    <dgm:cxn modelId="{3E9DBB92-B75E-49EA-B183-81AADF6397D0}" srcId="{C9E94068-4BBD-4B36-BA09-CC0C47A7A4D2}" destId="{8519BA14-162F-40C8-8421-49CF0F1506F3}" srcOrd="2" destOrd="0" parTransId="{908C192E-0CEA-421B-B852-CB418DE4309B}" sibTransId="{59FE25AC-0CE0-40E9-9B0B-2897F154EBD5}"/>
    <dgm:cxn modelId="{C7134593-FFB4-4580-89AC-341306F15CC1}" srcId="{507A7FFE-4794-43B1-A916-ED2A4B358BF7}" destId="{D1B40A56-E729-4D76-ADB5-9255FB6B22C9}" srcOrd="0" destOrd="0" parTransId="{F6FA2DF9-9502-4B02-AE7A-72714CECC4FC}" sibTransId="{B3E652A9-7733-4B69-97D0-B63F70B41178}"/>
    <dgm:cxn modelId="{BA543199-9897-4558-83DA-3C8798C65A3D}" type="presOf" srcId="{0AE0DC13-1BF6-415E-BEC9-A2443C265652}" destId="{9C6665F2-8DAF-40C4-AB63-9F9DEC61AEF3}" srcOrd="0" destOrd="1" presId="urn:microsoft.com/office/officeart/2005/8/layout/chevron2"/>
    <dgm:cxn modelId="{E7A805A0-E52F-4D34-8F84-E2BCC25FAE5C}" type="presOf" srcId="{B1792C35-DBC2-4362-BD4B-D24708766C4F}" destId="{C0E15BB8-C919-4FEC-B23F-6B38818BF338}" srcOrd="0" destOrd="0" presId="urn:microsoft.com/office/officeart/2005/8/layout/chevron2"/>
    <dgm:cxn modelId="{685877A1-F7B3-4975-A23B-7C9A09CE39B5}" type="presOf" srcId="{B875D0C0-A7E4-45B3-910C-8EE16F630B2B}" destId="{5B49F361-5192-4C9C-B269-C03A190E437D}" srcOrd="0" destOrd="0" presId="urn:microsoft.com/office/officeart/2005/8/layout/chevron2"/>
    <dgm:cxn modelId="{78349BA6-E30E-43E1-B5C4-42842520DE68}" srcId="{12F9A875-9400-41F8-8CF4-7E69F13543E8}" destId="{7C61745E-0F04-44DB-9078-99785A6A904C}" srcOrd="1" destOrd="0" parTransId="{2C7D5464-7186-480D-B873-C9224DEA2F80}" sibTransId="{FC0821B3-3D53-4FAA-B7BA-926B1E8E3E57}"/>
    <dgm:cxn modelId="{136F3AA7-DCDC-4960-9CEF-089BA85CF5AA}" type="presOf" srcId="{5469CF9D-3DB6-4BF6-81A0-D71E701BA3BE}" destId="{5E1FE601-86E3-4B5F-8F10-1F5CB2B2F08B}" srcOrd="0" destOrd="1" presId="urn:microsoft.com/office/officeart/2005/8/layout/chevron2"/>
    <dgm:cxn modelId="{FBDCAEAF-16AB-4318-9460-C81B11133779}" type="presOf" srcId="{8519BA14-162F-40C8-8421-49CF0F1506F3}" destId="{58CEAFF4-3394-437B-92CE-013E73A71916}" srcOrd="0" destOrd="0" presId="urn:microsoft.com/office/officeart/2005/8/layout/chevron2"/>
    <dgm:cxn modelId="{4BB8B7B0-3CD6-47A3-B162-5CB0D5ED16E3}" srcId="{26AC686D-E68F-4A52-AC66-D104DB88C63C}" destId="{E06EFBA0-5AD3-412D-A709-233CFCD80DC4}" srcOrd="0" destOrd="0" parTransId="{14E8EA36-A263-443E-9BE2-DEFD493AF4BF}" sibTransId="{F2A1AF58-84B1-4E7C-8E9C-1AF4751BB744}"/>
    <dgm:cxn modelId="{30CE01B3-D20C-4775-920D-EB7826B550DD}" srcId="{917C6CE2-68A3-47AF-8268-61D85858984C}" destId="{DDA14927-D12B-4CFB-9162-93369437220F}" srcOrd="2" destOrd="0" parTransId="{C4101CD6-FEF6-424C-9445-DC22EA70265C}" sibTransId="{40C98397-4CE6-493A-8027-6BC7FC40CDD2}"/>
    <dgm:cxn modelId="{CF6861B6-8658-4621-9D0D-CEA91B8590CC}" srcId="{8519BA14-162F-40C8-8421-49CF0F1506F3}" destId="{8E57A481-965F-4C31-A326-63D35489919C}" srcOrd="1" destOrd="0" parTransId="{CC23C3EB-B142-47C6-A765-10923161A138}" sibTransId="{9529D129-B7CD-4009-8F91-643885C69AC5}"/>
    <dgm:cxn modelId="{971A37C3-B608-4858-8F09-16E8F470684B}" type="presOf" srcId="{0A58A853-1735-43D7-BB1A-D52B4DA53904}" destId="{5E1FE601-86E3-4B5F-8F10-1F5CB2B2F08B}" srcOrd="0" destOrd="0" presId="urn:microsoft.com/office/officeart/2005/8/layout/chevron2"/>
    <dgm:cxn modelId="{F09441C4-77A5-4AC5-8308-D9992CDBD180}" srcId="{8519BA14-162F-40C8-8421-49CF0F1506F3}" destId="{0E99F0A9-2F1A-47DE-920E-E99204683C37}" srcOrd="0" destOrd="0" parTransId="{2B6E2EFA-2017-469D-93DF-FC0F8D9B5652}" sibTransId="{8B2ACA36-93C6-49CA-AFAA-069CE5CFA700}"/>
    <dgm:cxn modelId="{734566C8-69C8-42D6-8EC5-B338A87CB7C2}" srcId="{766754C3-0A9E-4637-B858-A9C96BF98913}" destId="{3E780020-8E98-44AB-B651-AECB7CF0A589}" srcOrd="2" destOrd="0" parTransId="{934D5E7E-2775-4966-832D-1396D9E1B6F8}" sibTransId="{FC3FAEB5-2453-4309-AEB7-978EF8CE705E}"/>
    <dgm:cxn modelId="{4DB5F0C8-D35C-4A04-B116-DC714546C461}" type="presOf" srcId="{26AC686D-E68F-4A52-AC66-D104DB88C63C}" destId="{84223D7D-8BAB-4213-87A2-AC3FC2FBBF84}" srcOrd="0" destOrd="0" presId="urn:microsoft.com/office/officeart/2005/8/layout/chevron2"/>
    <dgm:cxn modelId="{03916AD1-08F4-4796-855C-2C5A603D26E0}" type="presOf" srcId="{CE844A17-7933-44CC-9F5B-FC4FF4F80B77}" destId="{1D1108DE-3BFC-4EC9-A320-12AFD378062B}" srcOrd="0" destOrd="0" presId="urn:microsoft.com/office/officeart/2005/8/layout/chevron2"/>
    <dgm:cxn modelId="{C6D7BAD3-560C-46B4-86C2-B05BDEE26893}" srcId="{917C6CE2-68A3-47AF-8268-61D85858984C}" destId="{0B3A9595-6361-4D3B-8D80-C90643D14F3F}" srcOrd="0" destOrd="0" parTransId="{E3C5EBC3-3A43-4746-96A3-13DF63C2AC6D}" sibTransId="{A2CC772C-3E8A-4BE0-94B1-B36ED0B5EE52}"/>
    <dgm:cxn modelId="{9699B9D5-269C-44A4-A38F-589006832987}" type="presOf" srcId="{917C6CE2-68A3-47AF-8268-61D85858984C}" destId="{9E05EB10-14A0-4A1F-8AC5-130B370385F0}" srcOrd="0" destOrd="0" presId="urn:microsoft.com/office/officeart/2005/8/layout/chevron2"/>
    <dgm:cxn modelId="{564600D8-099B-4269-828A-599C20931149}" type="presOf" srcId="{12BEF828-18EF-4A20-B277-D3961247D857}" destId="{1D1108DE-3BFC-4EC9-A320-12AFD378062B}" srcOrd="0" destOrd="3" presId="urn:microsoft.com/office/officeart/2005/8/layout/chevron2"/>
    <dgm:cxn modelId="{DBA95DD9-1ED7-4310-BA6D-E56B8A8AE656}" srcId="{8943F232-2456-4931-B877-32A92C2CF3B3}" destId="{5469CF9D-3DB6-4BF6-81A0-D71E701BA3BE}" srcOrd="1" destOrd="0" parTransId="{7AA257D8-1492-4058-B52B-EF4A45C63A04}" sibTransId="{9643C38F-6105-44DC-A13D-EF252467BD13}"/>
    <dgm:cxn modelId="{AC95F6DF-F620-4F71-B5C1-91B5A2E0F7A9}" type="presOf" srcId="{0B3A9595-6361-4D3B-8D80-C90643D14F3F}" destId="{9C6665F2-8DAF-40C4-AB63-9F9DEC61AEF3}" srcOrd="0" destOrd="0" presId="urn:microsoft.com/office/officeart/2005/8/layout/chevron2"/>
    <dgm:cxn modelId="{2A0ECCED-D2B3-4147-B6CF-59E3E93FEB7D}" srcId="{C9E94068-4BBD-4B36-BA09-CC0C47A7A4D2}" destId="{8943F232-2456-4931-B877-32A92C2CF3B3}" srcOrd="3" destOrd="0" parTransId="{802ED099-5674-4774-8BD1-79219DE26C99}" sibTransId="{79B720B6-36FA-448A-95D7-CBB93CD1CB4C}"/>
    <dgm:cxn modelId="{416A21EF-73C3-4042-9B60-1F4872176CE3}" type="presOf" srcId="{4A6DEA40-E82F-4E26-8999-E2B2A5BFDCEE}" destId="{F78DB46E-B8F6-4E51-AAB3-0997FC1F6FAC}" srcOrd="0" destOrd="2" presId="urn:microsoft.com/office/officeart/2005/8/layout/chevron2"/>
    <dgm:cxn modelId="{8CF35EF2-A664-4C12-A9C2-4023BFD15262}" srcId="{C9E94068-4BBD-4B36-BA09-CC0C47A7A4D2}" destId="{12F9A875-9400-41F8-8CF4-7E69F13543E8}" srcOrd="1" destOrd="0" parTransId="{17496455-38DF-45B7-A514-D6C05559C1EA}" sibTransId="{1FEC4580-33FD-464E-8820-8B5897FB3B5C}"/>
    <dgm:cxn modelId="{EF28FCF3-C842-4353-914F-EA8932A09032}" type="presOf" srcId="{3E780020-8E98-44AB-B651-AECB7CF0A589}" destId="{5B49F361-5192-4C9C-B269-C03A190E437D}" srcOrd="0" destOrd="2" presId="urn:microsoft.com/office/officeart/2005/8/layout/chevron2"/>
    <dgm:cxn modelId="{27DAFFF4-4274-406B-8582-70BC92CCA671}" srcId="{C9E94068-4BBD-4B36-BA09-CC0C47A7A4D2}" destId="{B1792C35-DBC2-4362-BD4B-D24708766C4F}" srcOrd="4" destOrd="0" parTransId="{ABA40A52-4EF6-404D-AF53-872130D1D7FB}" sibTransId="{7858668D-30F0-4EB4-AF44-610D3A57B7CE}"/>
    <dgm:cxn modelId="{3ECBD7F5-A277-4F55-960A-771AC6A6044C}" type="presOf" srcId="{12F9A875-9400-41F8-8CF4-7E69F13543E8}" destId="{DB84DC06-1013-49C2-89BB-67705747F075}" srcOrd="0" destOrd="0" presId="urn:microsoft.com/office/officeart/2005/8/layout/chevron2"/>
    <dgm:cxn modelId="{4FE84DFC-9C7E-4C40-A087-8180D23B69EA}" type="presOf" srcId="{5D90BF57-D9E5-4CE2-85A7-98281A5CE0D7}" destId="{F78DB46E-B8F6-4E51-AAB3-0997FC1F6FAC}" srcOrd="0" destOrd="0" presId="urn:microsoft.com/office/officeart/2005/8/layout/chevron2"/>
    <dgm:cxn modelId="{849F925C-F4FD-4659-8A8D-F5CA593A6F80}" type="presParOf" srcId="{F2ACBA4A-279D-4AB6-A8C1-E70CF710BD3B}" destId="{9D9EC676-C074-4AC7-9035-E3A85101CA9B}" srcOrd="0" destOrd="0" presId="urn:microsoft.com/office/officeart/2005/8/layout/chevron2"/>
    <dgm:cxn modelId="{C9EB3CDB-C777-423D-8726-BA64046482C0}" type="presParOf" srcId="{9D9EC676-C074-4AC7-9035-E3A85101CA9B}" destId="{9E05EB10-14A0-4A1F-8AC5-130B370385F0}" srcOrd="0" destOrd="0" presId="urn:microsoft.com/office/officeart/2005/8/layout/chevron2"/>
    <dgm:cxn modelId="{A639601F-E35E-4143-B95E-0476294628BD}" type="presParOf" srcId="{9D9EC676-C074-4AC7-9035-E3A85101CA9B}" destId="{9C6665F2-8DAF-40C4-AB63-9F9DEC61AEF3}" srcOrd="1" destOrd="0" presId="urn:microsoft.com/office/officeart/2005/8/layout/chevron2"/>
    <dgm:cxn modelId="{C0AD0DF1-7919-4F64-A899-2FDA68BCD799}" type="presParOf" srcId="{F2ACBA4A-279D-4AB6-A8C1-E70CF710BD3B}" destId="{3D1C08A0-ADAC-45D3-BF8F-6F1661A4EFB4}" srcOrd="1" destOrd="0" presId="urn:microsoft.com/office/officeart/2005/8/layout/chevron2"/>
    <dgm:cxn modelId="{FD141F9F-E70C-45C1-A6F8-86395A721016}" type="presParOf" srcId="{F2ACBA4A-279D-4AB6-A8C1-E70CF710BD3B}" destId="{E25BF7E2-6D83-4F99-9F3D-34BF39A9456C}" srcOrd="2" destOrd="0" presId="urn:microsoft.com/office/officeart/2005/8/layout/chevron2"/>
    <dgm:cxn modelId="{0246CA0F-9075-4559-93F7-E6E7591531C5}" type="presParOf" srcId="{E25BF7E2-6D83-4F99-9F3D-34BF39A9456C}" destId="{DB84DC06-1013-49C2-89BB-67705747F075}" srcOrd="0" destOrd="0" presId="urn:microsoft.com/office/officeart/2005/8/layout/chevron2"/>
    <dgm:cxn modelId="{AC841CEE-BB69-4E3D-BDD7-D7D94027E521}" type="presParOf" srcId="{E25BF7E2-6D83-4F99-9F3D-34BF39A9456C}" destId="{1D1108DE-3BFC-4EC9-A320-12AFD378062B}" srcOrd="1" destOrd="0" presId="urn:microsoft.com/office/officeart/2005/8/layout/chevron2"/>
    <dgm:cxn modelId="{3FFBA322-F5A4-42A9-AE53-4C70E0C85E56}" type="presParOf" srcId="{F2ACBA4A-279D-4AB6-A8C1-E70CF710BD3B}" destId="{83786F4A-FCC8-4873-8128-C28F1617DCC4}" srcOrd="3" destOrd="0" presId="urn:microsoft.com/office/officeart/2005/8/layout/chevron2"/>
    <dgm:cxn modelId="{DA353EF4-FF16-4CCE-81CD-13B76EBC060B}" type="presParOf" srcId="{F2ACBA4A-279D-4AB6-A8C1-E70CF710BD3B}" destId="{09453B02-2258-42AD-AC2C-66EE67E8A880}" srcOrd="4" destOrd="0" presId="urn:microsoft.com/office/officeart/2005/8/layout/chevron2"/>
    <dgm:cxn modelId="{EFD6410D-32B3-458F-B295-3669EE507066}" type="presParOf" srcId="{09453B02-2258-42AD-AC2C-66EE67E8A880}" destId="{58CEAFF4-3394-437B-92CE-013E73A71916}" srcOrd="0" destOrd="0" presId="urn:microsoft.com/office/officeart/2005/8/layout/chevron2"/>
    <dgm:cxn modelId="{AAE24881-CBE9-4BAF-9AC6-66CC6D382B64}" type="presParOf" srcId="{09453B02-2258-42AD-AC2C-66EE67E8A880}" destId="{7879AFB7-CCC4-4AFA-94AB-38331BA36E51}" srcOrd="1" destOrd="0" presId="urn:microsoft.com/office/officeart/2005/8/layout/chevron2"/>
    <dgm:cxn modelId="{A2A43BBA-FD45-4374-BBB9-0B69F6D4048C}" type="presParOf" srcId="{F2ACBA4A-279D-4AB6-A8C1-E70CF710BD3B}" destId="{45C7D67D-5DB4-4914-8844-3BDC50EA3255}" srcOrd="5" destOrd="0" presId="urn:microsoft.com/office/officeart/2005/8/layout/chevron2"/>
    <dgm:cxn modelId="{C8388783-B0CE-444C-8FE5-0114C7418430}" type="presParOf" srcId="{F2ACBA4A-279D-4AB6-A8C1-E70CF710BD3B}" destId="{36F3579E-6878-46E6-AEDF-EF46DE276AC7}" srcOrd="6" destOrd="0" presId="urn:microsoft.com/office/officeart/2005/8/layout/chevron2"/>
    <dgm:cxn modelId="{1F325071-CD92-47C4-B7F1-E0DC9DD87CC5}" type="presParOf" srcId="{36F3579E-6878-46E6-AEDF-EF46DE276AC7}" destId="{BEB73050-45A5-4434-B502-D5FC78AE7F96}" srcOrd="0" destOrd="0" presId="urn:microsoft.com/office/officeart/2005/8/layout/chevron2"/>
    <dgm:cxn modelId="{BAD80C9B-B8BD-4576-83E5-F835EBA7505D}" type="presParOf" srcId="{36F3579E-6878-46E6-AEDF-EF46DE276AC7}" destId="{5E1FE601-86E3-4B5F-8F10-1F5CB2B2F08B}" srcOrd="1" destOrd="0" presId="urn:microsoft.com/office/officeart/2005/8/layout/chevron2"/>
    <dgm:cxn modelId="{1EDA67C0-5BE4-4144-A2A8-5CEE661152C7}" type="presParOf" srcId="{F2ACBA4A-279D-4AB6-A8C1-E70CF710BD3B}" destId="{57303AFB-C308-44DD-AD9F-4C9E4A59DA07}" srcOrd="7" destOrd="0" presId="urn:microsoft.com/office/officeart/2005/8/layout/chevron2"/>
    <dgm:cxn modelId="{A3A11F3E-0C42-45CB-8CB2-C4E6B070DD65}" type="presParOf" srcId="{F2ACBA4A-279D-4AB6-A8C1-E70CF710BD3B}" destId="{12D2530B-84B3-47B3-9EF8-23185FB9CD2B}" srcOrd="8" destOrd="0" presId="urn:microsoft.com/office/officeart/2005/8/layout/chevron2"/>
    <dgm:cxn modelId="{CEB73618-5034-49CD-B864-1EA70CD15EC9}" type="presParOf" srcId="{12D2530B-84B3-47B3-9EF8-23185FB9CD2B}" destId="{C0E15BB8-C919-4FEC-B23F-6B38818BF338}" srcOrd="0" destOrd="0" presId="urn:microsoft.com/office/officeart/2005/8/layout/chevron2"/>
    <dgm:cxn modelId="{F5BA328B-E4F9-4B98-A069-2DA3FB622602}" type="presParOf" srcId="{12D2530B-84B3-47B3-9EF8-23185FB9CD2B}" destId="{F78DB46E-B8F6-4E51-AAB3-0997FC1F6FAC}" srcOrd="1" destOrd="0" presId="urn:microsoft.com/office/officeart/2005/8/layout/chevron2"/>
    <dgm:cxn modelId="{80764049-71DC-4B73-9669-259F6C888F28}" type="presParOf" srcId="{F2ACBA4A-279D-4AB6-A8C1-E70CF710BD3B}" destId="{2F2B5883-1485-4996-99AE-593F3C2ED305}" srcOrd="9" destOrd="0" presId="urn:microsoft.com/office/officeart/2005/8/layout/chevron2"/>
    <dgm:cxn modelId="{0EB6C6DB-D760-4F92-9849-3D94A18F222F}" type="presParOf" srcId="{F2ACBA4A-279D-4AB6-A8C1-E70CF710BD3B}" destId="{D241F3CD-E31C-4517-8117-F0C4917CA637}" srcOrd="10" destOrd="0" presId="urn:microsoft.com/office/officeart/2005/8/layout/chevron2"/>
    <dgm:cxn modelId="{576198D9-04B5-457C-BF66-38AF01D27D2E}" type="presParOf" srcId="{D241F3CD-E31C-4517-8117-F0C4917CA637}" destId="{84223D7D-8BAB-4213-87A2-AC3FC2FBBF84}" srcOrd="0" destOrd="0" presId="urn:microsoft.com/office/officeart/2005/8/layout/chevron2"/>
    <dgm:cxn modelId="{1CDD6AE0-D650-4E96-A00F-C69DB310BA8F}" type="presParOf" srcId="{D241F3CD-E31C-4517-8117-F0C4917CA637}" destId="{BD1A4476-3FD1-416C-949C-24AA24D66534}" srcOrd="1" destOrd="0" presId="urn:microsoft.com/office/officeart/2005/8/layout/chevron2"/>
    <dgm:cxn modelId="{EDC2B0C3-F209-4308-AAED-AE42D2314CC2}" type="presParOf" srcId="{F2ACBA4A-279D-4AB6-A8C1-E70CF710BD3B}" destId="{A192D5BE-B876-4A86-8543-D522F84BFB1B}" srcOrd="11" destOrd="0" presId="urn:microsoft.com/office/officeart/2005/8/layout/chevron2"/>
    <dgm:cxn modelId="{715B316A-DBED-458C-BEF4-46687BFC30BA}" type="presParOf" srcId="{F2ACBA4A-279D-4AB6-A8C1-E70CF710BD3B}" destId="{89A65A2A-1066-4E6A-8FBA-DCCB41DE1BCF}" srcOrd="12" destOrd="0" presId="urn:microsoft.com/office/officeart/2005/8/layout/chevron2"/>
    <dgm:cxn modelId="{A8FCCA6A-59E0-4C89-A6C8-CC740B26E8F3}" type="presParOf" srcId="{89A65A2A-1066-4E6A-8FBA-DCCB41DE1BCF}" destId="{EAC43B27-F2B4-4181-BB62-E5EAB5FA6861}" srcOrd="0" destOrd="0" presId="urn:microsoft.com/office/officeart/2005/8/layout/chevron2"/>
    <dgm:cxn modelId="{825CC041-E442-44AE-A370-0F2956E987D7}" type="presParOf" srcId="{89A65A2A-1066-4E6A-8FBA-DCCB41DE1BCF}" destId="{57414848-767A-424C-B9AE-A6B36CFD9301}" srcOrd="1" destOrd="0" presId="urn:microsoft.com/office/officeart/2005/8/layout/chevron2"/>
    <dgm:cxn modelId="{2519CD3C-6AC8-4684-9E9B-51D1457E95E3}" type="presParOf" srcId="{F2ACBA4A-279D-4AB6-A8C1-E70CF710BD3B}" destId="{FCF05B25-D1A8-42CA-9FCD-6A4EEFA50AD9}" srcOrd="13" destOrd="0" presId="urn:microsoft.com/office/officeart/2005/8/layout/chevron2"/>
    <dgm:cxn modelId="{34724BF2-E99F-4209-9569-51F48F0A0E04}" type="presParOf" srcId="{F2ACBA4A-279D-4AB6-A8C1-E70CF710BD3B}" destId="{1C9EC508-D05A-4D29-977E-6FBB724A97EB}" srcOrd="14" destOrd="0" presId="urn:microsoft.com/office/officeart/2005/8/layout/chevron2"/>
    <dgm:cxn modelId="{C49D69ED-AEFD-4F9A-8C48-52EC5066A53E}" type="presParOf" srcId="{1C9EC508-D05A-4D29-977E-6FBB724A97EB}" destId="{1FE96472-693B-4BC9-83C4-68A4E9A38E21}" srcOrd="0" destOrd="0" presId="urn:microsoft.com/office/officeart/2005/8/layout/chevron2"/>
    <dgm:cxn modelId="{4CE252DC-B3BB-4432-9933-12AD96A79130}" type="presParOf" srcId="{1C9EC508-D05A-4D29-977E-6FBB724A97EB}" destId="{5B49F361-5192-4C9C-B269-C03A190E437D}"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05EB10-14A0-4A1F-8AC5-130B370385F0}">
      <dsp:nvSpPr>
        <dsp:cNvPr id="0" name=""/>
        <dsp:cNvSpPr/>
      </dsp:nvSpPr>
      <dsp:spPr>
        <a:xfrm rot="5400000">
          <a:off x="-170028" y="173899"/>
          <a:ext cx="1133521" cy="793465"/>
        </a:xfrm>
        <a:prstGeom prst="chevron">
          <a:avLst/>
        </a:prstGeom>
        <a:solidFill>
          <a:schemeClr val="accent1">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dirty="0"/>
            <a:t>System-analyse</a:t>
          </a:r>
          <a:endParaRPr lang="en-GB" sz="1100" kern="1200" dirty="0"/>
        </a:p>
      </dsp:txBody>
      <dsp:txXfrm rot="-5400000">
        <a:off x="1" y="400604"/>
        <a:ext cx="793465" cy="340056"/>
      </dsp:txXfrm>
    </dsp:sp>
    <dsp:sp modelId="{9C6665F2-8DAF-40C4-AB63-9F9DEC61AEF3}">
      <dsp:nvSpPr>
        <dsp:cNvPr id="0" name=""/>
        <dsp:cNvSpPr/>
      </dsp:nvSpPr>
      <dsp:spPr>
        <a:xfrm rot="5400000">
          <a:off x="3013745" y="-2216409"/>
          <a:ext cx="736789" cy="5177349"/>
        </a:xfrm>
        <a:prstGeom prst="round2SameRect">
          <a:avLst/>
        </a:prstGeom>
        <a:solidFill>
          <a:schemeClr val="lt1">
            <a:alpha val="90000"/>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dirty="0"/>
            <a:t> </a:t>
          </a:r>
          <a:r>
            <a:rPr lang="de-DE" sz="1000" kern="1200" dirty="0"/>
            <a:t>Ziele des Systems identifizieren</a:t>
          </a:r>
          <a:endParaRPr lang="en-GB" sz="1000" kern="1200" dirty="0"/>
        </a:p>
        <a:p>
          <a:pPr marL="57150" lvl="1" indent="-57150" algn="l" defTabSz="444500">
            <a:lnSpc>
              <a:spcPct val="90000"/>
            </a:lnSpc>
            <a:spcBef>
              <a:spcPct val="0"/>
            </a:spcBef>
            <a:spcAft>
              <a:spcPct val="15000"/>
            </a:spcAft>
            <a:buChar char="•"/>
          </a:pPr>
          <a:r>
            <a:rPr lang="de-DE" sz="1000" kern="1200" dirty="0"/>
            <a:t> Aufgaben des Systems identifizieren</a:t>
          </a:r>
          <a:endParaRPr lang="en-GB" sz="1000" kern="1200" dirty="0"/>
        </a:p>
        <a:p>
          <a:pPr marL="57150" lvl="1" indent="-57150" algn="l" defTabSz="444500">
            <a:lnSpc>
              <a:spcPct val="90000"/>
            </a:lnSpc>
            <a:spcBef>
              <a:spcPct val="0"/>
            </a:spcBef>
            <a:spcAft>
              <a:spcPct val="15000"/>
            </a:spcAft>
            <a:buChar char="•"/>
          </a:pPr>
          <a:r>
            <a:rPr lang="en-GB" sz="1000" kern="1200" dirty="0"/>
            <a:t> KI-Komponenten beschreiben</a:t>
          </a:r>
        </a:p>
      </dsp:txBody>
      <dsp:txXfrm rot="-5400000">
        <a:off x="793466" y="39837"/>
        <a:ext cx="5141382" cy="664855"/>
      </dsp:txXfrm>
    </dsp:sp>
    <dsp:sp modelId="{DB84DC06-1013-49C2-89BB-67705747F075}">
      <dsp:nvSpPr>
        <dsp:cNvPr id="0" name=""/>
        <dsp:cNvSpPr/>
      </dsp:nvSpPr>
      <dsp:spPr>
        <a:xfrm rot="5400000">
          <a:off x="-170028" y="1222674"/>
          <a:ext cx="1133521" cy="793465"/>
        </a:xfrm>
        <a:prstGeom prst="chevron">
          <a:avLst/>
        </a:prstGeom>
        <a:solidFill>
          <a:schemeClr val="accent1">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dirty="0"/>
            <a:t>Analyse der Nutzenden</a:t>
          </a:r>
          <a:endParaRPr lang="en-GB" sz="1100" kern="1200" dirty="0"/>
        </a:p>
      </dsp:txBody>
      <dsp:txXfrm rot="-5400000">
        <a:off x="1" y="1449379"/>
        <a:ext cx="793465" cy="340056"/>
      </dsp:txXfrm>
    </dsp:sp>
    <dsp:sp modelId="{1D1108DE-3BFC-4EC9-A320-12AFD378062B}">
      <dsp:nvSpPr>
        <dsp:cNvPr id="0" name=""/>
        <dsp:cNvSpPr/>
      </dsp:nvSpPr>
      <dsp:spPr>
        <a:xfrm rot="5400000">
          <a:off x="3013745" y="-1167633"/>
          <a:ext cx="736789" cy="5177349"/>
        </a:xfrm>
        <a:prstGeom prst="round2SameRect">
          <a:avLst/>
        </a:prstGeom>
        <a:solidFill>
          <a:schemeClr val="lt1">
            <a:alpha val="90000"/>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de-DE" sz="1000" kern="1200" dirty="0"/>
            <a:t> Nutzende identifizieren</a:t>
          </a:r>
          <a:endParaRPr lang="en-GB" sz="1000" kern="1200" dirty="0"/>
        </a:p>
        <a:p>
          <a:pPr marL="57150" lvl="1" indent="-57150" algn="l" defTabSz="444500">
            <a:lnSpc>
              <a:spcPct val="90000"/>
            </a:lnSpc>
            <a:spcBef>
              <a:spcPct val="0"/>
            </a:spcBef>
            <a:spcAft>
              <a:spcPct val="15000"/>
            </a:spcAft>
            <a:buChar char="•"/>
          </a:pPr>
          <a:r>
            <a:rPr lang="de-DE" sz="1000" kern="1200" dirty="0"/>
            <a:t> Anwendungsszenarien identifizieren</a:t>
          </a:r>
          <a:endParaRPr lang="en-GB" sz="1000" kern="1200" dirty="0"/>
        </a:p>
        <a:p>
          <a:pPr marL="57150" lvl="1" indent="-57150" algn="l" defTabSz="444500">
            <a:lnSpc>
              <a:spcPct val="90000"/>
            </a:lnSpc>
            <a:spcBef>
              <a:spcPct val="0"/>
            </a:spcBef>
            <a:spcAft>
              <a:spcPct val="15000"/>
            </a:spcAft>
            <a:buChar char="•"/>
          </a:pPr>
          <a:r>
            <a:rPr lang="de-DE" sz="1000" kern="1200" dirty="0"/>
            <a:t> Ziele der Erklärungen identifizieren</a:t>
          </a:r>
          <a:endParaRPr lang="en-GB" sz="1000" kern="1200" dirty="0"/>
        </a:p>
        <a:p>
          <a:pPr marL="57150" lvl="1" indent="-57150" algn="l" defTabSz="444500">
            <a:lnSpc>
              <a:spcPct val="90000"/>
            </a:lnSpc>
            <a:spcBef>
              <a:spcPct val="0"/>
            </a:spcBef>
            <a:spcAft>
              <a:spcPct val="15000"/>
            </a:spcAft>
            <a:buChar char="•"/>
          </a:pPr>
          <a:r>
            <a:rPr lang="de-DE" sz="1000" kern="1200" dirty="0"/>
            <a:t> Kriterien der </a:t>
          </a:r>
          <a:r>
            <a:rPr lang="de-DE" sz="1000" kern="1200"/>
            <a:t>Gebrauchstauglichkeit</a:t>
          </a:r>
          <a:r>
            <a:rPr lang="de-DE" sz="1000" kern="1200" dirty="0"/>
            <a:t> aufstellen</a:t>
          </a:r>
          <a:endParaRPr lang="en-GB" sz="1000" kern="1200" dirty="0"/>
        </a:p>
      </dsp:txBody>
      <dsp:txXfrm rot="-5400000">
        <a:off x="793466" y="1088613"/>
        <a:ext cx="5141382" cy="664855"/>
      </dsp:txXfrm>
    </dsp:sp>
    <dsp:sp modelId="{58CEAFF4-3394-437B-92CE-013E73A71916}">
      <dsp:nvSpPr>
        <dsp:cNvPr id="0" name=""/>
        <dsp:cNvSpPr/>
      </dsp:nvSpPr>
      <dsp:spPr>
        <a:xfrm rot="5400000">
          <a:off x="-170028" y="2271450"/>
          <a:ext cx="1133521" cy="793465"/>
        </a:xfrm>
        <a:prstGeom prst="chevron">
          <a:avLst/>
        </a:prstGeom>
        <a:solidFill>
          <a:schemeClr val="accent1">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dirty="0"/>
            <a:t>Kontext-analyse</a:t>
          </a:r>
        </a:p>
      </dsp:txBody>
      <dsp:txXfrm rot="-5400000">
        <a:off x="1" y="2498155"/>
        <a:ext cx="793465" cy="340056"/>
      </dsp:txXfrm>
    </dsp:sp>
    <dsp:sp modelId="{7879AFB7-CCC4-4AFA-94AB-38331BA36E51}">
      <dsp:nvSpPr>
        <dsp:cNvPr id="0" name=""/>
        <dsp:cNvSpPr/>
      </dsp:nvSpPr>
      <dsp:spPr>
        <a:xfrm rot="5400000">
          <a:off x="3013745" y="-118858"/>
          <a:ext cx="736789" cy="5177349"/>
        </a:xfrm>
        <a:prstGeom prst="round2SameRect">
          <a:avLst/>
        </a:prstGeom>
        <a:solidFill>
          <a:schemeClr val="lt1">
            <a:alpha val="90000"/>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a:t> Kontextfaktoren identifizieren</a:t>
          </a:r>
        </a:p>
        <a:p>
          <a:pPr marL="57150" lvl="1" indent="-57150" algn="l" defTabSz="444500">
            <a:lnSpc>
              <a:spcPct val="90000"/>
            </a:lnSpc>
            <a:spcBef>
              <a:spcPct val="0"/>
            </a:spcBef>
            <a:spcAft>
              <a:spcPct val="15000"/>
            </a:spcAft>
            <a:buChar char="•"/>
          </a:pPr>
          <a:r>
            <a:rPr lang="en-GB" sz="1000" kern="1200"/>
            <a:t> Zusammenfassung der Analysen der Nutzenden und des Kontexts</a:t>
          </a:r>
        </a:p>
      </dsp:txBody>
      <dsp:txXfrm rot="-5400000">
        <a:off x="793466" y="2137388"/>
        <a:ext cx="5141382" cy="664855"/>
      </dsp:txXfrm>
    </dsp:sp>
    <dsp:sp modelId="{BEB73050-45A5-4434-B502-D5FC78AE7F96}">
      <dsp:nvSpPr>
        <dsp:cNvPr id="0" name=""/>
        <dsp:cNvSpPr/>
      </dsp:nvSpPr>
      <dsp:spPr>
        <a:xfrm rot="5400000">
          <a:off x="-170028" y="3320226"/>
          <a:ext cx="1133521" cy="793465"/>
        </a:xfrm>
        <a:prstGeom prst="chevron">
          <a:avLst/>
        </a:prstGeom>
        <a:solidFill>
          <a:schemeClr val="accent1">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DE" sz="1100" kern="1200" dirty="0"/>
            <a:t>Fragen-erhebung</a:t>
          </a:r>
          <a:endParaRPr lang="en-GB" sz="1100" kern="1200" dirty="0"/>
        </a:p>
      </dsp:txBody>
      <dsp:txXfrm rot="-5400000">
        <a:off x="1" y="3546931"/>
        <a:ext cx="793465" cy="340056"/>
      </dsp:txXfrm>
    </dsp:sp>
    <dsp:sp modelId="{5E1FE601-86E3-4B5F-8F10-1F5CB2B2F08B}">
      <dsp:nvSpPr>
        <dsp:cNvPr id="0" name=""/>
        <dsp:cNvSpPr/>
      </dsp:nvSpPr>
      <dsp:spPr>
        <a:xfrm rot="5400000">
          <a:off x="3013745" y="929917"/>
          <a:ext cx="736789" cy="5177349"/>
        </a:xfrm>
        <a:prstGeom prst="round2SameRect">
          <a:avLst/>
        </a:prstGeom>
        <a:solidFill>
          <a:schemeClr val="lt1">
            <a:alpha val="90000"/>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dirty="0"/>
            <a:t> Fragenerhebung in Zusammenarbeit mit den Nutzenden</a:t>
          </a:r>
        </a:p>
        <a:p>
          <a:pPr marL="57150" lvl="1" indent="-57150" algn="l" defTabSz="444500">
            <a:lnSpc>
              <a:spcPct val="90000"/>
            </a:lnSpc>
            <a:spcBef>
              <a:spcPct val="0"/>
            </a:spcBef>
            <a:spcAft>
              <a:spcPct val="15000"/>
            </a:spcAft>
            <a:buChar char="•"/>
          </a:pPr>
          <a:r>
            <a:rPr lang="en-GB" sz="1000" kern="1200" dirty="0"/>
            <a:t> Fragenerhebung ohne die Nutzenden</a:t>
          </a:r>
        </a:p>
      </dsp:txBody>
      <dsp:txXfrm rot="-5400000">
        <a:off x="793466" y="3186164"/>
        <a:ext cx="5141382" cy="664855"/>
      </dsp:txXfrm>
    </dsp:sp>
    <dsp:sp modelId="{C0E15BB8-C919-4FEC-B23F-6B38818BF338}">
      <dsp:nvSpPr>
        <dsp:cNvPr id="0" name=""/>
        <dsp:cNvSpPr/>
      </dsp:nvSpPr>
      <dsp:spPr>
        <a:xfrm rot="5400000">
          <a:off x="-170028" y="4369001"/>
          <a:ext cx="1133521" cy="793465"/>
        </a:xfrm>
        <a:prstGeom prst="chevron">
          <a:avLst/>
        </a:prstGeom>
        <a:solidFill>
          <a:schemeClr val="accent1">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dirty="0"/>
            <a:t>Fragen-analyse</a:t>
          </a:r>
        </a:p>
      </dsp:txBody>
      <dsp:txXfrm rot="-5400000">
        <a:off x="1" y="4595706"/>
        <a:ext cx="793465" cy="340056"/>
      </dsp:txXfrm>
    </dsp:sp>
    <dsp:sp modelId="{F78DB46E-B8F6-4E51-AAB3-0997FC1F6FAC}">
      <dsp:nvSpPr>
        <dsp:cNvPr id="0" name=""/>
        <dsp:cNvSpPr/>
      </dsp:nvSpPr>
      <dsp:spPr>
        <a:xfrm rot="5400000">
          <a:off x="3013745" y="1978693"/>
          <a:ext cx="736789" cy="5177349"/>
        </a:xfrm>
        <a:prstGeom prst="round2SameRect">
          <a:avLst/>
        </a:prstGeom>
        <a:solidFill>
          <a:schemeClr val="lt1">
            <a:alpha val="90000"/>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dirty="0"/>
            <a:t> Kategorien der Fragen identifizieren</a:t>
          </a:r>
        </a:p>
        <a:p>
          <a:pPr marL="57150" lvl="1" indent="-57150" algn="l" defTabSz="444500">
            <a:lnSpc>
              <a:spcPct val="90000"/>
            </a:lnSpc>
            <a:spcBef>
              <a:spcPct val="0"/>
            </a:spcBef>
            <a:spcAft>
              <a:spcPct val="15000"/>
            </a:spcAft>
            <a:buChar char="•"/>
          </a:pPr>
          <a:r>
            <a:rPr lang="en-GB" sz="1000" kern="1200" dirty="0"/>
            <a:t> Relevante Themen identifizieren</a:t>
          </a:r>
        </a:p>
        <a:p>
          <a:pPr marL="57150" lvl="1" indent="-57150" algn="l" defTabSz="444500">
            <a:lnSpc>
              <a:spcPct val="90000"/>
            </a:lnSpc>
            <a:spcBef>
              <a:spcPct val="0"/>
            </a:spcBef>
            <a:spcAft>
              <a:spcPct val="15000"/>
            </a:spcAft>
            <a:buChar char="•"/>
          </a:pPr>
          <a:r>
            <a:rPr lang="en-GB" sz="1000" kern="1200" dirty="0"/>
            <a:t> Grad der Selbsterklärung einschätzen</a:t>
          </a:r>
        </a:p>
      </dsp:txBody>
      <dsp:txXfrm rot="-5400000">
        <a:off x="793466" y="4234940"/>
        <a:ext cx="5141382" cy="664855"/>
      </dsp:txXfrm>
    </dsp:sp>
    <dsp:sp modelId="{84223D7D-8BAB-4213-87A2-AC3FC2FBBF84}">
      <dsp:nvSpPr>
        <dsp:cNvPr id="0" name=""/>
        <dsp:cNvSpPr/>
      </dsp:nvSpPr>
      <dsp:spPr>
        <a:xfrm rot="5400000">
          <a:off x="-170028" y="5417777"/>
          <a:ext cx="1133521" cy="793465"/>
        </a:xfrm>
        <a:prstGeom prst="chevron">
          <a:avLst/>
        </a:prstGeom>
        <a:solidFill>
          <a:schemeClr val="accent1">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dirty="0"/>
            <a:t> Fragen-zuordnung</a:t>
          </a:r>
        </a:p>
      </dsp:txBody>
      <dsp:txXfrm rot="-5400000">
        <a:off x="1" y="5644482"/>
        <a:ext cx="793465" cy="340056"/>
      </dsp:txXfrm>
    </dsp:sp>
    <dsp:sp modelId="{BD1A4476-3FD1-416C-949C-24AA24D66534}">
      <dsp:nvSpPr>
        <dsp:cNvPr id="0" name=""/>
        <dsp:cNvSpPr/>
      </dsp:nvSpPr>
      <dsp:spPr>
        <a:xfrm rot="5400000">
          <a:off x="3013745" y="3027468"/>
          <a:ext cx="736789" cy="5177349"/>
        </a:xfrm>
        <a:prstGeom prst="round2SameRect">
          <a:avLst/>
        </a:prstGeom>
        <a:solidFill>
          <a:schemeClr val="lt1">
            <a:alpha val="90000"/>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dirty="0"/>
            <a:t> Zuordnung der priorisierten </a:t>
          </a:r>
          <a:r>
            <a:rPr lang="de-DE" sz="1000" kern="1200" dirty="0"/>
            <a:t>Fragekategorien</a:t>
          </a:r>
          <a:r>
            <a:rPr lang="en-GB" sz="1000" kern="1200" dirty="0"/>
            <a:t> zu Erklärungstechniken</a:t>
          </a:r>
        </a:p>
      </dsp:txBody>
      <dsp:txXfrm rot="-5400000">
        <a:off x="793466" y="5283715"/>
        <a:ext cx="5141382" cy="664855"/>
      </dsp:txXfrm>
    </dsp:sp>
    <dsp:sp modelId="{EAC43B27-F2B4-4181-BB62-E5EAB5FA6861}">
      <dsp:nvSpPr>
        <dsp:cNvPr id="0" name=""/>
        <dsp:cNvSpPr/>
      </dsp:nvSpPr>
      <dsp:spPr>
        <a:xfrm rot="5400000">
          <a:off x="-170028" y="6466552"/>
          <a:ext cx="1133521" cy="793465"/>
        </a:xfrm>
        <a:prstGeom prst="chevron">
          <a:avLst/>
        </a:prstGeom>
        <a:noFill/>
        <a:ln w="25400">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endParaRPr lang="en-GB" sz="1100" kern="1200" dirty="0"/>
        </a:p>
      </dsp:txBody>
      <dsp:txXfrm rot="-5400000">
        <a:off x="1" y="6693257"/>
        <a:ext cx="793465" cy="340056"/>
      </dsp:txXfrm>
    </dsp:sp>
    <dsp:sp modelId="{57414848-767A-424C-B9AE-A6B36CFD9301}">
      <dsp:nvSpPr>
        <dsp:cNvPr id="0" name=""/>
        <dsp:cNvSpPr/>
      </dsp:nvSpPr>
      <dsp:spPr>
        <a:xfrm rot="5400000">
          <a:off x="3279291" y="4341532"/>
          <a:ext cx="736789" cy="4646257"/>
        </a:xfrm>
        <a:prstGeom prst="round2SameRect">
          <a:avLst/>
        </a:prstGeom>
        <a:solidFill>
          <a:schemeClr val="lt1">
            <a:alpha val="90000"/>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dirty="0"/>
            <a:t> Design der Erklärungen</a:t>
          </a:r>
        </a:p>
      </dsp:txBody>
      <dsp:txXfrm rot="-5400000">
        <a:off x="1324558" y="6332233"/>
        <a:ext cx="4610290" cy="664855"/>
      </dsp:txXfrm>
    </dsp:sp>
    <dsp:sp modelId="{1FE96472-693B-4BC9-83C4-68A4E9A38E21}">
      <dsp:nvSpPr>
        <dsp:cNvPr id="0" name=""/>
        <dsp:cNvSpPr/>
      </dsp:nvSpPr>
      <dsp:spPr>
        <a:xfrm rot="5400000">
          <a:off x="-170028" y="7515328"/>
          <a:ext cx="1133521" cy="793465"/>
        </a:xfrm>
        <a:prstGeom prst="chevron">
          <a:avLst/>
        </a:prstGeom>
        <a:noFill/>
        <a:ln w="25400">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endParaRPr lang="en-GB" sz="1100" kern="1200" dirty="0"/>
        </a:p>
      </dsp:txBody>
      <dsp:txXfrm rot="-5400000">
        <a:off x="1" y="7742033"/>
        <a:ext cx="793465" cy="340056"/>
      </dsp:txXfrm>
    </dsp:sp>
    <dsp:sp modelId="{5B49F361-5192-4C9C-B269-C03A190E437D}">
      <dsp:nvSpPr>
        <dsp:cNvPr id="0" name=""/>
        <dsp:cNvSpPr/>
      </dsp:nvSpPr>
      <dsp:spPr>
        <a:xfrm rot="5400000">
          <a:off x="3279291" y="5390308"/>
          <a:ext cx="736789" cy="4646257"/>
        </a:xfrm>
        <a:prstGeom prst="round2SameRect">
          <a:avLst/>
        </a:prstGeom>
        <a:solidFill>
          <a:schemeClr val="lt1">
            <a:alpha val="90000"/>
            <a:hueOff val="0"/>
            <a:satOff val="0"/>
            <a:lumOff val="0"/>
            <a:alphaOff val="0"/>
          </a:schemeClr>
        </a:solidFill>
        <a:ln w="25400">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GB" sz="1000" kern="1200"/>
            <a:t> Intrinsische Evaluation</a:t>
          </a:r>
        </a:p>
        <a:p>
          <a:pPr marL="57150" lvl="1" indent="-57150" algn="l" defTabSz="444500">
            <a:lnSpc>
              <a:spcPct val="90000"/>
            </a:lnSpc>
            <a:spcBef>
              <a:spcPct val="0"/>
            </a:spcBef>
            <a:spcAft>
              <a:spcPct val="15000"/>
            </a:spcAft>
            <a:buChar char="•"/>
          </a:pPr>
          <a:r>
            <a:rPr lang="en-GB" sz="1000" kern="1200"/>
            <a:t> Dialogische Evaluation</a:t>
          </a:r>
        </a:p>
        <a:p>
          <a:pPr marL="57150" lvl="1" indent="-57150" algn="l" defTabSz="444500">
            <a:lnSpc>
              <a:spcPct val="90000"/>
            </a:lnSpc>
            <a:spcBef>
              <a:spcPct val="0"/>
            </a:spcBef>
            <a:spcAft>
              <a:spcPct val="15000"/>
            </a:spcAft>
            <a:buChar char="•"/>
          </a:pPr>
          <a:r>
            <a:rPr lang="en-GB" sz="1000" kern="1200"/>
            <a:t> Evaluation der Wirkung</a:t>
          </a:r>
        </a:p>
      </dsp:txBody>
      <dsp:txXfrm rot="-5400000">
        <a:off x="1324558" y="7381009"/>
        <a:ext cx="4610290" cy="66485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9DD7B500604F53AAC6A17465FFE9B2"/>
        <w:category>
          <w:name w:val="Allgemein"/>
          <w:gallery w:val="placeholder"/>
        </w:category>
        <w:types>
          <w:type w:val="bbPlcHdr"/>
        </w:types>
        <w:behaviors>
          <w:behavior w:val="content"/>
        </w:behaviors>
        <w:guid w:val="{31B454E0-0B34-4B40-8E75-D028F29B9AD7}"/>
      </w:docPartPr>
      <w:docPartBody>
        <w:p w:rsidR="00FF6546" w:rsidRDefault="008C5E75">
          <w:r>
            <w:rPr>
              <w:lang w:bidi="de-DE"/>
            </w:rPr>
            <w:t>FIRMENNAME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75"/>
    <w:rsid w:val="000358DD"/>
    <w:rsid w:val="00043B8A"/>
    <w:rsid w:val="00103A6D"/>
    <w:rsid w:val="00124A8C"/>
    <w:rsid w:val="00136108"/>
    <w:rsid w:val="001D5C6D"/>
    <w:rsid w:val="002A2A16"/>
    <w:rsid w:val="00315387"/>
    <w:rsid w:val="00384131"/>
    <w:rsid w:val="00427D8F"/>
    <w:rsid w:val="004704D4"/>
    <w:rsid w:val="00475E0F"/>
    <w:rsid w:val="004A65D2"/>
    <w:rsid w:val="004C12C7"/>
    <w:rsid w:val="00513F50"/>
    <w:rsid w:val="005F08A0"/>
    <w:rsid w:val="006062AA"/>
    <w:rsid w:val="006D4174"/>
    <w:rsid w:val="007433C1"/>
    <w:rsid w:val="007C61FE"/>
    <w:rsid w:val="008025E3"/>
    <w:rsid w:val="008237A6"/>
    <w:rsid w:val="008367FB"/>
    <w:rsid w:val="00861FA7"/>
    <w:rsid w:val="008C5E75"/>
    <w:rsid w:val="009B3727"/>
    <w:rsid w:val="009C4E40"/>
    <w:rsid w:val="009F55A8"/>
    <w:rsid w:val="00A43EFA"/>
    <w:rsid w:val="00A82E85"/>
    <w:rsid w:val="00AA2DB2"/>
    <w:rsid w:val="00AE47EA"/>
    <w:rsid w:val="00C34BBA"/>
    <w:rsid w:val="00CF7F99"/>
    <w:rsid w:val="00D13998"/>
    <w:rsid w:val="00D33A8D"/>
    <w:rsid w:val="00DA22D7"/>
    <w:rsid w:val="00DC0A06"/>
    <w:rsid w:val="00E416BF"/>
    <w:rsid w:val="00FA6DC1"/>
    <w:rsid w:val="00FF65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link w:val="UntertitelZchn"/>
    <w:uiPriority w:val="2"/>
    <w:qFormat/>
    <w:pPr>
      <w:framePr w:hSpace="180" w:wrap="around" w:vAnchor="text" w:hAnchor="margin" w:y="1167"/>
      <w:spacing w:after="0" w:line="276" w:lineRule="auto"/>
    </w:pPr>
    <w:rPr>
      <w:caps/>
      <w:color w:val="44546A" w:themeColor="text2"/>
      <w:spacing w:val="20"/>
      <w:sz w:val="32"/>
      <w:lang w:val="de-DE" w:eastAsia="en-US"/>
    </w:rPr>
  </w:style>
  <w:style w:type="character" w:customStyle="1" w:styleId="UntertitelZchn">
    <w:name w:val="Untertitel Zchn"/>
    <w:basedOn w:val="Absatz-Standardschriftart"/>
    <w:link w:val="Untertitel"/>
    <w:uiPriority w:val="2"/>
    <w:rPr>
      <w:caps/>
      <w:color w:val="44546A" w:themeColor="text2"/>
      <w:spacing w:val="20"/>
      <w:sz w:val="32"/>
      <w:lang w:val="de-DE"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Benutzerdefiniert 1">
      <a:dk1>
        <a:srgbClr val="0F0D29"/>
      </a:dk1>
      <a:lt1>
        <a:srgbClr val="FFFFFF"/>
      </a:lt1>
      <a:dk2>
        <a:srgbClr val="467A40"/>
      </a:dk2>
      <a:lt2>
        <a:srgbClr val="F6F8F5"/>
      </a:lt2>
      <a:accent1>
        <a:srgbClr val="467A40"/>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1551D-22F6-462E-B91B-A7FCCD218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.dotx</Template>
  <TotalTime>0</TotalTime>
  <Pages>26</Pages>
  <Words>4804</Words>
  <Characters>27383</Characters>
  <Application>Microsoft Office Word</Application>
  <DocSecurity>0</DocSecurity>
  <Lines>228</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Miriam Chmil</dc:creator>
  <cp:keywords/>
  <cp:lastModifiedBy>Miriam Chmil</cp:lastModifiedBy>
  <cp:revision>3</cp:revision>
  <cp:lastPrinted>2023-03-29T12:33:00Z</cp:lastPrinted>
  <dcterms:created xsi:type="dcterms:W3CDTF">2023-03-29T12:29:00Z</dcterms:created>
  <dcterms:modified xsi:type="dcterms:W3CDTF">2023-03-29T12:38:00Z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